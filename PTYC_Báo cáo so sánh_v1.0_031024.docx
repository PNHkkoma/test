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1E22FD" w14:textId="77777777" w:rsidR="006C717F" w:rsidRPr="00D110CF" w:rsidRDefault="00D110CF" w:rsidP="006C717F">
      <w:pPr>
        <w:rPr>
          <w:snapToGrid/>
          <w:sz w:val="26"/>
          <w:szCs w:val="26"/>
          <w:lang w:val="en-AU"/>
        </w:rPr>
      </w:pPr>
      <w:bookmarkStart w:id="0" w:name="_Hlk138947373"/>
      <w:r w:rsidRPr="00D110CF">
        <w:rPr>
          <w:noProof/>
          <w:snapToGrid/>
          <w:sz w:val="26"/>
          <w:szCs w:val="26"/>
        </w:rPr>
        <w:object w:dxaOrig="1440" w:dyaOrig="1440" w14:anchorId="3C9B07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9" type="#_x0000_t75" style="position:absolute;left:0;text-align:left;margin-left:196.9pt;margin-top:-29.25pt;width:81.2pt;height:41.55pt;z-index:251659264">
            <v:imagedata r:id="rId8" o:title=""/>
          </v:shape>
          <o:OLEObject Type="Embed" ProgID="PBrush" ShapeID="_x0000_s1139" DrawAspect="Content" ObjectID="_1789483131" r:id="rId9"/>
        </w:object>
      </w:r>
    </w:p>
    <w:p w14:paraId="75312C35" w14:textId="77777777" w:rsidR="006C717F" w:rsidRPr="00D110CF" w:rsidRDefault="006C717F" w:rsidP="006C717F">
      <w:pPr>
        <w:keepNext/>
        <w:spacing w:before="60" w:after="60"/>
        <w:ind w:left="720"/>
        <w:jc w:val="center"/>
        <w:outlineLvl w:val="6"/>
        <w:rPr>
          <w:b/>
          <w:sz w:val="26"/>
          <w:szCs w:val="26"/>
        </w:rPr>
      </w:pPr>
      <w:r w:rsidRPr="00D110CF">
        <w:rPr>
          <w:b/>
          <w:sz w:val="26"/>
          <w:szCs w:val="26"/>
        </w:rPr>
        <w:t>TẬP ĐOÀN CÔNG NGHIỆP - VIỄN THÔNG QUÂN ĐỘI</w:t>
      </w:r>
    </w:p>
    <w:p w14:paraId="7A79E775" w14:textId="77777777" w:rsidR="006C717F" w:rsidRPr="00D110CF" w:rsidRDefault="006C717F" w:rsidP="006C717F">
      <w:pPr>
        <w:keepNext/>
        <w:spacing w:before="60" w:after="60"/>
        <w:ind w:left="720"/>
        <w:jc w:val="center"/>
        <w:outlineLvl w:val="6"/>
        <w:rPr>
          <w:b/>
          <w:sz w:val="26"/>
          <w:szCs w:val="26"/>
        </w:rPr>
      </w:pPr>
      <w:r w:rsidRPr="00D110CF">
        <w:rPr>
          <w:b/>
          <w:sz w:val="26"/>
          <w:szCs w:val="26"/>
        </w:rPr>
        <w:t>TỔNG CÔNG TY GIẢI PHÁP DOANH NGHIỆP</w:t>
      </w:r>
    </w:p>
    <w:p w14:paraId="31B17D99" w14:textId="77777777" w:rsidR="006C717F" w:rsidRPr="00D110CF" w:rsidRDefault="006C717F" w:rsidP="006C717F">
      <w:pPr>
        <w:ind w:left="0"/>
        <w:jc w:val="center"/>
        <w:rPr>
          <w:sz w:val="26"/>
          <w:szCs w:val="26"/>
        </w:rPr>
      </w:pPr>
    </w:p>
    <w:p w14:paraId="012C276F" w14:textId="77777777" w:rsidR="006C717F" w:rsidRPr="00D110CF" w:rsidRDefault="006C717F" w:rsidP="006C717F">
      <w:pPr>
        <w:pStyle w:val="NormalTB"/>
        <w:rPr>
          <w:rFonts w:ascii="Times New Roman" w:hAnsi="Times New Roman"/>
          <w:sz w:val="26"/>
          <w:szCs w:val="26"/>
        </w:rPr>
      </w:pPr>
    </w:p>
    <w:p w14:paraId="15F1806E" w14:textId="40E446E3" w:rsidR="006C717F" w:rsidRPr="00D110CF" w:rsidRDefault="00F076B3" w:rsidP="006C717F">
      <w:pPr>
        <w:ind w:left="0"/>
        <w:jc w:val="center"/>
        <w:rPr>
          <w:b/>
          <w:sz w:val="26"/>
          <w:szCs w:val="26"/>
        </w:rPr>
      </w:pPr>
      <w:r w:rsidRPr="00D110CF">
        <w:rPr>
          <w:b/>
          <w:sz w:val="26"/>
          <w:szCs w:val="26"/>
        </w:rPr>
        <w:t>DỰ ÁN:</w:t>
      </w:r>
    </w:p>
    <w:p w14:paraId="26B792C7" w14:textId="2238F3B6" w:rsidR="006C717F" w:rsidRPr="00D110CF" w:rsidRDefault="006C717F" w:rsidP="006C717F">
      <w:pPr>
        <w:tabs>
          <w:tab w:val="left" w:pos="6698"/>
        </w:tabs>
        <w:ind w:left="0"/>
        <w:rPr>
          <w:sz w:val="26"/>
          <w:szCs w:val="26"/>
        </w:rPr>
      </w:pPr>
    </w:p>
    <w:p w14:paraId="7DEA477C" w14:textId="77777777" w:rsidR="00F076B3" w:rsidRPr="00D110CF" w:rsidRDefault="00F076B3" w:rsidP="006C717F">
      <w:pPr>
        <w:tabs>
          <w:tab w:val="left" w:pos="6698"/>
        </w:tabs>
        <w:ind w:left="0"/>
        <w:rPr>
          <w:sz w:val="26"/>
          <w:szCs w:val="26"/>
        </w:rPr>
      </w:pPr>
    </w:p>
    <w:p w14:paraId="6B86AA5E" w14:textId="77777777" w:rsidR="006C717F" w:rsidRPr="00D110CF" w:rsidRDefault="006C717F" w:rsidP="006C717F">
      <w:pPr>
        <w:spacing w:before="60" w:after="60"/>
        <w:ind w:left="0"/>
        <w:jc w:val="center"/>
        <w:rPr>
          <w:b/>
          <w:bCs/>
          <w:sz w:val="26"/>
          <w:szCs w:val="26"/>
        </w:rPr>
      </w:pPr>
      <w:r w:rsidRPr="00D110CF">
        <w:rPr>
          <w:b/>
          <w:bCs/>
          <w:sz w:val="26"/>
          <w:szCs w:val="26"/>
        </w:rPr>
        <w:t xml:space="preserve">TÀI LIỆU PHÂN TÍCH YÊU CẦU </w:t>
      </w:r>
    </w:p>
    <w:p w14:paraId="2842BC54" w14:textId="77777777" w:rsidR="006C717F" w:rsidRPr="00D110CF" w:rsidRDefault="006C717F" w:rsidP="006C717F">
      <w:pPr>
        <w:spacing w:before="60" w:after="60"/>
        <w:ind w:left="0"/>
        <w:jc w:val="center"/>
        <w:rPr>
          <w:b/>
          <w:bCs/>
          <w:sz w:val="26"/>
          <w:szCs w:val="26"/>
        </w:rPr>
      </w:pPr>
      <w:r w:rsidRPr="00D110CF">
        <w:rPr>
          <w:b/>
          <w:bCs/>
          <w:sz w:val="26"/>
          <w:szCs w:val="26"/>
        </w:rPr>
        <w:t>NGƯỜI SỬ DỤNG</w:t>
      </w:r>
    </w:p>
    <w:p w14:paraId="233FB6D0" w14:textId="77777777" w:rsidR="006C717F" w:rsidRPr="00D110CF" w:rsidRDefault="006C717F" w:rsidP="006C717F">
      <w:pPr>
        <w:ind w:left="1440"/>
        <w:rPr>
          <w:b/>
          <w:sz w:val="26"/>
          <w:szCs w:val="26"/>
        </w:rPr>
      </w:pPr>
    </w:p>
    <w:p w14:paraId="5E550A4D" w14:textId="77777777" w:rsidR="006C717F" w:rsidRPr="00D110CF" w:rsidRDefault="006C717F" w:rsidP="006C717F">
      <w:pPr>
        <w:ind w:left="1440"/>
        <w:rPr>
          <w:b/>
          <w:sz w:val="26"/>
          <w:szCs w:val="26"/>
        </w:rPr>
      </w:pPr>
    </w:p>
    <w:p w14:paraId="7F790369" w14:textId="77777777" w:rsidR="006C717F" w:rsidRPr="00D110CF" w:rsidRDefault="006C717F" w:rsidP="006C717F">
      <w:pPr>
        <w:ind w:left="1440"/>
        <w:rPr>
          <w:b/>
          <w:sz w:val="26"/>
          <w:szCs w:val="26"/>
        </w:rPr>
      </w:pPr>
    </w:p>
    <w:p w14:paraId="6084D25F" w14:textId="14069331" w:rsidR="006C717F" w:rsidRPr="00D110CF" w:rsidRDefault="006C717F" w:rsidP="006C717F">
      <w:pPr>
        <w:widowControl/>
        <w:spacing w:before="0"/>
        <w:ind w:left="0"/>
        <w:jc w:val="center"/>
        <w:rPr>
          <w:b/>
          <w:snapToGrid/>
          <w:sz w:val="26"/>
          <w:szCs w:val="26"/>
          <w:lang w:val="en-AU"/>
        </w:rPr>
      </w:pPr>
      <w:r w:rsidRPr="00D110CF">
        <w:rPr>
          <w:b/>
          <w:snapToGrid/>
          <w:sz w:val="26"/>
          <w:szCs w:val="26"/>
          <w:lang w:val="en-AU"/>
        </w:rPr>
        <w:t xml:space="preserve">Mã hiệu dự án:  </w:t>
      </w:r>
    </w:p>
    <w:p w14:paraId="628770D5" w14:textId="46FC3481" w:rsidR="006C717F" w:rsidRPr="00D110CF" w:rsidRDefault="006C717F" w:rsidP="006C717F">
      <w:pPr>
        <w:widowControl/>
        <w:spacing w:before="0"/>
        <w:ind w:left="0"/>
        <w:jc w:val="center"/>
        <w:rPr>
          <w:b/>
          <w:snapToGrid/>
          <w:sz w:val="26"/>
          <w:szCs w:val="26"/>
          <w:lang w:val="en-AU"/>
        </w:rPr>
      </w:pPr>
      <w:r w:rsidRPr="00D110CF">
        <w:rPr>
          <w:b/>
          <w:snapToGrid/>
          <w:sz w:val="26"/>
          <w:szCs w:val="26"/>
          <w:lang w:val="en-AU"/>
        </w:rPr>
        <w:t xml:space="preserve">Mã hiệu tài liệu: </w:t>
      </w:r>
    </w:p>
    <w:p w14:paraId="010091EB" w14:textId="77777777" w:rsidR="006C717F" w:rsidRPr="00D110CF" w:rsidRDefault="006C717F" w:rsidP="006C717F">
      <w:pPr>
        <w:ind w:left="0"/>
        <w:jc w:val="center"/>
        <w:rPr>
          <w:b/>
          <w:sz w:val="26"/>
          <w:szCs w:val="26"/>
        </w:rPr>
      </w:pPr>
    </w:p>
    <w:p w14:paraId="0DEAA57D" w14:textId="77777777" w:rsidR="006C717F" w:rsidRPr="00D110CF" w:rsidRDefault="006C717F" w:rsidP="006C717F">
      <w:pPr>
        <w:ind w:left="0"/>
        <w:jc w:val="center"/>
        <w:rPr>
          <w:b/>
          <w:sz w:val="26"/>
          <w:szCs w:val="26"/>
        </w:rPr>
      </w:pPr>
    </w:p>
    <w:p w14:paraId="7DDB59F7" w14:textId="77777777" w:rsidR="006C717F" w:rsidRPr="00D110CF" w:rsidRDefault="006C717F" w:rsidP="006C717F">
      <w:pPr>
        <w:ind w:left="0"/>
        <w:jc w:val="center"/>
        <w:rPr>
          <w:b/>
          <w:sz w:val="26"/>
          <w:szCs w:val="26"/>
        </w:rPr>
      </w:pPr>
    </w:p>
    <w:p w14:paraId="63174EDA" w14:textId="77777777" w:rsidR="006C717F" w:rsidRPr="00D110CF" w:rsidRDefault="006C717F" w:rsidP="006C717F">
      <w:pPr>
        <w:ind w:left="0"/>
        <w:jc w:val="center"/>
        <w:rPr>
          <w:b/>
          <w:sz w:val="26"/>
          <w:szCs w:val="26"/>
        </w:rPr>
      </w:pPr>
    </w:p>
    <w:p w14:paraId="1038FC02" w14:textId="77777777" w:rsidR="006C717F" w:rsidRPr="00D110CF" w:rsidRDefault="006C717F" w:rsidP="006C717F">
      <w:pPr>
        <w:ind w:left="0"/>
        <w:jc w:val="center"/>
        <w:rPr>
          <w:b/>
          <w:sz w:val="26"/>
          <w:szCs w:val="26"/>
        </w:rPr>
      </w:pPr>
    </w:p>
    <w:p w14:paraId="75288109" w14:textId="77777777" w:rsidR="006C717F" w:rsidRPr="00D110CF" w:rsidRDefault="006C717F" w:rsidP="006C717F">
      <w:pPr>
        <w:ind w:left="0"/>
        <w:jc w:val="center"/>
        <w:rPr>
          <w:b/>
          <w:sz w:val="26"/>
          <w:szCs w:val="26"/>
        </w:rPr>
      </w:pPr>
    </w:p>
    <w:p w14:paraId="2DEB2BD5" w14:textId="77777777" w:rsidR="006C717F" w:rsidRPr="00D110CF" w:rsidRDefault="006C717F" w:rsidP="006C717F">
      <w:pPr>
        <w:ind w:left="0"/>
        <w:jc w:val="center"/>
        <w:rPr>
          <w:b/>
          <w:sz w:val="26"/>
          <w:szCs w:val="26"/>
        </w:rPr>
      </w:pPr>
    </w:p>
    <w:p w14:paraId="31FD6412" w14:textId="77777777" w:rsidR="006C717F" w:rsidRPr="00D110CF" w:rsidRDefault="006C717F" w:rsidP="006C717F">
      <w:pPr>
        <w:ind w:left="0"/>
        <w:rPr>
          <w:b/>
          <w:sz w:val="26"/>
          <w:szCs w:val="26"/>
        </w:rPr>
      </w:pPr>
    </w:p>
    <w:p w14:paraId="60F4CA46" w14:textId="08CE6CFF" w:rsidR="006C717F" w:rsidRPr="00D110CF" w:rsidRDefault="006C717F" w:rsidP="006C717F">
      <w:pPr>
        <w:widowControl/>
        <w:spacing w:before="0"/>
        <w:ind w:left="0"/>
        <w:jc w:val="center"/>
        <w:rPr>
          <w:bCs/>
          <w:snapToGrid/>
          <w:sz w:val="26"/>
          <w:szCs w:val="26"/>
          <w:lang w:val="en-AU"/>
        </w:rPr>
      </w:pPr>
      <w:r w:rsidRPr="00D110CF">
        <w:rPr>
          <w:b/>
          <w:snapToGrid/>
          <w:sz w:val="26"/>
          <w:szCs w:val="26"/>
          <w:lang w:val="en-AU"/>
        </w:rPr>
        <w:t>Hà Nội, 2023</w:t>
      </w:r>
      <w:bookmarkEnd w:id="0"/>
      <w:r w:rsidRPr="00D110CF">
        <w:rPr>
          <w:b/>
          <w:sz w:val="26"/>
          <w:szCs w:val="26"/>
        </w:rPr>
        <w:br w:type="page"/>
      </w:r>
      <w:r w:rsidRPr="00D110CF">
        <w:rPr>
          <w:b/>
          <w:bCs/>
          <w:snapToGrid/>
          <w:sz w:val="26"/>
          <w:szCs w:val="26"/>
          <w:lang w:val="en-AU"/>
        </w:rPr>
        <w:lastRenderedPageBreak/>
        <w:t>BẢNG GHI NHẬN THAY ĐỔI</w:t>
      </w:r>
    </w:p>
    <w:p w14:paraId="2A00C110" w14:textId="77777777" w:rsidR="006C717F" w:rsidRPr="00D110CF" w:rsidRDefault="006C717F" w:rsidP="006C717F">
      <w:pPr>
        <w:widowControl/>
        <w:ind w:left="0" w:hanging="360"/>
        <w:rPr>
          <w:b/>
          <w:snapToGrid/>
          <w:sz w:val="26"/>
          <w:szCs w:val="26"/>
          <w:lang w:val="en-AU"/>
        </w:rPr>
      </w:pPr>
    </w:p>
    <w:p w14:paraId="79FB5049" w14:textId="77777777" w:rsidR="006C717F" w:rsidRPr="00D110CF" w:rsidRDefault="006C717F" w:rsidP="006C717F">
      <w:pPr>
        <w:widowControl/>
        <w:spacing w:before="0"/>
        <w:ind w:left="0" w:firstLine="720"/>
        <w:rPr>
          <w:snapToGrid/>
          <w:sz w:val="26"/>
          <w:szCs w:val="26"/>
          <w:lang w:val="en-AU"/>
        </w:rPr>
      </w:pPr>
      <w:r w:rsidRPr="00D110CF">
        <w:rPr>
          <w:snapToGrid/>
          <w:sz w:val="26"/>
          <w:szCs w:val="26"/>
          <w:lang w:val="en-AU"/>
        </w:rPr>
        <w:t>*A – Tạo mới, M – Sửa đổi, D – Xóa bỏ</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475"/>
        <w:gridCol w:w="850"/>
        <w:gridCol w:w="709"/>
        <w:gridCol w:w="1286"/>
        <w:gridCol w:w="900"/>
        <w:gridCol w:w="2700"/>
        <w:gridCol w:w="1436"/>
      </w:tblGrid>
      <w:tr w:rsidR="006C717F" w:rsidRPr="00D110CF" w14:paraId="4EBAE650" w14:textId="77777777" w:rsidTr="00CE1969">
        <w:tc>
          <w:tcPr>
            <w:tcW w:w="1475" w:type="dxa"/>
            <w:shd w:val="clear" w:color="auto" w:fill="C0C0C0"/>
          </w:tcPr>
          <w:p w14:paraId="3943F9AE" w14:textId="77777777" w:rsidR="006C717F" w:rsidRPr="00D110CF" w:rsidRDefault="006C717F" w:rsidP="00315CF6">
            <w:pPr>
              <w:spacing w:before="60" w:after="60"/>
              <w:ind w:left="0"/>
              <w:jc w:val="center"/>
              <w:rPr>
                <w:b/>
                <w:snapToGrid/>
                <w:sz w:val="26"/>
                <w:szCs w:val="26"/>
              </w:rPr>
            </w:pPr>
            <w:r w:rsidRPr="00D110CF">
              <w:rPr>
                <w:b/>
                <w:snapToGrid/>
                <w:sz w:val="26"/>
                <w:szCs w:val="26"/>
              </w:rPr>
              <w:t>Ngày</w:t>
            </w:r>
          </w:p>
          <w:p w14:paraId="7FCE571B" w14:textId="77777777" w:rsidR="006C717F" w:rsidRPr="00D110CF" w:rsidRDefault="006C717F" w:rsidP="00315CF6">
            <w:pPr>
              <w:spacing w:before="60" w:after="60"/>
              <w:ind w:left="0"/>
              <w:jc w:val="center"/>
              <w:rPr>
                <w:b/>
                <w:snapToGrid/>
                <w:sz w:val="26"/>
                <w:szCs w:val="26"/>
              </w:rPr>
            </w:pPr>
            <w:r w:rsidRPr="00D110CF">
              <w:rPr>
                <w:b/>
                <w:snapToGrid/>
                <w:sz w:val="26"/>
                <w:szCs w:val="26"/>
              </w:rPr>
              <w:t>thay đổi</w:t>
            </w:r>
          </w:p>
        </w:tc>
        <w:tc>
          <w:tcPr>
            <w:tcW w:w="850" w:type="dxa"/>
            <w:shd w:val="clear" w:color="auto" w:fill="C0C0C0"/>
          </w:tcPr>
          <w:p w14:paraId="29F0B147" w14:textId="77777777" w:rsidR="006C717F" w:rsidRPr="00D110CF" w:rsidRDefault="006C717F" w:rsidP="00315CF6">
            <w:pPr>
              <w:spacing w:before="60" w:after="60"/>
              <w:ind w:left="0"/>
              <w:jc w:val="center"/>
              <w:rPr>
                <w:b/>
                <w:sz w:val="26"/>
                <w:szCs w:val="26"/>
              </w:rPr>
            </w:pPr>
            <w:r w:rsidRPr="00D110CF">
              <w:rPr>
                <w:b/>
                <w:sz w:val="26"/>
                <w:szCs w:val="26"/>
              </w:rPr>
              <w:t>Vị trí</w:t>
            </w:r>
          </w:p>
          <w:p w14:paraId="11CDBE0C" w14:textId="77777777" w:rsidR="006C717F" w:rsidRPr="00D110CF" w:rsidRDefault="006C717F" w:rsidP="00315CF6">
            <w:pPr>
              <w:spacing w:before="60" w:after="60"/>
              <w:ind w:left="0"/>
              <w:jc w:val="center"/>
              <w:rPr>
                <w:b/>
                <w:sz w:val="26"/>
                <w:szCs w:val="26"/>
              </w:rPr>
            </w:pPr>
            <w:r w:rsidRPr="00D110CF">
              <w:rPr>
                <w:b/>
                <w:sz w:val="26"/>
                <w:szCs w:val="26"/>
              </w:rPr>
              <w:t>thay đổi</w:t>
            </w:r>
          </w:p>
        </w:tc>
        <w:tc>
          <w:tcPr>
            <w:tcW w:w="709" w:type="dxa"/>
            <w:shd w:val="clear" w:color="auto" w:fill="C0C0C0"/>
          </w:tcPr>
          <w:p w14:paraId="1D009041" w14:textId="77777777" w:rsidR="006C717F" w:rsidRPr="00D110CF" w:rsidRDefault="006C717F" w:rsidP="00315CF6">
            <w:pPr>
              <w:spacing w:before="60" w:after="60"/>
              <w:ind w:left="0"/>
              <w:jc w:val="center"/>
              <w:rPr>
                <w:b/>
                <w:snapToGrid/>
                <w:sz w:val="26"/>
                <w:szCs w:val="26"/>
              </w:rPr>
            </w:pPr>
            <w:r w:rsidRPr="00D110CF">
              <w:rPr>
                <w:b/>
                <w:snapToGrid/>
                <w:sz w:val="26"/>
                <w:szCs w:val="26"/>
              </w:rPr>
              <w:t>A*</w:t>
            </w:r>
          </w:p>
          <w:p w14:paraId="39AAC270" w14:textId="77777777" w:rsidR="006C717F" w:rsidRPr="00D110CF" w:rsidRDefault="006C717F" w:rsidP="00315CF6">
            <w:pPr>
              <w:spacing w:before="60" w:after="60"/>
              <w:ind w:left="0"/>
              <w:jc w:val="center"/>
              <w:rPr>
                <w:b/>
                <w:snapToGrid/>
                <w:sz w:val="26"/>
                <w:szCs w:val="26"/>
              </w:rPr>
            </w:pPr>
            <w:r w:rsidRPr="00D110CF">
              <w:rPr>
                <w:b/>
                <w:snapToGrid/>
                <w:sz w:val="26"/>
                <w:szCs w:val="26"/>
              </w:rPr>
              <w:t>M, D</w:t>
            </w:r>
          </w:p>
        </w:tc>
        <w:tc>
          <w:tcPr>
            <w:tcW w:w="1286" w:type="dxa"/>
            <w:shd w:val="clear" w:color="auto" w:fill="C0C0C0"/>
          </w:tcPr>
          <w:p w14:paraId="66F21EB3" w14:textId="77777777" w:rsidR="006C717F" w:rsidRPr="00D110CF" w:rsidRDefault="006C717F" w:rsidP="00315CF6">
            <w:pPr>
              <w:spacing w:before="60" w:after="60"/>
              <w:ind w:left="0"/>
              <w:jc w:val="center"/>
              <w:rPr>
                <w:b/>
                <w:snapToGrid/>
                <w:sz w:val="26"/>
                <w:szCs w:val="26"/>
              </w:rPr>
            </w:pPr>
            <w:r w:rsidRPr="00D110CF">
              <w:rPr>
                <w:b/>
                <w:snapToGrid/>
                <w:sz w:val="26"/>
                <w:szCs w:val="26"/>
              </w:rPr>
              <w:t>Nguồn gốc</w:t>
            </w:r>
          </w:p>
        </w:tc>
        <w:tc>
          <w:tcPr>
            <w:tcW w:w="900" w:type="dxa"/>
            <w:shd w:val="clear" w:color="auto" w:fill="C0C0C0"/>
          </w:tcPr>
          <w:p w14:paraId="719094F6" w14:textId="77777777" w:rsidR="006C717F" w:rsidRPr="00D110CF" w:rsidRDefault="006C717F" w:rsidP="00315CF6">
            <w:pPr>
              <w:spacing w:before="60" w:after="60"/>
              <w:ind w:left="0"/>
              <w:jc w:val="center"/>
              <w:rPr>
                <w:b/>
                <w:snapToGrid/>
                <w:sz w:val="26"/>
                <w:szCs w:val="26"/>
              </w:rPr>
            </w:pPr>
            <w:r w:rsidRPr="00D110CF">
              <w:rPr>
                <w:b/>
                <w:snapToGrid/>
                <w:sz w:val="26"/>
                <w:szCs w:val="26"/>
              </w:rPr>
              <w:t>Phiên</w:t>
            </w:r>
          </w:p>
          <w:p w14:paraId="52AF9CB3" w14:textId="77777777" w:rsidR="006C717F" w:rsidRPr="00D110CF" w:rsidRDefault="006C717F" w:rsidP="00315CF6">
            <w:pPr>
              <w:spacing w:before="60" w:after="60"/>
              <w:ind w:left="0"/>
              <w:jc w:val="center"/>
              <w:rPr>
                <w:b/>
                <w:snapToGrid/>
                <w:sz w:val="26"/>
                <w:szCs w:val="26"/>
              </w:rPr>
            </w:pPr>
            <w:r w:rsidRPr="00D110CF">
              <w:rPr>
                <w:b/>
                <w:snapToGrid/>
                <w:sz w:val="26"/>
                <w:szCs w:val="26"/>
              </w:rPr>
              <w:t>bản cũ</w:t>
            </w:r>
          </w:p>
        </w:tc>
        <w:tc>
          <w:tcPr>
            <w:tcW w:w="2700" w:type="dxa"/>
            <w:shd w:val="clear" w:color="auto" w:fill="C0C0C0"/>
          </w:tcPr>
          <w:p w14:paraId="361B5845" w14:textId="77777777" w:rsidR="006C717F" w:rsidRPr="00D110CF" w:rsidRDefault="006C717F" w:rsidP="00315CF6">
            <w:pPr>
              <w:spacing w:before="60" w:after="60"/>
              <w:ind w:left="0"/>
              <w:jc w:val="center"/>
              <w:rPr>
                <w:b/>
                <w:snapToGrid/>
                <w:sz w:val="26"/>
                <w:szCs w:val="26"/>
              </w:rPr>
            </w:pPr>
            <w:r w:rsidRPr="00D110CF">
              <w:rPr>
                <w:b/>
                <w:snapToGrid/>
                <w:sz w:val="26"/>
                <w:szCs w:val="26"/>
              </w:rPr>
              <w:t>Mô tả thay đổi</w:t>
            </w:r>
          </w:p>
        </w:tc>
        <w:tc>
          <w:tcPr>
            <w:tcW w:w="1436" w:type="dxa"/>
            <w:shd w:val="clear" w:color="auto" w:fill="C0C0C0"/>
          </w:tcPr>
          <w:p w14:paraId="52160F5B" w14:textId="77777777" w:rsidR="006C717F" w:rsidRPr="00D110CF" w:rsidRDefault="006C717F" w:rsidP="00315CF6">
            <w:pPr>
              <w:spacing w:before="60" w:after="60"/>
              <w:ind w:left="0"/>
              <w:jc w:val="center"/>
              <w:rPr>
                <w:b/>
                <w:snapToGrid/>
                <w:sz w:val="26"/>
                <w:szCs w:val="26"/>
              </w:rPr>
            </w:pPr>
            <w:r w:rsidRPr="00D110CF">
              <w:rPr>
                <w:b/>
                <w:snapToGrid/>
                <w:sz w:val="26"/>
                <w:szCs w:val="26"/>
              </w:rPr>
              <w:t>Phiên</w:t>
            </w:r>
          </w:p>
          <w:p w14:paraId="3357EA0E" w14:textId="77777777" w:rsidR="006C717F" w:rsidRPr="00D110CF" w:rsidRDefault="006C717F" w:rsidP="00315CF6">
            <w:pPr>
              <w:spacing w:before="60" w:after="60"/>
              <w:ind w:left="0"/>
              <w:jc w:val="center"/>
              <w:rPr>
                <w:b/>
                <w:snapToGrid/>
                <w:sz w:val="26"/>
                <w:szCs w:val="26"/>
              </w:rPr>
            </w:pPr>
            <w:r w:rsidRPr="00D110CF">
              <w:rPr>
                <w:b/>
                <w:snapToGrid/>
                <w:sz w:val="26"/>
                <w:szCs w:val="26"/>
              </w:rPr>
              <w:t>bản mới</w:t>
            </w:r>
          </w:p>
        </w:tc>
      </w:tr>
      <w:tr w:rsidR="006C717F" w:rsidRPr="00D110CF" w14:paraId="0BB540B7" w14:textId="77777777" w:rsidTr="00CE1969">
        <w:tc>
          <w:tcPr>
            <w:tcW w:w="1475" w:type="dxa"/>
          </w:tcPr>
          <w:p w14:paraId="732272FC" w14:textId="446FE22A" w:rsidR="006C717F" w:rsidRPr="00D110CF" w:rsidRDefault="006C717F" w:rsidP="00315CF6">
            <w:pPr>
              <w:spacing w:before="60" w:after="60"/>
              <w:ind w:left="0"/>
              <w:jc w:val="both"/>
              <w:rPr>
                <w:snapToGrid/>
                <w:sz w:val="26"/>
                <w:szCs w:val="26"/>
              </w:rPr>
            </w:pPr>
            <w:r w:rsidRPr="00D110CF">
              <w:rPr>
                <w:snapToGrid/>
                <w:sz w:val="26"/>
                <w:szCs w:val="26"/>
              </w:rPr>
              <w:t>02/06/2023</w:t>
            </w:r>
          </w:p>
        </w:tc>
        <w:tc>
          <w:tcPr>
            <w:tcW w:w="850" w:type="dxa"/>
          </w:tcPr>
          <w:p w14:paraId="0BA22B48" w14:textId="77777777" w:rsidR="006C717F" w:rsidRPr="00D110CF" w:rsidRDefault="006C717F" w:rsidP="00315CF6">
            <w:pPr>
              <w:spacing w:before="60" w:after="60"/>
              <w:ind w:left="0"/>
              <w:jc w:val="both"/>
              <w:rPr>
                <w:snapToGrid/>
                <w:sz w:val="26"/>
                <w:szCs w:val="26"/>
              </w:rPr>
            </w:pPr>
          </w:p>
        </w:tc>
        <w:tc>
          <w:tcPr>
            <w:tcW w:w="709" w:type="dxa"/>
          </w:tcPr>
          <w:p w14:paraId="676314D6" w14:textId="77777777" w:rsidR="006C717F" w:rsidRPr="00D110CF" w:rsidRDefault="006C717F" w:rsidP="00315CF6">
            <w:pPr>
              <w:spacing w:before="60" w:after="60"/>
              <w:ind w:left="0"/>
              <w:jc w:val="both"/>
              <w:rPr>
                <w:snapToGrid/>
                <w:sz w:val="26"/>
                <w:szCs w:val="26"/>
              </w:rPr>
            </w:pPr>
            <w:r w:rsidRPr="00D110CF">
              <w:rPr>
                <w:snapToGrid/>
                <w:sz w:val="26"/>
                <w:szCs w:val="26"/>
              </w:rPr>
              <w:t>A</w:t>
            </w:r>
          </w:p>
        </w:tc>
        <w:tc>
          <w:tcPr>
            <w:tcW w:w="1286" w:type="dxa"/>
          </w:tcPr>
          <w:p w14:paraId="5F2351F9" w14:textId="77777777" w:rsidR="006C717F" w:rsidRPr="00D110CF" w:rsidRDefault="006C717F" w:rsidP="00315CF6">
            <w:pPr>
              <w:spacing w:before="60" w:after="60"/>
              <w:ind w:left="0"/>
              <w:jc w:val="both"/>
              <w:rPr>
                <w:snapToGrid/>
                <w:sz w:val="26"/>
                <w:szCs w:val="26"/>
              </w:rPr>
            </w:pPr>
          </w:p>
        </w:tc>
        <w:tc>
          <w:tcPr>
            <w:tcW w:w="900" w:type="dxa"/>
          </w:tcPr>
          <w:p w14:paraId="690C9D70" w14:textId="77777777" w:rsidR="006C717F" w:rsidRPr="00D110CF" w:rsidRDefault="006C717F" w:rsidP="00315CF6">
            <w:pPr>
              <w:spacing w:before="60" w:after="60"/>
              <w:ind w:left="0"/>
              <w:jc w:val="both"/>
              <w:rPr>
                <w:snapToGrid/>
                <w:sz w:val="26"/>
                <w:szCs w:val="26"/>
              </w:rPr>
            </w:pPr>
          </w:p>
        </w:tc>
        <w:tc>
          <w:tcPr>
            <w:tcW w:w="2700" w:type="dxa"/>
          </w:tcPr>
          <w:p w14:paraId="2400C5AE" w14:textId="399C0727" w:rsidR="006C717F" w:rsidRPr="00D110CF" w:rsidRDefault="006C717F" w:rsidP="00315CF6">
            <w:pPr>
              <w:spacing w:before="60" w:after="60"/>
              <w:ind w:left="0"/>
              <w:jc w:val="both"/>
              <w:rPr>
                <w:snapToGrid/>
                <w:sz w:val="26"/>
                <w:szCs w:val="26"/>
              </w:rPr>
            </w:pPr>
            <w:r w:rsidRPr="00D110CF">
              <w:rPr>
                <w:snapToGrid/>
                <w:sz w:val="26"/>
                <w:szCs w:val="26"/>
              </w:rPr>
              <w:t>Tạo mới</w:t>
            </w:r>
          </w:p>
        </w:tc>
        <w:tc>
          <w:tcPr>
            <w:tcW w:w="1436" w:type="dxa"/>
          </w:tcPr>
          <w:p w14:paraId="4CAC5E94" w14:textId="64301A86" w:rsidR="006C717F" w:rsidRPr="00D110CF" w:rsidRDefault="006C717F" w:rsidP="00315CF6">
            <w:pPr>
              <w:spacing w:before="60" w:after="60"/>
              <w:ind w:left="0"/>
              <w:jc w:val="both"/>
              <w:rPr>
                <w:snapToGrid/>
                <w:sz w:val="26"/>
                <w:szCs w:val="26"/>
              </w:rPr>
            </w:pPr>
            <w:r w:rsidRPr="00D110CF">
              <w:rPr>
                <w:snapToGrid/>
                <w:sz w:val="26"/>
                <w:szCs w:val="26"/>
              </w:rPr>
              <w:t>1.0</w:t>
            </w:r>
          </w:p>
        </w:tc>
      </w:tr>
      <w:tr w:rsidR="006C717F" w:rsidRPr="00D110CF" w14:paraId="0DE3215B" w14:textId="77777777" w:rsidTr="00CE1969">
        <w:tc>
          <w:tcPr>
            <w:tcW w:w="1475" w:type="dxa"/>
          </w:tcPr>
          <w:p w14:paraId="43806401" w14:textId="7DE1B3AD" w:rsidR="006C717F" w:rsidRPr="00D110CF" w:rsidRDefault="006C717F" w:rsidP="00315CF6">
            <w:pPr>
              <w:spacing w:before="60" w:after="60"/>
              <w:ind w:left="0"/>
              <w:jc w:val="both"/>
              <w:rPr>
                <w:snapToGrid/>
                <w:sz w:val="26"/>
                <w:szCs w:val="26"/>
              </w:rPr>
            </w:pPr>
          </w:p>
        </w:tc>
        <w:tc>
          <w:tcPr>
            <w:tcW w:w="850" w:type="dxa"/>
          </w:tcPr>
          <w:p w14:paraId="2F8944B2" w14:textId="36553512" w:rsidR="006C717F" w:rsidRPr="00D110CF" w:rsidRDefault="006C717F" w:rsidP="00315CF6">
            <w:pPr>
              <w:spacing w:before="60" w:after="60"/>
              <w:ind w:left="0"/>
              <w:jc w:val="both"/>
              <w:rPr>
                <w:snapToGrid/>
                <w:sz w:val="26"/>
                <w:szCs w:val="26"/>
              </w:rPr>
            </w:pPr>
          </w:p>
        </w:tc>
        <w:tc>
          <w:tcPr>
            <w:tcW w:w="709" w:type="dxa"/>
          </w:tcPr>
          <w:p w14:paraId="401D1B55" w14:textId="3E860406" w:rsidR="006C717F" w:rsidRPr="00D110CF" w:rsidRDefault="006C717F" w:rsidP="00315CF6">
            <w:pPr>
              <w:spacing w:before="60" w:after="60"/>
              <w:ind w:left="0"/>
              <w:jc w:val="both"/>
              <w:rPr>
                <w:snapToGrid/>
                <w:sz w:val="26"/>
                <w:szCs w:val="26"/>
              </w:rPr>
            </w:pPr>
          </w:p>
        </w:tc>
        <w:tc>
          <w:tcPr>
            <w:tcW w:w="1286" w:type="dxa"/>
          </w:tcPr>
          <w:p w14:paraId="37AE6E56" w14:textId="77777777" w:rsidR="006C717F" w:rsidRPr="00D110CF" w:rsidRDefault="006C717F" w:rsidP="00315CF6">
            <w:pPr>
              <w:spacing w:before="60" w:after="60"/>
              <w:ind w:left="0"/>
              <w:jc w:val="both"/>
              <w:rPr>
                <w:snapToGrid/>
                <w:sz w:val="26"/>
                <w:szCs w:val="26"/>
              </w:rPr>
            </w:pPr>
          </w:p>
        </w:tc>
        <w:tc>
          <w:tcPr>
            <w:tcW w:w="900" w:type="dxa"/>
          </w:tcPr>
          <w:p w14:paraId="39CBA6A5" w14:textId="77777777" w:rsidR="006C717F" w:rsidRPr="00D110CF" w:rsidRDefault="006C717F" w:rsidP="00315CF6">
            <w:pPr>
              <w:spacing w:before="60" w:after="60"/>
              <w:ind w:left="0"/>
              <w:jc w:val="both"/>
              <w:rPr>
                <w:snapToGrid/>
                <w:sz w:val="26"/>
                <w:szCs w:val="26"/>
              </w:rPr>
            </w:pPr>
          </w:p>
        </w:tc>
        <w:tc>
          <w:tcPr>
            <w:tcW w:w="2700" w:type="dxa"/>
          </w:tcPr>
          <w:p w14:paraId="54C4D3C5" w14:textId="41D5B4CD" w:rsidR="00C818B3" w:rsidRPr="00D110CF" w:rsidRDefault="00C818B3" w:rsidP="00315CF6">
            <w:pPr>
              <w:spacing w:before="60" w:after="60"/>
              <w:ind w:left="0"/>
              <w:jc w:val="both"/>
              <w:rPr>
                <w:snapToGrid/>
                <w:sz w:val="26"/>
                <w:szCs w:val="26"/>
              </w:rPr>
            </w:pPr>
          </w:p>
        </w:tc>
        <w:tc>
          <w:tcPr>
            <w:tcW w:w="1436" w:type="dxa"/>
          </w:tcPr>
          <w:p w14:paraId="1DFCFF84" w14:textId="534CBC04" w:rsidR="006C717F" w:rsidRPr="00D110CF" w:rsidRDefault="006C717F" w:rsidP="00315CF6">
            <w:pPr>
              <w:spacing w:before="60" w:after="60"/>
              <w:ind w:left="0"/>
              <w:jc w:val="both"/>
              <w:rPr>
                <w:snapToGrid/>
                <w:sz w:val="26"/>
                <w:szCs w:val="26"/>
              </w:rPr>
            </w:pPr>
          </w:p>
        </w:tc>
      </w:tr>
      <w:tr w:rsidR="006C717F" w:rsidRPr="00D110CF" w14:paraId="67F2B9B8" w14:textId="77777777" w:rsidTr="00CE1969">
        <w:tc>
          <w:tcPr>
            <w:tcW w:w="1475" w:type="dxa"/>
          </w:tcPr>
          <w:p w14:paraId="5D834E96" w14:textId="40B4DC37" w:rsidR="006C717F" w:rsidRPr="00D110CF" w:rsidRDefault="006C717F" w:rsidP="00315CF6">
            <w:pPr>
              <w:spacing w:before="60" w:after="60"/>
              <w:ind w:left="0"/>
              <w:jc w:val="both"/>
              <w:rPr>
                <w:snapToGrid/>
                <w:sz w:val="26"/>
                <w:szCs w:val="26"/>
              </w:rPr>
            </w:pPr>
          </w:p>
        </w:tc>
        <w:tc>
          <w:tcPr>
            <w:tcW w:w="850" w:type="dxa"/>
          </w:tcPr>
          <w:p w14:paraId="116AC8FB" w14:textId="1BC070D2" w:rsidR="006C717F" w:rsidRPr="00D110CF" w:rsidRDefault="006C717F" w:rsidP="00315CF6">
            <w:pPr>
              <w:spacing w:before="60" w:after="60"/>
              <w:ind w:left="0"/>
              <w:jc w:val="both"/>
              <w:rPr>
                <w:snapToGrid/>
                <w:sz w:val="26"/>
                <w:szCs w:val="26"/>
              </w:rPr>
            </w:pPr>
          </w:p>
        </w:tc>
        <w:tc>
          <w:tcPr>
            <w:tcW w:w="709" w:type="dxa"/>
          </w:tcPr>
          <w:p w14:paraId="48ACFBA8" w14:textId="40C68A9D" w:rsidR="006C717F" w:rsidRPr="00D110CF" w:rsidRDefault="006C717F" w:rsidP="00315CF6">
            <w:pPr>
              <w:spacing w:before="60" w:after="60"/>
              <w:ind w:left="0"/>
              <w:jc w:val="both"/>
              <w:rPr>
                <w:snapToGrid/>
                <w:sz w:val="26"/>
                <w:szCs w:val="26"/>
              </w:rPr>
            </w:pPr>
          </w:p>
        </w:tc>
        <w:tc>
          <w:tcPr>
            <w:tcW w:w="1286" w:type="dxa"/>
          </w:tcPr>
          <w:p w14:paraId="2F3F37E5" w14:textId="77777777" w:rsidR="006C717F" w:rsidRPr="00D110CF" w:rsidRDefault="006C717F" w:rsidP="00315CF6">
            <w:pPr>
              <w:spacing w:before="60" w:after="60"/>
              <w:ind w:left="0"/>
              <w:jc w:val="both"/>
              <w:rPr>
                <w:snapToGrid/>
                <w:sz w:val="26"/>
                <w:szCs w:val="26"/>
              </w:rPr>
            </w:pPr>
          </w:p>
        </w:tc>
        <w:tc>
          <w:tcPr>
            <w:tcW w:w="900" w:type="dxa"/>
          </w:tcPr>
          <w:p w14:paraId="27501A32" w14:textId="77777777" w:rsidR="006C717F" w:rsidRPr="00D110CF" w:rsidRDefault="006C717F" w:rsidP="00315CF6">
            <w:pPr>
              <w:spacing w:before="60" w:after="60"/>
              <w:ind w:left="0"/>
              <w:jc w:val="both"/>
              <w:rPr>
                <w:snapToGrid/>
                <w:sz w:val="26"/>
                <w:szCs w:val="26"/>
              </w:rPr>
            </w:pPr>
          </w:p>
        </w:tc>
        <w:tc>
          <w:tcPr>
            <w:tcW w:w="2700" w:type="dxa"/>
          </w:tcPr>
          <w:p w14:paraId="4709A703" w14:textId="56B6E045" w:rsidR="006C717F" w:rsidRPr="00D110CF" w:rsidRDefault="006C717F" w:rsidP="00315CF6">
            <w:pPr>
              <w:spacing w:before="60" w:after="60"/>
              <w:ind w:left="0"/>
              <w:jc w:val="both"/>
              <w:rPr>
                <w:snapToGrid/>
                <w:sz w:val="26"/>
                <w:szCs w:val="26"/>
              </w:rPr>
            </w:pPr>
          </w:p>
        </w:tc>
        <w:tc>
          <w:tcPr>
            <w:tcW w:w="1436" w:type="dxa"/>
          </w:tcPr>
          <w:p w14:paraId="5858F66E" w14:textId="77777777" w:rsidR="006C717F" w:rsidRPr="00D110CF" w:rsidRDefault="006C717F" w:rsidP="00315CF6">
            <w:pPr>
              <w:spacing w:before="60" w:after="60"/>
              <w:ind w:left="0"/>
              <w:jc w:val="both"/>
              <w:rPr>
                <w:snapToGrid/>
                <w:sz w:val="26"/>
                <w:szCs w:val="26"/>
              </w:rPr>
            </w:pPr>
          </w:p>
        </w:tc>
      </w:tr>
      <w:tr w:rsidR="006C717F" w:rsidRPr="00D110CF" w14:paraId="6F52BA60" w14:textId="77777777" w:rsidTr="00CE1969">
        <w:tc>
          <w:tcPr>
            <w:tcW w:w="1475" w:type="dxa"/>
          </w:tcPr>
          <w:p w14:paraId="65CBA6ED" w14:textId="1AAF81CD" w:rsidR="006C717F" w:rsidRPr="00D110CF" w:rsidRDefault="006C717F" w:rsidP="00315CF6">
            <w:pPr>
              <w:spacing w:before="60" w:after="60"/>
              <w:ind w:left="0"/>
              <w:jc w:val="both"/>
              <w:rPr>
                <w:snapToGrid/>
                <w:sz w:val="26"/>
                <w:szCs w:val="26"/>
                <w:lang w:val="vi-VN"/>
              </w:rPr>
            </w:pPr>
          </w:p>
        </w:tc>
        <w:tc>
          <w:tcPr>
            <w:tcW w:w="850" w:type="dxa"/>
          </w:tcPr>
          <w:p w14:paraId="50CFBF31" w14:textId="4BBC87B8" w:rsidR="006C717F" w:rsidRPr="00D110CF" w:rsidRDefault="006C717F" w:rsidP="00315CF6">
            <w:pPr>
              <w:spacing w:before="60" w:after="60"/>
              <w:ind w:left="0"/>
              <w:jc w:val="both"/>
              <w:rPr>
                <w:snapToGrid/>
                <w:sz w:val="26"/>
                <w:szCs w:val="26"/>
                <w:lang w:val="vi-VN"/>
              </w:rPr>
            </w:pPr>
          </w:p>
        </w:tc>
        <w:tc>
          <w:tcPr>
            <w:tcW w:w="709" w:type="dxa"/>
          </w:tcPr>
          <w:p w14:paraId="4CE6A69F" w14:textId="0AF7491D" w:rsidR="006C717F" w:rsidRPr="00D110CF" w:rsidRDefault="006C717F" w:rsidP="00315CF6">
            <w:pPr>
              <w:spacing w:before="60" w:after="60"/>
              <w:ind w:left="0"/>
              <w:jc w:val="both"/>
              <w:rPr>
                <w:snapToGrid/>
                <w:sz w:val="26"/>
                <w:szCs w:val="26"/>
                <w:lang w:val="vi-VN"/>
              </w:rPr>
            </w:pPr>
          </w:p>
        </w:tc>
        <w:tc>
          <w:tcPr>
            <w:tcW w:w="1286" w:type="dxa"/>
          </w:tcPr>
          <w:p w14:paraId="47930A36" w14:textId="77777777" w:rsidR="006C717F" w:rsidRPr="00D110CF" w:rsidRDefault="006C717F" w:rsidP="00315CF6">
            <w:pPr>
              <w:spacing w:before="60" w:after="60"/>
              <w:ind w:left="0"/>
              <w:jc w:val="both"/>
              <w:rPr>
                <w:snapToGrid/>
                <w:sz w:val="26"/>
                <w:szCs w:val="26"/>
              </w:rPr>
            </w:pPr>
          </w:p>
        </w:tc>
        <w:tc>
          <w:tcPr>
            <w:tcW w:w="900" w:type="dxa"/>
          </w:tcPr>
          <w:p w14:paraId="6EFB9B65" w14:textId="77777777" w:rsidR="006C717F" w:rsidRPr="00D110CF" w:rsidRDefault="006C717F" w:rsidP="00315CF6">
            <w:pPr>
              <w:spacing w:before="60" w:after="60"/>
              <w:ind w:left="0"/>
              <w:jc w:val="both"/>
              <w:rPr>
                <w:snapToGrid/>
                <w:sz w:val="26"/>
                <w:szCs w:val="26"/>
              </w:rPr>
            </w:pPr>
          </w:p>
        </w:tc>
        <w:tc>
          <w:tcPr>
            <w:tcW w:w="2700" w:type="dxa"/>
          </w:tcPr>
          <w:p w14:paraId="45857378" w14:textId="7570FF19" w:rsidR="006C717F" w:rsidRPr="00D110CF" w:rsidRDefault="006C717F" w:rsidP="00315CF6">
            <w:pPr>
              <w:spacing w:before="60" w:after="60"/>
              <w:ind w:left="0"/>
              <w:jc w:val="both"/>
              <w:rPr>
                <w:snapToGrid/>
                <w:sz w:val="26"/>
                <w:szCs w:val="26"/>
                <w:lang w:val="vi-VN"/>
              </w:rPr>
            </w:pPr>
          </w:p>
        </w:tc>
        <w:tc>
          <w:tcPr>
            <w:tcW w:w="1436" w:type="dxa"/>
          </w:tcPr>
          <w:p w14:paraId="2BAB8D26" w14:textId="77777777" w:rsidR="006C717F" w:rsidRPr="00D110CF" w:rsidRDefault="006C717F" w:rsidP="00315CF6">
            <w:pPr>
              <w:spacing w:before="60" w:after="60"/>
              <w:ind w:left="0"/>
              <w:jc w:val="both"/>
              <w:rPr>
                <w:snapToGrid/>
                <w:sz w:val="26"/>
                <w:szCs w:val="26"/>
              </w:rPr>
            </w:pPr>
          </w:p>
        </w:tc>
      </w:tr>
      <w:tr w:rsidR="006C717F" w:rsidRPr="00D110CF" w14:paraId="10BE6E0D" w14:textId="77777777" w:rsidTr="00CE1969">
        <w:tc>
          <w:tcPr>
            <w:tcW w:w="1475" w:type="dxa"/>
          </w:tcPr>
          <w:p w14:paraId="53C4F154" w14:textId="36EE0062" w:rsidR="006C717F" w:rsidRPr="00D110CF" w:rsidRDefault="006C717F" w:rsidP="00315CF6">
            <w:pPr>
              <w:spacing w:before="60" w:after="60"/>
              <w:ind w:left="0"/>
              <w:jc w:val="both"/>
              <w:rPr>
                <w:snapToGrid/>
                <w:sz w:val="26"/>
                <w:szCs w:val="26"/>
                <w:lang w:val="vi-VN"/>
              </w:rPr>
            </w:pPr>
          </w:p>
        </w:tc>
        <w:tc>
          <w:tcPr>
            <w:tcW w:w="850" w:type="dxa"/>
          </w:tcPr>
          <w:p w14:paraId="456B187B" w14:textId="07969565" w:rsidR="006C717F" w:rsidRPr="00D110CF" w:rsidRDefault="006C717F" w:rsidP="00315CF6">
            <w:pPr>
              <w:spacing w:before="60" w:after="60"/>
              <w:ind w:left="0"/>
              <w:jc w:val="both"/>
              <w:rPr>
                <w:snapToGrid/>
                <w:sz w:val="26"/>
                <w:szCs w:val="26"/>
                <w:lang w:val="vi-VN"/>
              </w:rPr>
            </w:pPr>
          </w:p>
        </w:tc>
        <w:tc>
          <w:tcPr>
            <w:tcW w:w="709" w:type="dxa"/>
          </w:tcPr>
          <w:p w14:paraId="3896EEEA" w14:textId="32A88F84" w:rsidR="006C717F" w:rsidRPr="00D110CF" w:rsidRDefault="006C717F" w:rsidP="00315CF6">
            <w:pPr>
              <w:spacing w:before="60" w:after="60"/>
              <w:ind w:left="0"/>
              <w:jc w:val="both"/>
              <w:rPr>
                <w:snapToGrid/>
                <w:sz w:val="26"/>
                <w:szCs w:val="26"/>
                <w:lang w:val="vi-VN"/>
              </w:rPr>
            </w:pPr>
          </w:p>
        </w:tc>
        <w:tc>
          <w:tcPr>
            <w:tcW w:w="1286" w:type="dxa"/>
          </w:tcPr>
          <w:p w14:paraId="115864BF" w14:textId="77777777" w:rsidR="006C717F" w:rsidRPr="00D110CF" w:rsidRDefault="006C717F" w:rsidP="00315CF6">
            <w:pPr>
              <w:spacing w:before="60" w:after="60"/>
              <w:ind w:left="0"/>
              <w:jc w:val="both"/>
              <w:rPr>
                <w:snapToGrid/>
                <w:sz w:val="26"/>
                <w:szCs w:val="26"/>
              </w:rPr>
            </w:pPr>
          </w:p>
        </w:tc>
        <w:tc>
          <w:tcPr>
            <w:tcW w:w="900" w:type="dxa"/>
          </w:tcPr>
          <w:p w14:paraId="071DAFC8" w14:textId="77777777" w:rsidR="006C717F" w:rsidRPr="00D110CF" w:rsidRDefault="006C717F" w:rsidP="00315CF6">
            <w:pPr>
              <w:spacing w:before="60" w:after="60"/>
              <w:ind w:left="0"/>
              <w:jc w:val="both"/>
              <w:rPr>
                <w:snapToGrid/>
                <w:sz w:val="26"/>
                <w:szCs w:val="26"/>
              </w:rPr>
            </w:pPr>
          </w:p>
        </w:tc>
        <w:tc>
          <w:tcPr>
            <w:tcW w:w="2700" w:type="dxa"/>
          </w:tcPr>
          <w:p w14:paraId="18ED4E92" w14:textId="5A1354C9" w:rsidR="00CF4747" w:rsidRPr="00D110CF" w:rsidRDefault="00CF4747" w:rsidP="00315CF6">
            <w:pPr>
              <w:spacing w:before="60" w:after="60"/>
              <w:ind w:left="0"/>
              <w:jc w:val="both"/>
              <w:rPr>
                <w:snapToGrid/>
                <w:sz w:val="26"/>
                <w:szCs w:val="26"/>
                <w:lang w:val="vi-VN"/>
              </w:rPr>
            </w:pPr>
          </w:p>
        </w:tc>
        <w:tc>
          <w:tcPr>
            <w:tcW w:w="1436" w:type="dxa"/>
          </w:tcPr>
          <w:p w14:paraId="62EBF261" w14:textId="77777777" w:rsidR="006C717F" w:rsidRPr="00D110CF" w:rsidRDefault="006C717F" w:rsidP="00315CF6">
            <w:pPr>
              <w:spacing w:before="60" w:after="60"/>
              <w:ind w:left="0"/>
              <w:jc w:val="both"/>
              <w:rPr>
                <w:snapToGrid/>
                <w:sz w:val="26"/>
                <w:szCs w:val="26"/>
                <w:lang w:val="vi-VN"/>
              </w:rPr>
            </w:pPr>
          </w:p>
        </w:tc>
      </w:tr>
      <w:tr w:rsidR="006C717F" w:rsidRPr="00D110CF" w14:paraId="66CD17C5" w14:textId="77777777" w:rsidTr="00CE1969">
        <w:tc>
          <w:tcPr>
            <w:tcW w:w="1475" w:type="dxa"/>
          </w:tcPr>
          <w:p w14:paraId="74909108" w14:textId="6934E030" w:rsidR="006C717F" w:rsidRPr="00D110CF" w:rsidRDefault="006C717F" w:rsidP="00315CF6">
            <w:pPr>
              <w:spacing w:before="60" w:after="60"/>
              <w:ind w:left="0"/>
              <w:jc w:val="both"/>
              <w:rPr>
                <w:snapToGrid/>
                <w:sz w:val="26"/>
                <w:szCs w:val="26"/>
                <w:lang w:val="vi-VN"/>
              </w:rPr>
            </w:pPr>
          </w:p>
        </w:tc>
        <w:tc>
          <w:tcPr>
            <w:tcW w:w="850" w:type="dxa"/>
          </w:tcPr>
          <w:p w14:paraId="6918D577" w14:textId="24083062" w:rsidR="006C717F" w:rsidRPr="00D110CF" w:rsidRDefault="006C717F" w:rsidP="00315CF6">
            <w:pPr>
              <w:spacing w:before="60" w:after="60"/>
              <w:ind w:left="0"/>
              <w:jc w:val="both"/>
              <w:rPr>
                <w:snapToGrid/>
                <w:sz w:val="26"/>
                <w:szCs w:val="26"/>
              </w:rPr>
            </w:pPr>
          </w:p>
        </w:tc>
        <w:tc>
          <w:tcPr>
            <w:tcW w:w="709" w:type="dxa"/>
          </w:tcPr>
          <w:p w14:paraId="78C23648" w14:textId="62103D2F" w:rsidR="006C717F" w:rsidRPr="00D110CF" w:rsidRDefault="006C717F" w:rsidP="00315CF6">
            <w:pPr>
              <w:spacing w:before="60" w:after="60"/>
              <w:ind w:left="0"/>
              <w:jc w:val="both"/>
              <w:rPr>
                <w:snapToGrid/>
                <w:sz w:val="26"/>
                <w:szCs w:val="26"/>
              </w:rPr>
            </w:pPr>
          </w:p>
        </w:tc>
        <w:tc>
          <w:tcPr>
            <w:tcW w:w="1286" w:type="dxa"/>
          </w:tcPr>
          <w:p w14:paraId="4DA95241" w14:textId="77777777" w:rsidR="006C717F" w:rsidRPr="00D110CF" w:rsidRDefault="006C717F" w:rsidP="00315CF6">
            <w:pPr>
              <w:spacing w:before="60" w:after="60"/>
              <w:ind w:left="0"/>
              <w:jc w:val="both"/>
              <w:rPr>
                <w:snapToGrid/>
                <w:sz w:val="26"/>
                <w:szCs w:val="26"/>
                <w:lang w:val="vi-VN"/>
              </w:rPr>
            </w:pPr>
          </w:p>
        </w:tc>
        <w:tc>
          <w:tcPr>
            <w:tcW w:w="900" w:type="dxa"/>
          </w:tcPr>
          <w:p w14:paraId="73C5693E" w14:textId="77777777" w:rsidR="006C717F" w:rsidRPr="00D110CF" w:rsidRDefault="006C717F" w:rsidP="00315CF6">
            <w:pPr>
              <w:spacing w:before="60" w:after="60"/>
              <w:ind w:left="0"/>
              <w:jc w:val="both"/>
              <w:rPr>
                <w:snapToGrid/>
                <w:sz w:val="26"/>
                <w:szCs w:val="26"/>
                <w:lang w:val="vi-VN"/>
              </w:rPr>
            </w:pPr>
          </w:p>
        </w:tc>
        <w:tc>
          <w:tcPr>
            <w:tcW w:w="2700" w:type="dxa"/>
          </w:tcPr>
          <w:p w14:paraId="7763635C" w14:textId="63918E62" w:rsidR="006C717F" w:rsidRPr="00D110CF" w:rsidRDefault="006C717F" w:rsidP="00315CF6">
            <w:pPr>
              <w:spacing w:before="60" w:after="60"/>
              <w:ind w:left="0"/>
              <w:jc w:val="both"/>
              <w:rPr>
                <w:snapToGrid/>
                <w:sz w:val="26"/>
                <w:szCs w:val="26"/>
                <w:lang w:val="vi-VN"/>
              </w:rPr>
            </w:pPr>
          </w:p>
        </w:tc>
        <w:tc>
          <w:tcPr>
            <w:tcW w:w="1436" w:type="dxa"/>
          </w:tcPr>
          <w:p w14:paraId="3AE7B9BB" w14:textId="77777777" w:rsidR="006C717F" w:rsidRPr="00D110CF" w:rsidRDefault="006C717F" w:rsidP="00315CF6">
            <w:pPr>
              <w:spacing w:before="60" w:after="60"/>
              <w:ind w:left="0"/>
              <w:jc w:val="both"/>
              <w:rPr>
                <w:snapToGrid/>
                <w:sz w:val="26"/>
                <w:szCs w:val="26"/>
                <w:lang w:val="vi-VN"/>
              </w:rPr>
            </w:pPr>
          </w:p>
        </w:tc>
      </w:tr>
      <w:tr w:rsidR="006C717F" w:rsidRPr="00D110CF" w14:paraId="23321D11" w14:textId="77777777" w:rsidTr="00CE1969">
        <w:tc>
          <w:tcPr>
            <w:tcW w:w="1475" w:type="dxa"/>
          </w:tcPr>
          <w:p w14:paraId="6515BC6D" w14:textId="19D4E79A" w:rsidR="006C717F" w:rsidRPr="00D110CF" w:rsidRDefault="006C717F" w:rsidP="00315CF6">
            <w:pPr>
              <w:spacing w:before="60" w:after="60"/>
              <w:ind w:left="0"/>
              <w:jc w:val="both"/>
              <w:rPr>
                <w:snapToGrid/>
                <w:sz w:val="26"/>
                <w:szCs w:val="26"/>
              </w:rPr>
            </w:pPr>
          </w:p>
        </w:tc>
        <w:tc>
          <w:tcPr>
            <w:tcW w:w="850" w:type="dxa"/>
          </w:tcPr>
          <w:p w14:paraId="0DEA95F7" w14:textId="53C3CE79" w:rsidR="006C717F" w:rsidRPr="00D110CF" w:rsidRDefault="006C717F" w:rsidP="00315CF6">
            <w:pPr>
              <w:spacing w:before="60" w:after="60"/>
              <w:ind w:left="0"/>
              <w:jc w:val="both"/>
              <w:rPr>
                <w:snapToGrid/>
                <w:sz w:val="26"/>
                <w:szCs w:val="26"/>
              </w:rPr>
            </w:pPr>
          </w:p>
        </w:tc>
        <w:tc>
          <w:tcPr>
            <w:tcW w:w="709" w:type="dxa"/>
          </w:tcPr>
          <w:p w14:paraId="7B87DB93" w14:textId="32326E72" w:rsidR="006C717F" w:rsidRPr="00D110CF" w:rsidRDefault="006C717F" w:rsidP="00315CF6">
            <w:pPr>
              <w:spacing w:before="60" w:after="60"/>
              <w:ind w:left="0"/>
              <w:jc w:val="both"/>
              <w:rPr>
                <w:snapToGrid/>
                <w:sz w:val="26"/>
                <w:szCs w:val="26"/>
              </w:rPr>
            </w:pPr>
          </w:p>
        </w:tc>
        <w:tc>
          <w:tcPr>
            <w:tcW w:w="1286" w:type="dxa"/>
          </w:tcPr>
          <w:p w14:paraId="25FF951C" w14:textId="77777777" w:rsidR="006C717F" w:rsidRPr="00D110CF" w:rsidRDefault="006C717F" w:rsidP="00315CF6">
            <w:pPr>
              <w:spacing w:before="60" w:after="60"/>
              <w:ind w:left="0"/>
              <w:jc w:val="both"/>
              <w:rPr>
                <w:snapToGrid/>
                <w:sz w:val="26"/>
                <w:szCs w:val="26"/>
                <w:lang w:val="vi-VN"/>
              </w:rPr>
            </w:pPr>
          </w:p>
        </w:tc>
        <w:tc>
          <w:tcPr>
            <w:tcW w:w="900" w:type="dxa"/>
          </w:tcPr>
          <w:p w14:paraId="59080CA4" w14:textId="77777777" w:rsidR="006C717F" w:rsidRPr="00D110CF" w:rsidRDefault="006C717F" w:rsidP="00315CF6">
            <w:pPr>
              <w:spacing w:before="60" w:after="60"/>
              <w:ind w:left="0"/>
              <w:jc w:val="both"/>
              <w:rPr>
                <w:snapToGrid/>
                <w:sz w:val="26"/>
                <w:szCs w:val="26"/>
                <w:lang w:val="vi-VN"/>
              </w:rPr>
            </w:pPr>
          </w:p>
        </w:tc>
        <w:tc>
          <w:tcPr>
            <w:tcW w:w="2700" w:type="dxa"/>
          </w:tcPr>
          <w:p w14:paraId="24D9D5A2" w14:textId="2C89814F" w:rsidR="006C717F" w:rsidRPr="00D110CF" w:rsidRDefault="006C717F" w:rsidP="00315CF6">
            <w:pPr>
              <w:spacing w:before="60" w:after="60"/>
              <w:ind w:left="0"/>
              <w:jc w:val="both"/>
              <w:rPr>
                <w:snapToGrid/>
                <w:sz w:val="26"/>
                <w:szCs w:val="26"/>
              </w:rPr>
            </w:pPr>
          </w:p>
        </w:tc>
        <w:tc>
          <w:tcPr>
            <w:tcW w:w="1436" w:type="dxa"/>
          </w:tcPr>
          <w:p w14:paraId="53E56A76" w14:textId="77777777" w:rsidR="006C717F" w:rsidRPr="00D110CF" w:rsidRDefault="006C717F" w:rsidP="00315CF6">
            <w:pPr>
              <w:spacing w:before="60" w:after="60"/>
              <w:ind w:left="0"/>
              <w:jc w:val="both"/>
              <w:rPr>
                <w:snapToGrid/>
                <w:sz w:val="26"/>
                <w:szCs w:val="26"/>
                <w:lang w:val="vi-VN"/>
              </w:rPr>
            </w:pPr>
          </w:p>
        </w:tc>
      </w:tr>
      <w:tr w:rsidR="006C717F" w:rsidRPr="00D110CF" w14:paraId="4501FC18" w14:textId="77777777" w:rsidTr="00CE1969">
        <w:tc>
          <w:tcPr>
            <w:tcW w:w="1475" w:type="dxa"/>
          </w:tcPr>
          <w:p w14:paraId="5491D3BD" w14:textId="77777777" w:rsidR="006C717F" w:rsidRPr="00D110CF" w:rsidRDefault="006C717F" w:rsidP="00315CF6">
            <w:pPr>
              <w:spacing w:before="60" w:after="60"/>
              <w:ind w:left="0"/>
              <w:jc w:val="both"/>
              <w:rPr>
                <w:snapToGrid/>
                <w:sz w:val="26"/>
                <w:szCs w:val="26"/>
                <w:lang w:val="vi-VN"/>
              </w:rPr>
            </w:pPr>
          </w:p>
        </w:tc>
        <w:tc>
          <w:tcPr>
            <w:tcW w:w="850" w:type="dxa"/>
          </w:tcPr>
          <w:p w14:paraId="7974ED32" w14:textId="77777777" w:rsidR="006C717F" w:rsidRPr="00D110CF" w:rsidRDefault="006C717F" w:rsidP="00315CF6">
            <w:pPr>
              <w:spacing w:before="60" w:after="60"/>
              <w:ind w:left="0"/>
              <w:jc w:val="both"/>
              <w:rPr>
                <w:snapToGrid/>
                <w:sz w:val="26"/>
                <w:szCs w:val="26"/>
                <w:lang w:val="vi-VN"/>
              </w:rPr>
            </w:pPr>
          </w:p>
        </w:tc>
        <w:tc>
          <w:tcPr>
            <w:tcW w:w="709" w:type="dxa"/>
          </w:tcPr>
          <w:p w14:paraId="15BC9AD1" w14:textId="77777777" w:rsidR="006C717F" w:rsidRPr="00D110CF" w:rsidRDefault="006C717F" w:rsidP="00315CF6">
            <w:pPr>
              <w:spacing w:before="60" w:after="60"/>
              <w:ind w:left="0"/>
              <w:jc w:val="both"/>
              <w:rPr>
                <w:snapToGrid/>
                <w:sz w:val="26"/>
                <w:szCs w:val="26"/>
                <w:lang w:val="vi-VN"/>
              </w:rPr>
            </w:pPr>
          </w:p>
        </w:tc>
        <w:tc>
          <w:tcPr>
            <w:tcW w:w="1286" w:type="dxa"/>
          </w:tcPr>
          <w:p w14:paraId="7F8BFCF1" w14:textId="77777777" w:rsidR="006C717F" w:rsidRPr="00D110CF" w:rsidRDefault="006C717F" w:rsidP="00315CF6">
            <w:pPr>
              <w:spacing w:before="60" w:after="60"/>
              <w:ind w:left="0"/>
              <w:jc w:val="both"/>
              <w:rPr>
                <w:snapToGrid/>
                <w:sz w:val="26"/>
                <w:szCs w:val="26"/>
                <w:lang w:val="vi-VN"/>
              </w:rPr>
            </w:pPr>
          </w:p>
        </w:tc>
        <w:tc>
          <w:tcPr>
            <w:tcW w:w="900" w:type="dxa"/>
          </w:tcPr>
          <w:p w14:paraId="3873B285" w14:textId="77777777" w:rsidR="006C717F" w:rsidRPr="00D110CF" w:rsidRDefault="006C717F" w:rsidP="00315CF6">
            <w:pPr>
              <w:spacing w:before="60" w:after="60"/>
              <w:ind w:left="0"/>
              <w:jc w:val="both"/>
              <w:rPr>
                <w:snapToGrid/>
                <w:sz w:val="26"/>
                <w:szCs w:val="26"/>
                <w:lang w:val="vi-VN"/>
              </w:rPr>
            </w:pPr>
          </w:p>
        </w:tc>
        <w:tc>
          <w:tcPr>
            <w:tcW w:w="2700" w:type="dxa"/>
          </w:tcPr>
          <w:p w14:paraId="499473A7" w14:textId="77777777" w:rsidR="006C717F" w:rsidRPr="00D110CF" w:rsidRDefault="006C717F" w:rsidP="00315CF6">
            <w:pPr>
              <w:spacing w:before="60" w:after="60"/>
              <w:ind w:left="0"/>
              <w:jc w:val="both"/>
              <w:rPr>
                <w:snapToGrid/>
                <w:sz w:val="26"/>
                <w:szCs w:val="26"/>
                <w:lang w:val="vi-VN"/>
              </w:rPr>
            </w:pPr>
          </w:p>
        </w:tc>
        <w:tc>
          <w:tcPr>
            <w:tcW w:w="1436" w:type="dxa"/>
          </w:tcPr>
          <w:p w14:paraId="5F25B79D" w14:textId="77777777" w:rsidR="006C717F" w:rsidRPr="00D110CF" w:rsidRDefault="006C717F" w:rsidP="00315CF6">
            <w:pPr>
              <w:spacing w:before="60" w:after="60"/>
              <w:ind w:left="0"/>
              <w:jc w:val="both"/>
              <w:rPr>
                <w:snapToGrid/>
                <w:sz w:val="26"/>
                <w:szCs w:val="26"/>
                <w:lang w:val="vi-VN"/>
              </w:rPr>
            </w:pPr>
          </w:p>
        </w:tc>
      </w:tr>
      <w:tr w:rsidR="006C717F" w:rsidRPr="00D110CF" w14:paraId="2B0B4C46" w14:textId="77777777" w:rsidTr="00CE1969">
        <w:tc>
          <w:tcPr>
            <w:tcW w:w="1475" w:type="dxa"/>
          </w:tcPr>
          <w:p w14:paraId="7830FA6F" w14:textId="77777777" w:rsidR="006C717F" w:rsidRPr="00D110CF" w:rsidRDefault="006C717F" w:rsidP="00315CF6">
            <w:pPr>
              <w:spacing w:before="60" w:after="60"/>
              <w:ind w:left="0"/>
              <w:jc w:val="both"/>
              <w:rPr>
                <w:snapToGrid/>
                <w:sz w:val="26"/>
                <w:szCs w:val="26"/>
                <w:lang w:val="vi-VN"/>
              </w:rPr>
            </w:pPr>
          </w:p>
        </w:tc>
        <w:tc>
          <w:tcPr>
            <w:tcW w:w="850" w:type="dxa"/>
          </w:tcPr>
          <w:p w14:paraId="0A046CBD" w14:textId="77777777" w:rsidR="006C717F" w:rsidRPr="00D110CF" w:rsidRDefault="006C717F" w:rsidP="00315CF6">
            <w:pPr>
              <w:spacing w:before="60" w:after="60"/>
              <w:ind w:left="0"/>
              <w:jc w:val="both"/>
              <w:rPr>
                <w:snapToGrid/>
                <w:sz w:val="26"/>
                <w:szCs w:val="26"/>
                <w:lang w:val="vi-VN"/>
              </w:rPr>
            </w:pPr>
          </w:p>
        </w:tc>
        <w:tc>
          <w:tcPr>
            <w:tcW w:w="709" w:type="dxa"/>
          </w:tcPr>
          <w:p w14:paraId="66CC3E3D" w14:textId="77777777" w:rsidR="006C717F" w:rsidRPr="00D110CF" w:rsidRDefault="006C717F" w:rsidP="00315CF6">
            <w:pPr>
              <w:spacing w:before="60" w:after="60"/>
              <w:ind w:left="0"/>
              <w:jc w:val="both"/>
              <w:rPr>
                <w:snapToGrid/>
                <w:sz w:val="26"/>
                <w:szCs w:val="26"/>
                <w:lang w:val="vi-VN"/>
              </w:rPr>
            </w:pPr>
          </w:p>
        </w:tc>
        <w:tc>
          <w:tcPr>
            <w:tcW w:w="1286" w:type="dxa"/>
          </w:tcPr>
          <w:p w14:paraId="447C911D" w14:textId="77777777" w:rsidR="006C717F" w:rsidRPr="00D110CF" w:rsidRDefault="006C717F" w:rsidP="00315CF6">
            <w:pPr>
              <w:spacing w:before="60" w:after="60"/>
              <w:ind w:left="0"/>
              <w:jc w:val="both"/>
              <w:rPr>
                <w:snapToGrid/>
                <w:sz w:val="26"/>
                <w:szCs w:val="26"/>
                <w:lang w:val="vi-VN"/>
              </w:rPr>
            </w:pPr>
          </w:p>
        </w:tc>
        <w:tc>
          <w:tcPr>
            <w:tcW w:w="900" w:type="dxa"/>
          </w:tcPr>
          <w:p w14:paraId="79D7CF09" w14:textId="77777777" w:rsidR="006C717F" w:rsidRPr="00D110CF" w:rsidRDefault="006C717F" w:rsidP="00315CF6">
            <w:pPr>
              <w:spacing w:before="60" w:after="60"/>
              <w:ind w:left="0"/>
              <w:jc w:val="both"/>
              <w:rPr>
                <w:snapToGrid/>
                <w:sz w:val="26"/>
                <w:szCs w:val="26"/>
                <w:lang w:val="vi-VN"/>
              </w:rPr>
            </w:pPr>
          </w:p>
        </w:tc>
        <w:tc>
          <w:tcPr>
            <w:tcW w:w="2700" w:type="dxa"/>
          </w:tcPr>
          <w:p w14:paraId="672E93BD" w14:textId="77777777" w:rsidR="006C717F" w:rsidRPr="00D110CF" w:rsidRDefault="006C717F" w:rsidP="00315CF6">
            <w:pPr>
              <w:spacing w:before="60" w:after="60"/>
              <w:ind w:left="0"/>
              <w:jc w:val="both"/>
              <w:rPr>
                <w:snapToGrid/>
                <w:sz w:val="26"/>
                <w:szCs w:val="26"/>
                <w:lang w:val="vi-VN"/>
              </w:rPr>
            </w:pPr>
          </w:p>
        </w:tc>
        <w:tc>
          <w:tcPr>
            <w:tcW w:w="1436" w:type="dxa"/>
          </w:tcPr>
          <w:p w14:paraId="00E6A317" w14:textId="77777777" w:rsidR="006C717F" w:rsidRPr="00D110CF" w:rsidRDefault="006C717F" w:rsidP="00315CF6">
            <w:pPr>
              <w:spacing w:before="60" w:after="60"/>
              <w:ind w:left="0"/>
              <w:jc w:val="both"/>
              <w:rPr>
                <w:snapToGrid/>
                <w:sz w:val="26"/>
                <w:szCs w:val="26"/>
                <w:lang w:val="vi-VN"/>
              </w:rPr>
            </w:pPr>
          </w:p>
        </w:tc>
      </w:tr>
      <w:tr w:rsidR="006C717F" w:rsidRPr="00D110CF" w14:paraId="1082D63A" w14:textId="77777777" w:rsidTr="00CE1969">
        <w:tc>
          <w:tcPr>
            <w:tcW w:w="1475" w:type="dxa"/>
          </w:tcPr>
          <w:p w14:paraId="6B79E5A1" w14:textId="77777777" w:rsidR="006C717F" w:rsidRPr="00D110CF" w:rsidRDefault="006C717F" w:rsidP="00315CF6">
            <w:pPr>
              <w:spacing w:before="60" w:after="60"/>
              <w:ind w:left="0"/>
              <w:jc w:val="both"/>
              <w:rPr>
                <w:snapToGrid/>
                <w:sz w:val="26"/>
                <w:szCs w:val="26"/>
                <w:lang w:val="vi-VN"/>
              </w:rPr>
            </w:pPr>
          </w:p>
        </w:tc>
        <w:tc>
          <w:tcPr>
            <w:tcW w:w="850" w:type="dxa"/>
          </w:tcPr>
          <w:p w14:paraId="3E6B52C7" w14:textId="77777777" w:rsidR="006C717F" w:rsidRPr="00D110CF" w:rsidRDefault="006C717F" w:rsidP="00315CF6">
            <w:pPr>
              <w:spacing w:before="60" w:after="60"/>
              <w:ind w:left="0"/>
              <w:jc w:val="both"/>
              <w:rPr>
                <w:snapToGrid/>
                <w:sz w:val="26"/>
                <w:szCs w:val="26"/>
                <w:lang w:val="vi-VN"/>
              </w:rPr>
            </w:pPr>
          </w:p>
        </w:tc>
        <w:tc>
          <w:tcPr>
            <w:tcW w:w="709" w:type="dxa"/>
          </w:tcPr>
          <w:p w14:paraId="36537323" w14:textId="77777777" w:rsidR="006C717F" w:rsidRPr="00D110CF" w:rsidRDefault="006C717F" w:rsidP="00315CF6">
            <w:pPr>
              <w:spacing w:before="60" w:after="60"/>
              <w:ind w:left="0"/>
              <w:jc w:val="both"/>
              <w:rPr>
                <w:snapToGrid/>
                <w:sz w:val="26"/>
                <w:szCs w:val="26"/>
                <w:lang w:val="vi-VN"/>
              </w:rPr>
            </w:pPr>
          </w:p>
        </w:tc>
        <w:tc>
          <w:tcPr>
            <w:tcW w:w="1286" w:type="dxa"/>
          </w:tcPr>
          <w:p w14:paraId="3A74CD32" w14:textId="77777777" w:rsidR="006C717F" w:rsidRPr="00D110CF" w:rsidRDefault="006C717F" w:rsidP="00315CF6">
            <w:pPr>
              <w:spacing w:before="60" w:after="60"/>
              <w:ind w:left="0"/>
              <w:jc w:val="both"/>
              <w:rPr>
                <w:snapToGrid/>
                <w:sz w:val="26"/>
                <w:szCs w:val="26"/>
                <w:lang w:val="vi-VN"/>
              </w:rPr>
            </w:pPr>
          </w:p>
        </w:tc>
        <w:tc>
          <w:tcPr>
            <w:tcW w:w="900" w:type="dxa"/>
          </w:tcPr>
          <w:p w14:paraId="2DF0DBF2" w14:textId="77777777" w:rsidR="006C717F" w:rsidRPr="00D110CF" w:rsidRDefault="006C717F" w:rsidP="00315CF6">
            <w:pPr>
              <w:spacing w:before="60" w:after="60"/>
              <w:ind w:left="0"/>
              <w:jc w:val="both"/>
              <w:rPr>
                <w:snapToGrid/>
                <w:sz w:val="26"/>
                <w:szCs w:val="26"/>
                <w:lang w:val="vi-VN"/>
              </w:rPr>
            </w:pPr>
          </w:p>
        </w:tc>
        <w:tc>
          <w:tcPr>
            <w:tcW w:w="2700" w:type="dxa"/>
          </w:tcPr>
          <w:p w14:paraId="0C329228" w14:textId="77777777" w:rsidR="006C717F" w:rsidRPr="00D110CF" w:rsidRDefault="006C717F" w:rsidP="00315CF6">
            <w:pPr>
              <w:spacing w:before="60" w:after="60"/>
              <w:ind w:left="0"/>
              <w:jc w:val="both"/>
              <w:rPr>
                <w:snapToGrid/>
                <w:sz w:val="26"/>
                <w:szCs w:val="26"/>
                <w:lang w:val="vi-VN"/>
              </w:rPr>
            </w:pPr>
          </w:p>
        </w:tc>
        <w:tc>
          <w:tcPr>
            <w:tcW w:w="1436" w:type="dxa"/>
          </w:tcPr>
          <w:p w14:paraId="0B1DC7B3" w14:textId="77777777" w:rsidR="006C717F" w:rsidRPr="00D110CF" w:rsidRDefault="006C717F" w:rsidP="00315CF6">
            <w:pPr>
              <w:spacing w:before="60" w:after="60"/>
              <w:ind w:left="0"/>
              <w:jc w:val="both"/>
              <w:rPr>
                <w:snapToGrid/>
                <w:sz w:val="26"/>
                <w:szCs w:val="26"/>
                <w:lang w:val="vi-VN"/>
              </w:rPr>
            </w:pPr>
          </w:p>
        </w:tc>
      </w:tr>
      <w:tr w:rsidR="006C717F" w:rsidRPr="00D110CF" w14:paraId="24CAEBD2" w14:textId="77777777" w:rsidTr="00CE1969">
        <w:tc>
          <w:tcPr>
            <w:tcW w:w="1475" w:type="dxa"/>
          </w:tcPr>
          <w:p w14:paraId="06612B64" w14:textId="77777777" w:rsidR="006C717F" w:rsidRPr="00D110CF" w:rsidRDefault="006C717F" w:rsidP="00315CF6">
            <w:pPr>
              <w:spacing w:before="60" w:after="60"/>
              <w:ind w:left="0"/>
              <w:jc w:val="both"/>
              <w:rPr>
                <w:snapToGrid/>
                <w:sz w:val="26"/>
                <w:szCs w:val="26"/>
                <w:lang w:val="vi-VN"/>
              </w:rPr>
            </w:pPr>
          </w:p>
        </w:tc>
        <w:tc>
          <w:tcPr>
            <w:tcW w:w="850" w:type="dxa"/>
          </w:tcPr>
          <w:p w14:paraId="58CA5745" w14:textId="77777777" w:rsidR="006C717F" w:rsidRPr="00D110CF" w:rsidRDefault="006C717F" w:rsidP="00315CF6">
            <w:pPr>
              <w:spacing w:before="60" w:after="60"/>
              <w:ind w:left="0"/>
              <w:jc w:val="both"/>
              <w:rPr>
                <w:snapToGrid/>
                <w:sz w:val="26"/>
                <w:szCs w:val="26"/>
                <w:lang w:val="vi-VN"/>
              </w:rPr>
            </w:pPr>
          </w:p>
        </w:tc>
        <w:tc>
          <w:tcPr>
            <w:tcW w:w="709" w:type="dxa"/>
          </w:tcPr>
          <w:p w14:paraId="6582D7E4" w14:textId="77777777" w:rsidR="006C717F" w:rsidRPr="00D110CF" w:rsidRDefault="006C717F" w:rsidP="00315CF6">
            <w:pPr>
              <w:spacing w:before="60" w:after="60"/>
              <w:ind w:left="0"/>
              <w:jc w:val="both"/>
              <w:rPr>
                <w:snapToGrid/>
                <w:sz w:val="26"/>
                <w:szCs w:val="26"/>
                <w:lang w:val="vi-VN"/>
              </w:rPr>
            </w:pPr>
          </w:p>
        </w:tc>
        <w:tc>
          <w:tcPr>
            <w:tcW w:w="1286" w:type="dxa"/>
          </w:tcPr>
          <w:p w14:paraId="67A14042" w14:textId="77777777" w:rsidR="006C717F" w:rsidRPr="00D110CF" w:rsidRDefault="006C717F" w:rsidP="00315CF6">
            <w:pPr>
              <w:spacing w:before="60" w:after="60"/>
              <w:ind w:left="0"/>
              <w:jc w:val="both"/>
              <w:rPr>
                <w:snapToGrid/>
                <w:sz w:val="26"/>
                <w:szCs w:val="26"/>
                <w:lang w:val="vi-VN"/>
              </w:rPr>
            </w:pPr>
          </w:p>
        </w:tc>
        <w:tc>
          <w:tcPr>
            <w:tcW w:w="900" w:type="dxa"/>
          </w:tcPr>
          <w:p w14:paraId="302B1C8A" w14:textId="77777777" w:rsidR="006C717F" w:rsidRPr="00D110CF" w:rsidRDefault="006C717F" w:rsidP="00315CF6">
            <w:pPr>
              <w:spacing w:before="60" w:after="60"/>
              <w:ind w:left="0"/>
              <w:jc w:val="both"/>
              <w:rPr>
                <w:snapToGrid/>
                <w:sz w:val="26"/>
                <w:szCs w:val="26"/>
                <w:lang w:val="vi-VN"/>
              </w:rPr>
            </w:pPr>
          </w:p>
        </w:tc>
        <w:tc>
          <w:tcPr>
            <w:tcW w:w="2700" w:type="dxa"/>
          </w:tcPr>
          <w:p w14:paraId="00F29794" w14:textId="77777777" w:rsidR="006C717F" w:rsidRPr="00D110CF" w:rsidRDefault="006C717F" w:rsidP="00315CF6">
            <w:pPr>
              <w:spacing w:before="60" w:after="60"/>
              <w:ind w:left="0"/>
              <w:jc w:val="both"/>
              <w:rPr>
                <w:snapToGrid/>
                <w:sz w:val="26"/>
                <w:szCs w:val="26"/>
                <w:lang w:val="vi-VN"/>
              </w:rPr>
            </w:pPr>
          </w:p>
        </w:tc>
        <w:tc>
          <w:tcPr>
            <w:tcW w:w="1436" w:type="dxa"/>
          </w:tcPr>
          <w:p w14:paraId="75ADBA24" w14:textId="77777777" w:rsidR="006C717F" w:rsidRPr="00D110CF" w:rsidRDefault="006C717F" w:rsidP="00315CF6">
            <w:pPr>
              <w:spacing w:before="60" w:after="60"/>
              <w:ind w:left="0"/>
              <w:jc w:val="both"/>
              <w:rPr>
                <w:snapToGrid/>
                <w:sz w:val="26"/>
                <w:szCs w:val="26"/>
                <w:lang w:val="vi-VN"/>
              </w:rPr>
            </w:pPr>
          </w:p>
        </w:tc>
      </w:tr>
      <w:tr w:rsidR="006C717F" w:rsidRPr="00D110CF" w14:paraId="1A45B7CD" w14:textId="77777777" w:rsidTr="00CE1969">
        <w:tc>
          <w:tcPr>
            <w:tcW w:w="1475" w:type="dxa"/>
          </w:tcPr>
          <w:p w14:paraId="17C59628" w14:textId="77777777" w:rsidR="006C717F" w:rsidRPr="00D110CF" w:rsidRDefault="006C717F" w:rsidP="00315CF6">
            <w:pPr>
              <w:spacing w:before="60" w:after="60"/>
              <w:ind w:left="0"/>
              <w:jc w:val="both"/>
              <w:rPr>
                <w:snapToGrid/>
                <w:sz w:val="26"/>
                <w:szCs w:val="26"/>
                <w:lang w:val="vi-VN"/>
              </w:rPr>
            </w:pPr>
          </w:p>
        </w:tc>
        <w:tc>
          <w:tcPr>
            <w:tcW w:w="850" w:type="dxa"/>
          </w:tcPr>
          <w:p w14:paraId="121E3F38" w14:textId="77777777" w:rsidR="006C717F" w:rsidRPr="00D110CF" w:rsidRDefault="006C717F" w:rsidP="00315CF6">
            <w:pPr>
              <w:spacing w:before="60" w:after="60"/>
              <w:ind w:left="0"/>
              <w:jc w:val="both"/>
              <w:rPr>
                <w:snapToGrid/>
                <w:sz w:val="26"/>
                <w:szCs w:val="26"/>
                <w:lang w:val="vi-VN"/>
              </w:rPr>
            </w:pPr>
          </w:p>
        </w:tc>
        <w:tc>
          <w:tcPr>
            <w:tcW w:w="709" w:type="dxa"/>
          </w:tcPr>
          <w:p w14:paraId="2D6C1426" w14:textId="77777777" w:rsidR="006C717F" w:rsidRPr="00D110CF" w:rsidRDefault="006C717F" w:rsidP="00315CF6">
            <w:pPr>
              <w:spacing w:before="60" w:after="60"/>
              <w:ind w:left="0"/>
              <w:jc w:val="both"/>
              <w:rPr>
                <w:snapToGrid/>
                <w:sz w:val="26"/>
                <w:szCs w:val="26"/>
                <w:lang w:val="vi-VN"/>
              </w:rPr>
            </w:pPr>
          </w:p>
        </w:tc>
        <w:tc>
          <w:tcPr>
            <w:tcW w:w="1286" w:type="dxa"/>
          </w:tcPr>
          <w:p w14:paraId="264DB040" w14:textId="77777777" w:rsidR="006C717F" w:rsidRPr="00D110CF" w:rsidRDefault="006C717F" w:rsidP="00315CF6">
            <w:pPr>
              <w:spacing w:before="60" w:after="60"/>
              <w:ind w:left="0"/>
              <w:jc w:val="both"/>
              <w:rPr>
                <w:snapToGrid/>
                <w:sz w:val="26"/>
                <w:szCs w:val="26"/>
                <w:lang w:val="vi-VN"/>
              </w:rPr>
            </w:pPr>
          </w:p>
        </w:tc>
        <w:tc>
          <w:tcPr>
            <w:tcW w:w="900" w:type="dxa"/>
          </w:tcPr>
          <w:p w14:paraId="0D6F54CE" w14:textId="77777777" w:rsidR="006C717F" w:rsidRPr="00D110CF" w:rsidRDefault="006C717F" w:rsidP="00315CF6">
            <w:pPr>
              <w:spacing w:before="60" w:after="60"/>
              <w:ind w:left="0"/>
              <w:jc w:val="both"/>
              <w:rPr>
                <w:snapToGrid/>
                <w:sz w:val="26"/>
                <w:szCs w:val="26"/>
                <w:lang w:val="vi-VN"/>
              </w:rPr>
            </w:pPr>
          </w:p>
        </w:tc>
        <w:tc>
          <w:tcPr>
            <w:tcW w:w="2700" w:type="dxa"/>
          </w:tcPr>
          <w:p w14:paraId="0315163E" w14:textId="77777777" w:rsidR="006C717F" w:rsidRPr="00D110CF" w:rsidRDefault="006C717F" w:rsidP="00315CF6">
            <w:pPr>
              <w:spacing w:before="60" w:after="60"/>
              <w:ind w:left="0"/>
              <w:jc w:val="both"/>
              <w:rPr>
                <w:snapToGrid/>
                <w:sz w:val="26"/>
                <w:szCs w:val="26"/>
                <w:lang w:val="vi-VN"/>
              </w:rPr>
            </w:pPr>
          </w:p>
        </w:tc>
        <w:tc>
          <w:tcPr>
            <w:tcW w:w="1436" w:type="dxa"/>
          </w:tcPr>
          <w:p w14:paraId="5B02ECDD" w14:textId="77777777" w:rsidR="006C717F" w:rsidRPr="00D110CF" w:rsidRDefault="006C717F" w:rsidP="00315CF6">
            <w:pPr>
              <w:spacing w:before="60" w:after="60"/>
              <w:ind w:left="0"/>
              <w:jc w:val="both"/>
              <w:rPr>
                <w:snapToGrid/>
                <w:sz w:val="26"/>
                <w:szCs w:val="26"/>
                <w:lang w:val="vi-VN"/>
              </w:rPr>
            </w:pPr>
          </w:p>
        </w:tc>
      </w:tr>
      <w:tr w:rsidR="006C717F" w:rsidRPr="00D110CF" w14:paraId="273D14D6" w14:textId="77777777" w:rsidTr="00CE1969">
        <w:tc>
          <w:tcPr>
            <w:tcW w:w="1475" w:type="dxa"/>
          </w:tcPr>
          <w:p w14:paraId="7FA8F1F6" w14:textId="77777777" w:rsidR="006C717F" w:rsidRPr="00D110CF" w:rsidRDefault="006C717F" w:rsidP="00315CF6">
            <w:pPr>
              <w:spacing w:before="60" w:after="60"/>
              <w:ind w:left="0"/>
              <w:jc w:val="both"/>
              <w:rPr>
                <w:snapToGrid/>
                <w:sz w:val="26"/>
                <w:szCs w:val="26"/>
                <w:lang w:val="vi-VN"/>
              </w:rPr>
            </w:pPr>
          </w:p>
        </w:tc>
        <w:tc>
          <w:tcPr>
            <w:tcW w:w="850" w:type="dxa"/>
          </w:tcPr>
          <w:p w14:paraId="0F5756F1" w14:textId="77777777" w:rsidR="006C717F" w:rsidRPr="00D110CF" w:rsidRDefault="006C717F" w:rsidP="00315CF6">
            <w:pPr>
              <w:spacing w:before="60" w:after="60"/>
              <w:ind w:left="0"/>
              <w:jc w:val="both"/>
              <w:rPr>
                <w:snapToGrid/>
                <w:sz w:val="26"/>
                <w:szCs w:val="26"/>
                <w:lang w:val="vi-VN"/>
              </w:rPr>
            </w:pPr>
          </w:p>
        </w:tc>
        <w:tc>
          <w:tcPr>
            <w:tcW w:w="709" w:type="dxa"/>
          </w:tcPr>
          <w:p w14:paraId="24AF16AC" w14:textId="77777777" w:rsidR="006C717F" w:rsidRPr="00D110CF" w:rsidRDefault="006C717F" w:rsidP="00315CF6">
            <w:pPr>
              <w:spacing w:before="60" w:after="60"/>
              <w:ind w:left="0"/>
              <w:jc w:val="both"/>
              <w:rPr>
                <w:snapToGrid/>
                <w:sz w:val="26"/>
                <w:szCs w:val="26"/>
                <w:lang w:val="vi-VN"/>
              </w:rPr>
            </w:pPr>
          </w:p>
        </w:tc>
        <w:tc>
          <w:tcPr>
            <w:tcW w:w="1286" w:type="dxa"/>
          </w:tcPr>
          <w:p w14:paraId="6C058405" w14:textId="77777777" w:rsidR="006C717F" w:rsidRPr="00D110CF" w:rsidRDefault="006C717F" w:rsidP="00315CF6">
            <w:pPr>
              <w:spacing w:before="60" w:after="60"/>
              <w:ind w:left="0"/>
              <w:jc w:val="both"/>
              <w:rPr>
                <w:snapToGrid/>
                <w:sz w:val="26"/>
                <w:szCs w:val="26"/>
                <w:lang w:val="vi-VN"/>
              </w:rPr>
            </w:pPr>
          </w:p>
        </w:tc>
        <w:tc>
          <w:tcPr>
            <w:tcW w:w="900" w:type="dxa"/>
          </w:tcPr>
          <w:p w14:paraId="2AA6B538" w14:textId="77777777" w:rsidR="006C717F" w:rsidRPr="00D110CF" w:rsidRDefault="006C717F" w:rsidP="00315CF6">
            <w:pPr>
              <w:spacing w:before="60" w:after="60"/>
              <w:ind w:left="0"/>
              <w:jc w:val="both"/>
              <w:rPr>
                <w:snapToGrid/>
                <w:sz w:val="26"/>
                <w:szCs w:val="26"/>
                <w:lang w:val="vi-VN"/>
              </w:rPr>
            </w:pPr>
          </w:p>
        </w:tc>
        <w:tc>
          <w:tcPr>
            <w:tcW w:w="2700" w:type="dxa"/>
          </w:tcPr>
          <w:p w14:paraId="5882F37E" w14:textId="77777777" w:rsidR="006C717F" w:rsidRPr="00D110CF" w:rsidRDefault="006C717F" w:rsidP="00315CF6">
            <w:pPr>
              <w:spacing w:before="60" w:after="60"/>
              <w:ind w:left="0"/>
              <w:jc w:val="both"/>
              <w:rPr>
                <w:snapToGrid/>
                <w:sz w:val="26"/>
                <w:szCs w:val="26"/>
                <w:lang w:val="vi-VN"/>
              </w:rPr>
            </w:pPr>
          </w:p>
        </w:tc>
        <w:tc>
          <w:tcPr>
            <w:tcW w:w="1436" w:type="dxa"/>
          </w:tcPr>
          <w:p w14:paraId="32C413EC" w14:textId="77777777" w:rsidR="006C717F" w:rsidRPr="00D110CF" w:rsidRDefault="006C717F" w:rsidP="00315CF6">
            <w:pPr>
              <w:spacing w:before="60" w:after="60"/>
              <w:ind w:left="0"/>
              <w:jc w:val="both"/>
              <w:rPr>
                <w:snapToGrid/>
                <w:sz w:val="26"/>
                <w:szCs w:val="26"/>
                <w:lang w:val="vi-VN"/>
              </w:rPr>
            </w:pPr>
          </w:p>
        </w:tc>
      </w:tr>
      <w:tr w:rsidR="006C717F" w:rsidRPr="00D110CF" w14:paraId="0B3C6F6F" w14:textId="77777777" w:rsidTr="00CE1969">
        <w:tc>
          <w:tcPr>
            <w:tcW w:w="1475" w:type="dxa"/>
          </w:tcPr>
          <w:p w14:paraId="6D550FE2" w14:textId="77777777" w:rsidR="006C717F" w:rsidRPr="00D110CF" w:rsidRDefault="006C717F" w:rsidP="00315CF6">
            <w:pPr>
              <w:spacing w:before="60" w:after="60"/>
              <w:ind w:left="0"/>
              <w:jc w:val="both"/>
              <w:rPr>
                <w:snapToGrid/>
                <w:sz w:val="26"/>
                <w:szCs w:val="26"/>
                <w:lang w:val="vi-VN"/>
              </w:rPr>
            </w:pPr>
          </w:p>
        </w:tc>
        <w:tc>
          <w:tcPr>
            <w:tcW w:w="850" w:type="dxa"/>
          </w:tcPr>
          <w:p w14:paraId="734F4F81" w14:textId="77777777" w:rsidR="006C717F" w:rsidRPr="00D110CF" w:rsidRDefault="006C717F" w:rsidP="00315CF6">
            <w:pPr>
              <w:spacing w:before="60" w:after="60"/>
              <w:ind w:left="0"/>
              <w:jc w:val="both"/>
              <w:rPr>
                <w:snapToGrid/>
                <w:sz w:val="26"/>
                <w:szCs w:val="26"/>
                <w:lang w:val="vi-VN"/>
              </w:rPr>
            </w:pPr>
          </w:p>
        </w:tc>
        <w:tc>
          <w:tcPr>
            <w:tcW w:w="709" w:type="dxa"/>
          </w:tcPr>
          <w:p w14:paraId="44A9F230" w14:textId="77777777" w:rsidR="006C717F" w:rsidRPr="00D110CF" w:rsidRDefault="006C717F" w:rsidP="00315CF6">
            <w:pPr>
              <w:spacing w:before="60" w:after="60"/>
              <w:ind w:left="0"/>
              <w:jc w:val="both"/>
              <w:rPr>
                <w:snapToGrid/>
                <w:sz w:val="26"/>
                <w:szCs w:val="26"/>
                <w:lang w:val="vi-VN"/>
              </w:rPr>
            </w:pPr>
          </w:p>
        </w:tc>
        <w:tc>
          <w:tcPr>
            <w:tcW w:w="1286" w:type="dxa"/>
          </w:tcPr>
          <w:p w14:paraId="46BCEBB0" w14:textId="77777777" w:rsidR="006C717F" w:rsidRPr="00D110CF" w:rsidRDefault="006C717F" w:rsidP="00315CF6">
            <w:pPr>
              <w:spacing w:before="60" w:after="60"/>
              <w:ind w:left="0"/>
              <w:jc w:val="both"/>
              <w:rPr>
                <w:snapToGrid/>
                <w:sz w:val="26"/>
                <w:szCs w:val="26"/>
                <w:lang w:val="vi-VN"/>
              </w:rPr>
            </w:pPr>
          </w:p>
        </w:tc>
        <w:tc>
          <w:tcPr>
            <w:tcW w:w="900" w:type="dxa"/>
          </w:tcPr>
          <w:p w14:paraId="58AA8704" w14:textId="77777777" w:rsidR="006C717F" w:rsidRPr="00D110CF" w:rsidRDefault="006C717F" w:rsidP="00315CF6">
            <w:pPr>
              <w:spacing w:before="60" w:after="60"/>
              <w:ind w:left="0"/>
              <w:jc w:val="both"/>
              <w:rPr>
                <w:snapToGrid/>
                <w:sz w:val="26"/>
                <w:szCs w:val="26"/>
                <w:lang w:val="vi-VN"/>
              </w:rPr>
            </w:pPr>
          </w:p>
        </w:tc>
        <w:tc>
          <w:tcPr>
            <w:tcW w:w="2700" w:type="dxa"/>
          </w:tcPr>
          <w:p w14:paraId="210A9A9E" w14:textId="77777777" w:rsidR="006C717F" w:rsidRPr="00D110CF" w:rsidRDefault="006C717F" w:rsidP="00315CF6">
            <w:pPr>
              <w:spacing w:before="60" w:after="60"/>
              <w:ind w:left="0"/>
              <w:jc w:val="both"/>
              <w:rPr>
                <w:snapToGrid/>
                <w:sz w:val="26"/>
                <w:szCs w:val="26"/>
                <w:lang w:val="vi-VN"/>
              </w:rPr>
            </w:pPr>
          </w:p>
        </w:tc>
        <w:tc>
          <w:tcPr>
            <w:tcW w:w="1436" w:type="dxa"/>
          </w:tcPr>
          <w:p w14:paraId="2EDA6409" w14:textId="77777777" w:rsidR="006C717F" w:rsidRPr="00D110CF" w:rsidRDefault="006C717F" w:rsidP="00315CF6">
            <w:pPr>
              <w:spacing w:before="60" w:after="60"/>
              <w:ind w:left="0"/>
              <w:jc w:val="both"/>
              <w:rPr>
                <w:snapToGrid/>
                <w:sz w:val="26"/>
                <w:szCs w:val="26"/>
                <w:lang w:val="vi-VN"/>
              </w:rPr>
            </w:pPr>
          </w:p>
        </w:tc>
      </w:tr>
      <w:tr w:rsidR="006C717F" w:rsidRPr="00D110CF" w14:paraId="5E78051F" w14:textId="77777777" w:rsidTr="00CE1969">
        <w:tc>
          <w:tcPr>
            <w:tcW w:w="1475" w:type="dxa"/>
          </w:tcPr>
          <w:p w14:paraId="288BB7B6" w14:textId="77777777" w:rsidR="006C717F" w:rsidRPr="00D110CF" w:rsidRDefault="006C717F" w:rsidP="00315CF6">
            <w:pPr>
              <w:spacing w:before="60" w:after="60"/>
              <w:ind w:left="0"/>
              <w:jc w:val="both"/>
              <w:rPr>
                <w:snapToGrid/>
                <w:sz w:val="26"/>
                <w:szCs w:val="26"/>
                <w:lang w:val="vi-VN"/>
              </w:rPr>
            </w:pPr>
          </w:p>
        </w:tc>
        <w:tc>
          <w:tcPr>
            <w:tcW w:w="850" w:type="dxa"/>
          </w:tcPr>
          <w:p w14:paraId="13139869" w14:textId="77777777" w:rsidR="006C717F" w:rsidRPr="00D110CF" w:rsidRDefault="006C717F" w:rsidP="00315CF6">
            <w:pPr>
              <w:spacing w:before="60" w:after="60"/>
              <w:ind w:left="0"/>
              <w:jc w:val="both"/>
              <w:rPr>
                <w:snapToGrid/>
                <w:sz w:val="26"/>
                <w:szCs w:val="26"/>
                <w:lang w:val="vi-VN"/>
              </w:rPr>
            </w:pPr>
          </w:p>
        </w:tc>
        <w:tc>
          <w:tcPr>
            <w:tcW w:w="709" w:type="dxa"/>
          </w:tcPr>
          <w:p w14:paraId="71CABF12" w14:textId="77777777" w:rsidR="006C717F" w:rsidRPr="00D110CF" w:rsidRDefault="006C717F" w:rsidP="00315CF6">
            <w:pPr>
              <w:spacing w:before="60" w:after="60"/>
              <w:ind w:left="0"/>
              <w:jc w:val="both"/>
              <w:rPr>
                <w:snapToGrid/>
                <w:sz w:val="26"/>
                <w:szCs w:val="26"/>
                <w:lang w:val="vi-VN"/>
              </w:rPr>
            </w:pPr>
          </w:p>
        </w:tc>
        <w:tc>
          <w:tcPr>
            <w:tcW w:w="1286" w:type="dxa"/>
          </w:tcPr>
          <w:p w14:paraId="0A1107F5" w14:textId="77777777" w:rsidR="006C717F" w:rsidRPr="00D110CF" w:rsidRDefault="006C717F" w:rsidP="00315CF6">
            <w:pPr>
              <w:spacing w:before="60" w:after="60"/>
              <w:ind w:left="0"/>
              <w:jc w:val="both"/>
              <w:rPr>
                <w:snapToGrid/>
                <w:sz w:val="26"/>
                <w:szCs w:val="26"/>
                <w:lang w:val="vi-VN"/>
              </w:rPr>
            </w:pPr>
          </w:p>
        </w:tc>
        <w:tc>
          <w:tcPr>
            <w:tcW w:w="900" w:type="dxa"/>
          </w:tcPr>
          <w:p w14:paraId="4A6B0391" w14:textId="77777777" w:rsidR="006C717F" w:rsidRPr="00D110CF" w:rsidRDefault="006C717F" w:rsidP="00315CF6">
            <w:pPr>
              <w:spacing w:before="60" w:after="60"/>
              <w:ind w:left="0"/>
              <w:jc w:val="both"/>
              <w:rPr>
                <w:snapToGrid/>
                <w:sz w:val="26"/>
                <w:szCs w:val="26"/>
                <w:lang w:val="vi-VN"/>
              </w:rPr>
            </w:pPr>
          </w:p>
        </w:tc>
        <w:tc>
          <w:tcPr>
            <w:tcW w:w="2700" w:type="dxa"/>
          </w:tcPr>
          <w:p w14:paraId="0674A90C" w14:textId="77777777" w:rsidR="006C717F" w:rsidRPr="00D110CF" w:rsidRDefault="006C717F" w:rsidP="00315CF6">
            <w:pPr>
              <w:spacing w:before="60" w:after="60"/>
              <w:ind w:left="0"/>
              <w:jc w:val="both"/>
              <w:rPr>
                <w:snapToGrid/>
                <w:sz w:val="26"/>
                <w:szCs w:val="26"/>
                <w:lang w:val="vi-VN"/>
              </w:rPr>
            </w:pPr>
          </w:p>
        </w:tc>
        <w:tc>
          <w:tcPr>
            <w:tcW w:w="1436" w:type="dxa"/>
          </w:tcPr>
          <w:p w14:paraId="4485DCE5" w14:textId="77777777" w:rsidR="006C717F" w:rsidRPr="00D110CF" w:rsidRDefault="006C717F" w:rsidP="00315CF6">
            <w:pPr>
              <w:spacing w:before="60" w:after="60"/>
              <w:ind w:left="0"/>
              <w:jc w:val="both"/>
              <w:rPr>
                <w:snapToGrid/>
                <w:sz w:val="26"/>
                <w:szCs w:val="26"/>
                <w:lang w:val="vi-VN"/>
              </w:rPr>
            </w:pPr>
          </w:p>
        </w:tc>
      </w:tr>
      <w:tr w:rsidR="006C717F" w:rsidRPr="00D110CF" w14:paraId="660D76C6" w14:textId="77777777" w:rsidTr="00CE1969">
        <w:tc>
          <w:tcPr>
            <w:tcW w:w="1475" w:type="dxa"/>
          </w:tcPr>
          <w:p w14:paraId="3D695E7D" w14:textId="77777777" w:rsidR="006C717F" w:rsidRPr="00D110CF" w:rsidRDefault="006C717F" w:rsidP="00315CF6">
            <w:pPr>
              <w:spacing w:before="60" w:after="60"/>
              <w:ind w:left="0"/>
              <w:jc w:val="both"/>
              <w:rPr>
                <w:snapToGrid/>
                <w:sz w:val="26"/>
                <w:szCs w:val="26"/>
                <w:lang w:val="vi-VN"/>
              </w:rPr>
            </w:pPr>
          </w:p>
        </w:tc>
        <w:tc>
          <w:tcPr>
            <w:tcW w:w="850" w:type="dxa"/>
          </w:tcPr>
          <w:p w14:paraId="0E5AAE4A" w14:textId="77777777" w:rsidR="006C717F" w:rsidRPr="00D110CF" w:rsidRDefault="006C717F" w:rsidP="00315CF6">
            <w:pPr>
              <w:spacing w:before="60" w:after="60"/>
              <w:ind w:left="0"/>
              <w:jc w:val="both"/>
              <w:rPr>
                <w:snapToGrid/>
                <w:sz w:val="26"/>
                <w:szCs w:val="26"/>
                <w:lang w:val="vi-VN"/>
              </w:rPr>
            </w:pPr>
          </w:p>
        </w:tc>
        <w:tc>
          <w:tcPr>
            <w:tcW w:w="709" w:type="dxa"/>
          </w:tcPr>
          <w:p w14:paraId="47DD0E4C" w14:textId="77777777" w:rsidR="006C717F" w:rsidRPr="00D110CF" w:rsidRDefault="006C717F" w:rsidP="00315CF6">
            <w:pPr>
              <w:spacing w:before="60" w:after="60"/>
              <w:ind w:left="0"/>
              <w:jc w:val="both"/>
              <w:rPr>
                <w:snapToGrid/>
                <w:sz w:val="26"/>
                <w:szCs w:val="26"/>
                <w:lang w:val="vi-VN"/>
              </w:rPr>
            </w:pPr>
          </w:p>
        </w:tc>
        <w:tc>
          <w:tcPr>
            <w:tcW w:w="1286" w:type="dxa"/>
          </w:tcPr>
          <w:p w14:paraId="067A430B" w14:textId="77777777" w:rsidR="006C717F" w:rsidRPr="00D110CF" w:rsidRDefault="006C717F" w:rsidP="00315CF6">
            <w:pPr>
              <w:spacing w:before="60" w:after="60"/>
              <w:ind w:left="0"/>
              <w:jc w:val="both"/>
              <w:rPr>
                <w:snapToGrid/>
                <w:sz w:val="26"/>
                <w:szCs w:val="26"/>
                <w:lang w:val="vi-VN"/>
              </w:rPr>
            </w:pPr>
          </w:p>
        </w:tc>
        <w:tc>
          <w:tcPr>
            <w:tcW w:w="900" w:type="dxa"/>
          </w:tcPr>
          <w:p w14:paraId="1B6AB0C6" w14:textId="77777777" w:rsidR="006C717F" w:rsidRPr="00D110CF" w:rsidRDefault="006C717F" w:rsidP="00315CF6">
            <w:pPr>
              <w:spacing w:before="60" w:after="60"/>
              <w:ind w:left="0"/>
              <w:jc w:val="both"/>
              <w:rPr>
                <w:snapToGrid/>
                <w:sz w:val="26"/>
                <w:szCs w:val="26"/>
                <w:lang w:val="vi-VN"/>
              </w:rPr>
            </w:pPr>
          </w:p>
        </w:tc>
        <w:tc>
          <w:tcPr>
            <w:tcW w:w="2700" w:type="dxa"/>
          </w:tcPr>
          <w:p w14:paraId="670C631C" w14:textId="77777777" w:rsidR="006C717F" w:rsidRPr="00D110CF" w:rsidRDefault="006C717F" w:rsidP="00315CF6">
            <w:pPr>
              <w:spacing w:before="60" w:after="60"/>
              <w:ind w:left="0"/>
              <w:jc w:val="both"/>
              <w:rPr>
                <w:snapToGrid/>
                <w:sz w:val="26"/>
                <w:szCs w:val="26"/>
                <w:lang w:val="vi-VN"/>
              </w:rPr>
            </w:pPr>
          </w:p>
        </w:tc>
        <w:tc>
          <w:tcPr>
            <w:tcW w:w="1436" w:type="dxa"/>
          </w:tcPr>
          <w:p w14:paraId="61431870" w14:textId="77777777" w:rsidR="006C717F" w:rsidRPr="00D110CF" w:rsidRDefault="006C717F" w:rsidP="00315CF6">
            <w:pPr>
              <w:spacing w:before="60" w:after="60"/>
              <w:ind w:left="0"/>
              <w:jc w:val="both"/>
              <w:rPr>
                <w:snapToGrid/>
                <w:sz w:val="26"/>
                <w:szCs w:val="26"/>
                <w:lang w:val="vi-VN"/>
              </w:rPr>
            </w:pPr>
          </w:p>
        </w:tc>
      </w:tr>
    </w:tbl>
    <w:p w14:paraId="2D926DF6" w14:textId="77777777" w:rsidR="006C717F" w:rsidRPr="00D110CF" w:rsidRDefault="006C717F" w:rsidP="006C717F">
      <w:pPr>
        <w:widowControl/>
        <w:spacing w:before="0"/>
        <w:ind w:left="0"/>
        <w:jc w:val="center"/>
        <w:rPr>
          <w:b/>
          <w:bCs/>
          <w:snapToGrid/>
          <w:sz w:val="26"/>
          <w:szCs w:val="26"/>
          <w:lang w:val="vi-VN"/>
        </w:rPr>
      </w:pPr>
    </w:p>
    <w:p w14:paraId="65913CA6" w14:textId="77777777" w:rsidR="006C717F" w:rsidRPr="00D110CF" w:rsidRDefault="006C717F" w:rsidP="006C717F">
      <w:pPr>
        <w:pStyle w:val="Footer"/>
        <w:tabs>
          <w:tab w:val="clear" w:pos="4320"/>
          <w:tab w:val="clear" w:pos="8640"/>
        </w:tabs>
        <w:rPr>
          <w:sz w:val="26"/>
          <w:szCs w:val="26"/>
          <w:lang w:val="vi-VN"/>
        </w:rPr>
      </w:pPr>
    </w:p>
    <w:p w14:paraId="68F10550" w14:textId="0EFA3659" w:rsidR="00F076B3" w:rsidRPr="00D110CF" w:rsidRDefault="006C717F" w:rsidP="00EE607D">
      <w:pPr>
        <w:widowControl/>
        <w:spacing w:before="0"/>
        <w:ind w:left="0"/>
        <w:jc w:val="center"/>
        <w:rPr>
          <w:sz w:val="26"/>
          <w:szCs w:val="26"/>
          <w:lang w:val="vi-VN"/>
        </w:rPr>
      </w:pPr>
      <w:r w:rsidRPr="00D110CF">
        <w:rPr>
          <w:b/>
          <w:bCs/>
          <w:snapToGrid/>
          <w:sz w:val="26"/>
          <w:szCs w:val="26"/>
          <w:lang w:val="vi-VN"/>
        </w:rPr>
        <w:br w:type="page"/>
      </w:r>
    </w:p>
    <w:p w14:paraId="0F8711E4" w14:textId="2BA80C6A" w:rsidR="006C717F" w:rsidRPr="00D110CF" w:rsidRDefault="006C717F" w:rsidP="00F076B3">
      <w:pPr>
        <w:widowControl/>
        <w:spacing w:before="0"/>
        <w:ind w:left="0"/>
        <w:jc w:val="center"/>
        <w:rPr>
          <w:b/>
          <w:sz w:val="26"/>
          <w:szCs w:val="26"/>
          <w:lang w:val="vi-VN"/>
        </w:rPr>
      </w:pPr>
      <w:r w:rsidRPr="00D110CF">
        <w:rPr>
          <w:b/>
          <w:sz w:val="26"/>
          <w:szCs w:val="26"/>
          <w:lang w:val="vi-VN"/>
        </w:rPr>
        <w:lastRenderedPageBreak/>
        <w:t>MỤC LỤC</w:t>
      </w:r>
    </w:p>
    <w:bookmarkStart w:id="1" w:name="_Toc72062201"/>
    <w:p w14:paraId="0790B8CA" w14:textId="0FC0C87C" w:rsidR="00DF221D" w:rsidRPr="00D110CF" w:rsidRDefault="00DF221D">
      <w:pPr>
        <w:pStyle w:val="TOC1"/>
        <w:rPr>
          <w:rFonts w:eastAsiaTheme="minorEastAsia"/>
          <w:b w:val="0"/>
          <w:snapToGrid/>
          <w:sz w:val="26"/>
          <w:szCs w:val="26"/>
        </w:rPr>
      </w:pPr>
      <w:r w:rsidRPr="00D110CF">
        <w:rPr>
          <w:b w:val="0"/>
          <w:i/>
          <w:sz w:val="26"/>
          <w:szCs w:val="26"/>
        </w:rPr>
        <w:fldChar w:fldCharType="begin"/>
      </w:r>
      <w:r w:rsidRPr="00D110CF">
        <w:rPr>
          <w:b w:val="0"/>
          <w:i/>
          <w:sz w:val="26"/>
          <w:szCs w:val="26"/>
        </w:rPr>
        <w:instrText xml:space="preserve"> TOC \o "1-4" \h \z \u </w:instrText>
      </w:r>
      <w:r w:rsidRPr="00D110CF">
        <w:rPr>
          <w:b w:val="0"/>
          <w:i/>
          <w:sz w:val="26"/>
          <w:szCs w:val="26"/>
        </w:rPr>
        <w:fldChar w:fldCharType="separate"/>
      </w:r>
      <w:hyperlink w:anchor="_Toc153807115" w:history="1">
        <w:r w:rsidRPr="00D110CF">
          <w:rPr>
            <w:rStyle w:val="Hyperlink"/>
            <w:sz w:val="26"/>
            <w:szCs w:val="26"/>
          </w:rPr>
          <w:t>1</w:t>
        </w:r>
        <w:r w:rsidRPr="00D110CF">
          <w:rPr>
            <w:rFonts w:eastAsiaTheme="minorEastAsia"/>
            <w:b w:val="0"/>
            <w:snapToGrid/>
            <w:sz w:val="26"/>
            <w:szCs w:val="26"/>
          </w:rPr>
          <w:tab/>
        </w:r>
        <w:r w:rsidRPr="00D110CF">
          <w:rPr>
            <w:rStyle w:val="Hyperlink"/>
            <w:sz w:val="26"/>
            <w:szCs w:val="26"/>
          </w:rPr>
          <w:t>GIỚI THIỆU</w:t>
        </w:r>
        <w:r w:rsidRPr="00D110CF">
          <w:rPr>
            <w:webHidden/>
            <w:sz w:val="26"/>
            <w:szCs w:val="26"/>
          </w:rPr>
          <w:tab/>
        </w:r>
        <w:r w:rsidRPr="00D110CF">
          <w:rPr>
            <w:webHidden/>
            <w:sz w:val="26"/>
            <w:szCs w:val="26"/>
          </w:rPr>
          <w:fldChar w:fldCharType="begin"/>
        </w:r>
        <w:r w:rsidRPr="00D110CF">
          <w:rPr>
            <w:webHidden/>
            <w:sz w:val="26"/>
            <w:szCs w:val="26"/>
          </w:rPr>
          <w:instrText xml:space="preserve"> PAGEREF _Toc153807115 \h </w:instrText>
        </w:r>
        <w:r w:rsidRPr="00D110CF">
          <w:rPr>
            <w:webHidden/>
            <w:sz w:val="26"/>
            <w:szCs w:val="26"/>
          </w:rPr>
        </w:r>
        <w:r w:rsidRPr="00D110CF">
          <w:rPr>
            <w:webHidden/>
            <w:sz w:val="26"/>
            <w:szCs w:val="26"/>
          </w:rPr>
          <w:fldChar w:fldCharType="separate"/>
        </w:r>
        <w:r w:rsidRPr="00D110CF">
          <w:rPr>
            <w:webHidden/>
            <w:sz w:val="26"/>
            <w:szCs w:val="26"/>
          </w:rPr>
          <w:t>6</w:t>
        </w:r>
        <w:r w:rsidRPr="00D110CF">
          <w:rPr>
            <w:webHidden/>
            <w:sz w:val="26"/>
            <w:szCs w:val="26"/>
          </w:rPr>
          <w:fldChar w:fldCharType="end"/>
        </w:r>
      </w:hyperlink>
    </w:p>
    <w:p w14:paraId="560DCD1C" w14:textId="20988E91" w:rsidR="00DF221D" w:rsidRPr="00D110CF" w:rsidRDefault="00D110CF">
      <w:pPr>
        <w:pStyle w:val="TOC2"/>
        <w:rPr>
          <w:rFonts w:eastAsiaTheme="minorEastAsia"/>
          <w:snapToGrid/>
          <w:sz w:val="26"/>
          <w:szCs w:val="26"/>
        </w:rPr>
      </w:pPr>
      <w:hyperlink w:anchor="_Toc153807116" w:history="1">
        <w:r w:rsidR="00DF221D" w:rsidRPr="00D110CF">
          <w:rPr>
            <w:rStyle w:val="Hyperlink"/>
            <w:sz w:val="26"/>
            <w:szCs w:val="26"/>
          </w:rPr>
          <w:t>1.1</w:t>
        </w:r>
        <w:r w:rsidR="00DF221D" w:rsidRPr="00D110CF">
          <w:rPr>
            <w:rFonts w:eastAsiaTheme="minorEastAsia"/>
            <w:snapToGrid/>
            <w:sz w:val="26"/>
            <w:szCs w:val="26"/>
          </w:rPr>
          <w:tab/>
        </w:r>
        <w:r w:rsidR="00DF221D" w:rsidRPr="00D110CF">
          <w:rPr>
            <w:rStyle w:val="Hyperlink"/>
            <w:sz w:val="26"/>
            <w:szCs w:val="26"/>
          </w:rPr>
          <w:t>Mục đích tài liệu</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_Toc153807116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6</w:t>
        </w:r>
        <w:r w:rsidR="00DF221D" w:rsidRPr="00D110CF">
          <w:rPr>
            <w:webHidden/>
            <w:sz w:val="26"/>
            <w:szCs w:val="26"/>
          </w:rPr>
          <w:fldChar w:fldCharType="end"/>
        </w:r>
      </w:hyperlink>
    </w:p>
    <w:p w14:paraId="6A82A00F" w14:textId="1C7289AA" w:rsidR="00DF221D" w:rsidRPr="00D110CF" w:rsidRDefault="00D110CF">
      <w:pPr>
        <w:pStyle w:val="TOC2"/>
        <w:rPr>
          <w:rFonts w:eastAsiaTheme="minorEastAsia"/>
          <w:snapToGrid/>
          <w:sz w:val="26"/>
          <w:szCs w:val="26"/>
        </w:rPr>
      </w:pPr>
      <w:hyperlink w:anchor="_Toc153807117" w:history="1">
        <w:r w:rsidR="00DF221D" w:rsidRPr="00D110CF">
          <w:rPr>
            <w:rStyle w:val="Hyperlink"/>
            <w:sz w:val="26"/>
            <w:szCs w:val="26"/>
          </w:rPr>
          <w:t>1.2</w:t>
        </w:r>
        <w:r w:rsidR="00DF221D" w:rsidRPr="00D110CF">
          <w:rPr>
            <w:rFonts w:eastAsiaTheme="minorEastAsia"/>
            <w:snapToGrid/>
            <w:sz w:val="26"/>
            <w:szCs w:val="26"/>
          </w:rPr>
          <w:tab/>
        </w:r>
        <w:r w:rsidR="00DF221D" w:rsidRPr="00D110CF">
          <w:rPr>
            <w:rStyle w:val="Hyperlink"/>
            <w:sz w:val="26"/>
            <w:szCs w:val="26"/>
          </w:rPr>
          <w:t>Phạm vi tài liệu</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_Toc153807117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6</w:t>
        </w:r>
        <w:r w:rsidR="00DF221D" w:rsidRPr="00D110CF">
          <w:rPr>
            <w:webHidden/>
            <w:sz w:val="26"/>
            <w:szCs w:val="26"/>
          </w:rPr>
          <w:fldChar w:fldCharType="end"/>
        </w:r>
      </w:hyperlink>
    </w:p>
    <w:p w14:paraId="30434714" w14:textId="4AE539DF" w:rsidR="00DF221D" w:rsidRPr="00D110CF" w:rsidRDefault="00D110CF">
      <w:pPr>
        <w:pStyle w:val="TOC2"/>
        <w:rPr>
          <w:rFonts w:eastAsiaTheme="minorEastAsia"/>
          <w:snapToGrid/>
          <w:sz w:val="26"/>
          <w:szCs w:val="26"/>
        </w:rPr>
      </w:pPr>
      <w:hyperlink w:anchor="_Toc153807118" w:history="1">
        <w:r w:rsidR="00DF221D" w:rsidRPr="00D110CF">
          <w:rPr>
            <w:rStyle w:val="Hyperlink"/>
            <w:sz w:val="26"/>
            <w:szCs w:val="26"/>
          </w:rPr>
          <w:t>1.3</w:t>
        </w:r>
        <w:r w:rsidR="00DF221D" w:rsidRPr="00D110CF">
          <w:rPr>
            <w:rFonts w:eastAsiaTheme="minorEastAsia"/>
            <w:snapToGrid/>
            <w:sz w:val="26"/>
            <w:szCs w:val="26"/>
          </w:rPr>
          <w:tab/>
        </w:r>
        <w:r w:rsidR="00DF221D" w:rsidRPr="00D110CF">
          <w:rPr>
            <w:rStyle w:val="Hyperlink"/>
            <w:sz w:val="26"/>
            <w:szCs w:val="26"/>
          </w:rPr>
          <w:t>Định nghĩa thuật ngữ và các từ viết tắt</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_Toc153807118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6</w:t>
        </w:r>
        <w:r w:rsidR="00DF221D" w:rsidRPr="00D110CF">
          <w:rPr>
            <w:webHidden/>
            <w:sz w:val="26"/>
            <w:szCs w:val="26"/>
          </w:rPr>
          <w:fldChar w:fldCharType="end"/>
        </w:r>
      </w:hyperlink>
    </w:p>
    <w:p w14:paraId="200A85C3" w14:textId="4B60BF1C" w:rsidR="00DF221D" w:rsidRPr="00D110CF" w:rsidRDefault="00D110CF">
      <w:pPr>
        <w:pStyle w:val="TOC2"/>
        <w:rPr>
          <w:rFonts w:eastAsiaTheme="minorEastAsia"/>
          <w:snapToGrid/>
          <w:sz w:val="26"/>
          <w:szCs w:val="26"/>
        </w:rPr>
      </w:pPr>
      <w:hyperlink w:anchor="_Toc153807119" w:history="1">
        <w:r w:rsidR="00DF221D" w:rsidRPr="00D110CF">
          <w:rPr>
            <w:rStyle w:val="Hyperlink"/>
            <w:sz w:val="26"/>
            <w:szCs w:val="26"/>
          </w:rPr>
          <w:t>1.4</w:t>
        </w:r>
        <w:r w:rsidR="00DF221D" w:rsidRPr="00D110CF">
          <w:rPr>
            <w:rFonts w:eastAsiaTheme="minorEastAsia"/>
            <w:snapToGrid/>
            <w:sz w:val="26"/>
            <w:szCs w:val="26"/>
          </w:rPr>
          <w:tab/>
        </w:r>
        <w:r w:rsidR="00DF221D" w:rsidRPr="00D110CF">
          <w:rPr>
            <w:rStyle w:val="Hyperlink"/>
            <w:sz w:val="26"/>
            <w:szCs w:val="26"/>
          </w:rPr>
          <w:t>Tài liệu tham khảo</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_Toc153807119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7</w:t>
        </w:r>
        <w:r w:rsidR="00DF221D" w:rsidRPr="00D110CF">
          <w:rPr>
            <w:webHidden/>
            <w:sz w:val="26"/>
            <w:szCs w:val="26"/>
          </w:rPr>
          <w:fldChar w:fldCharType="end"/>
        </w:r>
      </w:hyperlink>
    </w:p>
    <w:p w14:paraId="4EBA45DB" w14:textId="5D934D88" w:rsidR="00DF221D" w:rsidRPr="00D110CF" w:rsidRDefault="00D110CF">
      <w:pPr>
        <w:pStyle w:val="TOC2"/>
        <w:rPr>
          <w:rFonts w:eastAsiaTheme="minorEastAsia"/>
          <w:snapToGrid/>
          <w:sz w:val="26"/>
          <w:szCs w:val="26"/>
        </w:rPr>
      </w:pPr>
      <w:hyperlink w:anchor="_Toc153807120" w:history="1">
        <w:r w:rsidR="00DF221D" w:rsidRPr="00D110CF">
          <w:rPr>
            <w:rStyle w:val="Hyperlink"/>
            <w:sz w:val="26"/>
            <w:szCs w:val="26"/>
          </w:rPr>
          <w:t>1.5</w:t>
        </w:r>
        <w:r w:rsidR="00DF221D" w:rsidRPr="00D110CF">
          <w:rPr>
            <w:rFonts w:eastAsiaTheme="minorEastAsia"/>
            <w:snapToGrid/>
            <w:sz w:val="26"/>
            <w:szCs w:val="26"/>
          </w:rPr>
          <w:tab/>
        </w:r>
        <w:r w:rsidR="00DF221D" w:rsidRPr="00D110CF">
          <w:rPr>
            <w:rStyle w:val="Hyperlink"/>
            <w:sz w:val="26"/>
            <w:szCs w:val="26"/>
          </w:rPr>
          <w:t>Mô tả tài liệu</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_Toc153807120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7</w:t>
        </w:r>
        <w:r w:rsidR="00DF221D" w:rsidRPr="00D110CF">
          <w:rPr>
            <w:webHidden/>
            <w:sz w:val="26"/>
            <w:szCs w:val="26"/>
          </w:rPr>
          <w:fldChar w:fldCharType="end"/>
        </w:r>
      </w:hyperlink>
    </w:p>
    <w:p w14:paraId="5B16CF5A" w14:textId="55429C9B" w:rsidR="00DF221D" w:rsidRPr="00D110CF" w:rsidRDefault="00D110CF">
      <w:pPr>
        <w:pStyle w:val="TOC1"/>
        <w:rPr>
          <w:rFonts w:eastAsiaTheme="minorEastAsia"/>
          <w:b w:val="0"/>
          <w:snapToGrid/>
          <w:sz w:val="26"/>
          <w:szCs w:val="26"/>
        </w:rPr>
      </w:pPr>
      <w:hyperlink w:anchor="_Toc153807121" w:history="1">
        <w:r w:rsidR="00DF221D" w:rsidRPr="00D110CF">
          <w:rPr>
            <w:rStyle w:val="Hyperlink"/>
            <w:sz w:val="26"/>
            <w:szCs w:val="26"/>
          </w:rPr>
          <w:t>2</w:t>
        </w:r>
        <w:r w:rsidR="00DF221D" w:rsidRPr="00D110CF">
          <w:rPr>
            <w:rFonts w:eastAsiaTheme="minorEastAsia"/>
            <w:b w:val="0"/>
            <w:snapToGrid/>
            <w:sz w:val="26"/>
            <w:szCs w:val="26"/>
          </w:rPr>
          <w:tab/>
        </w:r>
        <w:r w:rsidR="00DF221D" w:rsidRPr="00D110CF">
          <w:rPr>
            <w:rStyle w:val="Hyperlink"/>
            <w:sz w:val="26"/>
            <w:szCs w:val="26"/>
          </w:rPr>
          <w:t>TỔNG QUAN VỀ HỆ THỐNG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_Toc153807121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7</w:t>
        </w:r>
        <w:r w:rsidR="00DF221D" w:rsidRPr="00D110CF">
          <w:rPr>
            <w:webHidden/>
            <w:sz w:val="26"/>
            <w:szCs w:val="26"/>
          </w:rPr>
          <w:fldChar w:fldCharType="end"/>
        </w:r>
      </w:hyperlink>
    </w:p>
    <w:p w14:paraId="151DA603" w14:textId="3F3C2ED7" w:rsidR="00DF221D" w:rsidRPr="00D110CF" w:rsidRDefault="00D110CF">
      <w:pPr>
        <w:pStyle w:val="TOC2"/>
        <w:rPr>
          <w:rFonts w:eastAsiaTheme="minorEastAsia"/>
          <w:snapToGrid/>
          <w:sz w:val="26"/>
          <w:szCs w:val="26"/>
        </w:rPr>
      </w:pPr>
      <w:hyperlink w:anchor="_Toc153807122" w:history="1">
        <w:r w:rsidR="00DF221D" w:rsidRPr="00D110CF">
          <w:rPr>
            <w:rStyle w:val="Hyperlink"/>
            <w:sz w:val="26"/>
            <w:szCs w:val="26"/>
          </w:rPr>
          <w:t>2.1</w:t>
        </w:r>
        <w:r w:rsidR="00DF221D" w:rsidRPr="00D110CF">
          <w:rPr>
            <w:rFonts w:eastAsiaTheme="minorEastAsia"/>
            <w:snapToGrid/>
            <w:sz w:val="26"/>
            <w:szCs w:val="26"/>
          </w:rPr>
          <w:tab/>
        </w:r>
        <w:r w:rsidR="00DF221D" w:rsidRPr="00D110CF">
          <w:rPr>
            <w:rStyle w:val="Hyperlink"/>
            <w:sz w:val="26"/>
            <w:szCs w:val="26"/>
          </w:rPr>
          <w:t>Phát biểu bài toán</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_Toc153807122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7</w:t>
        </w:r>
        <w:r w:rsidR="00DF221D" w:rsidRPr="00D110CF">
          <w:rPr>
            <w:webHidden/>
            <w:sz w:val="26"/>
            <w:szCs w:val="26"/>
          </w:rPr>
          <w:fldChar w:fldCharType="end"/>
        </w:r>
      </w:hyperlink>
    </w:p>
    <w:p w14:paraId="2D766D4D" w14:textId="5EB7CEC0" w:rsidR="00DF221D" w:rsidRPr="00D110CF" w:rsidRDefault="00D110CF">
      <w:pPr>
        <w:pStyle w:val="TOC2"/>
        <w:rPr>
          <w:rFonts w:eastAsiaTheme="minorEastAsia"/>
          <w:snapToGrid/>
          <w:sz w:val="26"/>
          <w:szCs w:val="26"/>
        </w:rPr>
      </w:pPr>
      <w:hyperlink w:anchor="_Toc153807123" w:history="1">
        <w:r w:rsidR="00DF221D" w:rsidRPr="00D110CF">
          <w:rPr>
            <w:rStyle w:val="Hyperlink"/>
            <w:sz w:val="26"/>
            <w:szCs w:val="26"/>
          </w:rPr>
          <w:t>2.2</w:t>
        </w:r>
        <w:r w:rsidR="00DF221D" w:rsidRPr="00D110CF">
          <w:rPr>
            <w:rFonts w:eastAsiaTheme="minorEastAsia"/>
            <w:snapToGrid/>
            <w:sz w:val="26"/>
            <w:szCs w:val="26"/>
          </w:rPr>
          <w:tab/>
        </w:r>
        <w:r w:rsidR="00DF221D" w:rsidRPr="00D110CF">
          <w:rPr>
            <w:rStyle w:val="Hyperlink"/>
            <w:sz w:val="26"/>
            <w:szCs w:val="26"/>
          </w:rPr>
          <w:t>Mục tiêu hệ thống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_Toc153807123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8</w:t>
        </w:r>
        <w:r w:rsidR="00DF221D" w:rsidRPr="00D110CF">
          <w:rPr>
            <w:webHidden/>
            <w:sz w:val="26"/>
            <w:szCs w:val="26"/>
          </w:rPr>
          <w:fldChar w:fldCharType="end"/>
        </w:r>
      </w:hyperlink>
    </w:p>
    <w:p w14:paraId="334BDCE5" w14:textId="63004113" w:rsidR="00DF221D" w:rsidRPr="00D110CF" w:rsidRDefault="00D110CF">
      <w:pPr>
        <w:pStyle w:val="TOC2"/>
        <w:rPr>
          <w:rFonts w:eastAsiaTheme="minorEastAsia"/>
          <w:snapToGrid/>
          <w:sz w:val="26"/>
          <w:szCs w:val="26"/>
        </w:rPr>
      </w:pPr>
      <w:hyperlink w:anchor="_Toc153807124" w:history="1">
        <w:r w:rsidR="00DF221D" w:rsidRPr="00D110CF">
          <w:rPr>
            <w:rStyle w:val="Hyperlink"/>
            <w:sz w:val="26"/>
            <w:szCs w:val="26"/>
          </w:rPr>
          <w:t>2.3</w:t>
        </w:r>
        <w:r w:rsidR="00DF221D" w:rsidRPr="00D110CF">
          <w:rPr>
            <w:rFonts w:eastAsiaTheme="minorEastAsia"/>
            <w:snapToGrid/>
            <w:sz w:val="26"/>
            <w:szCs w:val="26"/>
          </w:rPr>
          <w:tab/>
        </w:r>
        <w:r w:rsidR="00DF221D" w:rsidRPr="00D110CF">
          <w:rPr>
            <w:rStyle w:val="Hyperlink"/>
            <w:sz w:val="26"/>
            <w:szCs w:val="26"/>
          </w:rPr>
          <w:t>Phạm vi hệ thống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_Toc153807124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8</w:t>
        </w:r>
        <w:r w:rsidR="00DF221D" w:rsidRPr="00D110CF">
          <w:rPr>
            <w:webHidden/>
            <w:sz w:val="26"/>
            <w:szCs w:val="26"/>
          </w:rPr>
          <w:fldChar w:fldCharType="end"/>
        </w:r>
      </w:hyperlink>
    </w:p>
    <w:p w14:paraId="00660055" w14:textId="258FE4C5" w:rsidR="00DF221D" w:rsidRPr="00D110CF" w:rsidRDefault="00D110CF">
      <w:pPr>
        <w:pStyle w:val="TOC3"/>
        <w:rPr>
          <w:rFonts w:eastAsiaTheme="minorEastAsia"/>
          <w:i w:val="0"/>
          <w:snapToGrid/>
          <w:sz w:val="26"/>
          <w:szCs w:val="26"/>
        </w:rPr>
      </w:pPr>
      <w:hyperlink w:anchor="_Toc153807125" w:history="1">
        <w:r w:rsidR="00DF221D" w:rsidRPr="00D110CF">
          <w:rPr>
            <w:rStyle w:val="Hyperlink"/>
            <w:sz w:val="26"/>
            <w:szCs w:val="26"/>
          </w:rPr>
          <w:t>2.3.1</w:t>
        </w:r>
        <w:r w:rsidR="00DF221D" w:rsidRPr="00D110CF">
          <w:rPr>
            <w:rFonts w:eastAsiaTheme="minorEastAsia"/>
            <w:i w:val="0"/>
            <w:snapToGrid/>
            <w:sz w:val="26"/>
            <w:szCs w:val="26"/>
          </w:rPr>
          <w:tab/>
        </w:r>
        <w:r w:rsidR="00DF221D" w:rsidRPr="00D110CF">
          <w:rPr>
            <w:rStyle w:val="Hyperlink"/>
            <w:sz w:val="26"/>
            <w:szCs w:val="26"/>
          </w:rPr>
          <w:t>Danh sách nhóm người sử dụng hệ thống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_Toc153807125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8</w:t>
        </w:r>
        <w:r w:rsidR="00DF221D" w:rsidRPr="00D110CF">
          <w:rPr>
            <w:webHidden/>
            <w:sz w:val="26"/>
            <w:szCs w:val="26"/>
          </w:rPr>
          <w:fldChar w:fldCharType="end"/>
        </w:r>
      </w:hyperlink>
    </w:p>
    <w:p w14:paraId="642766C3" w14:textId="787B4A10" w:rsidR="00DF221D" w:rsidRPr="00D110CF" w:rsidRDefault="00D110CF">
      <w:pPr>
        <w:pStyle w:val="TOC3"/>
        <w:rPr>
          <w:rFonts w:eastAsiaTheme="minorEastAsia"/>
          <w:i w:val="0"/>
          <w:snapToGrid/>
          <w:sz w:val="26"/>
          <w:szCs w:val="26"/>
        </w:rPr>
      </w:pPr>
      <w:hyperlink w:anchor="_Toc153807126" w:history="1">
        <w:r w:rsidR="00DF221D" w:rsidRPr="00D110CF">
          <w:rPr>
            <w:rStyle w:val="Hyperlink"/>
            <w:sz w:val="26"/>
            <w:szCs w:val="26"/>
          </w:rPr>
          <w:t>2.3.2</w:t>
        </w:r>
        <w:r w:rsidR="00DF221D" w:rsidRPr="00D110CF">
          <w:rPr>
            <w:rFonts w:eastAsiaTheme="minorEastAsia"/>
            <w:i w:val="0"/>
            <w:snapToGrid/>
            <w:sz w:val="26"/>
            <w:szCs w:val="26"/>
          </w:rPr>
          <w:tab/>
        </w:r>
        <w:r w:rsidR="00DF221D" w:rsidRPr="00D110CF">
          <w:rPr>
            <w:rStyle w:val="Hyperlink"/>
            <w:sz w:val="26"/>
            <w:szCs w:val="26"/>
          </w:rPr>
          <w:t>Mô hình tổng thể hệ thống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_Toc153807126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9</w:t>
        </w:r>
        <w:r w:rsidR="00DF221D" w:rsidRPr="00D110CF">
          <w:rPr>
            <w:webHidden/>
            <w:sz w:val="26"/>
            <w:szCs w:val="26"/>
          </w:rPr>
          <w:fldChar w:fldCharType="end"/>
        </w:r>
      </w:hyperlink>
    </w:p>
    <w:p w14:paraId="569E3549" w14:textId="2322DE1A" w:rsidR="00DF221D" w:rsidRPr="00D110CF" w:rsidRDefault="00D110CF">
      <w:pPr>
        <w:pStyle w:val="TOC1"/>
        <w:rPr>
          <w:rFonts w:eastAsiaTheme="minorEastAsia"/>
          <w:b w:val="0"/>
          <w:snapToGrid/>
          <w:sz w:val="26"/>
          <w:szCs w:val="26"/>
        </w:rPr>
      </w:pPr>
      <w:hyperlink w:anchor="_Toc153807127" w:history="1">
        <w:r w:rsidR="00DF221D" w:rsidRPr="00D110CF">
          <w:rPr>
            <w:rStyle w:val="Hyperlink"/>
            <w:sz w:val="26"/>
            <w:szCs w:val="26"/>
            <w:lang w:val="vi-VN"/>
          </w:rPr>
          <w:t>3</w:t>
        </w:r>
        <w:r w:rsidR="00DF221D" w:rsidRPr="00D110CF">
          <w:rPr>
            <w:rFonts w:eastAsiaTheme="minorEastAsia"/>
            <w:b w:val="0"/>
            <w:snapToGrid/>
            <w:sz w:val="26"/>
            <w:szCs w:val="26"/>
          </w:rPr>
          <w:tab/>
        </w:r>
        <w:r w:rsidR="00DF221D" w:rsidRPr="00D110CF">
          <w:rPr>
            <w:rStyle w:val="Hyperlink"/>
            <w:sz w:val="26"/>
            <w:szCs w:val="26"/>
            <w:lang w:val="vi-VN"/>
          </w:rPr>
          <w:t>THỐNG NHẤT YÊU CẦU CHỨC NĂNG NGHIỆP VỤ</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_Toc153807127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9</w:t>
        </w:r>
        <w:r w:rsidR="00DF221D" w:rsidRPr="00D110CF">
          <w:rPr>
            <w:webHidden/>
            <w:sz w:val="26"/>
            <w:szCs w:val="26"/>
          </w:rPr>
          <w:fldChar w:fldCharType="end"/>
        </w:r>
      </w:hyperlink>
    </w:p>
    <w:p w14:paraId="0E6F0FB5" w14:textId="6A266E40" w:rsidR="00DF221D" w:rsidRPr="00D110CF" w:rsidRDefault="00D110CF">
      <w:pPr>
        <w:pStyle w:val="TOC2"/>
        <w:rPr>
          <w:rFonts w:eastAsiaTheme="minorEastAsia"/>
          <w:snapToGrid/>
          <w:sz w:val="26"/>
          <w:szCs w:val="26"/>
        </w:rPr>
      </w:pPr>
      <w:hyperlink w:anchor="_Toc153807128" w:history="1">
        <w:r w:rsidR="00DF221D" w:rsidRPr="00D110CF">
          <w:rPr>
            <w:rStyle w:val="Hyperlink"/>
            <w:sz w:val="26"/>
            <w:szCs w:val="26"/>
            <w:lang w:val="vi-VN"/>
          </w:rPr>
          <w:t>1.1.</w:t>
        </w:r>
        <w:r w:rsidR="00DF221D" w:rsidRPr="00D110CF">
          <w:rPr>
            <w:rFonts w:eastAsiaTheme="minorEastAsia"/>
            <w:snapToGrid/>
            <w:sz w:val="26"/>
            <w:szCs w:val="26"/>
          </w:rPr>
          <w:tab/>
        </w:r>
        <w:r w:rsidR="00DF221D" w:rsidRPr="00D110CF">
          <w:rPr>
            <w:rStyle w:val="Hyperlink"/>
            <w:sz w:val="26"/>
            <w:szCs w:val="26"/>
            <w:lang w:val="vi-VN"/>
          </w:rPr>
          <w:t>Kích hoạt bảo hành</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_Toc153807128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9</w:t>
        </w:r>
        <w:r w:rsidR="00DF221D" w:rsidRPr="00D110CF">
          <w:rPr>
            <w:webHidden/>
            <w:sz w:val="26"/>
            <w:szCs w:val="26"/>
          </w:rPr>
          <w:fldChar w:fldCharType="end"/>
        </w:r>
      </w:hyperlink>
    </w:p>
    <w:p w14:paraId="55BA5298" w14:textId="73886D43" w:rsidR="00DF221D" w:rsidRPr="00D110CF" w:rsidRDefault="00D110CF">
      <w:pPr>
        <w:pStyle w:val="TOC3"/>
        <w:rPr>
          <w:rFonts w:eastAsiaTheme="minorEastAsia"/>
          <w:i w:val="0"/>
          <w:snapToGrid/>
          <w:sz w:val="26"/>
          <w:szCs w:val="26"/>
        </w:rPr>
      </w:pPr>
      <w:hyperlink w:anchor="_Toc153807129" w:history="1">
        <w:r w:rsidR="00DF221D" w:rsidRPr="00D110CF">
          <w:rPr>
            <w:rStyle w:val="Hyperlink"/>
            <w:sz w:val="26"/>
            <w:szCs w:val="26"/>
            <w:lang w:val="vi-VN"/>
          </w:rPr>
          <w:t>3.1.1</w:t>
        </w:r>
        <w:r w:rsidR="00DF221D" w:rsidRPr="00D110CF">
          <w:rPr>
            <w:rFonts w:eastAsiaTheme="minorEastAsia"/>
            <w:i w:val="0"/>
            <w:snapToGrid/>
            <w:sz w:val="26"/>
            <w:szCs w:val="26"/>
          </w:rPr>
          <w:tab/>
        </w:r>
        <w:r w:rsidR="00DF221D" w:rsidRPr="00D110CF">
          <w:rPr>
            <w:rStyle w:val="Hyperlink"/>
            <w:sz w:val="26"/>
            <w:szCs w:val="26"/>
            <w:lang w:val="vi-VN"/>
          </w:rPr>
          <w:t>Quy trình nghiệp vụ</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_Toc153807129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9</w:t>
        </w:r>
        <w:r w:rsidR="00DF221D" w:rsidRPr="00D110CF">
          <w:rPr>
            <w:webHidden/>
            <w:sz w:val="26"/>
            <w:szCs w:val="26"/>
          </w:rPr>
          <w:fldChar w:fldCharType="end"/>
        </w:r>
      </w:hyperlink>
    </w:p>
    <w:p w14:paraId="67FF61C4" w14:textId="1566E9F1" w:rsidR="00DF221D" w:rsidRPr="00D110CF" w:rsidRDefault="00D110CF">
      <w:pPr>
        <w:pStyle w:val="TOC3"/>
        <w:rPr>
          <w:rFonts w:eastAsiaTheme="minorEastAsia"/>
          <w:i w:val="0"/>
          <w:snapToGrid/>
          <w:sz w:val="26"/>
          <w:szCs w:val="26"/>
        </w:rPr>
      </w:pPr>
      <w:hyperlink w:anchor="_Toc153807130" w:history="1">
        <w:r w:rsidR="00DF221D" w:rsidRPr="00D110CF">
          <w:rPr>
            <w:rStyle w:val="Hyperlink"/>
            <w:sz w:val="26"/>
            <w:szCs w:val="26"/>
            <w:lang w:val="vi-VN"/>
          </w:rPr>
          <w:t>3.1.2</w:t>
        </w:r>
        <w:r w:rsidR="00DF221D" w:rsidRPr="00D110CF">
          <w:rPr>
            <w:rFonts w:eastAsiaTheme="minorEastAsia"/>
            <w:i w:val="0"/>
            <w:snapToGrid/>
            <w:sz w:val="26"/>
            <w:szCs w:val="26"/>
          </w:rPr>
          <w:tab/>
        </w:r>
        <w:r w:rsidR="00DF221D" w:rsidRPr="00D110CF">
          <w:rPr>
            <w:rStyle w:val="Hyperlink"/>
            <w:sz w:val="26"/>
            <w:szCs w:val="26"/>
            <w:lang w:val="vi-VN"/>
          </w:rPr>
          <w:t>Yêu cầu chi tiết chức năng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_Toc153807130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9</w:t>
        </w:r>
        <w:r w:rsidR="00DF221D" w:rsidRPr="00D110CF">
          <w:rPr>
            <w:webHidden/>
            <w:sz w:val="26"/>
            <w:szCs w:val="26"/>
          </w:rPr>
          <w:fldChar w:fldCharType="end"/>
        </w:r>
      </w:hyperlink>
    </w:p>
    <w:p w14:paraId="4B568028" w14:textId="79FCC5AE" w:rsidR="00DF221D" w:rsidRPr="00D110CF" w:rsidRDefault="00D110CF">
      <w:pPr>
        <w:pStyle w:val="TOC4"/>
        <w:rPr>
          <w:rFonts w:eastAsiaTheme="minorEastAsia"/>
          <w:i w:val="0"/>
          <w:snapToGrid/>
          <w:sz w:val="26"/>
          <w:szCs w:val="26"/>
        </w:rPr>
      </w:pPr>
      <w:hyperlink w:anchor="_Toc153807131" w:history="1">
        <w:r w:rsidR="00DF221D" w:rsidRPr="00D110CF">
          <w:rPr>
            <w:rStyle w:val="Hyperlink"/>
            <w:sz w:val="26"/>
            <w:szCs w:val="26"/>
            <w:lang w:val="vi-VN"/>
          </w:rPr>
          <w:t>3.1.2.1</w:t>
        </w:r>
        <w:r w:rsidR="00DF221D" w:rsidRPr="00D110CF">
          <w:rPr>
            <w:rFonts w:eastAsiaTheme="minorEastAsia"/>
            <w:i w:val="0"/>
            <w:snapToGrid/>
            <w:sz w:val="26"/>
            <w:szCs w:val="26"/>
          </w:rPr>
          <w:tab/>
        </w:r>
        <w:r w:rsidR="00DF221D" w:rsidRPr="00D110CF">
          <w:rPr>
            <w:rStyle w:val="Hyperlink"/>
            <w:sz w:val="26"/>
            <w:szCs w:val="26"/>
            <w:lang w:val="vi-VN"/>
          </w:rPr>
          <w:t>Mô hình phân rã chức năng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_Toc153807131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10</w:t>
        </w:r>
        <w:r w:rsidR="00DF221D" w:rsidRPr="00D110CF">
          <w:rPr>
            <w:webHidden/>
            <w:sz w:val="26"/>
            <w:szCs w:val="26"/>
          </w:rPr>
          <w:fldChar w:fldCharType="end"/>
        </w:r>
      </w:hyperlink>
    </w:p>
    <w:p w14:paraId="507F6435" w14:textId="5B23314F" w:rsidR="00DF221D" w:rsidRPr="00D110CF" w:rsidRDefault="00D110CF">
      <w:pPr>
        <w:pStyle w:val="TOC4"/>
        <w:rPr>
          <w:rFonts w:eastAsiaTheme="minorEastAsia"/>
          <w:i w:val="0"/>
          <w:snapToGrid/>
          <w:sz w:val="26"/>
          <w:szCs w:val="26"/>
        </w:rPr>
      </w:pPr>
      <w:hyperlink w:anchor="_Toc153807132" w:history="1">
        <w:r w:rsidR="00DF221D" w:rsidRPr="00D110CF">
          <w:rPr>
            <w:rStyle w:val="Hyperlink"/>
            <w:sz w:val="26"/>
            <w:szCs w:val="26"/>
            <w:lang w:val="vi-VN"/>
          </w:rPr>
          <w:t>3.1.2.2</w:t>
        </w:r>
        <w:r w:rsidR="00DF221D" w:rsidRPr="00D110CF">
          <w:rPr>
            <w:rFonts w:eastAsiaTheme="minorEastAsia"/>
            <w:i w:val="0"/>
            <w:snapToGrid/>
            <w:sz w:val="26"/>
            <w:szCs w:val="26"/>
          </w:rPr>
          <w:tab/>
        </w:r>
        <w:r w:rsidR="00DF221D" w:rsidRPr="00D110CF">
          <w:rPr>
            <w:rStyle w:val="Hyperlink"/>
            <w:sz w:val="26"/>
            <w:szCs w:val="26"/>
            <w:lang w:val="vi-VN"/>
          </w:rPr>
          <w:t>Tra cứu thời hạn bảo hành sản phẩm</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_Toc153807132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10</w:t>
        </w:r>
        <w:r w:rsidR="00DF221D" w:rsidRPr="00D110CF">
          <w:rPr>
            <w:webHidden/>
            <w:sz w:val="26"/>
            <w:szCs w:val="26"/>
          </w:rPr>
          <w:fldChar w:fldCharType="end"/>
        </w:r>
      </w:hyperlink>
    </w:p>
    <w:p w14:paraId="423431C0" w14:textId="7C0C76F4" w:rsidR="00DF221D" w:rsidRPr="00D110CF" w:rsidRDefault="00D110CF">
      <w:pPr>
        <w:pStyle w:val="TOC4"/>
        <w:rPr>
          <w:rFonts w:eastAsiaTheme="minorEastAsia"/>
          <w:i w:val="0"/>
          <w:snapToGrid/>
          <w:sz w:val="26"/>
          <w:szCs w:val="26"/>
        </w:rPr>
      </w:pPr>
      <w:hyperlink w:anchor="_Toc153807133" w:history="1">
        <w:r w:rsidR="00DF221D" w:rsidRPr="00D110CF">
          <w:rPr>
            <w:rStyle w:val="Hyperlink"/>
            <w:sz w:val="26"/>
            <w:szCs w:val="26"/>
          </w:rPr>
          <w:t>3.1.2.3</w:t>
        </w:r>
        <w:r w:rsidR="00DF221D" w:rsidRPr="00D110CF">
          <w:rPr>
            <w:rFonts w:eastAsiaTheme="minorEastAsia"/>
            <w:i w:val="0"/>
            <w:snapToGrid/>
            <w:sz w:val="26"/>
            <w:szCs w:val="26"/>
          </w:rPr>
          <w:tab/>
        </w:r>
        <w:r w:rsidR="00DF221D" w:rsidRPr="00D110CF">
          <w:rPr>
            <w:rStyle w:val="Hyperlink"/>
            <w:sz w:val="26"/>
            <w:szCs w:val="26"/>
          </w:rPr>
          <w:t>Chức năng kích hoạt bảo hành</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_Toc153807133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13</w:t>
        </w:r>
        <w:r w:rsidR="00DF221D" w:rsidRPr="00D110CF">
          <w:rPr>
            <w:webHidden/>
            <w:sz w:val="26"/>
            <w:szCs w:val="26"/>
          </w:rPr>
          <w:fldChar w:fldCharType="end"/>
        </w:r>
      </w:hyperlink>
    </w:p>
    <w:p w14:paraId="67656D30" w14:textId="413B0F93" w:rsidR="00DF221D" w:rsidRPr="00D110CF" w:rsidRDefault="00D110CF">
      <w:pPr>
        <w:pStyle w:val="TOC4"/>
        <w:rPr>
          <w:rFonts w:eastAsiaTheme="minorEastAsia"/>
          <w:i w:val="0"/>
          <w:snapToGrid/>
          <w:sz w:val="26"/>
          <w:szCs w:val="26"/>
        </w:rPr>
      </w:pPr>
      <w:hyperlink w:anchor="_Toc153807134" w:history="1">
        <w:r w:rsidR="00DF221D" w:rsidRPr="00D110CF">
          <w:rPr>
            <w:rStyle w:val="Hyperlink"/>
            <w:sz w:val="26"/>
            <w:szCs w:val="26"/>
          </w:rPr>
          <w:t>3.1.2.4</w:t>
        </w:r>
        <w:r w:rsidR="00DF221D" w:rsidRPr="00D110CF">
          <w:rPr>
            <w:rFonts w:eastAsiaTheme="minorEastAsia"/>
            <w:i w:val="0"/>
            <w:snapToGrid/>
            <w:sz w:val="26"/>
            <w:szCs w:val="26"/>
          </w:rPr>
          <w:tab/>
        </w:r>
        <w:r w:rsidR="00DF221D" w:rsidRPr="00D110CF">
          <w:rPr>
            <w:rStyle w:val="Hyperlink"/>
            <w:sz w:val="26"/>
            <w:szCs w:val="26"/>
          </w:rPr>
          <w:t>Chức năng tra cứu trạm bảo hành</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_Toc153807134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20</w:t>
        </w:r>
        <w:r w:rsidR="00DF221D" w:rsidRPr="00D110CF">
          <w:rPr>
            <w:webHidden/>
            <w:sz w:val="26"/>
            <w:szCs w:val="26"/>
          </w:rPr>
          <w:fldChar w:fldCharType="end"/>
        </w:r>
      </w:hyperlink>
    </w:p>
    <w:p w14:paraId="391AAD7E" w14:textId="282AAEB8" w:rsidR="00DF221D" w:rsidRPr="00D110CF" w:rsidRDefault="00D110CF">
      <w:pPr>
        <w:pStyle w:val="TOC4"/>
        <w:rPr>
          <w:rFonts w:eastAsiaTheme="minorEastAsia"/>
          <w:i w:val="0"/>
          <w:snapToGrid/>
          <w:sz w:val="26"/>
          <w:szCs w:val="26"/>
        </w:rPr>
      </w:pPr>
      <w:hyperlink w:anchor="_Toc153807135" w:history="1">
        <w:r w:rsidR="00DF221D" w:rsidRPr="00D110CF">
          <w:rPr>
            <w:rStyle w:val="Hyperlink"/>
            <w:sz w:val="26"/>
            <w:szCs w:val="26"/>
          </w:rPr>
          <w:t>3.1.2.5</w:t>
        </w:r>
        <w:r w:rsidR="00DF221D" w:rsidRPr="00D110CF">
          <w:rPr>
            <w:rFonts w:eastAsiaTheme="minorEastAsia"/>
            <w:i w:val="0"/>
            <w:snapToGrid/>
            <w:sz w:val="26"/>
            <w:szCs w:val="26"/>
          </w:rPr>
          <w:tab/>
        </w:r>
        <w:r w:rsidR="00DF221D" w:rsidRPr="00D110CF">
          <w:rPr>
            <w:rStyle w:val="Hyperlink"/>
            <w:sz w:val="26"/>
            <w:szCs w:val="26"/>
          </w:rPr>
          <w:t>Chức năng xem chính sách bảo hành</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_Toc153807135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22</w:t>
        </w:r>
        <w:r w:rsidR="00DF221D" w:rsidRPr="00D110CF">
          <w:rPr>
            <w:webHidden/>
            <w:sz w:val="26"/>
            <w:szCs w:val="26"/>
          </w:rPr>
          <w:fldChar w:fldCharType="end"/>
        </w:r>
      </w:hyperlink>
    </w:p>
    <w:p w14:paraId="4F7E998F" w14:textId="17D663AF" w:rsidR="00DF221D" w:rsidRPr="00D110CF" w:rsidRDefault="00D110CF">
      <w:pPr>
        <w:pStyle w:val="TOC4"/>
        <w:rPr>
          <w:rFonts w:eastAsiaTheme="minorEastAsia"/>
          <w:i w:val="0"/>
          <w:snapToGrid/>
          <w:sz w:val="26"/>
          <w:szCs w:val="26"/>
        </w:rPr>
      </w:pPr>
      <w:hyperlink w:anchor="_Toc153807136" w:history="1">
        <w:r w:rsidR="00DF221D" w:rsidRPr="00D110CF">
          <w:rPr>
            <w:rStyle w:val="Hyperlink"/>
            <w:sz w:val="26"/>
            <w:szCs w:val="26"/>
            <w:lang w:val="vi-VN"/>
          </w:rPr>
          <w:t>3.1.2.6</w:t>
        </w:r>
        <w:r w:rsidR="00DF221D" w:rsidRPr="00D110CF">
          <w:rPr>
            <w:rFonts w:eastAsiaTheme="minorEastAsia"/>
            <w:i w:val="0"/>
            <w:snapToGrid/>
            <w:sz w:val="26"/>
            <w:szCs w:val="26"/>
          </w:rPr>
          <w:tab/>
        </w:r>
        <w:r w:rsidR="00DF221D" w:rsidRPr="00D110CF">
          <w:rPr>
            <w:rStyle w:val="Hyperlink"/>
            <w:sz w:val="26"/>
            <w:szCs w:val="26"/>
            <w:lang w:val="vi-VN"/>
          </w:rPr>
          <w:t>Chức năng xem thông tin liên hệ</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_Toc153807136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24</w:t>
        </w:r>
        <w:r w:rsidR="00DF221D" w:rsidRPr="00D110CF">
          <w:rPr>
            <w:webHidden/>
            <w:sz w:val="26"/>
            <w:szCs w:val="26"/>
          </w:rPr>
          <w:fldChar w:fldCharType="end"/>
        </w:r>
      </w:hyperlink>
    </w:p>
    <w:p w14:paraId="46D5D42C" w14:textId="0B47F9C5" w:rsidR="00DF221D" w:rsidRPr="00D110CF" w:rsidRDefault="00D110CF">
      <w:pPr>
        <w:pStyle w:val="TOC1"/>
        <w:rPr>
          <w:rFonts w:eastAsiaTheme="minorEastAsia"/>
          <w:b w:val="0"/>
          <w:snapToGrid/>
          <w:sz w:val="26"/>
          <w:szCs w:val="26"/>
        </w:rPr>
      </w:pPr>
      <w:hyperlink w:anchor="_Toc153807137" w:history="1">
        <w:r w:rsidR="00DF221D" w:rsidRPr="00D110CF">
          <w:rPr>
            <w:rStyle w:val="Hyperlink"/>
            <w:sz w:val="26"/>
            <w:szCs w:val="26"/>
            <w:lang w:eastAsia="ar-SA"/>
          </w:rPr>
          <w:t>4</w:t>
        </w:r>
        <w:r w:rsidR="00DF221D" w:rsidRPr="00D110CF">
          <w:rPr>
            <w:rFonts w:eastAsiaTheme="minorEastAsia"/>
            <w:b w:val="0"/>
            <w:snapToGrid/>
            <w:sz w:val="26"/>
            <w:szCs w:val="26"/>
          </w:rPr>
          <w:tab/>
        </w:r>
        <w:r w:rsidR="00DF221D" w:rsidRPr="00D110CF">
          <w:rPr>
            <w:rStyle w:val="Hyperlink"/>
            <w:sz w:val="26"/>
            <w:szCs w:val="26"/>
            <w:lang w:eastAsia="ar-SA"/>
          </w:rPr>
          <w:t>CÁC YÊU CẦU PHI CHỨC NĂNG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_Toc153807137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26</w:t>
        </w:r>
        <w:r w:rsidR="00DF221D" w:rsidRPr="00D110CF">
          <w:rPr>
            <w:webHidden/>
            <w:sz w:val="26"/>
            <w:szCs w:val="26"/>
          </w:rPr>
          <w:fldChar w:fldCharType="end"/>
        </w:r>
      </w:hyperlink>
    </w:p>
    <w:p w14:paraId="143971EE" w14:textId="686C0804" w:rsidR="00DF221D" w:rsidRPr="00D110CF" w:rsidRDefault="00D110CF">
      <w:pPr>
        <w:pStyle w:val="TOC1"/>
        <w:rPr>
          <w:rFonts w:eastAsiaTheme="minorEastAsia"/>
          <w:b w:val="0"/>
          <w:snapToGrid/>
          <w:sz w:val="26"/>
          <w:szCs w:val="26"/>
        </w:rPr>
      </w:pPr>
      <w:hyperlink w:anchor="_Toc153807138" w:history="1">
        <w:r w:rsidR="00DF221D" w:rsidRPr="00D110CF">
          <w:rPr>
            <w:rStyle w:val="Hyperlink"/>
            <w:sz w:val="26"/>
            <w:szCs w:val="26"/>
            <w:lang w:eastAsia="ar-SA"/>
          </w:rPr>
          <w:t>5</w:t>
        </w:r>
        <w:r w:rsidR="00DF221D" w:rsidRPr="00D110CF">
          <w:rPr>
            <w:rFonts w:eastAsiaTheme="minorEastAsia"/>
            <w:b w:val="0"/>
            <w:snapToGrid/>
            <w:sz w:val="26"/>
            <w:szCs w:val="26"/>
          </w:rPr>
          <w:tab/>
        </w:r>
        <w:r w:rsidR="00DF221D" w:rsidRPr="00D110CF">
          <w:rPr>
            <w:rStyle w:val="Hyperlink"/>
            <w:sz w:val="26"/>
            <w:szCs w:val="26"/>
            <w:lang w:eastAsia="ar-SA"/>
          </w:rPr>
          <w:t>TIÊU CHUẨN NGHIỆM THU HỆ THỐNG</w:t>
        </w:r>
        <w:r w:rsidR="00DF221D" w:rsidRPr="00D110CF">
          <w:rPr>
            <w:webHidden/>
            <w:sz w:val="26"/>
            <w:szCs w:val="26"/>
          </w:rPr>
          <w:tab/>
        </w:r>
        <w:r w:rsidR="00DF221D" w:rsidRPr="00D110CF">
          <w:rPr>
            <w:webHidden/>
            <w:sz w:val="26"/>
            <w:szCs w:val="26"/>
          </w:rPr>
          <w:fldChar w:fldCharType="begin"/>
        </w:r>
        <w:r w:rsidR="00DF221D" w:rsidRPr="00D110CF">
          <w:rPr>
            <w:webHidden/>
            <w:sz w:val="26"/>
            <w:szCs w:val="26"/>
          </w:rPr>
          <w:instrText xml:space="preserve"> PAGEREF _Toc153807138 \h </w:instrText>
        </w:r>
        <w:r w:rsidR="00DF221D" w:rsidRPr="00D110CF">
          <w:rPr>
            <w:webHidden/>
            <w:sz w:val="26"/>
            <w:szCs w:val="26"/>
          </w:rPr>
        </w:r>
        <w:r w:rsidR="00DF221D" w:rsidRPr="00D110CF">
          <w:rPr>
            <w:webHidden/>
            <w:sz w:val="26"/>
            <w:szCs w:val="26"/>
          </w:rPr>
          <w:fldChar w:fldCharType="separate"/>
        </w:r>
        <w:r w:rsidR="00DF221D" w:rsidRPr="00D110CF">
          <w:rPr>
            <w:webHidden/>
            <w:sz w:val="26"/>
            <w:szCs w:val="26"/>
          </w:rPr>
          <w:t>26</w:t>
        </w:r>
        <w:r w:rsidR="00DF221D" w:rsidRPr="00D110CF">
          <w:rPr>
            <w:webHidden/>
            <w:sz w:val="26"/>
            <w:szCs w:val="26"/>
          </w:rPr>
          <w:fldChar w:fldCharType="end"/>
        </w:r>
      </w:hyperlink>
    </w:p>
    <w:p w14:paraId="2D55DF95" w14:textId="3507CEAE" w:rsidR="006C717F" w:rsidRPr="00D110CF" w:rsidRDefault="00DF221D" w:rsidP="00DF221D">
      <w:pPr>
        <w:pStyle w:val="TOC4"/>
        <w:rPr>
          <w:i w:val="0"/>
          <w:sz w:val="26"/>
          <w:szCs w:val="26"/>
        </w:rPr>
      </w:pPr>
      <w:r w:rsidRPr="00D110CF">
        <w:rPr>
          <w:b/>
          <w:i w:val="0"/>
          <w:sz w:val="26"/>
          <w:szCs w:val="26"/>
        </w:rPr>
        <w:fldChar w:fldCharType="end"/>
      </w:r>
      <w:r w:rsidR="006C717F" w:rsidRPr="00D110CF">
        <w:rPr>
          <w:sz w:val="26"/>
          <w:szCs w:val="26"/>
        </w:rPr>
        <w:br w:type="page"/>
      </w:r>
      <w:bookmarkEnd w:id="1"/>
    </w:p>
    <w:p w14:paraId="5FA1C0B4" w14:textId="77777777" w:rsidR="00DF221D" w:rsidRPr="00D110CF" w:rsidRDefault="00DF221D" w:rsidP="00DF221D">
      <w:pPr>
        <w:pStyle w:val="Heading1"/>
        <w:spacing w:before="120" w:after="120"/>
        <w:rPr>
          <w:sz w:val="26"/>
          <w:szCs w:val="26"/>
        </w:rPr>
      </w:pPr>
      <w:bookmarkStart w:id="2" w:name="_Toc138427512"/>
      <w:bookmarkStart w:id="3" w:name="_Toc153806849"/>
      <w:bookmarkStart w:id="4" w:name="_Toc153807115"/>
      <w:bookmarkStart w:id="5" w:name="_Toc72062206"/>
      <w:bookmarkStart w:id="6" w:name="_Hlk138947280"/>
      <w:r w:rsidRPr="00D110CF">
        <w:rPr>
          <w:sz w:val="26"/>
          <w:szCs w:val="26"/>
        </w:rPr>
        <w:lastRenderedPageBreak/>
        <w:t>GIỚI THIỆU</w:t>
      </w:r>
      <w:bookmarkEnd w:id="2"/>
      <w:bookmarkEnd w:id="3"/>
      <w:bookmarkEnd w:id="4"/>
    </w:p>
    <w:p w14:paraId="5B6A903B" w14:textId="77777777" w:rsidR="00DF221D" w:rsidRPr="00D110CF" w:rsidRDefault="00DF221D" w:rsidP="00DF221D">
      <w:pPr>
        <w:pStyle w:val="Heading2"/>
        <w:rPr>
          <w:rFonts w:ascii="Times New Roman" w:hAnsi="Times New Roman"/>
          <w:sz w:val="26"/>
          <w:szCs w:val="26"/>
        </w:rPr>
      </w:pPr>
      <w:bookmarkStart w:id="7" w:name="_Toc66964156"/>
      <w:bookmarkStart w:id="8" w:name="_Toc72062202"/>
      <w:bookmarkStart w:id="9" w:name="_Toc138427513"/>
      <w:bookmarkStart w:id="10" w:name="_Toc153806850"/>
      <w:bookmarkStart w:id="11" w:name="_Toc153807116"/>
      <w:bookmarkStart w:id="12" w:name="_Hlk138943616"/>
      <w:r w:rsidRPr="00D110CF">
        <w:rPr>
          <w:rFonts w:ascii="Times New Roman" w:hAnsi="Times New Roman"/>
          <w:sz w:val="26"/>
          <w:szCs w:val="26"/>
        </w:rPr>
        <w:t>Mục đích tài liệu</w:t>
      </w:r>
      <w:bookmarkEnd w:id="7"/>
      <w:bookmarkEnd w:id="8"/>
      <w:bookmarkEnd w:id="9"/>
      <w:bookmarkEnd w:id="10"/>
      <w:bookmarkEnd w:id="11"/>
    </w:p>
    <w:p w14:paraId="222C1548" w14:textId="77777777" w:rsidR="00DF221D" w:rsidRPr="00D110CF" w:rsidRDefault="00DF221D" w:rsidP="00F076B3">
      <w:pPr>
        <w:rPr>
          <w:sz w:val="26"/>
          <w:szCs w:val="26"/>
        </w:rPr>
      </w:pPr>
      <w:r w:rsidRPr="00D110CF">
        <w:rPr>
          <w:sz w:val="26"/>
          <w:szCs w:val="26"/>
        </w:rPr>
        <w:t>Tài liệu Phân tích yêu cầu người dùng (PTYC) nhằm trình bày một cách tường minh yêu cầu của người sử dụng về hệ thống quản lý bảo hành cho khách hàng Điện lạnh Hòa Phát, bao gồm mục tiêu và phạm vi của hệ thống, các quy trình nghiệp vụ sau khi được tin học hóa, các yêu cầu chức năng và phi chức năng và các ràng buộc khác có liên quan và tiêu chuẩn nghiệm thu hệ thống.</w:t>
      </w:r>
    </w:p>
    <w:p w14:paraId="10392993" w14:textId="77777777" w:rsidR="00DF221D" w:rsidRPr="00D110CF" w:rsidRDefault="00DF221D" w:rsidP="00F076B3">
      <w:pPr>
        <w:rPr>
          <w:sz w:val="26"/>
          <w:szCs w:val="26"/>
        </w:rPr>
      </w:pPr>
      <w:r w:rsidRPr="00D110CF">
        <w:rPr>
          <w:sz w:val="26"/>
          <w:szCs w:val="26"/>
        </w:rPr>
        <w:t>Tài liệu PTYC được sử dụng để làm cơ sở thống nhất và nghiệm thu sản phẩm giữa khách hàng và đội dự án về hệ thống quản lý bảo hành, và là đầu vào cho quá trình phân tích thiết kế xây dựng hệ thống.</w:t>
      </w:r>
    </w:p>
    <w:p w14:paraId="7BFCABA3" w14:textId="77777777" w:rsidR="00DF221D" w:rsidRPr="00D110CF" w:rsidRDefault="00DF221D" w:rsidP="00DF221D">
      <w:pPr>
        <w:pStyle w:val="Heading2"/>
        <w:rPr>
          <w:rFonts w:ascii="Times New Roman" w:hAnsi="Times New Roman"/>
          <w:sz w:val="26"/>
          <w:szCs w:val="26"/>
        </w:rPr>
      </w:pPr>
      <w:bookmarkStart w:id="13" w:name="_Toc66964157"/>
      <w:bookmarkStart w:id="14" w:name="_Toc72062203"/>
      <w:bookmarkStart w:id="15" w:name="_Toc138427514"/>
      <w:bookmarkStart w:id="16" w:name="_Toc153806851"/>
      <w:bookmarkStart w:id="17" w:name="_Toc153807117"/>
      <w:r w:rsidRPr="00D110CF">
        <w:rPr>
          <w:rFonts w:ascii="Times New Roman" w:hAnsi="Times New Roman"/>
          <w:sz w:val="26"/>
          <w:szCs w:val="26"/>
        </w:rPr>
        <w:t>Phạm vi tài liệu</w:t>
      </w:r>
      <w:bookmarkEnd w:id="13"/>
      <w:bookmarkEnd w:id="14"/>
      <w:bookmarkEnd w:id="15"/>
      <w:bookmarkEnd w:id="16"/>
      <w:bookmarkEnd w:id="17"/>
    </w:p>
    <w:p w14:paraId="2751981C" w14:textId="77777777" w:rsidR="00DF221D" w:rsidRPr="00D110CF" w:rsidRDefault="00DF221D" w:rsidP="00F076B3">
      <w:pPr>
        <w:rPr>
          <w:sz w:val="26"/>
          <w:szCs w:val="26"/>
        </w:rPr>
      </w:pPr>
      <w:r w:rsidRPr="00D110CF">
        <w:rPr>
          <w:sz w:val="26"/>
          <w:szCs w:val="26"/>
        </w:rPr>
        <w:t>Tài liệu chỉ bao gồm các yêu cầu liên quan đến hệ thống quản lý bào hành, được thu thập, phân tích qua quá trình khảo sát tại Phòng bảo hành Hòa Phát bao gồm yêu cầu về mục tiêu, phạm vi hệ thống, yêu cầu về quy trình nghiệp vụ, yêu cầu chức năng và các yêu cầu phi chức năng cũng như các tiêu chuẩn nghiệm thu hệ thống.</w:t>
      </w:r>
    </w:p>
    <w:p w14:paraId="00452272" w14:textId="77777777" w:rsidR="00DF221D" w:rsidRPr="00D110CF" w:rsidRDefault="00DF221D" w:rsidP="00F076B3">
      <w:pPr>
        <w:rPr>
          <w:sz w:val="26"/>
          <w:szCs w:val="26"/>
        </w:rPr>
      </w:pPr>
      <w:r w:rsidRPr="00D110CF">
        <w:rPr>
          <w:sz w:val="26"/>
          <w:szCs w:val="26"/>
        </w:rPr>
        <w:t>Các yêu cầu không thuộc các dạng kể trên hoặc yêu cầu không liên quan đến hệ thống quản lý bảo hành đều không thuộc phạm vi của tài liệu này.</w:t>
      </w:r>
    </w:p>
    <w:p w14:paraId="774732B2" w14:textId="77777777" w:rsidR="00DF221D" w:rsidRPr="00D110CF" w:rsidRDefault="00DF221D" w:rsidP="00DF221D">
      <w:pPr>
        <w:pStyle w:val="Heading2"/>
        <w:rPr>
          <w:rFonts w:ascii="Times New Roman" w:hAnsi="Times New Roman"/>
          <w:sz w:val="26"/>
          <w:szCs w:val="26"/>
        </w:rPr>
      </w:pPr>
      <w:bookmarkStart w:id="18" w:name="_Toc40023090"/>
      <w:bookmarkStart w:id="19" w:name="_Toc40545062"/>
      <w:bookmarkStart w:id="20" w:name="_Toc43256392"/>
      <w:bookmarkStart w:id="21" w:name="_Toc47768301"/>
      <w:bookmarkStart w:id="22" w:name="_Toc48041132"/>
      <w:bookmarkStart w:id="23" w:name="_Toc66964158"/>
      <w:bookmarkStart w:id="24" w:name="_Toc72062204"/>
      <w:bookmarkStart w:id="25" w:name="_Toc138427515"/>
      <w:bookmarkStart w:id="26" w:name="_Toc153806852"/>
      <w:bookmarkStart w:id="27" w:name="_Toc153807118"/>
      <w:r w:rsidRPr="00D110CF">
        <w:rPr>
          <w:rFonts w:ascii="Times New Roman" w:hAnsi="Times New Roman"/>
          <w:sz w:val="26"/>
          <w:szCs w:val="26"/>
        </w:rPr>
        <w:t>Định nghĩa thuật ngữ và các từ viết tắt</w:t>
      </w:r>
      <w:bookmarkEnd w:id="18"/>
      <w:bookmarkEnd w:id="19"/>
      <w:bookmarkEnd w:id="20"/>
      <w:bookmarkEnd w:id="21"/>
      <w:bookmarkEnd w:id="22"/>
      <w:bookmarkEnd w:id="23"/>
      <w:bookmarkEnd w:id="24"/>
      <w:bookmarkEnd w:id="25"/>
      <w:bookmarkEnd w:id="26"/>
      <w:bookmarkEnd w:id="27"/>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DF221D" w:rsidRPr="00D110CF" w14:paraId="6898EA0E" w14:textId="77777777" w:rsidTr="00100FA0">
        <w:trPr>
          <w:tblHeader/>
          <w:jc w:val="center"/>
        </w:trPr>
        <w:tc>
          <w:tcPr>
            <w:tcW w:w="2378" w:type="dxa"/>
            <w:shd w:val="pct5" w:color="auto" w:fill="FFFFFF"/>
          </w:tcPr>
          <w:p w14:paraId="0170DB38" w14:textId="77777777" w:rsidR="00DF221D" w:rsidRPr="00D110CF" w:rsidRDefault="00DF221D" w:rsidP="00100FA0">
            <w:pPr>
              <w:pStyle w:val="Bang"/>
              <w:jc w:val="center"/>
              <w:rPr>
                <w:sz w:val="26"/>
                <w:szCs w:val="26"/>
              </w:rPr>
            </w:pPr>
            <w:r w:rsidRPr="00D110CF">
              <w:rPr>
                <w:sz w:val="26"/>
                <w:szCs w:val="26"/>
              </w:rPr>
              <w:t>Thuật ngữ</w:t>
            </w:r>
          </w:p>
        </w:tc>
        <w:tc>
          <w:tcPr>
            <w:tcW w:w="4660" w:type="dxa"/>
            <w:shd w:val="pct5" w:color="auto" w:fill="FFFFFF"/>
          </w:tcPr>
          <w:p w14:paraId="61969B47" w14:textId="77777777" w:rsidR="00DF221D" w:rsidRPr="00D110CF" w:rsidRDefault="00DF221D" w:rsidP="00100FA0">
            <w:pPr>
              <w:pStyle w:val="Bang"/>
              <w:jc w:val="center"/>
              <w:rPr>
                <w:sz w:val="26"/>
                <w:szCs w:val="26"/>
              </w:rPr>
            </w:pPr>
            <w:r w:rsidRPr="00D110CF">
              <w:rPr>
                <w:sz w:val="26"/>
                <w:szCs w:val="26"/>
              </w:rPr>
              <w:t>Định nghĩa</w:t>
            </w:r>
          </w:p>
        </w:tc>
        <w:tc>
          <w:tcPr>
            <w:tcW w:w="1710" w:type="dxa"/>
            <w:shd w:val="pct5" w:color="auto" w:fill="FFFFFF"/>
          </w:tcPr>
          <w:p w14:paraId="69CFEBE0" w14:textId="77777777" w:rsidR="00DF221D" w:rsidRPr="00D110CF" w:rsidRDefault="00DF221D" w:rsidP="00100FA0">
            <w:pPr>
              <w:pStyle w:val="Bang"/>
              <w:jc w:val="center"/>
              <w:rPr>
                <w:sz w:val="26"/>
                <w:szCs w:val="26"/>
              </w:rPr>
            </w:pPr>
            <w:r w:rsidRPr="00D110CF">
              <w:rPr>
                <w:sz w:val="26"/>
                <w:szCs w:val="26"/>
              </w:rPr>
              <w:t>Ghi chú</w:t>
            </w:r>
          </w:p>
        </w:tc>
      </w:tr>
      <w:tr w:rsidR="00DF221D" w:rsidRPr="00D110CF" w14:paraId="09D3126D" w14:textId="77777777" w:rsidTr="00100FA0">
        <w:trPr>
          <w:jc w:val="center"/>
        </w:trPr>
        <w:tc>
          <w:tcPr>
            <w:tcW w:w="2378" w:type="dxa"/>
          </w:tcPr>
          <w:p w14:paraId="4D581AB0" w14:textId="77777777" w:rsidR="00DF221D" w:rsidRPr="00D110CF" w:rsidRDefault="00DF221D" w:rsidP="00100FA0">
            <w:pPr>
              <w:pStyle w:val="Bang"/>
              <w:rPr>
                <w:sz w:val="26"/>
                <w:szCs w:val="26"/>
              </w:rPr>
            </w:pPr>
            <w:r w:rsidRPr="00D110CF">
              <w:rPr>
                <w:sz w:val="26"/>
                <w:szCs w:val="26"/>
              </w:rPr>
              <w:t>PTYC</w:t>
            </w:r>
          </w:p>
        </w:tc>
        <w:tc>
          <w:tcPr>
            <w:tcW w:w="4660" w:type="dxa"/>
          </w:tcPr>
          <w:p w14:paraId="4804B897" w14:textId="77777777" w:rsidR="00DF221D" w:rsidRPr="00D110CF" w:rsidRDefault="00DF221D" w:rsidP="00100FA0">
            <w:pPr>
              <w:pStyle w:val="Bang"/>
              <w:rPr>
                <w:sz w:val="26"/>
                <w:szCs w:val="26"/>
              </w:rPr>
            </w:pPr>
            <w:r w:rsidRPr="00D110CF">
              <w:rPr>
                <w:sz w:val="26"/>
                <w:szCs w:val="26"/>
              </w:rPr>
              <w:t>Phân tích yêu cầu</w:t>
            </w:r>
          </w:p>
        </w:tc>
        <w:tc>
          <w:tcPr>
            <w:tcW w:w="1710" w:type="dxa"/>
          </w:tcPr>
          <w:p w14:paraId="782A4CD9" w14:textId="77777777" w:rsidR="00DF221D" w:rsidRPr="00D110CF" w:rsidRDefault="00DF221D" w:rsidP="00100FA0">
            <w:pPr>
              <w:pStyle w:val="Bang"/>
              <w:rPr>
                <w:sz w:val="26"/>
                <w:szCs w:val="26"/>
              </w:rPr>
            </w:pPr>
          </w:p>
        </w:tc>
      </w:tr>
      <w:tr w:rsidR="00DF221D" w:rsidRPr="00D110CF" w14:paraId="0918E48F" w14:textId="77777777" w:rsidTr="00100FA0">
        <w:trPr>
          <w:jc w:val="center"/>
        </w:trPr>
        <w:tc>
          <w:tcPr>
            <w:tcW w:w="2378" w:type="dxa"/>
          </w:tcPr>
          <w:p w14:paraId="0176A12A" w14:textId="77777777" w:rsidR="00DF221D" w:rsidRPr="00D110CF" w:rsidRDefault="00DF221D" w:rsidP="00100FA0">
            <w:pPr>
              <w:pStyle w:val="Bang"/>
              <w:rPr>
                <w:sz w:val="26"/>
                <w:szCs w:val="26"/>
              </w:rPr>
            </w:pPr>
            <w:r w:rsidRPr="00D110CF">
              <w:rPr>
                <w:sz w:val="26"/>
                <w:szCs w:val="26"/>
              </w:rPr>
              <w:t>Admin</w:t>
            </w:r>
          </w:p>
        </w:tc>
        <w:tc>
          <w:tcPr>
            <w:tcW w:w="4660" w:type="dxa"/>
          </w:tcPr>
          <w:p w14:paraId="3F117943" w14:textId="77777777" w:rsidR="00DF221D" w:rsidRPr="00D110CF" w:rsidRDefault="00DF221D" w:rsidP="00100FA0">
            <w:pPr>
              <w:pStyle w:val="Bang"/>
              <w:rPr>
                <w:sz w:val="26"/>
                <w:szCs w:val="26"/>
              </w:rPr>
            </w:pPr>
            <w:r w:rsidRPr="00D110CF">
              <w:rPr>
                <w:sz w:val="26"/>
                <w:szCs w:val="26"/>
              </w:rPr>
              <w:t>Quản trị hệ thống</w:t>
            </w:r>
          </w:p>
        </w:tc>
        <w:tc>
          <w:tcPr>
            <w:tcW w:w="1710" w:type="dxa"/>
          </w:tcPr>
          <w:p w14:paraId="1C65D13D" w14:textId="77777777" w:rsidR="00DF221D" w:rsidRPr="00D110CF" w:rsidRDefault="00DF221D" w:rsidP="00100FA0">
            <w:pPr>
              <w:pStyle w:val="Bang"/>
              <w:rPr>
                <w:sz w:val="26"/>
                <w:szCs w:val="26"/>
              </w:rPr>
            </w:pPr>
          </w:p>
        </w:tc>
      </w:tr>
      <w:tr w:rsidR="00DF221D" w:rsidRPr="00D110CF" w14:paraId="3A30CFF7" w14:textId="77777777" w:rsidTr="00100FA0">
        <w:trPr>
          <w:jc w:val="center"/>
        </w:trPr>
        <w:tc>
          <w:tcPr>
            <w:tcW w:w="2378" w:type="dxa"/>
          </w:tcPr>
          <w:p w14:paraId="1B04FBCC" w14:textId="77777777" w:rsidR="00DF221D" w:rsidRPr="00D110CF" w:rsidRDefault="00DF221D" w:rsidP="00100FA0">
            <w:pPr>
              <w:pStyle w:val="Bang"/>
              <w:rPr>
                <w:sz w:val="26"/>
                <w:szCs w:val="26"/>
              </w:rPr>
            </w:pPr>
            <w:r w:rsidRPr="00D110CF">
              <w:rPr>
                <w:sz w:val="26"/>
                <w:szCs w:val="26"/>
              </w:rPr>
              <w:t>GS</w:t>
            </w:r>
          </w:p>
        </w:tc>
        <w:tc>
          <w:tcPr>
            <w:tcW w:w="4660" w:type="dxa"/>
          </w:tcPr>
          <w:p w14:paraId="293C7D47" w14:textId="77777777" w:rsidR="00DF221D" w:rsidRPr="00D110CF" w:rsidRDefault="00DF221D" w:rsidP="00100FA0">
            <w:pPr>
              <w:pStyle w:val="Bang"/>
              <w:rPr>
                <w:sz w:val="26"/>
                <w:szCs w:val="26"/>
              </w:rPr>
            </w:pPr>
            <w:r w:rsidRPr="00D110CF">
              <w:rPr>
                <w:sz w:val="26"/>
                <w:szCs w:val="26"/>
              </w:rPr>
              <w:t>Giám sát bảo hành</w:t>
            </w:r>
          </w:p>
        </w:tc>
        <w:tc>
          <w:tcPr>
            <w:tcW w:w="1710" w:type="dxa"/>
          </w:tcPr>
          <w:p w14:paraId="109EE12A" w14:textId="77777777" w:rsidR="00DF221D" w:rsidRPr="00D110CF" w:rsidRDefault="00DF221D" w:rsidP="00100FA0">
            <w:pPr>
              <w:pStyle w:val="Bang"/>
              <w:rPr>
                <w:sz w:val="26"/>
                <w:szCs w:val="26"/>
              </w:rPr>
            </w:pPr>
          </w:p>
        </w:tc>
      </w:tr>
      <w:tr w:rsidR="00DF221D" w:rsidRPr="00D110CF" w14:paraId="30CC3CAF" w14:textId="77777777" w:rsidTr="00100FA0">
        <w:trPr>
          <w:jc w:val="center"/>
        </w:trPr>
        <w:tc>
          <w:tcPr>
            <w:tcW w:w="2378" w:type="dxa"/>
            <w:tcBorders>
              <w:bottom w:val="dotted" w:sz="4" w:space="0" w:color="auto"/>
            </w:tcBorders>
          </w:tcPr>
          <w:p w14:paraId="7DA70A0C" w14:textId="77777777" w:rsidR="00DF221D" w:rsidRPr="00D110CF" w:rsidRDefault="00DF221D" w:rsidP="00100FA0">
            <w:pPr>
              <w:pStyle w:val="Bang"/>
              <w:rPr>
                <w:sz w:val="26"/>
                <w:szCs w:val="26"/>
              </w:rPr>
            </w:pPr>
            <w:r w:rsidRPr="00D110CF">
              <w:rPr>
                <w:sz w:val="26"/>
                <w:szCs w:val="26"/>
              </w:rPr>
              <w:t>CSKH</w:t>
            </w:r>
          </w:p>
        </w:tc>
        <w:tc>
          <w:tcPr>
            <w:tcW w:w="4660" w:type="dxa"/>
            <w:tcBorders>
              <w:bottom w:val="dotted" w:sz="4" w:space="0" w:color="auto"/>
            </w:tcBorders>
          </w:tcPr>
          <w:p w14:paraId="0C396DF7" w14:textId="77777777" w:rsidR="00DF221D" w:rsidRPr="00D110CF" w:rsidRDefault="00DF221D" w:rsidP="00100FA0">
            <w:pPr>
              <w:pStyle w:val="Bang"/>
              <w:rPr>
                <w:sz w:val="26"/>
                <w:szCs w:val="26"/>
              </w:rPr>
            </w:pPr>
            <w:r w:rsidRPr="00D110CF">
              <w:rPr>
                <w:sz w:val="26"/>
                <w:szCs w:val="26"/>
              </w:rPr>
              <w:t>Chăm sóc khách hàng</w:t>
            </w:r>
          </w:p>
        </w:tc>
        <w:tc>
          <w:tcPr>
            <w:tcW w:w="1710" w:type="dxa"/>
            <w:tcBorders>
              <w:bottom w:val="dotted" w:sz="4" w:space="0" w:color="auto"/>
            </w:tcBorders>
          </w:tcPr>
          <w:p w14:paraId="123C5D19" w14:textId="77777777" w:rsidR="00DF221D" w:rsidRPr="00D110CF" w:rsidRDefault="00DF221D" w:rsidP="00100FA0">
            <w:pPr>
              <w:pStyle w:val="Bang"/>
              <w:rPr>
                <w:sz w:val="26"/>
                <w:szCs w:val="26"/>
              </w:rPr>
            </w:pPr>
          </w:p>
        </w:tc>
      </w:tr>
      <w:tr w:rsidR="00DF221D" w:rsidRPr="00D110CF" w14:paraId="27D415FB" w14:textId="77777777" w:rsidTr="00100FA0">
        <w:trPr>
          <w:jc w:val="center"/>
        </w:trPr>
        <w:tc>
          <w:tcPr>
            <w:tcW w:w="2378" w:type="dxa"/>
            <w:tcBorders>
              <w:bottom w:val="dotted" w:sz="4" w:space="0" w:color="auto"/>
            </w:tcBorders>
          </w:tcPr>
          <w:p w14:paraId="2640CCAF" w14:textId="77777777" w:rsidR="00DF221D" w:rsidRPr="00D110CF" w:rsidRDefault="00DF221D" w:rsidP="00100FA0">
            <w:pPr>
              <w:pStyle w:val="Bang"/>
              <w:rPr>
                <w:sz w:val="26"/>
                <w:szCs w:val="26"/>
              </w:rPr>
            </w:pPr>
            <w:r w:rsidRPr="00D110CF">
              <w:rPr>
                <w:sz w:val="26"/>
                <w:szCs w:val="26"/>
              </w:rPr>
              <w:t>TBHUQ</w:t>
            </w:r>
          </w:p>
        </w:tc>
        <w:tc>
          <w:tcPr>
            <w:tcW w:w="4660" w:type="dxa"/>
            <w:tcBorders>
              <w:bottom w:val="dotted" w:sz="4" w:space="0" w:color="auto"/>
            </w:tcBorders>
          </w:tcPr>
          <w:p w14:paraId="1EF91783" w14:textId="77777777" w:rsidR="00DF221D" w:rsidRPr="00D110CF" w:rsidRDefault="00DF221D" w:rsidP="00100FA0">
            <w:pPr>
              <w:pStyle w:val="Bang"/>
              <w:rPr>
                <w:sz w:val="26"/>
                <w:szCs w:val="26"/>
              </w:rPr>
            </w:pPr>
            <w:r w:rsidRPr="00D110CF">
              <w:rPr>
                <w:sz w:val="26"/>
                <w:szCs w:val="26"/>
              </w:rPr>
              <w:t>Trạm bảo hành ủy quyền</w:t>
            </w:r>
          </w:p>
        </w:tc>
        <w:tc>
          <w:tcPr>
            <w:tcW w:w="1710" w:type="dxa"/>
            <w:tcBorders>
              <w:bottom w:val="dotted" w:sz="4" w:space="0" w:color="auto"/>
            </w:tcBorders>
          </w:tcPr>
          <w:p w14:paraId="5507D06F" w14:textId="77777777" w:rsidR="00DF221D" w:rsidRPr="00D110CF" w:rsidRDefault="00DF221D" w:rsidP="00100FA0">
            <w:pPr>
              <w:pStyle w:val="Bang"/>
              <w:rPr>
                <w:sz w:val="26"/>
                <w:szCs w:val="26"/>
              </w:rPr>
            </w:pPr>
          </w:p>
        </w:tc>
      </w:tr>
      <w:tr w:rsidR="00DF221D" w:rsidRPr="00D110CF" w14:paraId="63E55866" w14:textId="77777777" w:rsidTr="00100FA0">
        <w:trPr>
          <w:jc w:val="center"/>
        </w:trPr>
        <w:tc>
          <w:tcPr>
            <w:tcW w:w="2378" w:type="dxa"/>
            <w:tcBorders>
              <w:bottom w:val="dotted" w:sz="4" w:space="0" w:color="auto"/>
            </w:tcBorders>
          </w:tcPr>
          <w:p w14:paraId="0E5C07FE" w14:textId="77777777" w:rsidR="00DF221D" w:rsidRPr="00D110CF" w:rsidRDefault="00DF221D" w:rsidP="00100FA0">
            <w:pPr>
              <w:pStyle w:val="Bang"/>
              <w:rPr>
                <w:sz w:val="26"/>
                <w:szCs w:val="26"/>
              </w:rPr>
            </w:pPr>
            <w:r w:rsidRPr="00D110CF">
              <w:rPr>
                <w:sz w:val="26"/>
                <w:szCs w:val="26"/>
              </w:rPr>
              <w:t>KPI</w:t>
            </w:r>
          </w:p>
        </w:tc>
        <w:tc>
          <w:tcPr>
            <w:tcW w:w="4660" w:type="dxa"/>
            <w:tcBorders>
              <w:bottom w:val="dotted" w:sz="4" w:space="0" w:color="auto"/>
            </w:tcBorders>
          </w:tcPr>
          <w:p w14:paraId="7BAB4B86" w14:textId="77777777" w:rsidR="00DF221D" w:rsidRPr="00D110CF" w:rsidRDefault="00DF221D" w:rsidP="00100FA0">
            <w:pPr>
              <w:pStyle w:val="Bang"/>
              <w:rPr>
                <w:sz w:val="26"/>
                <w:szCs w:val="26"/>
              </w:rPr>
            </w:pPr>
            <w:r w:rsidRPr="00D110CF">
              <w:rPr>
                <w:sz w:val="26"/>
                <w:szCs w:val="26"/>
              </w:rPr>
              <w:t>Tiêu chí đánh giá</w:t>
            </w:r>
          </w:p>
        </w:tc>
        <w:tc>
          <w:tcPr>
            <w:tcW w:w="1710" w:type="dxa"/>
            <w:tcBorders>
              <w:bottom w:val="dotted" w:sz="4" w:space="0" w:color="auto"/>
            </w:tcBorders>
          </w:tcPr>
          <w:p w14:paraId="757D52FB" w14:textId="77777777" w:rsidR="00DF221D" w:rsidRPr="00D110CF" w:rsidRDefault="00DF221D" w:rsidP="00100FA0">
            <w:pPr>
              <w:pStyle w:val="Bang"/>
              <w:rPr>
                <w:sz w:val="26"/>
                <w:szCs w:val="26"/>
              </w:rPr>
            </w:pPr>
          </w:p>
        </w:tc>
      </w:tr>
      <w:tr w:rsidR="00DF221D" w:rsidRPr="00D110CF" w14:paraId="36C059AB" w14:textId="77777777" w:rsidTr="00100FA0">
        <w:trPr>
          <w:jc w:val="center"/>
        </w:trPr>
        <w:tc>
          <w:tcPr>
            <w:tcW w:w="2378" w:type="dxa"/>
            <w:tcBorders>
              <w:bottom w:val="dotted" w:sz="4" w:space="0" w:color="auto"/>
            </w:tcBorders>
          </w:tcPr>
          <w:p w14:paraId="707D2C93" w14:textId="77777777" w:rsidR="00DF221D" w:rsidRPr="00D110CF" w:rsidRDefault="00DF221D" w:rsidP="00100FA0">
            <w:pPr>
              <w:pStyle w:val="Bang"/>
              <w:rPr>
                <w:sz w:val="26"/>
                <w:szCs w:val="26"/>
              </w:rPr>
            </w:pPr>
            <w:r w:rsidRPr="00D110CF">
              <w:rPr>
                <w:sz w:val="26"/>
                <w:szCs w:val="26"/>
              </w:rPr>
              <w:lastRenderedPageBreak/>
              <w:t>C</w:t>
            </w:r>
          </w:p>
        </w:tc>
        <w:tc>
          <w:tcPr>
            <w:tcW w:w="4660" w:type="dxa"/>
            <w:tcBorders>
              <w:bottom w:val="dotted" w:sz="4" w:space="0" w:color="auto"/>
            </w:tcBorders>
          </w:tcPr>
          <w:p w14:paraId="0D23F659" w14:textId="77777777" w:rsidR="00DF221D" w:rsidRPr="00D110CF" w:rsidRDefault="00DF221D" w:rsidP="00100FA0">
            <w:pPr>
              <w:pStyle w:val="Bang"/>
              <w:rPr>
                <w:sz w:val="26"/>
                <w:szCs w:val="26"/>
              </w:rPr>
            </w:pPr>
            <w:r w:rsidRPr="00D110CF">
              <w:rPr>
                <w:sz w:val="26"/>
                <w:szCs w:val="26"/>
              </w:rPr>
              <w:t>Create</w:t>
            </w:r>
          </w:p>
        </w:tc>
        <w:tc>
          <w:tcPr>
            <w:tcW w:w="1710" w:type="dxa"/>
            <w:tcBorders>
              <w:bottom w:val="dotted" w:sz="4" w:space="0" w:color="auto"/>
            </w:tcBorders>
          </w:tcPr>
          <w:p w14:paraId="37AE5A06" w14:textId="77777777" w:rsidR="00DF221D" w:rsidRPr="00D110CF" w:rsidRDefault="00DF221D" w:rsidP="00100FA0">
            <w:pPr>
              <w:pStyle w:val="Bang"/>
              <w:rPr>
                <w:sz w:val="26"/>
                <w:szCs w:val="26"/>
              </w:rPr>
            </w:pPr>
          </w:p>
        </w:tc>
      </w:tr>
      <w:tr w:rsidR="00DF221D" w:rsidRPr="00D110CF" w14:paraId="123FFCDC" w14:textId="77777777" w:rsidTr="00100FA0">
        <w:trPr>
          <w:jc w:val="center"/>
        </w:trPr>
        <w:tc>
          <w:tcPr>
            <w:tcW w:w="2378" w:type="dxa"/>
            <w:tcBorders>
              <w:bottom w:val="dotted" w:sz="4" w:space="0" w:color="auto"/>
            </w:tcBorders>
          </w:tcPr>
          <w:p w14:paraId="0C3CC586" w14:textId="77777777" w:rsidR="00DF221D" w:rsidRPr="00D110CF" w:rsidRDefault="00DF221D" w:rsidP="00100FA0">
            <w:pPr>
              <w:pStyle w:val="Bang"/>
              <w:rPr>
                <w:sz w:val="26"/>
                <w:szCs w:val="26"/>
              </w:rPr>
            </w:pPr>
            <w:r w:rsidRPr="00D110CF">
              <w:rPr>
                <w:sz w:val="26"/>
                <w:szCs w:val="26"/>
              </w:rPr>
              <w:t>R</w:t>
            </w:r>
          </w:p>
        </w:tc>
        <w:tc>
          <w:tcPr>
            <w:tcW w:w="4660" w:type="dxa"/>
            <w:tcBorders>
              <w:bottom w:val="dotted" w:sz="4" w:space="0" w:color="auto"/>
            </w:tcBorders>
          </w:tcPr>
          <w:p w14:paraId="12725556" w14:textId="77777777" w:rsidR="00DF221D" w:rsidRPr="00D110CF" w:rsidRDefault="00DF221D" w:rsidP="00100FA0">
            <w:pPr>
              <w:pStyle w:val="Bang"/>
              <w:rPr>
                <w:sz w:val="26"/>
                <w:szCs w:val="26"/>
              </w:rPr>
            </w:pPr>
            <w:r w:rsidRPr="00D110CF">
              <w:rPr>
                <w:sz w:val="26"/>
                <w:szCs w:val="26"/>
              </w:rPr>
              <w:t>Read</w:t>
            </w:r>
          </w:p>
        </w:tc>
        <w:tc>
          <w:tcPr>
            <w:tcW w:w="1710" w:type="dxa"/>
            <w:tcBorders>
              <w:bottom w:val="dotted" w:sz="4" w:space="0" w:color="auto"/>
            </w:tcBorders>
          </w:tcPr>
          <w:p w14:paraId="47408BCC" w14:textId="77777777" w:rsidR="00DF221D" w:rsidRPr="00D110CF" w:rsidRDefault="00DF221D" w:rsidP="00100FA0">
            <w:pPr>
              <w:pStyle w:val="Bang"/>
              <w:rPr>
                <w:sz w:val="26"/>
                <w:szCs w:val="26"/>
              </w:rPr>
            </w:pPr>
          </w:p>
        </w:tc>
      </w:tr>
      <w:tr w:rsidR="00DF221D" w:rsidRPr="00D110CF" w14:paraId="0E13F547" w14:textId="77777777" w:rsidTr="00100FA0">
        <w:trPr>
          <w:jc w:val="center"/>
        </w:trPr>
        <w:tc>
          <w:tcPr>
            <w:tcW w:w="2378" w:type="dxa"/>
            <w:tcBorders>
              <w:bottom w:val="dotted" w:sz="4" w:space="0" w:color="auto"/>
            </w:tcBorders>
          </w:tcPr>
          <w:p w14:paraId="3BD43F0A" w14:textId="77777777" w:rsidR="00DF221D" w:rsidRPr="00D110CF" w:rsidRDefault="00DF221D" w:rsidP="00100FA0">
            <w:pPr>
              <w:pStyle w:val="Bang"/>
              <w:rPr>
                <w:sz w:val="26"/>
                <w:szCs w:val="26"/>
              </w:rPr>
            </w:pPr>
            <w:r w:rsidRPr="00D110CF">
              <w:rPr>
                <w:sz w:val="26"/>
                <w:szCs w:val="26"/>
              </w:rPr>
              <w:t>U</w:t>
            </w:r>
          </w:p>
        </w:tc>
        <w:tc>
          <w:tcPr>
            <w:tcW w:w="4660" w:type="dxa"/>
            <w:tcBorders>
              <w:bottom w:val="dotted" w:sz="4" w:space="0" w:color="auto"/>
            </w:tcBorders>
          </w:tcPr>
          <w:p w14:paraId="58834889" w14:textId="77777777" w:rsidR="00DF221D" w:rsidRPr="00D110CF" w:rsidRDefault="00DF221D" w:rsidP="00100FA0">
            <w:pPr>
              <w:pStyle w:val="Bang"/>
              <w:rPr>
                <w:sz w:val="26"/>
                <w:szCs w:val="26"/>
              </w:rPr>
            </w:pPr>
            <w:r w:rsidRPr="00D110CF">
              <w:rPr>
                <w:sz w:val="26"/>
                <w:szCs w:val="26"/>
              </w:rPr>
              <w:t>Update</w:t>
            </w:r>
          </w:p>
        </w:tc>
        <w:tc>
          <w:tcPr>
            <w:tcW w:w="1710" w:type="dxa"/>
            <w:tcBorders>
              <w:bottom w:val="dotted" w:sz="4" w:space="0" w:color="auto"/>
            </w:tcBorders>
          </w:tcPr>
          <w:p w14:paraId="3F828ACF" w14:textId="77777777" w:rsidR="00DF221D" w:rsidRPr="00D110CF" w:rsidRDefault="00DF221D" w:rsidP="00100FA0">
            <w:pPr>
              <w:pStyle w:val="Bang"/>
              <w:rPr>
                <w:sz w:val="26"/>
                <w:szCs w:val="26"/>
              </w:rPr>
            </w:pPr>
          </w:p>
        </w:tc>
      </w:tr>
      <w:tr w:rsidR="00DF221D" w:rsidRPr="00D110CF" w14:paraId="30B01901" w14:textId="77777777" w:rsidTr="00100FA0">
        <w:trPr>
          <w:jc w:val="center"/>
        </w:trPr>
        <w:tc>
          <w:tcPr>
            <w:tcW w:w="2378" w:type="dxa"/>
            <w:tcBorders>
              <w:bottom w:val="dotted" w:sz="4" w:space="0" w:color="auto"/>
            </w:tcBorders>
          </w:tcPr>
          <w:p w14:paraId="2EB5629C" w14:textId="77777777" w:rsidR="00DF221D" w:rsidRPr="00D110CF" w:rsidRDefault="00DF221D" w:rsidP="00100FA0">
            <w:pPr>
              <w:pStyle w:val="Bang"/>
              <w:rPr>
                <w:sz w:val="26"/>
                <w:szCs w:val="26"/>
              </w:rPr>
            </w:pPr>
            <w:r w:rsidRPr="00D110CF">
              <w:rPr>
                <w:sz w:val="26"/>
                <w:szCs w:val="26"/>
              </w:rPr>
              <w:t>D</w:t>
            </w:r>
          </w:p>
        </w:tc>
        <w:tc>
          <w:tcPr>
            <w:tcW w:w="4660" w:type="dxa"/>
            <w:tcBorders>
              <w:bottom w:val="dotted" w:sz="4" w:space="0" w:color="auto"/>
            </w:tcBorders>
          </w:tcPr>
          <w:p w14:paraId="7F94CEE3" w14:textId="77777777" w:rsidR="00DF221D" w:rsidRPr="00D110CF" w:rsidRDefault="00DF221D" w:rsidP="00100FA0">
            <w:pPr>
              <w:pStyle w:val="Bang"/>
              <w:rPr>
                <w:sz w:val="26"/>
                <w:szCs w:val="26"/>
              </w:rPr>
            </w:pPr>
            <w:r w:rsidRPr="00D110CF">
              <w:rPr>
                <w:sz w:val="26"/>
                <w:szCs w:val="26"/>
              </w:rPr>
              <w:t>Delete</w:t>
            </w:r>
          </w:p>
        </w:tc>
        <w:tc>
          <w:tcPr>
            <w:tcW w:w="1710" w:type="dxa"/>
            <w:tcBorders>
              <w:bottom w:val="dotted" w:sz="4" w:space="0" w:color="auto"/>
            </w:tcBorders>
          </w:tcPr>
          <w:p w14:paraId="0AD1E0F7" w14:textId="77777777" w:rsidR="00DF221D" w:rsidRPr="00D110CF" w:rsidRDefault="00DF221D" w:rsidP="00100FA0">
            <w:pPr>
              <w:pStyle w:val="Bang"/>
              <w:rPr>
                <w:sz w:val="26"/>
                <w:szCs w:val="26"/>
              </w:rPr>
            </w:pPr>
          </w:p>
        </w:tc>
      </w:tr>
      <w:tr w:rsidR="00DF221D" w:rsidRPr="00D110CF" w14:paraId="51A4A4B1" w14:textId="77777777" w:rsidTr="00100FA0">
        <w:trPr>
          <w:jc w:val="center"/>
        </w:trPr>
        <w:tc>
          <w:tcPr>
            <w:tcW w:w="2378" w:type="dxa"/>
            <w:shd w:val="pct10" w:color="000000" w:fill="FFFFFF"/>
          </w:tcPr>
          <w:p w14:paraId="6EBC1AD2" w14:textId="77777777" w:rsidR="00DF221D" w:rsidRPr="00D110CF" w:rsidRDefault="00DF221D" w:rsidP="00100FA0">
            <w:pPr>
              <w:widowControl/>
              <w:spacing w:before="0"/>
              <w:ind w:left="0"/>
              <w:rPr>
                <w:sz w:val="26"/>
                <w:szCs w:val="26"/>
              </w:rPr>
            </w:pPr>
          </w:p>
        </w:tc>
        <w:tc>
          <w:tcPr>
            <w:tcW w:w="4660" w:type="dxa"/>
            <w:shd w:val="pct10" w:color="000000" w:fill="FFFFFF"/>
          </w:tcPr>
          <w:p w14:paraId="415DD3DD" w14:textId="77777777" w:rsidR="00DF221D" w:rsidRPr="00D110CF" w:rsidRDefault="00DF221D" w:rsidP="00100FA0">
            <w:pPr>
              <w:pStyle w:val="Bang"/>
              <w:rPr>
                <w:sz w:val="26"/>
                <w:szCs w:val="26"/>
              </w:rPr>
            </w:pPr>
          </w:p>
        </w:tc>
        <w:tc>
          <w:tcPr>
            <w:tcW w:w="1710" w:type="dxa"/>
            <w:shd w:val="pct10" w:color="000000" w:fill="FFFFFF"/>
          </w:tcPr>
          <w:p w14:paraId="47959C94" w14:textId="77777777" w:rsidR="00DF221D" w:rsidRPr="00D110CF" w:rsidRDefault="00DF221D" w:rsidP="00100FA0">
            <w:pPr>
              <w:pStyle w:val="Bang"/>
              <w:rPr>
                <w:sz w:val="26"/>
                <w:szCs w:val="26"/>
              </w:rPr>
            </w:pPr>
          </w:p>
        </w:tc>
      </w:tr>
    </w:tbl>
    <w:p w14:paraId="344F0CB8" w14:textId="77777777" w:rsidR="00DF221D" w:rsidRPr="00D110CF" w:rsidRDefault="00DF221D" w:rsidP="00EE4F27">
      <w:pPr>
        <w:jc w:val="center"/>
        <w:rPr>
          <w:sz w:val="26"/>
          <w:szCs w:val="26"/>
        </w:rPr>
      </w:pPr>
      <w:r w:rsidRPr="00D110CF">
        <w:rPr>
          <w:sz w:val="26"/>
          <w:szCs w:val="26"/>
        </w:rPr>
        <w:t xml:space="preserve">Bảng </w:t>
      </w:r>
      <w:r w:rsidRPr="00D110CF">
        <w:rPr>
          <w:sz w:val="26"/>
          <w:szCs w:val="26"/>
        </w:rPr>
        <w:fldChar w:fldCharType="begin"/>
      </w:r>
      <w:r w:rsidRPr="00D110CF">
        <w:rPr>
          <w:sz w:val="26"/>
          <w:szCs w:val="26"/>
        </w:rPr>
        <w:instrText xml:space="preserve"> AUTONUMLGL \e </w:instrText>
      </w:r>
      <w:r w:rsidRPr="00D110CF">
        <w:rPr>
          <w:sz w:val="26"/>
          <w:szCs w:val="26"/>
        </w:rPr>
        <w:fldChar w:fldCharType="end"/>
      </w:r>
      <w:r w:rsidRPr="00D110CF">
        <w:rPr>
          <w:sz w:val="26"/>
          <w:szCs w:val="26"/>
        </w:rPr>
        <w:t>: Thuật ngữ và định nghĩa</w:t>
      </w:r>
    </w:p>
    <w:p w14:paraId="57A7B054" w14:textId="77777777" w:rsidR="00DF221D" w:rsidRPr="00D110CF" w:rsidRDefault="00DF221D" w:rsidP="00DF221D">
      <w:pPr>
        <w:pStyle w:val="Heading2"/>
        <w:rPr>
          <w:rFonts w:ascii="Times New Roman" w:hAnsi="Times New Roman"/>
          <w:sz w:val="26"/>
          <w:szCs w:val="26"/>
        </w:rPr>
      </w:pPr>
      <w:bookmarkStart w:id="28" w:name="_Toc138427516"/>
      <w:bookmarkStart w:id="29" w:name="_Toc153806853"/>
      <w:bookmarkStart w:id="30" w:name="_Toc153807119"/>
      <w:r w:rsidRPr="00D110CF">
        <w:rPr>
          <w:rFonts w:ascii="Times New Roman" w:hAnsi="Times New Roman"/>
          <w:sz w:val="26"/>
          <w:szCs w:val="26"/>
        </w:rPr>
        <w:t>Tài liệu tham khảo</w:t>
      </w:r>
      <w:bookmarkEnd w:id="28"/>
      <w:bookmarkEnd w:id="29"/>
      <w:bookmarkEnd w:id="30"/>
    </w:p>
    <w:p w14:paraId="57247D47" w14:textId="77777777" w:rsidR="00DF221D" w:rsidRPr="00D110CF" w:rsidRDefault="00DF221D" w:rsidP="00EE4F27">
      <w:pPr>
        <w:rPr>
          <w:sz w:val="26"/>
          <w:szCs w:val="26"/>
        </w:rPr>
      </w:pPr>
      <w:r w:rsidRPr="00D110CF">
        <w:rPr>
          <w:sz w:val="26"/>
          <w:szCs w:val="26"/>
        </w:rPr>
        <w:t>N/A</w:t>
      </w:r>
    </w:p>
    <w:p w14:paraId="2DE6E2D0" w14:textId="77777777" w:rsidR="00DF221D" w:rsidRPr="00D110CF" w:rsidRDefault="00DF221D" w:rsidP="00DF221D">
      <w:pPr>
        <w:pStyle w:val="Heading2"/>
        <w:rPr>
          <w:rFonts w:ascii="Times New Roman" w:hAnsi="Times New Roman"/>
          <w:sz w:val="26"/>
          <w:szCs w:val="26"/>
        </w:rPr>
      </w:pPr>
      <w:bookmarkStart w:id="31" w:name="_Toc138427517"/>
      <w:bookmarkStart w:id="32" w:name="_Toc153806854"/>
      <w:bookmarkStart w:id="33" w:name="_Toc153807120"/>
      <w:r w:rsidRPr="00D110CF">
        <w:rPr>
          <w:rFonts w:ascii="Times New Roman" w:hAnsi="Times New Roman"/>
          <w:sz w:val="26"/>
          <w:szCs w:val="26"/>
        </w:rPr>
        <w:t>Mô tả tài liệu</w:t>
      </w:r>
      <w:bookmarkEnd w:id="31"/>
      <w:bookmarkEnd w:id="32"/>
      <w:bookmarkEnd w:id="33"/>
    </w:p>
    <w:p w14:paraId="0D980D1F" w14:textId="77777777" w:rsidR="00DF221D" w:rsidRPr="00D110CF" w:rsidRDefault="00DF221D" w:rsidP="00DF221D">
      <w:pPr>
        <w:rPr>
          <w:sz w:val="26"/>
          <w:szCs w:val="26"/>
        </w:rPr>
      </w:pPr>
      <w:r w:rsidRPr="00D110CF">
        <w:rPr>
          <w:sz w:val="26"/>
          <w:szCs w:val="26"/>
        </w:rPr>
        <w:t>Tài liệu bao gồm 5 phần được tổ chức như sau:</w:t>
      </w:r>
    </w:p>
    <w:p w14:paraId="1D3C23A6" w14:textId="77777777" w:rsidR="00DF221D" w:rsidRPr="00D110CF" w:rsidRDefault="00DF221D" w:rsidP="00DF221D">
      <w:pPr>
        <w:numPr>
          <w:ilvl w:val="0"/>
          <w:numId w:val="11"/>
        </w:numPr>
        <w:rPr>
          <w:sz w:val="26"/>
          <w:szCs w:val="26"/>
        </w:rPr>
      </w:pPr>
      <w:r w:rsidRPr="00D110CF">
        <w:rPr>
          <w:sz w:val="26"/>
          <w:szCs w:val="26"/>
        </w:rPr>
        <w:t>Phần 1: Giới thiệu – Phần này sẽ trình bày về mục đích và phạm vi và ý nghĩa của tài liệu.</w:t>
      </w:r>
    </w:p>
    <w:p w14:paraId="2730526D" w14:textId="77777777" w:rsidR="00DF221D" w:rsidRPr="00D110CF" w:rsidRDefault="00DF221D" w:rsidP="00DF221D">
      <w:pPr>
        <w:numPr>
          <w:ilvl w:val="0"/>
          <w:numId w:val="11"/>
        </w:numPr>
        <w:rPr>
          <w:sz w:val="26"/>
          <w:szCs w:val="26"/>
        </w:rPr>
      </w:pPr>
      <w:r w:rsidRPr="00D110CF">
        <w:rPr>
          <w:sz w:val="26"/>
          <w:szCs w:val="26"/>
        </w:rPr>
        <w:t>Phần 2: Tổng quan về hệ thống</w:t>
      </w:r>
    </w:p>
    <w:p w14:paraId="03D6DF24" w14:textId="77777777" w:rsidR="00DF221D" w:rsidRPr="00D110CF" w:rsidRDefault="00DF221D" w:rsidP="00DF221D">
      <w:pPr>
        <w:numPr>
          <w:ilvl w:val="0"/>
          <w:numId w:val="11"/>
        </w:numPr>
        <w:rPr>
          <w:sz w:val="26"/>
          <w:szCs w:val="26"/>
        </w:rPr>
      </w:pPr>
      <w:r w:rsidRPr="00D110CF">
        <w:rPr>
          <w:sz w:val="26"/>
          <w:szCs w:val="26"/>
        </w:rPr>
        <w:t>Phần 3: Thống nhất yêu cầu, chức năng nghiệp vụ</w:t>
      </w:r>
    </w:p>
    <w:p w14:paraId="653B1CC0" w14:textId="77777777" w:rsidR="00DF221D" w:rsidRPr="00D110CF" w:rsidRDefault="00DF221D" w:rsidP="00DF221D">
      <w:pPr>
        <w:numPr>
          <w:ilvl w:val="0"/>
          <w:numId w:val="11"/>
        </w:numPr>
        <w:rPr>
          <w:sz w:val="26"/>
          <w:szCs w:val="26"/>
        </w:rPr>
      </w:pPr>
      <w:r w:rsidRPr="00D110CF">
        <w:rPr>
          <w:sz w:val="26"/>
          <w:szCs w:val="26"/>
        </w:rPr>
        <w:t>Phần 4: Các yêu cầu phi chức năng</w:t>
      </w:r>
    </w:p>
    <w:p w14:paraId="27CAE631" w14:textId="77777777" w:rsidR="00DF221D" w:rsidRPr="00D110CF" w:rsidRDefault="00DF221D" w:rsidP="00DF221D">
      <w:pPr>
        <w:numPr>
          <w:ilvl w:val="0"/>
          <w:numId w:val="11"/>
        </w:numPr>
        <w:rPr>
          <w:sz w:val="26"/>
          <w:szCs w:val="26"/>
        </w:rPr>
      </w:pPr>
      <w:r w:rsidRPr="00D110CF">
        <w:rPr>
          <w:sz w:val="26"/>
          <w:szCs w:val="26"/>
        </w:rPr>
        <w:t>Phần 5: Tiêu chuẩn nghiệm thu hệ thống</w:t>
      </w:r>
    </w:p>
    <w:p w14:paraId="2DEDA39E" w14:textId="77777777" w:rsidR="00DF221D" w:rsidRPr="00D110CF" w:rsidRDefault="00DF221D" w:rsidP="00DF221D">
      <w:pPr>
        <w:pStyle w:val="Heading1"/>
        <w:spacing w:before="120" w:after="120" w:line="240" w:lineRule="auto"/>
        <w:rPr>
          <w:sz w:val="26"/>
          <w:szCs w:val="26"/>
        </w:rPr>
      </w:pPr>
      <w:bookmarkStart w:id="34" w:name="_Toc454889010"/>
      <w:bookmarkStart w:id="35" w:name="_Toc137648851"/>
      <w:bookmarkStart w:id="36" w:name="_Toc153806855"/>
      <w:bookmarkStart w:id="37" w:name="_Toc153807121"/>
      <w:bookmarkEnd w:id="5"/>
      <w:bookmarkEnd w:id="12"/>
      <w:r w:rsidRPr="00D110CF">
        <w:rPr>
          <w:sz w:val="26"/>
          <w:szCs w:val="26"/>
        </w:rPr>
        <w:t>TỔNG QUAN VỀ HỆ THỐNG</w:t>
      </w:r>
      <w:bookmarkEnd w:id="34"/>
      <w:bookmarkEnd w:id="35"/>
      <w:bookmarkEnd w:id="36"/>
      <w:bookmarkEnd w:id="37"/>
    </w:p>
    <w:p w14:paraId="10AAB89F" w14:textId="77777777" w:rsidR="00DF221D" w:rsidRPr="00D110CF" w:rsidRDefault="00DF221D" w:rsidP="00DF221D">
      <w:pPr>
        <w:pStyle w:val="Heading2"/>
        <w:spacing w:line="240" w:lineRule="auto"/>
        <w:jc w:val="both"/>
        <w:rPr>
          <w:rFonts w:ascii="Times New Roman" w:hAnsi="Times New Roman"/>
          <w:sz w:val="26"/>
          <w:szCs w:val="26"/>
        </w:rPr>
      </w:pPr>
      <w:bookmarkStart w:id="38" w:name="_Toc72062207"/>
      <w:bookmarkStart w:id="39" w:name="_Toc454889011"/>
      <w:bookmarkStart w:id="40" w:name="_Toc137648852"/>
      <w:bookmarkStart w:id="41" w:name="_Toc153806856"/>
      <w:bookmarkStart w:id="42" w:name="_Toc153807122"/>
      <w:r w:rsidRPr="00D110CF">
        <w:rPr>
          <w:rFonts w:ascii="Times New Roman" w:hAnsi="Times New Roman"/>
          <w:sz w:val="26"/>
          <w:szCs w:val="26"/>
        </w:rPr>
        <w:t>Phát biểu bài toán</w:t>
      </w:r>
      <w:bookmarkStart w:id="43" w:name="_Toc72062208"/>
      <w:bookmarkEnd w:id="38"/>
      <w:bookmarkEnd w:id="39"/>
      <w:bookmarkEnd w:id="40"/>
      <w:bookmarkEnd w:id="41"/>
      <w:bookmarkEnd w:id="42"/>
    </w:p>
    <w:p w14:paraId="00796589" w14:textId="05E7C7DE" w:rsidR="00DF221D" w:rsidRPr="00D110CF" w:rsidRDefault="00DF221D" w:rsidP="00F076B3">
      <w:pPr>
        <w:spacing w:line="240" w:lineRule="auto"/>
        <w:ind w:left="576"/>
        <w:rPr>
          <w:sz w:val="26"/>
          <w:szCs w:val="26"/>
        </w:rPr>
      </w:pPr>
      <w:r w:rsidRPr="00D110CF">
        <w:rPr>
          <w:sz w:val="26"/>
          <w:szCs w:val="26"/>
        </w:rPr>
        <w:t xml:space="preserve">Hệ thống được xây dựng nhằm </w:t>
      </w:r>
      <w:bookmarkStart w:id="44" w:name="_Toc454889012"/>
      <w:bookmarkStart w:id="45" w:name="_Toc137648853"/>
    </w:p>
    <w:p w14:paraId="4C38EDF8" w14:textId="3649FC86" w:rsidR="00DF221D" w:rsidRPr="00D110CF" w:rsidRDefault="00DF221D" w:rsidP="00DF221D">
      <w:pPr>
        <w:pStyle w:val="Heading2"/>
        <w:rPr>
          <w:rFonts w:ascii="Times New Roman" w:hAnsi="Times New Roman"/>
          <w:sz w:val="26"/>
          <w:szCs w:val="26"/>
        </w:rPr>
      </w:pPr>
      <w:bookmarkStart w:id="46" w:name="_Toc153806857"/>
      <w:bookmarkStart w:id="47" w:name="_Toc153807123"/>
      <w:r w:rsidRPr="00D110CF">
        <w:rPr>
          <w:rFonts w:ascii="Times New Roman" w:hAnsi="Times New Roman"/>
          <w:sz w:val="26"/>
          <w:szCs w:val="26"/>
        </w:rPr>
        <w:t>Mục tiêu hệ thống</w:t>
      </w:r>
      <w:bookmarkEnd w:id="43"/>
      <w:bookmarkEnd w:id="44"/>
      <w:bookmarkEnd w:id="45"/>
      <w:bookmarkEnd w:id="46"/>
      <w:bookmarkEnd w:id="47"/>
    </w:p>
    <w:p w14:paraId="3F0E1B96" w14:textId="77777777" w:rsidR="00DF221D" w:rsidRPr="00D110CF" w:rsidRDefault="00DF221D" w:rsidP="00F076B3">
      <w:pPr>
        <w:spacing w:line="240" w:lineRule="auto"/>
        <w:ind w:left="0" w:firstLine="576"/>
        <w:rPr>
          <w:sz w:val="26"/>
          <w:szCs w:val="26"/>
        </w:rPr>
      </w:pPr>
      <w:r w:rsidRPr="00D110CF">
        <w:rPr>
          <w:sz w:val="26"/>
          <w:szCs w:val="26"/>
        </w:rPr>
        <w:t>Hệ thống cần đáp ứng các yêu cầu sau:</w:t>
      </w:r>
    </w:p>
    <w:p w14:paraId="530E4568" w14:textId="77777777" w:rsidR="00DF221D" w:rsidRPr="00D110CF" w:rsidRDefault="00DF221D" w:rsidP="00DF221D">
      <w:pPr>
        <w:pStyle w:val="Heading2"/>
        <w:spacing w:line="240" w:lineRule="auto"/>
        <w:jc w:val="both"/>
        <w:rPr>
          <w:rFonts w:ascii="Times New Roman" w:hAnsi="Times New Roman"/>
          <w:sz w:val="26"/>
          <w:szCs w:val="26"/>
        </w:rPr>
      </w:pPr>
      <w:bookmarkStart w:id="48" w:name="_Toc454889013"/>
      <w:bookmarkStart w:id="49" w:name="_Toc137648854"/>
      <w:bookmarkStart w:id="50" w:name="_Toc153806858"/>
      <w:bookmarkStart w:id="51" w:name="_Toc153807124"/>
      <w:r w:rsidRPr="00D110CF">
        <w:rPr>
          <w:rFonts w:ascii="Times New Roman" w:hAnsi="Times New Roman"/>
          <w:sz w:val="26"/>
          <w:szCs w:val="26"/>
        </w:rPr>
        <w:lastRenderedPageBreak/>
        <w:t>Phạm vi hệ thống</w:t>
      </w:r>
      <w:bookmarkEnd w:id="48"/>
      <w:bookmarkEnd w:id="49"/>
      <w:bookmarkEnd w:id="50"/>
      <w:bookmarkEnd w:id="51"/>
    </w:p>
    <w:p w14:paraId="6589857D" w14:textId="77777777" w:rsidR="00DF221D" w:rsidRPr="00D110CF" w:rsidRDefault="00DF221D" w:rsidP="00DF221D">
      <w:pPr>
        <w:pStyle w:val="Heading3"/>
        <w:tabs>
          <w:tab w:val="left" w:pos="2520"/>
        </w:tabs>
        <w:spacing w:line="240" w:lineRule="auto"/>
        <w:rPr>
          <w:rFonts w:ascii="Times New Roman" w:hAnsi="Times New Roman"/>
          <w:i w:val="0"/>
          <w:sz w:val="26"/>
          <w:szCs w:val="26"/>
        </w:rPr>
      </w:pPr>
      <w:bookmarkStart w:id="52" w:name="_Toc454889014"/>
      <w:bookmarkStart w:id="53" w:name="_Toc137648855"/>
      <w:bookmarkStart w:id="54" w:name="_Toc153806859"/>
      <w:bookmarkStart w:id="55" w:name="_Toc153807125"/>
      <w:r w:rsidRPr="00D110CF">
        <w:rPr>
          <w:rFonts w:ascii="Times New Roman" w:hAnsi="Times New Roman"/>
          <w:i w:val="0"/>
          <w:sz w:val="26"/>
          <w:szCs w:val="26"/>
        </w:rPr>
        <w:t>Danh sách nhóm người sử dụng hệ thống</w:t>
      </w:r>
      <w:bookmarkEnd w:id="52"/>
      <w:bookmarkEnd w:id="53"/>
      <w:bookmarkEnd w:id="54"/>
      <w:bookmarkEnd w:id="55"/>
    </w:p>
    <w:p w14:paraId="66847536" w14:textId="77777777" w:rsidR="00DF221D" w:rsidRPr="00D110CF" w:rsidRDefault="00DF221D" w:rsidP="00DF221D">
      <w:pPr>
        <w:pStyle w:val="Heading3"/>
        <w:tabs>
          <w:tab w:val="num" w:pos="1710"/>
        </w:tabs>
        <w:spacing w:line="240" w:lineRule="auto"/>
        <w:rPr>
          <w:rFonts w:ascii="Times New Roman" w:hAnsi="Times New Roman"/>
          <w:i w:val="0"/>
          <w:sz w:val="26"/>
          <w:szCs w:val="26"/>
        </w:rPr>
      </w:pPr>
      <w:bookmarkStart w:id="56" w:name="_Toc454889015"/>
      <w:bookmarkStart w:id="57" w:name="_Toc137648856"/>
      <w:bookmarkStart w:id="58" w:name="_Toc153806860"/>
      <w:bookmarkStart w:id="59" w:name="_Toc153807126"/>
      <w:r w:rsidRPr="00D110CF">
        <w:rPr>
          <w:rFonts w:ascii="Times New Roman" w:hAnsi="Times New Roman"/>
          <w:i w:val="0"/>
          <w:sz w:val="26"/>
          <w:szCs w:val="26"/>
        </w:rPr>
        <w:t>Mô hình tổng thể hệ th</w:t>
      </w:r>
      <w:bookmarkEnd w:id="56"/>
      <w:r w:rsidRPr="00D110CF">
        <w:rPr>
          <w:rFonts w:ascii="Times New Roman" w:hAnsi="Times New Roman"/>
          <w:i w:val="0"/>
          <w:sz w:val="26"/>
          <w:szCs w:val="26"/>
        </w:rPr>
        <w:t>ống</w:t>
      </w:r>
      <w:bookmarkEnd w:id="57"/>
      <w:bookmarkEnd w:id="58"/>
      <w:bookmarkEnd w:id="59"/>
    </w:p>
    <w:p w14:paraId="02919288" w14:textId="3F0A78B8" w:rsidR="00DF221D" w:rsidRPr="00D110CF" w:rsidRDefault="00DF221D" w:rsidP="00EE4F27">
      <w:pPr>
        <w:pStyle w:val="NormalIndent"/>
        <w:rPr>
          <w:sz w:val="26"/>
          <w:szCs w:val="26"/>
        </w:rPr>
      </w:pPr>
    </w:p>
    <w:p w14:paraId="12FA9FBC" w14:textId="59951E06" w:rsidR="006C717F" w:rsidRPr="00D110CF" w:rsidRDefault="00DF221D" w:rsidP="00EE607D">
      <w:pPr>
        <w:pStyle w:val="Caption"/>
        <w:ind w:left="270"/>
        <w:jc w:val="center"/>
        <w:rPr>
          <w:rFonts w:ascii="Times New Roman" w:hAnsi="Times New Roman"/>
          <w:bCs/>
          <w:snapToGrid/>
          <w:sz w:val="26"/>
          <w:szCs w:val="26"/>
          <w:lang w:val="vi-VN"/>
        </w:rPr>
      </w:pPr>
      <w:r w:rsidRPr="00D110CF">
        <w:rPr>
          <w:rFonts w:ascii="Times New Roman" w:hAnsi="Times New Roman"/>
          <w:sz w:val="26"/>
          <w:szCs w:val="26"/>
          <w:lang w:val="vi-VN"/>
        </w:rPr>
        <w:t xml:space="preserve">Hình </w:t>
      </w:r>
      <w:r w:rsidRPr="00D110CF">
        <w:rPr>
          <w:rFonts w:ascii="Times New Roman" w:hAnsi="Times New Roman"/>
          <w:sz w:val="26"/>
          <w:szCs w:val="26"/>
          <w:lang w:val="vi-VN"/>
        </w:rPr>
        <w:fldChar w:fldCharType="begin"/>
      </w:r>
      <w:r w:rsidRPr="00D110CF">
        <w:rPr>
          <w:rFonts w:ascii="Times New Roman" w:hAnsi="Times New Roman"/>
          <w:sz w:val="26"/>
          <w:szCs w:val="26"/>
          <w:lang w:val="vi-VN"/>
        </w:rPr>
        <w:instrText xml:space="preserve"> STYLEREF 1 \s </w:instrText>
      </w:r>
      <w:r w:rsidRPr="00D110CF">
        <w:rPr>
          <w:rFonts w:ascii="Times New Roman" w:hAnsi="Times New Roman"/>
          <w:sz w:val="26"/>
          <w:szCs w:val="26"/>
          <w:lang w:val="vi-VN"/>
        </w:rPr>
        <w:fldChar w:fldCharType="separate"/>
      </w:r>
      <w:r w:rsidRPr="00D110CF">
        <w:rPr>
          <w:rFonts w:ascii="Times New Roman" w:hAnsi="Times New Roman"/>
          <w:noProof/>
          <w:sz w:val="26"/>
          <w:szCs w:val="26"/>
          <w:lang w:val="vi-VN"/>
        </w:rPr>
        <w:t>2</w:t>
      </w:r>
      <w:r w:rsidRPr="00D110CF">
        <w:rPr>
          <w:rFonts w:ascii="Times New Roman" w:hAnsi="Times New Roman"/>
          <w:sz w:val="26"/>
          <w:szCs w:val="26"/>
          <w:lang w:val="vi-VN"/>
        </w:rPr>
        <w:fldChar w:fldCharType="end"/>
      </w:r>
      <w:r w:rsidRPr="00D110CF">
        <w:rPr>
          <w:rFonts w:ascii="Times New Roman" w:hAnsi="Times New Roman"/>
          <w:sz w:val="26"/>
          <w:szCs w:val="26"/>
          <w:lang w:val="vi-VN"/>
        </w:rPr>
        <w:noBreakHyphen/>
      </w:r>
      <w:r w:rsidRPr="00D110CF">
        <w:rPr>
          <w:rFonts w:ascii="Times New Roman" w:hAnsi="Times New Roman"/>
          <w:sz w:val="26"/>
          <w:szCs w:val="26"/>
          <w:lang w:val="vi-VN"/>
        </w:rPr>
        <w:fldChar w:fldCharType="begin"/>
      </w:r>
      <w:r w:rsidRPr="00D110CF">
        <w:rPr>
          <w:rFonts w:ascii="Times New Roman" w:hAnsi="Times New Roman"/>
          <w:sz w:val="26"/>
          <w:szCs w:val="26"/>
          <w:lang w:val="vi-VN"/>
        </w:rPr>
        <w:instrText xml:space="preserve"> SEQ Hình \* ARABIC \s 1 </w:instrText>
      </w:r>
      <w:r w:rsidRPr="00D110CF">
        <w:rPr>
          <w:rFonts w:ascii="Times New Roman" w:hAnsi="Times New Roman"/>
          <w:sz w:val="26"/>
          <w:szCs w:val="26"/>
          <w:lang w:val="vi-VN"/>
        </w:rPr>
        <w:fldChar w:fldCharType="separate"/>
      </w:r>
      <w:r w:rsidRPr="00D110CF">
        <w:rPr>
          <w:rFonts w:ascii="Times New Roman" w:hAnsi="Times New Roman"/>
          <w:noProof/>
          <w:sz w:val="26"/>
          <w:szCs w:val="26"/>
          <w:lang w:val="vi-VN"/>
        </w:rPr>
        <w:t>1</w:t>
      </w:r>
      <w:r w:rsidRPr="00D110CF">
        <w:rPr>
          <w:rFonts w:ascii="Times New Roman" w:hAnsi="Times New Roman"/>
          <w:sz w:val="26"/>
          <w:szCs w:val="26"/>
          <w:lang w:val="vi-VN"/>
        </w:rPr>
        <w:fldChar w:fldCharType="end"/>
      </w:r>
      <w:r w:rsidRPr="00D110CF">
        <w:rPr>
          <w:rFonts w:ascii="Times New Roman" w:hAnsi="Times New Roman"/>
          <w:sz w:val="26"/>
          <w:szCs w:val="26"/>
          <w:lang w:val="vi-VN"/>
        </w:rPr>
        <w:t xml:space="preserve"> </w:t>
      </w:r>
      <w:r w:rsidRPr="00D110CF">
        <w:rPr>
          <w:rFonts w:ascii="Times New Roman" w:hAnsi="Times New Roman"/>
          <w:bCs/>
          <w:snapToGrid/>
          <w:sz w:val="26"/>
          <w:szCs w:val="26"/>
          <w:lang w:val="vi-VN"/>
        </w:rPr>
        <w:t>Sơ đồ tổng thể hệ thống</w:t>
      </w:r>
      <w:bookmarkEnd w:id="6"/>
    </w:p>
    <w:p w14:paraId="2DB0FFB0" w14:textId="0FE03C0D" w:rsidR="00045D2B" w:rsidRPr="00D110CF" w:rsidRDefault="00045D2B" w:rsidP="00045D2B">
      <w:pPr>
        <w:pStyle w:val="Heading1"/>
        <w:spacing w:before="120" w:after="120"/>
        <w:rPr>
          <w:sz w:val="26"/>
          <w:szCs w:val="26"/>
          <w:lang w:val="vi-VN"/>
        </w:rPr>
      </w:pPr>
      <w:r w:rsidRPr="00D110CF">
        <w:rPr>
          <w:sz w:val="26"/>
          <w:szCs w:val="26"/>
          <w:lang w:val="vi-VN"/>
        </w:rPr>
        <w:t xml:space="preserve"> </w:t>
      </w:r>
      <w:bookmarkStart w:id="60" w:name="_Toc153807127"/>
      <w:r w:rsidRPr="00D110CF">
        <w:rPr>
          <w:sz w:val="26"/>
          <w:szCs w:val="26"/>
          <w:lang w:val="vi-VN"/>
        </w:rPr>
        <w:t>THỐNG NHẤT YÊU CẦU CHỨC NĂNG NGHIỆP VỤ</w:t>
      </w:r>
      <w:bookmarkEnd w:id="60"/>
    </w:p>
    <w:p w14:paraId="55955A77" w14:textId="79B5D232" w:rsidR="0037111F" w:rsidRPr="00D110CF" w:rsidRDefault="00E84054" w:rsidP="00CE1969">
      <w:pPr>
        <w:pStyle w:val="Heading2"/>
        <w:numPr>
          <w:ilvl w:val="1"/>
          <w:numId w:val="25"/>
        </w:numPr>
        <w:rPr>
          <w:rFonts w:ascii="Times New Roman" w:hAnsi="Times New Roman"/>
          <w:sz w:val="26"/>
          <w:szCs w:val="26"/>
          <w:lang w:val="vi-VN"/>
        </w:rPr>
      </w:pPr>
      <w:bookmarkStart w:id="61" w:name="_Toc153807128"/>
      <w:bookmarkStart w:id="62" w:name="_Toc66964161"/>
      <w:r w:rsidRPr="00D110CF">
        <w:rPr>
          <w:rFonts w:ascii="Times New Roman" w:hAnsi="Times New Roman"/>
          <w:sz w:val="26"/>
          <w:szCs w:val="26"/>
          <w:lang w:val="vi-VN"/>
        </w:rPr>
        <w:t xml:space="preserve"> </w:t>
      </w:r>
      <w:bookmarkEnd w:id="61"/>
      <w:r w:rsidR="00D1711C" w:rsidRPr="00D110CF">
        <w:rPr>
          <w:rFonts w:ascii="Times New Roman" w:hAnsi="Times New Roman"/>
          <w:sz w:val="26"/>
          <w:szCs w:val="26"/>
        </w:rPr>
        <w:t>Báo cáo so sánh</w:t>
      </w:r>
    </w:p>
    <w:p w14:paraId="4F31BFB1" w14:textId="29D94EFD" w:rsidR="00834520" w:rsidRPr="00D110CF" w:rsidRDefault="00423B0D" w:rsidP="00AA60C5">
      <w:pPr>
        <w:pStyle w:val="Heading3"/>
        <w:rPr>
          <w:rFonts w:ascii="Times New Roman" w:hAnsi="Times New Roman"/>
          <w:sz w:val="26"/>
          <w:szCs w:val="26"/>
          <w:lang w:val="vi-VN"/>
        </w:rPr>
      </w:pPr>
      <w:bookmarkStart w:id="63" w:name="_Toc337114636"/>
      <w:bookmarkStart w:id="64" w:name="_Toc153807129"/>
      <w:r w:rsidRPr="00D110CF">
        <w:rPr>
          <w:rFonts w:ascii="Times New Roman" w:hAnsi="Times New Roman"/>
          <w:sz w:val="26"/>
          <w:szCs w:val="26"/>
          <w:lang w:val="vi-VN"/>
        </w:rPr>
        <w:t>Q</w:t>
      </w:r>
      <w:r w:rsidR="0037111F" w:rsidRPr="00D110CF">
        <w:rPr>
          <w:rFonts w:ascii="Times New Roman" w:hAnsi="Times New Roman"/>
          <w:sz w:val="26"/>
          <w:szCs w:val="26"/>
          <w:lang w:val="vi-VN"/>
        </w:rPr>
        <w:t xml:space="preserve">uy trình </w:t>
      </w:r>
      <w:bookmarkEnd w:id="63"/>
      <w:r w:rsidR="00677073" w:rsidRPr="00D110CF">
        <w:rPr>
          <w:rFonts w:ascii="Times New Roman" w:hAnsi="Times New Roman"/>
          <w:sz w:val="26"/>
          <w:szCs w:val="26"/>
          <w:lang w:val="vi-VN"/>
        </w:rPr>
        <w:t>nghiệp vụ</w:t>
      </w:r>
      <w:bookmarkEnd w:id="64"/>
    </w:p>
    <w:p w14:paraId="7A43B853" w14:textId="6E35A1CB" w:rsidR="00834520" w:rsidRPr="00D110CF" w:rsidRDefault="00C246D7" w:rsidP="00C246D7">
      <w:pPr>
        <w:tabs>
          <w:tab w:val="left" w:pos="1635"/>
        </w:tabs>
        <w:ind w:left="0"/>
        <w:rPr>
          <w:sz w:val="26"/>
          <w:szCs w:val="26"/>
          <w:lang w:val="vi-VN"/>
        </w:rPr>
      </w:pPr>
      <w:r w:rsidRPr="00D110CF">
        <w:rPr>
          <w:sz w:val="26"/>
          <w:szCs w:val="26"/>
          <w:lang w:val="vi-VN"/>
        </w:rPr>
        <w:t>N/A</w:t>
      </w:r>
    </w:p>
    <w:p w14:paraId="207E9F2F" w14:textId="0A9EE965" w:rsidR="0037111F" w:rsidRPr="00D110CF" w:rsidRDefault="003D0063" w:rsidP="00423B0D">
      <w:pPr>
        <w:pStyle w:val="Heading3"/>
        <w:rPr>
          <w:rFonts w:ascii="Times New Roman" w:hAnsi="Times New Roman"/>
          <w:sz w:val="26"/>
          <w:szCs w:val="26"/>
          <w:lang w:val="vi-VN"/>
        </w:rPr>
      </w:pPr>
      <w:bookmarkStart w:id="65" w:name="_Toc153807130"/>
      <w:bookmarkStart w:id="66" w:name="_Toc337114637"/>
      <w:r w:rsidRPr="00D110CF">
        <w:rPr>
          <w:rFonts w:ascii="Times New Roman" w:hAnsi="Times New Roman"/>
          <w:sz w:val="26"/>
          <w:szCs w:val="26"/>
          <w:lang w:val="vi-VN"/>
        </w:rPr>
        <w:t>Yêu cầu chi tiết chức năng</w:t>
      </w:r>
      <w:bookmarkEnd w:id="65"/>
      <w:r w:rsidR="00906AA1" w:rsidRPr="00D110CF">
        <w:rPr>
          <w:rFonts w:ascii="Times New Roman" w:hAnsi="Times New Roman"/>
          <w:sz w:val="26"/>
          <w:szCs w:val="26"/>
          <w:lang w:val="vi-VN"/>
        </w:rPr>
        <w:t xml:space="preserve"> </w:t>
      </w:r>
      <w:bookmarkEnd w:id="66"/>
    </w:p>
    <w:p w14:paraId="0D6C8A28" w14:textId="21F04156" w:rsidR="00045D2B" w:rsidRPr="00D110CF" w:rsidRDefault="00045D2B" w:rsidP="00045D2B">
      <w:pPr>
        <w:ind w:left="0"/>
        <w:rPr>
          <w:sz w:val="26"/>
          <w:szCs w:val="26"/>
          <w:lang w:val="vi-VN"/>
        </w:rPr>
      </w:pPr>
      <w:r w:rsidRPr="00D110CF">
        <w:rPr>
          <w:sz w:val="26"/>
          <w:szCs w:val="26"/>
          <w:lang w:val="vi-VN"/>
        </w:rPr>
        <w:t xml:space="preserve">Chức năng cho phép: </w:t>
      </w:r>
    </w:p>
    <w:p w14:paraId="19075763" w14:textId="363A80F6" w:rsidR="009728CB" w:rsidRPr="00D110CF" w:rsidRDefault="009728CB" w:rsidP="009728CB">
      <w:pPr>
        <w:pStyle w:val="ListParagraph"/>
        <w:numPr>
          <w:ilvl w:val="0"/>
          <w:numId w:val="20"/>
        </w:numPr>
        <w:rPr>
          <w:sz w:val="26"/>
          <w:szCs w:val="26"/>
        </w:rPr>
      </w:pPr>
      <w:r w:rsidRPr="00D110CF">
        <w:rPr>
          <w:sz w:val="26"/>
          <w:szCs w:val="26"/>
        </w:rPr>
        <w:t xml:space="preserve">Import báo cáo </w:t>
      </w:r>
      <w:r w:rsidR="001B14BE" w:rsidRPr="00D110CF">
        <w:rPr>
          <w:sz w:val="26"/>
          <w:szCs w:val="26"/>
        </w:rPr>
        <w:t>kế hoạch khác</w:t>
      </w:r>
    </w:p>
    <w:p w14:paraId="6BBB77F4" w14:textId="1DF0308B" w:rsidR="00100FA0" w:rsidRPr="00D110CF" w:rsidRDefault="00441746" w:rsidP="00D01EAD">
      <w:pPr>
        <w:pStyle w:val="ListParagraph"/>
        <w:numPr>
          <w:ilvl w:val="0"/>
          <w:numId w:val="20"/>
        </w:numPr>
        <w:rPr>
          <w:sz w:val="26"/>
          <w:szCs w:val="26"/>
          <w:lang w:val="vi-VN"/>
        </w:rPr>
      </w:pPr>
      <w:r w:rsidRPr="00D110CF">
        <w:rPr>
          <w:sz w:val="26"/>
          <w:szCs w:val="26"/>
        </w:rPr>
        <w:t>Xem</w:t>
      </w:r>
      <w:r w:rsidRPr="00D110CF">
        <w:rPr>
          <w:sz w:val="26"/>
          <w:szCs w:val="26"/>
          <w:lang w:val="vi-VN"/>
        </w:rPr>
        <w:t xml:space="preserve"> </w:t>
      </w:r>
      <w:r w:rsidR="00D1711C" w:rsidRPr="00D110CF">
        <w:rPr>
          <w:sz w:val="26"/>
          <w:szCs w:val="26"/>
        </w:rPr>
        <w:t>báo cáo</w:t>
      </w:r>
      <w:r w:rsidR="001B14BE" w:rsidRPr="00D110CF">
        <w:rPr>
          <w:sz w:val="26"/>
          <w:szCs w:val="26"/>
        </w:rPr>
        <w:t xml:space="preserve"> so sánh</w:t>
      </w:r>
    </w:p>
    <w:p w14:paraId="08E808B3" w14:textId="7B551500" w:rsidR="00D1711C" w:rsidRPr="00D110CF" w:rsidRDefault="00D1711C" w:rsidP="00D01EAD">
      <w:pPr>
        <w:pStyle w:val="ListParagraph"/>
        <w:numPr>
          <w:ilvl w:val="0"/>
          <w:numId w:val="20"/>
        </w:numPr>
        <w:rPr>
          <w:sz w:val="26"/>
          <w:szCs w:val="26"/>
          <w:lang w:val="vi-VN"/>
        </w:rPr>
      </w:pPr>
      <w:r w:rsidRPr="00D110CF">
        <w:rPr>
          <w:sz w:val="26"/>
          <w:szCs w:val="26"/>
        </w:rPr>
        <w:t>Xuất file báo cáo</w:t>
      </w:r>
    </w:p>
    <w:p w14:paraId="03AF4335" w14:textId="71044694" w:rsidR="00DF221D" w:rsidRPr="00D110CF" w:rsidRDefault="00804531" w:rsidP="00DF221D">
      <w:pPr>
        <w:pStyle w:val="Heading4"/>
        <w:rPr>
          <w:rFonts w:ascii="Times New Roman" w:hAnsi="Times New Roman"/>
          <w:sz w:val="26"/>
          <w:szCs w:val="26"/>
          <w:lang w:val="vi-VN"/>
        </w:rPr>
      </w:pPr>
      <w:bookmarkStart w:id="67" w:name="_Toc153807131"/>
      <w:r w:rsidRPr="00D110CF">
        <w:rPr>
          <w:rFonts w:ascii="Times New Roman" w:hAnsi="Times New Roman"/>
          <w:sz w:val="26"/>
          <w:szCs w:val="26"/>
          <w:lang w:val="vi-VN"/>
        </w:rPr>
        <w:t>Mô hình phân rã chức năng</w:t>
      </w:r>
      <w:bookmarkEnd w:id="67"/>
    </w:p>
    <w:p w14:paraId="34AD9C86" w14:textId="2B2F8042" w:rsidR="001B60EC" w:rsidRPr="00D110CF" w:rsidRDefault="005B7B3F" w:rsidP="00D1711C">
      <w:pPr>
        <w:tabs>
          <w:tab w:val="left" w:pos="720"/>
        </w:tabs>
        <w:ind w:left="0"/>
        <w:rPr>
          <w:sz w:val="26"/>
          <w:szCs w:val="26"/>
          <w:lang w:val="vi-VN"/>
        </w:rPr>
      </w:pPr>
      <w:r w:rsidRPr="00D110CF">
        <w:rPr>
          <w:noProof/>
          <w:snapToGrid/>
          <w:sz w:val="26"/>
          <w:szCs w:val="26"/>
        </w:rPr>
        <w:drawing>
          <wp:inline distT="0" distB="0" distL="0" distR="0" wp14:anchorId="585837D2" wp14:editId="6C205DD1">
            <wp:extent cx="5743978" cy="3200400"/>
            <wp:effectExtent l="0" t="0" r="0" b="381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6EC4638" w14:textId="07BD516C" w:rsidR="007E5E5A" w:rsidRPr="00D110CF" w:rsidRDefault="001B14BE" w:rsidP="00804531">
      <w:pPr>
        <w:pStyle w:val="Heading4"/>
        <w:rPr>
          <w:rFonts w:ascii="Times New Roman" w:hAnsi="Times New Roman"/>
          <w:sz w:val="26"/>
          <w:szCs w:val="26"/>
        </w:rPr>
      </w:pPr>
      <w:r w:rsidRPr="00D110CF">
        <w:rPr>
          <w:rFonts w:ascii="Times New Roman" w:hAnsi="Times New Roman"/>
          <w:sz w:val="26"/>
          <w:szCs w:val="26"/>
        </w:rPr>
        <w:lastRenderedPageBreak/>
        <w:t>B</w:t>
      </w:r>
      <w:r w:rsidR="003032B2" w:rsidRPr="00D110CF">
        <w:rPr>
          <w:rFonts w:ascii="Times New Roman" w:hAnsi="Times New Roman"/>
          <w:sz w:val="26"/>
          <w:szCs w:val="26"/>
        </w:rPr>
        <w:t xml:space="preserve">áo </w:t>
      </w:r>
      <w:r w:rsidR="003032B2" w:rsidRPr="00D110CF">
        <w:rPr>
          <w:rFonts w:ascii="Times New Roman" w:hAnsi="Times New Roman"/>
        </w:rPr>
        <w:t>cáo so sánh kỳ thực hiện với số kế hoạch</w:t>
      </w:r>
      <w:r w:rsidR="003032B2" w:rsidRPr="00D110CF">
        <w:rPr>
          <w:rStyle w:val="CommentReference"/>
          <w:rFonts w:ascii="Times New Roman" w:hAnsi="Times New Roman"/>
          <w:i w:val="0"/>
          <w:snapToGrid/>
        </w:rPr>
        <w:t xml:space="preserve"> </w:t>
      </w:r>
    </w:p>
    <w:p w14:paraId="57DACCDC" w14:textId="77777777" w:rsidR="00967374" w:rsidRPr="00D110CF" w:rsidRDefault="00967374" w:rsidP="006C57BE">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67374" w:rsidRPr="00D110CF" w14:paraId="2C87C82A" w14:textId="77777777" w:rsidTr="00967374">
        <w:trPr>
          <w:trHeight w:val="284"/>
          <w:jc w:val="center"/>
        </w:trPr>
        <w:tc>
          <w:tcPr>
            <w:tcW w:w="1590" w:type="pct"/>
            <w:tcBorders>
              <w:top w:val="single" w:sz="18" w:space="0" w:color="808080"/>
              <w:left w:val="single" w:sz="18" w:space="0" w:color="808080"/>
            </w:tcBorders>
            <w:shd w:val="clear" w:color="auto" w:fill="F3F3F3"/>
            <w:vAlign w:val="center"/>
          </w:tcPr>
          <w:p w14:paraId="7FF1EDAF" w14:textId="77777777" w:rsidR="00967374" w:rsidRPr="00D110CF" w:rsidRDefault="00967374" w:rsidP="00967374">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7F3843A3" w14:textId="5C137D28" w:rsidR="00967374" w:rsidRPr="00D110CF" w:rsidRDefault="00967374" w:rsidP="00967374">
            <w:pPr>
              <w:pStyle w:val="BodyText"/>
              <w:ind w:left="0"/>
              <w:rPr>
                <w:color w:val="000000" w:themeColor="text1"/>
                <w:sz w:val="26"/>
                <w:szCs w:val="26"/>
                <w:lang w:val="vi-VN" w:eastAsia="ar-SA"/>
              </w:rPr>
            </w:pPr>
            <w:r w:rsidRPr="00D110CF">
              <w:rPr>
                <w:color w:val="000000" w:themeColor="text1"/>
                <w:sz w:val="26"/>
                <w:szCs w:val="26"/>
                <w:lang w:eastAsia="ar-SA"/>
              </w:rPr>
              <w:t>Báo cáo so sánh kỳ thực hiện với số kế hoạch</w:t>
            </w:r>
            <w:r w:rsidRPr="00D110CF">
              <w:rPr>
                <w:color w:val="000000" w:themeColor="text1"/>
                <w:sz w:val="26"/>
                <w:szCs w:val="26"/>
                <w:lang w:val="vi-VN" w:eastAsia="ar-SA"/>
              </w:rPr>
              <w:t xml:space="preserve"> </w:t>
            </w:r>
          </w:p>
        </w:tc>
      </w:tr>
      <w:tr w:rsidR="00967374" w:rsidRPr="00D110CF" w14:paraId="41A6BDB8" w14:textId="77777777" w:rsidTr="00967374">
        <w:trPr>
          <w:trHeight w:val="284"/>
          <w:jc w:val="center"/>
        </w:trPr>
        <w:tc>
          <w:tcPr>
            <w:tcW w:w="1590" w:type="pct"/>
            <w:tcBorders>
              <w:left w:val="single" w:sz="18" w:space="0" w:color="808080"/>
            </w:tcBorders>
            <w:shd w:val="clear" w:color="auto" w:fill="F3F3F3"/>
            <w:vAlign w:val="center"/>
          </w:tcPr>
          <w:p w14:paraId="7016C826" w14:textId="77777777" w:rsidR="00967374" w:rsidRPr="00D110CF" w:rsidRDefault="00967374" w:rsidP="00967374">
            <w:pPr>
              <w:ind w:left="142"/>
              <w:rPr>
                <w:b/>
                <w:sz w:val="26"/>
                <w:szCs w:val="26"/>
              </w:rPr>
            </w:pPr>
            <w:r w:rsidRPr="00D110CF">
              <w:rPr>
                <w:b/>
                <w:sz w:val="26"/>
                <w:szCs w:val="26"/>
              </w:rPr>
              <w:t>Mô tả</w:t>
            </w:r>
          </w:p>
        </w:tc>
        <w:tc>
          <w:tcPr>
            <w:tcW w:w="3410" w:type="pct"/>
            <w:tcBorders>
              <w:right w:val="single" w:sz="18" w:space="0" w:color="808080"/>
            </w:tcBorders>
            <w:vAlign w:val="center"/>
          </w:tcPr>
          <w:p w14:paraId="33E9AA05" w14:textId="031E19F1" w:rsidR="00967374" w:rsidRPr="00D110CF" w:rsidRDefault="00967374" w:rsidP="00967374">
            <w:pPr>
              <w:pStyle w:val="BodyText"/>
              <w:ind w:left="0"/>
              <w:rPr>
                <w:sz w:val="26"/>
                <w:szCs w:val="26"/>
                <w:lang w:val="vi-VN" w:eastAsia="ar-SA"/>
              </w:rPr>
            </w:pPr>
            <w:r w:rsidRPr="00D110CF">
              <w:rPr>
                <w:sz w:val="26"/>
                <w:szCs w:val="26"/>
                <w:lang w:eastAsia="ar-SA"/>
              </w:rPr>
              <w:t xml:space="preserve">- </w:t>
            </w:r>
            <w:r w:rsidRPr="00D110CF">
              <w:rPr>
                <w:sz w:val="26"/>
                <w:szCs w:val="26"/>
                <w:lang w:val="vi-VN" w:eastAsia="ar-SA"/>
              </w:rPr>
              <w:t xml:space="preserve">Xử lý dữ liệu Báo cáo so sánh số thực hiện vs số kế hoạch </w:t>
            </w:r>
          </w:p>
          <w:p w14:paraId="3509524A" w14:textId="6DA6ED21" w:rsidR="00967374" w:rsidRPr="00D110CF" w:rsidRDefault="00967374" w:rsidP="00967374">
            <w:pPr>
              <w:pStyle w:val="BodyText"/>
              <w:ind w:left="0"/>
              <w:rPr>
                <w:sz w:val="26"/>
                <w:szCs w:val="26"/>
                <w:lang w:eastAsia="ar-SA"/>
              </w:rPr>
            </w:pPr>
            <w:r w:rsidRPr="00D110CF">
              <w:rPr>
                <w:sz w:val="26"/>
                <w:szCs w:val="26"/>
                <w:lang w:eastAsia="ar-SA"/>
              </w:rPr>
              <w:t>- Tìm kiếm và export Báo cáo so sánh kỳ thực hiện với số kế hoạch</w:t>
            </w:r>
          </w:p>
        </w:tc>
      </w:tr>
      <w:tr w:rsidR="00967374" w:rsidRPr="00D110CF" w14:paraId="76B6F152" w14:textId="77777777" w:rsidTr="00967374">
        <w:trPr>
          <w:trHeight w:val="395"/>
          <w:jc w:val="center"/>
        </w:trPr>
        <w:tc>
          <w:tcPr>
            <w:tcW w:w="1590" w:type="pct"/>
            <w:tcBorders>
              <w:left w:val="single" w:sz="18" w:space="0" w:color="808080"/>
            </w:tcBorders>
            <w:shd w:val="clear" w:color="auto" w:fill="F3F3F3"/>
            <w:vAlign w:val="center"/>
          </w:tcPr>
          <w:p w14:paraId="34C917B5" w14:textId="77777777" w:rsidR="00967374" w:rsidRPr="00D110CF" w:rsidRDefault="00967374" w:rsidP="00967374">
            <w:pPr>
              <w:ind w:left="142"/>
              <w:rPr>
                <w:b/>
                <w:sz w:val="26"/>
                <w:szCs w:val="26"/>
              </w:rPr>
            </w:pPr>
            <w:r w:rsidRPr="00D110CF">
              <w:rPr>
                <w:b/>
                <w:sz w:val="26"/>
                <w:szCs w:val="26"/>
              </w:rPr>
              <w:t>Tác  nhân</w:t>
            </w:r>
          </w:p>
        </w:tc>
        <w:tc>
          <w:tcPr>
            <w:tcW w:w="3410" w:type="pct"/>
            <w:tcBorders>
              <w:right w:val="single" w:sz="18" w:space="0" w:color="808080"/>
            </w:tcBorders>
            <w:vAlign w:val="center"/>
          </w:tcPr>
          <w:p w14:paraId="219F48C2" w14:textId="77777777" w:rsidR="00967374" w:rsidRPr="00D110CF" w:rsidRDefault="00967374" w:rsidP="00967374">
            <w:pPr>
              <w:ind w:left="0"/>
              <w:rPr>
                <w:sz w:val="26"/>
                <w:szCs w:val="26"/>
              </w:rPr>
            </w:pPr>
            <w:r w:rsidRPr="00D110CF">
              <w:rPr>
                <w:sz w:val="26"/>
                <w:szCs w:val="26"/>
              </w:rPr>
              <w:t>Người dùng</w:t>
            </w:r>
          </w:p>
        </w:tc>
      </w:tr>
      <w:tr w:rsidR="00967374" w:rsidRPr="00D110CF" w14:paraId="362F7A5D" w14:textId="77777777" w:rsidTr="00967374">
        <w:trPr>
          <w:trHeight w:val="378"/>
          <w:jc w:val="center"/>
        </w:trPr>
        <w:tc>
          <w:tcPr>
            <w:tcW w:w="1590" w:type="pct"/>
            <w:tcBorders>
              <w:left w:val="single" w:sz="18" w:space="0" w:color="808080"/>
            </w:tcBorders>
            <w:shd w:val="clear" w:color="auto" w:fill="F3F3F3"/>
            <w:vAlign w:val="center"/>
          </w:tcPr>
          <w:p w14:paraId="6354D57E" w14:textId="77777777" w:rsidR="00967374" w:rsidRPr="00D110CF" w:rsidRDefault="00967374" w:rsidP="00967374">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488F229B" w14:textId="40EB3E15" w:rsidR="00967374" w:rsidRPr="00D110CF" w:rsidRDefault="00967374" w:rsidP="00483801">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967374" w:rsidRPr="00D110CF" w14:paraId="1E112365" w14:textId="77777777" w:rsidTr="00967374">
        <w:trPr>
          <w:trHeight w:val="530"/>
          <w:jc w:val="center"/>
        </w:trPr>
        <w:tc>
          <w:tcPr>
            <w:tcW w:w="1590" w:type="pct"/>
            <w:tcBorders>
              <w:left w:val="single" w:sz="18" w:space="0" w:color="808080"/>
              <w:bottom w:val="single" w:sz="8" w:space="0" w:color="808080"/>
            </w:tcBorders>
            <w:shd w:val="clear" w:color="auto" w:fill="F3F3F3"/>
            <w:vAlign w:val="center"/>
          </w:tcPr>
          <w:p w14:paraId="56760465" w14:textId="77777777" w:rsidR="00967374" w:rsidRPr="00D110CF" w:rsidRDefault="00967374" w:rsidP="00967374">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089382E4" w14:textId="3E625F6B" w:rsidR="00967374" w:rsidRPr="00D110CF" w:rsidRDefault="00483801" w:rsidP="00967374">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967374" w:rsidRPr="00D110CF" w14:paraId="5FE80322" w14:textId="77777777" w:rsidTr="00967374">
        <w:trPr>
          <w:trHeight w:val="284"/>
          <w:jc w:val="center"/>
        </w:trPr>
        <w:tc>
          <w:tcPr>
            <w:tcW w:w="1590" w:type="pct"/>
            <w:tcBorders>
              <w:left w:val="single" w:sz="18" w:space="0" w:color="808080"/>
              <w:bottom w:val="single" w:sz="4" w:space="0" w:color="808080"/>
            </w:tcBorders>
            <w:shd w:val="clear" w:color="auto" w:fill="F3F3F3"/>
            <w:vAlign w:val="center"/>
          </w:tcPr>
          <w:p w14:paraId="1287A6DF" w14:textId="77777777" w:rsidR="00967374" w:rsidRPr="00D110CF" w:rsidRDefault="00967374" w:rsidP="00967374">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79196FEE" w14:textId="77777777" w:rsidR="00967374" w:rsidRPr="00D110CF" w:rsidRDefault="00967374" w:rsidP="00967374">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967374" w:rsidRPr="00D110CF" w14:paraId="21E73680" w14:textId="77777777" w:rsidTr="00967374">
        <w:trPr>
          <w:trHeight w:val="284"/>
          <w:jc w:val="center"/>
        </w:trPr>
        <w:tc>
          <w:tcPr>
            <w:tcW w:w="1590" w:type="pct"/>
            <w:tcBorders>
              <w:left w:val="single" w:sz="18" w:space="0" w:color="808080"/>
              <w:bottom w:val="single" w:sz="18" w:space="0" w:color="808080"/>
            </w:tcBorders>
            <w:shd w:val="clear" w:color="auto" w:fill="F3F3F3"/>
            <w:vAlign w:val="center"/>
          </w:tcPr>
          <w:p w14:paraId="62CD0AFD" w14:textId="77777777" w:rsidR="00967374" w:rsidRPr="00D110CF" w:rsidRDefault="00967374" w:rsidP="00967374">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6FC2DEB8" w14:textId="1909CD0B" w:rsidR="00967374" w:rsidRPr="00D110CF" w:rsidRDefault="00967374" w:rsidP="009F45B7">
            <w:pPr>
              <w:pStyle w:val="tvNote"/>
              <w:rPr>
                <w:i w:val="0"/>
                <w:color w:val="000000" w:themeColor="text1"/>
                <w:sz w:val="26"/>
                <w:szCs w:val="26"/>
                <w:lang w:val="vi-VN"/>
              </w:rPr>
            </w:pPr>
            <w:r w:rsidRPr="00D110CF">
              <w:rPr>
                <w:i w:val="0"/>
                <w:color w:val="000000" w:themeColor="text1"/>
                <w:sz w:val="26"/>
                <w:szCs w:val="26"/>
                <w:lang w:val="vi-VN"/>
              </w:rPr>
              <w:t>N/A</w:t>
            </w:r>
          </w:p>
        </w:tc>
      </w:tr>
    </w:tbl>
    <w:p w14:paraId="3FC146DA" w14:textId="77777777" w:rsidR="00483801" w:rsidRPr="00D110CF" w:rsidRDefault="00483801" w:rsidP="006C57BE">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 xml:space="preserve">Màn </w:t>
      </w:r>
      <w:commentRangeStart w:id="68"/>
      <w:commentRangeStart w:id="69"/>
      <w:r w:rsidRPr="00D110CF">
        <w:rPr>
          <w:sz w:val="26"/>
          <w:szCs w:val="26"/>
          <w:lang w:val="vi-VN" w:eastAsia="ar-SA"/>
        </w:rPr>
        <w:t>hình</w:t>
      </w:r>
      <w:commentRangeEnd w:id="68"/>
      <w:r w:rsidR="00701B18" w:rsidRPr="00D110CF">
        <w:rPr>
          <w:rStyle w:val="CommentReference"/>
          <w:b w:val="0"/>
          <w:snapToGrid/>
        </w:rPr>
        <w:commentReference w:id="68"/>
      </w:r>
      <w:commentRangeEnd w:id="69"/>
      <w:r w:rsidR="00190FA9">
        <w:rPr>
          <w:rStyle w:val="CommentReference"/>
          <w:b w:val="0"/>
          <w:snapToGrid/>
        </w:rPr>
        <w:commentReference w:id="69"/>
      </w:r>
    </w:p>
    <w:p w14:paraId="74C7E70B" w14:textId="33BA30A1" w:rsidR="00483801" w:rsidRPr="00D110CF" w:rsidRDefault="000B2B58" w:rsidP="00483801">
      <w:pPr>
        <w:ind w:left="90"/>
        <w:jc w:val="center"/>
        <w:rPr>
          <w:sz w:val="26"/>
          <w:szCs w:val="26"/>
          <w:lang w:eastAsia="ar-SA"/>
        </w:rPr>
      </w:pPr>
      <w:r w:rsidRPr="000B2B58">
        <w:rPr>
          <w:sz w:val="26"/>
          <w:szCs w:val="26"/>
          <w:lang w:eastAsia="ar-SA"/>
        </w:rPr>
        <w:drawing>
          <wp:inline distT="0" distB="0" distL="0" distR="0" wp14:anchorId="08E85008" wp14:editId="26D39EC3">
            <wp:extent cx="5941695" cy="334200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342005"/>
                    </a:xfrm>
                    <a:prstGeom prst="rect">
                      <a:avLst/>
                    </a:prstGeom>
                  </pic:spPr>
                </pic:pic>
              </a:graphicData>
            </a:graphic>
          </wp:inline>
        </w:drawing>
      </w:r>
      <w:r w:rsidR="00100246">
        <w:rPr>
          <w:sz w:val="26"/>
          <w:szCs w:val="26"/>
          <w:lang w:eastAsia="ar-SA"/>
        </w:rPr>
        <w:t xml:space="preserve"> </w:t>
      </w:r>
    </w:p>
    <w:p w14:paraId="33F786A2" w14:textId="147B84A6" w:rsidR="00483801" w:rsidRPr="00D110CF" w:rsidRDefault="00483801" w:rsidP="00483801">
      <w:pPr>
        <w:ind w:left="0"/>
        <w:jc w:val="center"/>
        <w:rPr>
          <w:sz w:val="26"/>
          <w:szCs w:val="26"/>
          <w:lang w:eastAsia="ar-SA"/>
        </w:rPr>
      </w:pPr>
      <w:r w:rsidRPr="00D110CF">
        <w:rPr>
          <w:sz w:val="26"/>
          <w:szCs w:val="26"/>
          <w:lang w:val="vi-VN" w:eastAsia="ar-SA"/>
        </w:rPr>
        <w:t xml:space="preserve">Hình </w:t>
      </w:r>
      <w:r w:rsidR="003032B2" w:rsidRPr="00D110CF">
        <w:rPr>
          <w:sz w:val="26"/>
          <w:szCs w:val="26"/>
          <w:lang w:eastAsia="ar-SA"/>
        </w:rPr>
        <w:t>1</w:t>
      </w:r>
      <w:r w:rsidRPr="00D110CF">
        <w:rPr>
          <w:sz w:val="26"/>
          <w:szCs w:val="26"/>
          <w:lang w:val="vi-VN" w:eastAsia="ar-SA"/>
        </w:rPr>
        <w:t xml:space="preserve">. Giao </w:t>
      </w:r>
      <w:commentRangeStart w:id="70"/>
      <w:commentRangeStart w:id="71"/>
      <w:r w:rsidRPr="00D110CF">
        <w:rPr>
          <w:sz w:val="26"/>
          <w:szCs w:val="26"/>
          <w:lang w:val="vi-VN" w:eastAsia="ar-SA"/>
        </w:rPr>
        <w:t xml:space="preserve">diện </w:t>
      </w:r>
      <w:r w:rsidR="002C7681" w:rsidRPr="00D110CF">
        <w:rPr>
          <w:bCs/>
          <w:sz w:val="26"/>
          <w:szCs w:val="26"/>
        </w:rPr>
        <w:t xml:space="preserve">Báo cáo </w:t>
      </w:r>
      <w:r w:rsidR="002C7681" w:rsidRPr="00D110CF">
        <w:rPr>
          <w:sz w:val="26"/>
          <w:szCs w:val="26"/>
        </w:rPr>
        <w:t>so sánh kỳ thực hiện với số kế hoạch</w:t>
      </w:r>
      <w:commentRangeEnd w:id="70"/>
      <w:r w:rsidR="000F56F3" w:rsidRPr="00D110CF">
        <w:rPr>
          <w:rStyle w:val="CommentReference"/>
          <w:snapToGrid/>
        </w:rPr>
        <w:commentReference w:id="70"/>
      </w:r>
      <w:commentRangeEnd w:id="71"/>
      <w:r w:rsidR="00190FA9">
        <w:rPr>
          <w:rStyle w:val="CommentReference"/>
          <w:snapToGrid/>
        </w:rPr>
        <w:commentReference w:id="71"/>
      </w:r>
    </w:p>
    <w:p w14:paraId="39F4D596" w14:textId="77777777" w:rsidR="00483801" w:rsidRPr="00D110CF" w:rsidRDefault="00483801" w:rsidP="006C57BE">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297"/>
        <w:gridCol w:w="4140"/>
        <w:gridCol w:w="923"/>
      </w:tblGrid>
      <w:tr w:rsidR="00483801" w:rsidRPr="00D110CF" w14:paraId="18C7B59E" w14:textId="77777777" w:rsidTr="002C7681">
        <w:trPr>
          <w:trHeight w:val="530"/>
        </w:trPr>
        <w:tc>
          <w:tcPr>
            <w:tcW w:w="4297" w:type="dxa"/>
            <w:shd w:val="pct5" w:color="auto" w:fill="auto"/>
          </w:tcPr>
          <w:p w14:paraId="00B2A214" w14:textId="77777777" w:rsidR="00483801" w:rsidRPr="00D110CF" w:rsidRDefault="00483801" w:rsidP="00483801">
            <w:pPr>
              <w:ind w:left="0"/>
              <w:jc w:val="center"/>
              <w:rPr>
                <w:b/>
                <w:sz w:val="26"/>
                <w:szCs w:val="26"/>
                <w:lang w:val="vi-VN"/>
              </w:rPr>
            </w:pPr>
            <w:r w:rsidRPr="00D110CF">
              <w:rPr>
                <w:b/>
                <w:sz w:val="26"/>
                <w:szCs w:val="26"/>
                <w:lang w:val="vi-VN"/>
              </w:rPr>
              <w:t>Hành động của tác nhân</w:t>
            </w:r>
          </w:p>
        </w:tc>
        <w:tc>
          <w:tcPr>
            <w:tcW w:w="4140" w:type="dxa"/>
            <w:shd w:val="pct5" w:color="auto" w:fill="auto"/>
          </w:tcPr>
          <w:p w14:paraId="600090C9" w14:textId="77777777" w:rsidR="00483801" w:rsidRPr="00D110CF" w:rsidRDefault="00483801" w:rsidP="00483801">
            <w:pPr>
              <w:ind w:left="0"/>
              <w:jc w:val="center"/>
              <w:rPr>
                <w:b/>
                <w:sz w:val="26"/>
                <w:szCs w:val="26"/>
                <w:lang w:val="vi-VN"/>
              </w:rPr>
            </w:pPr>
            <w:r w:rsidRPr="00D110CF">
              <w:rPr>
                <w:b/>
                <w:sz w:val="26"/>
                <w:szCs w:val="26"/>
                <w:lang w:val="vi-VN"/>
              </w:rPr>
              <w:t>Phản ứng của hệ thống</w:t>
            </w:r>
          </w:p>
        </w:tc>
        <w:tc>
          <w:tcPr>
            <w:tcW w:w="923" w:type="dxa"/>
            <w:shd w:val="pct5" w:color="auto" w:fill="auto"/>
          </w:tcPr>
          <w:p w14:paraId="10BF5FB7" w14:textId="77777777" w:rsidR="00483801" w:rsidRPr="00D110CF" w:rsidRDefault="00483801" w:rsidP="00483801">
            <w:pPr>
              <w:ind w:left="0"/>
              <w:jc w:val="center"/>
              <w:rPr>
                <w:b/>
                <w:sz w:val="26"/>
                <w:szCs w:val="26"/>
                <w:lang w:val="vi-VN"/>
              </w:rPr>
            </w:pPr>
            <w:r w:rsidRPr="00D110CF">
              <w:rPr>
                <w:b/>
                <w:sz w:val="26"/>
                <w:szCs w:val="26"/>
                <w:lang w:val="vi-VN"/>
              </w:rPr>
              <w:t xml:space="preserve">Dữ </w:t>
            </w:r>
            <w:r w:rsidRPr="00D110CF">
              <w:rPr>
                <w:b/>
                <w:sz w:val="26"/>
                <w:szCs w:val="26"/>
                <w:lang w:val="vi-VN"/>
              </w:rPr>
              <w:lastRenderedPageBreak/>
              <w:t>liệu liên quan (C/R/U/D)</w:t>
            </w:r>
          </w:p>
        </w:tc>
      </w:tr>
      <w:tr w:rsidR="00483801" w:rsidRPr="00D110CF" w14:paraId="71726698" w14:textId="77777777" w:rsidTr="002C7681">
        <w:trPr>
          <w:trHeight w:val="494"/>
        </w:trPr>
        <w:tc>
          <w:tcPr>
            <w:tcW w:w="4297" w:type="dxa"/>
          </w:tcPr>
          <w:p w14:paraId="408F2279" w14:textId="77777777" w:rsidR="00483801" w:rsidRPr="00D110CF" w:rsidRDefault="00483801" w:rsidP="00483801">
            <w:pPr>
              <w:pStyle w:val="Sothutu-1so"/>
              <w:numPr>
                <w:ilvl w:val="0"/>
                <w:numId w:val="27"/>
              </w:numPr>
              <w:rPr>
                <w:sz w:val="26"/>
                <w:lang w:val="vi-VN"/>
              </w:rPr>
            </w:pPr>
            <w:r w:rsidRPr="00D110CF">
              <w:rPr>
                <w:sz w:val="26"/>
                <w:lang w:val="vi-VN"/>
              </w:rPr>
              <w:lastRenderedPageBreak/>
              <w:t>Truy cập menu Báo cáo so sánh</w:t>
            </w:r>
          </w:p>
        </w:tc>
        <w:tc>
          <w:tcPr>
            <w:tcW w:w="4140" w:type="dxa"/>
          </w:tcPr>
          <w:p w14:paraId="4E2A5F03" w14:textId="77777777" w:rsidR="00483801" w:rsidRPr="00D110CF" w:rsidRDefault="00483801" w:rsidP="00483801">
            <w:pPr>
              <w:pStyle w:val="Sothutu-1so"/>
              <w:numPr>
                <w:ilvl w:val="0"/>
                <w:numId w:val="27"/>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923" w:type="dxa"/>
          </w:tcPr>
          <w:p w14:paraId="4A8BD4E0" w14:textId="77777777" w:rsidR="00483801" w:rsidRPr="00D110CF" w:rsidRDefault="00483801" w:rsidP="00483801">
            <w:pPr>
              <w:ind w:left="0"/>
              <w:jc w:val="both"/>
              <w:rPr>
                <w:sz w:val="26"/>
                <w:szCs w:val="26"/>
              </w:rPr>
            </w:pPr>
            <w:r w:rsidRPr="00D110CF">
              <w:rPr>
                <w:sz w:val="26"/>
                <w:szCs w:val="26"/>
              </w:rPr>
              <w:t>R</w:t>
            </w:r>
          </w:p>
        </w:tc>
      </w:tr>
      <w:tr w:rsidR="00483801" w:rsidRPr="00D110CF" w14:paraId="768D1EDA" w14:textId="77777777" w:rsidTr="002C7681">
        <w:tc>
          <w:tcPr>
            <w:tcW w:w="4297" w:type="dxa"/>
          </w:tcPr>
          <w:p w14:paraId="4CD6D186" w14:textId="77777777" w:rsidR="00483801" w:rsidRPr="00D110CF" w:rsidRDefault="00483801" w:rsidP="00483801">
            <w:pPr>
              <w:pStyle w:val="Sothutu-1so"/>
              <w:numPr>
                <w:ilvl w:val="0"/>
                <w:numId w:val="27"/>
              </w:numPr>
              <w:rPr>
                <w:sz w:val="26"/>
              </w:rPr>
            </w:pPr>
            <w:r w:rsidRPr="00D110CF">
              <w:rPr>
                <w:sz w:val="26"/>
              </w:rPr>
              <w:t xml:space="preserve">Nhập thông tin để </w:t>
            </w:r>
            <w:r w:rsidRPr="00D110CF">
              <w:rPr>
                <w:sz w:val="26"/>
                <w:lang w:val="vi-VN"/>
              </w:rPr>
              <w:t>lọc báo cáo:</w:t>
            </w:r>
          </w:p>
          <w:p w14:paraId="6830E8B4" w14:textId="77777777" w:rsidR="00483801" w:rsidRPr="00D110CF" w:rsidRDefault="00483801" w:rsidP="00483801">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375C383A" w14:textId="77777777" w:rsidR="00483801" w:rsidRPr="00D110CF" w:rsidRDefault="00483801" w:rsidP="00483801">
            <w:pPr>
              <w:pStyle w:val="Sothutu-1so"/>
              <w:numPr>
                <w:ilvl w:val="0"/>
                <w:numId w:val="20"/>
              </w:numPr>
              <w:rPr>
                <w:sz w:val="26"/>
              </w:rPr>
            </w:pPr>
            <w:r w:rsidRPr="00D110CF">
              <w:rPr>
                <w:sz w:val="26"/>
                <w:lang w:val="vi-VN"/>
              </w:rPr>
              <w:t>Loại báo cáo*: combobox, cho phép chọn 1 giá trị. Danh sách các giá trị trong combobox:</w:t>
            </w:r>
          </w:p>
          <w:p w14:paraId="67E5E60E" w14:textId="77777777" w:rsidR="00483801" w:rsidRPr="00D110CF" w:rsidRDefault="00483801" w:rsidP="00483801">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79B790E2" w14:textId="77777777" w:rsidR="00483801" w:rsidRPr="00D110CF" w:rsidRDefault="00483801" w:rsidP="00483801">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123E1A3A" w14:textId="77777777" w:rsidR="00483801" w:rsidRPr="00D110CF" w:rsidRDefault="00483801" w:rsidP="00483801">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7380DABD" w14:textId="77777777" w:rsidR="00483801" w:rsidRPr="00D110CF" w:rsidRDefault="00483801" w:rsidP="00483801">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3154834A" w14:textId="77777777" w:rsidR="00483801" w:rsidRPr="00D110CF" w:rsidRDefault="00483801" w:rsidP="00483801">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123D86D3" w14:textId="77777777" w:rsidR="00483801" w:rsidRPr="00D110CF" w:rsidRDefault="00483801" w:rsidP="00483801">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5D6A176E" w14:textId="77777777" w:rsidR="00483801" w:rsidRPr="00D110CF" w:rsidRDefault="00483801" w:rsidP="00483801">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4A11BB71" w14:textId="77777777" w:rsidR="00483801" w:rsidRPr="00D110CF" w:rsidRDefault="00483801" w:rsidP="00483801">
            <w:pPr>
              <w:pStyle w:val="ListParagraph"/>
              <w:spacing w:line="288" w:lineRule="auto"/>
              <w:ind w:left="1440"/>
              <w:jc w:val="both"/>
              <w:rPr>
                <w:sz w:val="26"/>
                <w:szCs w:val="26"/>
                <w:lang w:val="vi-VN"/>
              </w:rPr>
            </w:pPr>
            <w:r w:rsidRPr="00D110CF">
              <w:rPr>
                <w:sz w:val="26"/>
                <w:szCs w:val="26"/>
                <w:lang w:val="vi-VN"/>
              </w:rPr>
              <w:t xml:space="preserve">+ Báo cáo so sánh lũy kế thực hiện với kế hoạch </w:t>
            </w:r>
            <w:r w:rsidRPr="00D110CF">
              <w:rPr>
                <w:sz w:val="26"/>
                <w:szCs w:val="26"/>
                <w:lang w:val="vi-VN"/>
              </w:rPr>
              <w:lastRenderedPageBreak/>
              <w:t xml:space="preserve">năm </w:t>
            </w:r>
          </w:p>
          <w:p w14:paraId="2550A7C8" w14:textId="77777777" w:rsidR="00483801" w:rsidRPr="00D110CF" w:rsidRDefault="00483801" w:rsidP="00483801">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2241734F" w14:textId="77777777" w:rsidR="00483801" w:rsidRPr="00D110CF" w:rsidRDefault="00483801" w:rsidP="00483801">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43F15466" w14:textId="77777777" w:rsidR="00483801" w:rsidRPr="00D110CF" w:rsidRDefault="00483801" w:rsidP="00483801">
            <w:pPr>
              <w:pStyle w:val="Sothutu-1so"/>
              <w:ind w:left="904"/>
              <w:rPr>
                <w:sz w:val="26"/>
                <w:lang w:val="vi-VN"/>
              </w:rPr>
            </w:pPr>
            <w:r w:rsidRPr="00D110CF">
              <w:rPr>
                <w:sz w:val="26"/>
                <w:lang w:val="vi-VN"/>
              </w:rPr>
              <w:t>+ Báo cáo tháng,</w:t>
            </w:r>
          </w:p>
          <w:p w14:paraId="1C3F9776" w14:textId="77777777" w:rsidR="00483801" w:rsidRPr="00D110CF" w:rsidRDefault="00483801" w:rsidP="00483801">
            <w:pPr>
              <w:pStyle w:val="Sothutu-1so"/>
              <w:ind w:left="904"/>
              <w:rPr>
                <w:sz w:val="26"/>
                <w:lang w:val="vi-VN"/>
              </w:rPr>
            </w:pPr>
            <w:r w:rsidRPr="00D110CF">
              <w:rPr>
                <w:sz w:val="26"/>
                <w:lang w:val="vi-VN"/>
              </w:rPr>
              <w:t>+ Báo cáo quý,</w:t>
            </w:r>
          </w:p>
          <w:p w14:paraId="4EA24B81" w14:textId="77777777" w:rsidR="00483801" w:rsidRPr="00D110CF" w:rsidRDefault="00483801" w:rsidP="00483801">
            <w:pPr>
              <w:pStyle w:val="Sothutu-1so"/>
              <w:ind w:left="904"/>
              <w:rPr>
                <w:sz w:val="26"/>
                <w:lang w:val="vi-VN"/>
              </w:rPr>
            </w:pPr>
            <w:r w:rsidRPr="00D110CF">
              <w:rPr>
                <w:sz w:val="26"/>
                <w:lang w:val="vi-VN"/>
              </w:rPr>
              <w:t xml:space="preserve">+ Báo cáo năm, </w:t>
            </w:r>
          </w:p>
          <w:p w14:paraId="43377233" w14:textId="77777777" w:rsidR="00483801" w:rsidRPr="00D110CF" w:rsidRDefault="00483801" w:rsidP="00483801">
            <w:pPr>
              <w:pStyle w:val="Sothutu-1so"/>
              <w:ind w:left="904"/>
              <w:rPr>
                <w:sz w:val="26"/>
                <w:lang w:val="vi-VN"/>
              </w:rPr>
            </w:pPr>
            <w:r w:rsidRPr="00D110CF">
              <w:rPr>
                <w:sz w:val="26"/>
                <w:lang w:val="vi-VN"/>
              </w:rPr>
              <w:t xml:space="preserve">+ Báo cáo 6 tháng đầu năm, </w:t>
            </w:r>
          </w:p>
          <w:p w14:paraId="4124DC4E" w14:textId="77777777" w:rsidR="00483801" w:rsidRPr="00D110CF" w:rsidRDefault="00483801" w:rsidP="00483801">
            <w:pPr>
              <w:pStyle w:val="Sothutu-1so"/>
              <w:ind w:left="904"/>
              <w:rPr>
                <w:sz w:val="26"/>
                <w:lang w:val="vi-VN"/>
              </w:rPr>
            </w:pPr>
            <w:r w:rsidRPr="00D110CF">
              <w:rPr>
                <w:sz w:val="26"/>
                <w:lang w:val="vi-VN"/>
              </w:rPr>
              <w:t xml:space="preserve">+ Báo cáo 6 tháng cuối năm, </w:t>
            </w:r>
          </w:p>
          <w:p w14:paraId="3E2464A4" w14:textId="430A5781" w:rsidR="00483801" w:rsidRPr="00D110CF" w:rsidRDefault="00483801" w:rsidP="00483801">
            <w:pPr>
              <w:pStyle w:val="Sothutu-1so"/>
              <w:ind w:left="904"/>
              <w:rPr>
                <w:sz w:val="26"/>
                <w:lang w:val="vi-VN"/>
              </w:rPr>
            </w:pPr>
            <w:r w:rsidRPr="00D110CF">
              <w:rPr>
                <w:sz w:val="26"/>
                <w:lang w:val="vi-VN"/>
              </w:rPr>
              <w:t xml:space="preserve">+ Báo cáo 9 tháng đầu năm </w:t>
            </w:r>
          </w:p>
          <w:p w14:paraId="1535CC49" w14:textId="40557977" w:rsidR="00483801" w:rsidRPr="00D110CF" w:rsidRDefault="00483801" w:rsidP="00483801">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2A21A665" w14:textId="5C070C5B" w:rsidR="003C0A5D" w:rsidRPr="00D110CF" w:rsidRDefault="003C0A5D" w:rsidP="00483801">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001C30CE" w:rsidRPr="00D110CF">
              <w:rPr>
                <w:sz w:val="26"/>
              </w:rPr>
              <w:t>quý</w:t>
            </w:r>
            <w:r w:rsidRPr="00D110CF">
              <w:rPr>
                <w:sz w:val="26"/>
                <w:lang w:val="vi-VN"/>
              </w:rPr>
              <w:t xml:space="preserve">”. Danh sách giá trị trong combobox: </w:t>
            </w:r>
            <w:r w:rsidR="001C30CE" w:rsidRPr="00D110CF">
              <w:rPr>
                <w:sz w:val="26"/>
              </w:rPr>
              <w:t>4 quý trong năm</w:t>
            </w:r>
            <w:r w:rsidR="001C30CE" w:rsidRPr="00D110CF">
              <w:rPr>
                <w:sz w:val="26"/>
                <w:lang w:val="vi-VN"/>
              </w:rPr>
              <w:t xml:space="preserve">, sắp xếp theo thứ tự </w:t>
            </w:r>
            <w:r w:rsidR="001C30CE" w:rsidRPr="00D110CF">
              <w:rPr>
                <w:sz w:val="26"/>
              </w:rPr>
              <w:t>Quý 1, Quý 2, Quý 3, Quý 4</w:t>
            </w:r>
          </w:p>
          <w:p w14:paraId="4BEAC4CA" w14:textId="4D8B29D5" w:rsidR="00483801" w:rsidRDefault="00483801" w:rsidP="00483801">
            <w:pPr>
              <w:pStyle w:val="Sothutu-1so"/>
              <w:numPr>
                <w:ilvl w:val="0"/>
                <w:numId w:val="20"/>
              </w:numPr>
              <w:rPr>
                <w:sz w:val="26"/>
                <w:lang w:val="vi-VN"/>
              </w:rPr>
            </w:pPr>
            <w:r w:rsidRPr="00D110CF">
              <w:rPr>
                <w:sz w:val="26"/>
                <w:lang w:val="vi-VN"/>
              </w:rPr>
              <w:t xml:space="preserve">Năm*: combobox, cho phép chọn  1 giá trị. Danh sách giá trị trong combobox: từ năm </w:t>
            </w:r>
            <w:r w:rsidRPr="00D110CF">
              <w:rPr>
                <w:sz w:val="26"/>
                <w:lang w:val="vi-VN"/>
              </w:rPr>
              <w:lastRenderedPageBreak/>
              <w:t xml:space="preserve">2008 đến năm hiện tại, sắp xếp theo thứ </w:t>
            </w:r>
            <w:r w:rsidRPr="00D110CF">
              <w:rPr>
                <w:sz w:val="26"/>
              </w:rPr>
              <w:t xml:space="preserve">tự </w:t>
            </w:r>
            <w:r w:rsidRPr="00D110CF">
              <w:rPr>
                <w:sz w:val="26"/>
                <w:lang w:val="vi-VN"/>
              </w:rPr>
              <w:t>giảm dần</w:t>
            </w:r>
          </w:p>
          <w:p w14:paraId="088C6309" w14:textId="1543A442" w:rsidR="00483801" w:rsidRPr="007637AA" w:rsidRDefault="00483801" w:rsidP="00483801">
            <w:pPr>
              <w:pStyle w:val="Sothutu-1so"/>
              <w:numPr>
                <w:ilvl w:val="0"/>
                <w:numId w:val="20"/>
              </w:numPr>
              <w:rPr>
                <w:sz w:val="26"/>
                <w:highlight w:val="yellow"/>
                <w:lang w:val="vi-VN"/>
              </w:rPr>
            </w:pPr>
            <w:r w:rsidRPr="00D110CF">
              <w:rPr>
                <w:sz w:val="26"/>
              </w:rPr>
              <w:t>Code: combobox, cho phép tìm và chọn nhiều giá trị. Hiển thị theo cú pháp: Code – Tên chỉ tiêu</w:t>
            </w:r>
            <w:r w:rsidRPr="00524014">
              <w:rPr>
                <w:sz w:val="26"/>
              </w:rPr>
              <w:t xml:space="preserve">. Các giá trị trong combobox bao gồm: Tất cả, Danh sách code (tham khảo mục 3.1.2.3.5). Khi người dùng chọn Tất cả thì báo cáo hiển thị </w:t>
            </w:r>
            <w:r w:rsidR="00F41E42" w:rsidRPr="00524014">
              <w:rPr>
                <w:sz w:val="26"/>
              </w:rPr>
              <w:t xml:space="preserve">dữ liệu của </w:t>
            </w:r>
            <w:r w:rsidRPr="00524014">
              <w:rPr>
                <w:sz w:val="26"/>
              </w:rPr>
              <w:t>tất cả các code.</w:t>
            </w:r>
          </w:p>
          <w:p w14:paraId="45603E2A" w14:textId="1B1EF800" w:rsidR="007637AA" w:rsidRPr="007637AA" w:rsidRDefault="007637AA" w:rsidP="00483801">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009CE5B7" w14:textId="77777777" w:rsidR="007637AA" w:rsidRDefault="007637AA" w:rsidP="007637AA">
            <w:pPr>
              <w:pStyle w:val="Sothutu-1so"/>
              <w:ind w:left="904"/>
              <w:rPr>
                <w:sz w:val="26"/>
                <w:highlight w:val="yellow"/>
              </w:rPr>
            </w:pPr>
            <w:r>
              <w:rPr>
                <w:sz w:val="26"/>
                <w:highlight w:val="yellow"/>
              </w:rPr>
              <w:t xml:space="preserve">+Cho phép chọn 1 giá trị trong cbx. </w:t>
            </w:r>
          </w:p>
          <w:p w14:paraId="33B5A2BC" w14:textId="77777777" w:rsidR="007637AA" w:rsidRDefault="007637AA" w:rsidP="007637AA">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5F013EDB" w14:textId="05C07B68" w:rsidR="007637AA" w:rsidRPr="00D110CF" w:rsidRDefault="007637AA" w:rsidP="007637AA">
            <w:pPr>
              <w:pStyle w:val="Sothutu-1so"/>
              <w:ind w:left="904"/>
              <w:rPr>
                <w:sz w:val="26"/>
                <w:highlight w:val="yellow"/>
                <w:lang w:val="vi-VN"/>
              </w:rPr>
            </w:pPr>
            <w:r>
              <w:rPr>
                <w:sz w:val="26"/>
                <w:highlight w:val="yellow"/>
              </w:rPr>
              <w:t>+ Giá trị trong cbx bao gồm</w:t>
            </w:r>
            <w:r w:rsidR="007D3F41">
              <w:rPr>
                <w:sz w:val="26"/>
                <w:highlight w:val="yellow"/>
              </w:rPr>
              <w:t xml:space="preserve"> danh sách</w:t>
            </w:r>
            <w:r>
              <w:rPr>
                <w:sz w:val="26"/>
                <w:highlight w:val="yellow"/>
              </w:rPr>
              <w:t xml:space="preserve"> các yêu cầu có Loại dữ liệu “Kế hoạch” và yê</w:t>
            </w:r>
            <w:r w:rsidR="007D3F41">
              <w:rPr>
                <w:sz w:val="26"/>
                <w:highlight w:val="yellow"/>
              </w:rPr>
              <w:t>u cầu này được tạo trong kỳ báo cáo &amp;</w:t>
            </w:r>
            <w:r>
              <w:rPr>
                <w:sz w:val="26"/>
                <w:highlight w:val="yellow"/>
              </w:rPr>
              <w:t xml:space="preserve"> năm báo cáo mà người dùng đã chọn. Hiển thị theo cấu trúc: Tên yêu cầu (Ngày tạo)</w:t>
            </w:r>
            <w:r w:rsidR="007D3F41">
              <w:rPr>
                <w:sz w:val="26"/>
                <w:highlight w:val="yellow"/>
              </w:rPr>
              <w:t>, xếp theo thứ tự tăng dần của ngày tạo.</w:t>
            </w:r>
          </w:p>
          <w:p w14:paraId="3E03408F" w14:textId="77777777" w:rsidR="00483801" w:rsidRPr="00D110CF" w:rsidRDefault="00483801" w:rsidP="00483801">
            <w:pPr>
              <w:pStyle w:val="Sothutu-1so"/>
              <w:rPr>
                <w:i/>
                <w:sz w:val="26"/>
                <w:lang w:val="vi-VN"/>
              </w:rPr>
            </w:pPr>
            <w:r w:rsidRPr="00D110CF">
              <w:rPr>
                <w:i/>
                <w:sz w:val="26"/>
                <w:lang w:val="vi-VN"/>
              </w:rPr>
              <w:lastRenderedPageBreak/>
              <w:t>Các giá trị có gắn dấu * là giá trị bắt buộc nhập</w:t>
            </w:r>
          </w:p>
        </w:tc>
        <w:tc>
          <w:tcPr>
            <w:tcW w:w="4140" w:type="dxa"/>
          </w:tcPr>
          <w:p w14:paraId="1DD07E80" w14:textId="77777777" w:rsidR="00483801" w:rsidRPr="00D110CF" w:rsidRDefault="00483801" w:rsidP="00483801">
            <w:pPr>
              <w:pStyle w:val="Sothutu-1so"/>
              <w:numPr>
                <w:ilvl w:val="0"/>
                <w:numId w:val="27"/>
              </w:numPr>
              <w:rPr>
                <w:sz w:val="26"/>
                <w:lang w:val="vi-VN"/>
              </w:rPr>
            </w:pPr>
            <w:r w:rsidRPr="00D110CF">
              <w:rPr>
                <w:sz w:val="26"/>
                <w:lang w:val="vi-VN"/>
              </w:rPr>
              <w:lastRenderedPageBreak/>
              <w:t>Hệ thống hiển thị danh sách các báo cáo phù hợp điều kiện lọc.</w:t>
            </w:r>
          </w:p>
          <w:p w14:paraId="6291B217" w14:textId="77777777" w:rsidR="00483801" w:rsidRPr="00D110CF" w:rsidRDefault="00483801" w:rsidP="00483801">
            <w:pPr>
              <w:pStyle w:val="Sothutu-1so"/>
              <w:ind w:left="360"/>
              <w:rPr>
                <w:sz w:val="26"/>
                <w:lang w:val="vi-VN"/>
              </w:rPr>
            </w:pPr>
            <w:r w:rsidRPr="00D110CF">
              <w:rPr>
                <w:sz w:val="26"/>
                <w:lang w:val="vi-VN"/>
              </w:rPr>
              <w:t>Trường hợp không có báo cáo phù hợp hệ thống hiển thị “Không có dữ liệu”</w:t>
            </w:r>
          </w:p>
          <w:p w14:paraId="0A6A0209" w14:textId="77777777" w:rsidR="00483801" w:rsidRPr="00D110CF" w:rsidRDefault="00483801" w:rsidP="00483801">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923" w:type="dxa"/>
          </w:tcPr>
          <w:p w14:paraId="1FDCD968" w14:textId="77777777" w:rsidR="00483801" w:rsidRPr="00D110CF" w:rsidRDefault="00483801" w:rsidP="00483801">
            <w:pPr>
              <w:ind w:left="0"/>
              <w:jc w:val="both"/>
              <w:rPr>
                <w:sz w:val="26"/>
                <w:szCs w:val="26"/>
                <w:lang w:val="vi-VN"/>
              </w:rPr>
            </w:pPr>
          </w:p>
        </w:tc>
      </w:tr>
      <w:tr w:rsidR="00483801" w:rsidRPr="00D110CF" w14:paraId="76E5B4D9" w14:textId="77777777" w:rsidTr="002C7681">
        <w:tc>
          <w:tcPr>
            <w:tcW w:w="4297" w:type="dxa"/>
          </w:tcPr>
          <w:p w14:paraId="1EE59A9E" w14:textId="77777777" w:rsidR="00483801" w:rsidRPr="00D110CF" w:rsidRDefault="00483801" w:rsidP="00483801">
            <w:pPr>
              <w:pStyle w:val="Sothutu-1so"/>
              <w:numPr>
                <w:ilvl w:val="0"/>
                <w:numId w:val="27"/>
              </w:numPr>
              <w:rPr>
                <w:sz w:val="26"/>
                <w:lang w:val="vi-VN"/>
              </w:rPr>
            </w:pPr>
            <w:r w:rsidRPr="00D110CF">
              <w:rPr>
                <w:sz w:val="26"/>
                <w:lang w:val="vi-VN"/>
              </w:rPr>
              <w:lastRenderedPageBreak/>
              <w:t xml:space="preserve">Người dùng nhấn nút Xem báo cáo </w:t>
            </w:r>
          </w:p>
        </w:tc>
        <w:tc>
          <w:tcPr>
            <w:tcW w:w="4140" w:type="dxa"/>
          </w:tcPr>
          <w:p w14:paraId="696957F8" w14:textId="77777777" w:rsidR="00483801" w:rsidRPr="00D110CF" w:rsidRDefault="00483801" w:rsidP="00483801">
            <w:pPr>
              <w:pStyle w:val="Sothutu-1so"/>
              <w:numPr>
                <w:ilvl w:val="0"/>
                <w:numId w:val="27"/>
              </w:numPr>
              <w:rPr>
                <w:sz w:val="26"/>
                <w:lang w:val="vi-VN"/>
              </w:rPr>
            </w:pPr>
            <w:r w:rsidRPr="00D110CF">
              <w:rPr>
                <w:sz w:val="26"/>
                <w:lang w:val="vi-VN"/>
              </w:rPr>
              <w:t xml:space="preserve">Hệ thống hiển thị báo cáo so sánh theo tiêu chí lọc báo cáo </w:t>
            </w:r>
          </w:p>
          <w:p w14:paraId="0960A442" w14:textId="77777777" w:rsidR="00483801" w:rsidRPr="00D110CF" w:rsidRDefault="00483801" w:rsidP="003654C1">
            <w:pPr>
              <w:spacing w:line="288" w:lineRule="auto"/>
              <w:ind w:left="0"/>
              <w:jc w:val="both"/>
              <w:rPr>
                <w:b/>
                <w:sz w:val="26"/>
                <w:szCs w:val="26"/>
                <w:lang w:val="vi-VN"/>
              </w:rPr>
            </w:pPr>
            <w:r w:rsidRPr="00D110CF">
              <w:rPr>
                <w:b/>
                <w:bCs/>
                <w:sz w:val="26"/>
                <w:szCs w:val="26"/>
                <w:lang w:val="vi-VN"/>
              </w:rPr>
              <w:t xml:space="preserve">Báo cáo </w:t>
            </w:r>
            <w:r w:rsidRPr="00D110CF">
              <w:rPr>
                <w:b/>
                <w:sz w:val="26"/>
                <w:szCs w:val="26"/>
                <w:lang w:val="vi-VN"/>
              </w:rPr>
              <w:t xml:space="preserve">so sánh kỳ thực hiện với số kế hoạch: </w:t>
            </w:r>
          </w:p>
          <w:p w14:paraId="68F5A32D" w14:textId="28D33025" w:rsidR="003654C1" w:rsidRPr="00D110CF" w:rsidRDefault="00483801" w:rsidP="003654C1">
            <w:pPr>
              <w:pStyle w:val="ListParagraph"/>
              <w:numPr>
                <w:ilvl w:val="0"/>
                <w:numId w:val="20"/>
              </w:numPr>
              <w:spacing w:line="288" w:lineRule="auto"/>
              <w:ind w:left="436"/>
              <w:jc w:val="both"/>
              <w:rPr>
                <w:sz w:val="26"/>
                <w:szCs w:val="26"/>
                <w:lang w:val="vi-VN"/>
              </w:rPr>
            </w:pPr>
            <w:commentRangeStart w:id="72"/>
            <w:commentRangeStart w:id="73"/>
            <w:r w:rsidRPr="00D110CF">
              <w:rPr>
                <w:sz w:val="26"/>
                <w:szCs w:val="26"/>
                <w:lang w:val="vi-VN"/>
              </w:rPr>
              <w:t>D</w:t>
            </w:r>
            <w:r w:rsidR="003654C1" w:rsidRPr="00D110CF">
              <w:rPr>
                <w:sz w:val="26"/>
                <w:szCs w:val="26"/>
                <w:lang w:val="vi-VN"/>
              </w:rPr>
              <w:t xml:space="preserve">ữ liệu báo cáo </w:t>
            </w:r>
            <w:r w:rsidRPr="00D110CF">
              <w:rPr>
                <w:sz w:val="26"/>
                <w:szCs w:val="26"/>
                <w:lang w:val="vi-VN"/>
              </w:rPr>
              <w:t>phù hợp với điều kiện lọc</w:t>
            </w:r>
            <w:r w:rsidR="003654C1" w:rsidRPr="00D110CF">
              <w:rPr>
                <w:sz w:val="26"/>
                <w:szCs w:val="26"/>
              </w:rPr>
              <w:t>:</w:t>
            </w:r>
            <w:commentRangeEnd w:id="72"/>
            <w:r w:rsidR="00701B18" w:rsidRPr="00D110CF">
              <w:rPr>
                <w:rStyle w:val="CommentReference"/>
                <w:snapToGrid/>
              </w:rPr>
              <w:commentReference w:id="72"/>
            </w:r>
            <w:commentRangeEnd w:id="73"/>
            <w:r w:rsidR="00E43734">
              <w:rPr>
                <w:rStyle w:val="CommentReference"/>
                <w:snapToGrid/>
              </w:rPr>
              <w:commentReference w:id="73"/>
            </w:r>
          </w:p>
          <w:p w14:paraId="37F2D67C" w14:textId="77777777" w:rsidR="003654C1" w:rsidRPr="005A6837" w:rsidRDefault="003654C1" w:rsidP="003654C1">
            <w:pPr>
              <w:pStyle w:val="Sothutu-1so"/>
              <w:rPr>
                <w:sz w:val="26"/>
              </w:rPr>
            </w:pPr>
            <w:r w:rsidRPr="005A6837">
              <w:rPr>
                <w:sz w:val="26"/>
              </w:rPr>
              <w:t>Trong đó: Dữ liệu báo cáo lấy từ báo cáo hợp nhất với điều kiện:</w:t>
            </w:r>
          </w:p>
          <w:p w14:paraId="27ED2F6C" w14:textId="0ACDC7D5" w:rsidR="006C57BE" w:rsidRPr="005A6837" w:rsidRDefault="006C57BE" w:rsidP="006C57BE">
            <w:pPr>
              <w:pStyle w:val="Sothutu-1so"/>
              <w:ind w:left="346"/>
              <w:rPr>
                <w:sz w:val="26"/>
              </w:rPr>
            </w:pPr>
            <w:r w:rsidRPr="005A6837">
              <w:rPr>
                <w:sz w:val="26"/>
              </w:rPr>
              <w:t>+ Kỳ báo cáo = kỳ báo cáo người dùng chọn</w:t>
            </w:r>
            <w:r w:rsidR="006D2EAF" w:rsidRPr="005A6837">
              <w:rPr>
                <w:sz w:val="26"/>
              </w:rPr>
              <w:t xml:space="preserve"> (ví dụ người dùng chọn kỳ tháng 1/2024 thì hệ thống lấy dữ liệu báo cáo kỳ tháng 1/2024 để so sánh)</w:t>
            </w:r>
          </w:p>
          <w:p w14:paraId="51411986" w14:textId="77777777" w:rsidR="006C57BE" w:rsidRPr="00D110CF" w:rsidRDefault="006C57BE" w:rsidP="006C57BE">
            <w:pPr>
              <w:pStyle w:val="Sothutu-1so"/>
              <w:ind w:left="346"/>
              <w:rPr>
                <w:sz w:val="26"/>
              </w:rPr>
            </w:pPr>
            <w:r w:rsidRPr="005A6837">
              <w:rPr>
                <w:sz w:val="26"/>
              </w:rPr>
              <w:t xml:space="preserve">+ Loại dữ liệu: </w:t>
            </w:r>
            <w:commentRangeStart w:id="74"/>
            <w:r w:rsidRPr="005A6837">
              <w:rPr>
                <w:sz w:val="26"/>
              </w:rPr>
              <w:t>Kế hoạch (đối với báo cáo kế hoạch) &amp; Thực hiện N12 (đối với báo cáo thực hiện</w:t>
            </w:r>
            <w:commentRangeEnd w:id="74"/>
            <w:r w:rsidR="006D2EAF" w:rsidRPr="005A6837">
              <w:rPr>
                <w:rStyle w:val="CommentReference"/>
                <w:szCs w:val="20"/>
              </w:rPr>
              <w:commentReference w:id="74"/>
            </w:r>
            <w:r w:rsidRPr="005A6837">
              <w:rPr>
                <w:sz w:val="26"/>
              </w:rPr>
              <w:t>)</w:t>
            </w:r>
          </w:p>
          <w:p w14:paraId="1E624CAB" w14:textId="0A416486" w:rsidR="00483801" w:rsidRPr="00D110CF" w:rsidRDefault="00483801" w:rsidP="003654C1">
            <w:pPr>
              <w:pStyle w:val="ListParagraph"/>
              <w:numPr>
                <w:ilvl w:val="0"/>
                <w:numId w:val="20"/>
              </w:numPr>
              <w:spacing w:line="288" w:lineRule="auto"/>
              <w:ind w:left="436"/>
              <w:jc w:val="both"/>
              <w:rPr>
                <w:sz w:val="26"/>
                <w:lang w:val="vi-VN"/>
              </w:rPr>
            </w:pPr>
            <w:r w:rsidRPr="00D110CF">
              <w:rPr>
                <w:sz w:val="26"/>
                <w:lang w:val="vi-VN"/>
              </w:rPr>
              <w:t>Dữ liệu chênh lệch = Thực hiện – Kế hoạch</w:t>
            </w:r>
          </w:p>
          <w:p w14:paraId="797D98C3" w14:textId="77777777" w:rsidR="00483801" w:rsidRPr="00524014" w:rsidRDefault="00483801" w:rsidP="00F41E42">
            <w:pPr>
              <w:pStyle w:val="ListParagraph"/>
              <w:numPr>
                <w:ilvl w:val="0"/>
                <w:numId w:val="20"/>
              </w:numPr>
              <w:spacing w:line="288" w:lineRule="auto"/>
              <w:ind w:left="436"/>
              <w:jc w:val="both"/>
              <w:rPr>
                <w:sz w:val="26"/>
                <w:lang w:val="vi-VN"/>
              </w:rPr>
            </w:pPr>
            <w:r w:rsidRPr="00D110CF">
              <w:rPr>
                <w:sz w:val="26"/>
                <w:lang w:val="vi-VN"/>
              </w:rPr>
              <w:t>Tỷ lệ hoàn thành: tỷ lệ %=</w:t>
            </w:r>
            <w:r w:rsidR="003654C1" w:rsidRPr="00D110CF">
              <w:rPr>
                <w:sz w:val="26"/>
                <w:lang w:val="vi-VN"/>
              </w:rPr>
              <w:t xml:space="preserve"> (số thực hiện/số kế hoạch)</w:t>
            </w:r>
            <w:r w:rsidR="006D2EAF" w:rsidRPr="00D110CF">
              <w:rPr>
                <w:sz w:val="26"/>
              </w:rPr>
              <w:t xml:space="preserve"> </w:t>
            </w:r>
            <w:r w:rsidR="003654C1" w:rsidRPr="00D110CF">
              <w:rPr>
                <w:sz w:val="26"/>
                <w:lang w:val="vi-VN"/>
              </w:rPr>
              <w:t>x100</w:t>
            </w:r>
            <w:r w:rsidR="003654C1" w:rsidRPr="00D110CF">
              <w:rPr>
                <w:sz w:val="26"/>
              </w:rPr>
              <w:t>%</w:t>
            </w:r>
          </w:p>
          <w:p w14:paraId="3FCBD532" w14:textId="0F909ECF" w:rsidR="00524014" w:rsidRPr="00524014" w:rsidRDefault="00524014" w:rsidP="007D3F41">
            <w:pPr>
              <w:pStyle w:val="ListParagraph"/>
              <w:numPr>
                <w:ilvl w:val="0"/>
                <w:numId w:val="20"/>
              </w:numPr>
              <w:spacing w:line="288" w:lineRule="auto"/>
              <w:ind w:left="436"/>
              <w:jc w:val="both"/>
              <w:rPr>
                <w:sz w:val="26"/>
              </w:rPr>
            </w:pPr>
            <w:r w:rsidRPr="005A6837">
              <w:rPr>
                <w:sz w:val="26"/>
                <w:highlight w:val="yellow"/>
              </w:rPr>
              <w:t xml:space="preserve">Thứ tự hiển thị dữ liệu báo cáo trên giao diện: Dữ liệu Thực hiện, </w:t>
            </w:r>
            <w:r w:rsidR="005A6837" w:rsidRPr="005A6837">
              <w:rPr>
                <w:sz w:val="26"/>
                <w:highlight w:val="yellow"/>
              </w:rPr>
              <w:t>Dữ liệu Kế hoạch, Dữ liệu chênh lệch, Tỷ lệ hoàn thành</w:t>
            </w:r>
            <w:r w:rsidR="005A6837">
              <w:rPr>
                <w:sz w:val="26"/>
              </w:rPr>
              <w:t xml:space="preserve"> </w:t>
            </w:r>
          </w:p>
        </w:tc>
        <w:tc>
          <w:tcPr>
            <w:tcW w:w="923" w:type="dxa"/>
          </w:tcPr>
          <w:p w14:paraId="09BEC705" w14:textId="77777777" w:rsidR="00483801" w:rsidRPr="00D110CF" w:rsidRDefault="00483801" w:rsidP="00483801">
            <w:pPr>
              <w:ind w:left="0"/>
              <w:jc w:val="both"/>
              <w:rPr>
                <w:sz w:val="26"/>
                <w:szCs w:val="26"/>
                <w:lang w:val="vi-VN"/>
              </w:rPr>
            </w:pPr>
          </w:p>
        </w:tc>
      </w:tr>
      <w:tr w:rsidR="00483801" w:rsidRPr="00D110CF" w14:paraId="2910DEA3" w14:textId="77777777" w:rsidTr="002C7681">
        <w:tc>
          <w:tcPr>
            <w:tcW w:w="4297" w:type="dxa"/>
            <w:shd w:val="clear" w:color="auto" w:fill="auto"/>
          </w:tcPr>
          <w:p w14:paraId="6557E536" w14:textId="77777777" w:rsidR="00483801" w:rsidRPr="00D110CF" w:rsidRDefault="00483801" w:rsidP="00483801">
            <w:pPr>
              <w:pStyle w:val="ListParagraph"/>
              <w:numPr>
                <w:ilvl w:val="0"/>
                <w:numId w:val="27"/>
              </w:numPr>
              <w:jc w:val="both"/>
              <w:rPr>
                <w:sz w:val="26"/>
                <w:szCs w:val="26"/>
                <w:lang w:val="pt-BR"/>
              </w:rPr>
            </w:pPr>
            <w:r w:rsidRPr="00D110CF">
              <w:rPr>
                <w:sz w:val="26"/>
                <w:szCs w:val="26"/>
                <w:lang w:val="vi-VN"/>
              </w:rPr>
              <w:t xml:space="preserve">Người dùng nhấn nút Xuất báo cáo </w:t>
            </w:r>
          </w:p>
        </w:tc>
        <w:tc>
          <w:tcPr>
            <w:tcW w:w="4140" w:type="dxa"/>
            <w:shd w:val="clear" w:color="auto" w:fill="auto"/>
          </w:tcPr>
          <w:p w14:paraId="78013689" w14:textId="77777777" w:rsidR="00483801" w:rsidRPr="00D110CF" w:rsidRDefault="00483801" w:rsidP="00483801">
            <w:pPr>
              <w:pStyle w:val="Sothutu-1so"/>
              <w:numPr>
                <w:ilvl w:val="0"/>
                <w:numId w:val="27"/>
              </w:numPr>
              <w:rPr>
                <w:sz w:val="26"/>
                <w:lang w:val="vi-VN"/>
              </w:rPr>
            </w:pPr>
            <w:r w:rsidRPr="00D110CF">
              <w:rPr>
                <w:sz w:val="26"/>
                <w:lang w:val="vi-VN"/>
              </w:rPr>
              <w:t>Hệ thống tải file định dạng xlsx  về máy người dùng. Tên file: [Tên báo cáo_Mã đơn vị_Ngày xuất báo cáo]</w:t>
            </w:r>
          </w:p>
          <w:p w14:paraId="61961184" w14:textId="77777777" w:rsidR="00483801" w:rsidRPr="00D110CF" w:rsidRDefault="00483801" w:rsidP="003654C1">
            <w:pPr>
              <w:spacing w:line="288" w:lineRule="auto"/>
              <w:ind w:left="0"/>
              <w:jc w:val="both"/>
              <w:rPr>
                <w:b/>
                <w:sz w:val="26"/>
                <w:szCs w:val="26"/>
                <w:lang w:val="vi-VN"/>
              </w:rPr>
            </w:pPr>
            <w:r w:rsidRPr="00D110CF">
              <w:rPr>
                <w:b/>
                <w:bCs/>
                <w:sz w:val="26"/>
                <w:szCs w:val="26"/>
                <w:lang w:val="vi-VN"/>
              </w:rPr>
              <w:t xml:space="preserve">Báo cáo </w:t>
            </w:r>
            <w:r w:rsidRPr="00D110CF">
              <w:rPr>
                <w:b/>
                <w:sz w:val="26"/>
                <w:szCs w:val="26"/>
                <w:lang w:val="vi-VN"/>
              </w:rPr>
              <w:t xml:space="preserve">so sánh kỳ thực hiện với số kế hoạch: </w:t>
            </w:r>
          </w:p>
          <w:p w14:paraId="30426651" w14:textId="77777777" w:rsidR="003654C1" w:rsidRPr="00D110CF" w:rsidRDefault="003654C1" w:rsidP="003654C1">
            <w:pPr>
              <w:pStyle w:val="ListParagraph"/>
              <w:numPr>
                <w:ilvl w:val="0"/>
                <w:numId w:val="20"/>
              </w:numPr>
              <w:spacing w:line="288" w:lineRule="auto"/>
              <w:ind w:left="436"/>
              <w:jc w:val="both"/>
              <w:rPr>
                <w:sz w:val="26"/>
                <w:szCs w:val="26"/>
                <w:lang w:val="vi-VN"/>
              </w:rPr>
            </w:pPr>
            <w:r w:rsidRPr="00D110CF">
              <w:rPr>
                <w:sz w:val="26"/>
                <w:szCs w:val="26"/>
                <w:lang w:val="vi-VN"/>
              </w:rPr>
              <w:t>Dữ liệu báo cáo phù hợp với điều kiện lọc</w:t>
            </w:r>
            <w:r w:rsidRPr="00D110CF">
              <w:rPr>
                <w:sz w:val="26"/>
                <w:szCs w:val="26"/>
              </w:rPr>
              <w:t>:</w:t>
            </w:r>
          </w:p>
          <w:p w14:paraId="7E5BF77B" w14:textId="77777777" w:rsidR="003654C1" w:rsidRPr="00D110CF" w:rsidRDefault="003654C1" w:rsidP="003654C1">
            <w:pPr>
              <w:pStyle w:val="Sothutu-1so"/>
              <w:rPr>
                <w:sz w:val="26"/>
                <w:highlight w:val="yellow"/>
              </w:rPr>
            </w:pPr>
            <w:r w:rsidRPr="00D110CF">
              <w:rPr>
                <w:sz w:val="26"/>
                <w:highlight w:val="yellow"/>
              </w:rPr>
              <w:lastRenderedPageBreak/>
              <w:t>Trong đó: Dữ liệu báo cáo lấy từ báo cáo hợp nhất với điều kiện:</w:t>
            </w:r>
          </w:p>
          <w:p w14:paraId="29322385" w14:textId="77777777" w:rsidR="003654C1" w:rsidRPr="00D110CF" w:rsidRDefault="003654C1" w:rsidP="006C57BE">
            <w:pPr>
              <w:pStyle w:val="Sothutu-1so"/>
              <w:ind w:left="346"/>
              <w:rPr>
                <w:sz w:val="26"/>
                <w:highlight w:val="yellow"/>
              </w:rPr>
            </w:pPr>
            <w:r w:rsidRPr="00D110CF">
              <w:rPr>
                <w:sz w:val="26"/>
                <w:highlight w:val="yellow"/>
              </w:rPr>
              <w:t>+ Kỳ báo cáo = kỳ báo cáo người dùng chọn</w:t>
            </w:r>
          </w:p>
          <w:p w14:paraId="03896649" w14:textId="77777777" w:rsidR="003654C1" w:rsidRPr="00D110CF" w:rsidRDefault="003654C1" w:rsidP="006C57BE">
            <w:pPr>
              <w:pStyle w:val="Sothutu-1so"/>
              <w:ind w:left="346"/>
              <w:rPr>
                <w:sz w:val="26"/>
              </w:rPr>
            </w:pPr>
            <w:r w:rsidRPr="00D110CF">
              <w:rPr>
                <w:sz w:val="26"/>
                <w:highlight w:val="yellow"/>
              </w:rPr>
              <w:t>+ Loại dữ liệu: Kế hoạch (đối với báo cáo kế hoạch) &amp; Thực hiện N12 (đối với báo cáo thực hiện)</w:t>
            </w:r>
          </w:p>
          <w:p w14:paraId="49259E24" w14:textId="77777777" w:rsidR="003654C1" w:rsidRPr="00D110CF" w:rsidRDefault="003654C1" w:rsidP="003654C1">
            <w:pPr>
              <w:pStyle w:val="ListParagraph"/>
              <w:numPr>
                <w:ilvl w:val="0"/>
                <w:numId w:val="20"/>
              </w:numPr>
              <w:spacing w:line="288" w:lineRule="auto"/>
              <w:ind w:left="436"/>
              <w:jc w:val="both"/>
              <w:rPr>
                <w:sz w:val="26"/>
                <w:lang w:val="vi-VN"/>
              </w:rPr>
            </w:pPr>
            <w:r w:rsidRPr="00D110CF">
              <w:rPr>
                <w:sz w:val="26"/>
                <w:lang w:val="vi-VN"/>
              </w:rPr>
              <w:t>Dữ liệu chênh lệch = Thực hiện – Kế hoạch</w:t>
            </w:r>
          </w:p>
          <w:p w14:paraId="43309794" w14:textId="77777777" w:rsidR="003654C1" w:rsidRPr="00D110CF" w:rsidRDefault="003654C1" w:rsidP="003654C1">
            <w:pPr>
              <w:pStyle w:val="ListParagraph"/>
              <w:numPr>
                <w:ilvl w:val="0"/>
                <w:numId w:val="20"/>
              </w:numPr>
              <w:spacing w:line="288" w:lineRule="auto"/>
              <w:ind w:left="436"/>
              <w:jc w:val="both"/>
              <w:rPr>
                <w:sz w:val="26"/>
                <w:lang w:val="vi-VN"/>
              </w:rPr>
            </w:pPr>
            <w:r w:rsidRPr="00D110CF">
              <w:rPr>
                <w:sz w:val="26"/>
                <w:lang w:val="vi-VN"/>
              </w:rPr>
              <w:t>Tỷ lệ hoàn thành: tỷ lệ %= (số thực hiện/số kế hoạch)x100</w:t>
            </w:r>
            <w:r w:rsidRPr="00D110CF">
              <w:rPr>
                <w:sz w:val="26"/>
              </w:rPr>
              <w:t xml:space="preserve">% </w:t>
            </w:r>
          </w:p>
          <w:p w14:paraId="12C6F977" w14:textId="6C79200C" w:rsidR="00483801" w:rsidRDefault="00483801" w:rsidP="005A6837">
            <w:pPr>
              <w:pStyle w:val="ListParagraph"/>
              <w:numPr>
                <w:ilvl w:val="0"/>
                <w:numId w:val="20"/>
              </w:numPr>
              <w:spacing w:line="288" w:lineRule="auto"/>
              <w:ind w:left="436"/>
              <w:jc w:val="both"/>
              <w:rPr>
                <w:sz w:val="26"/>
              </w:rPr>
            </w:pPr>
            <w:r w:rsidRPr="00D110CF">
              <w:rPr>
                <w:sz w:val="26"/>
              </w:rPr>
              <w:t xml:space="preserve">Template  </w:t>
            </w:r>
            <w:bookmarkStart w:id="75" w:name="_MON_1789460248"/>
            <w:bookmarkEnd w:id="75"/>
            <w:r w:rsidR="000B2B58" w:rsidRPr="00D110CF">
              <w:rPr>
                <w:sz w:val="26"/>
              </w:rPr>
              <w:object w:dxaOrig="1539" w:dyaOrig="997" w14:anchorId="0019EBCD">
                <v:shape id="_x0000_i1056" type="#_x0000_t75" style="width:77.5pt;height:50pt" o:ole="">
                  <v:imagedata r:id="rId18" o:title=""/>
                </v:shape>
                <o:OLEObject Type="Embed" ProgID="Excel.Sheet.12" ShapeID="_x0000_i1056" DrawAspect="Icon" ObjectID="_1789483120" r:id="rId19"/>
              </w:object>
            </w:r>
          </w:p>
          <w:p w14:paraId="4869B4E4" w14:textId="740DFBA6" w:rsidR="005A6837" w:rsidRPr="00D110CF" w:rsidRDefault="005A6837" w:rsidP="005A6837">
            <w:pPr>
              <w:pStyle w:val="ListParagraph"/>
              <w:numPr>
                <w:ilvl w:val="0"/>
                <w:numId w:val="20"/>
              </w:numPr>
              <w:spacing w:line="288" w:lineRule="auto"/>
              <w:ind w:left="436"/>
              <w:jc w:val="both"/>
              <w:rPr>
                <w:sz w:val="26"/>
              </w:rPr>
            </w:pPr>
            <w:r w:rsidRPr="005A6837">
              <w:rPr>
                <w:sz w:val="26"/>
                <w:highlight w:val="yellow"/>
              </w:rPr>
              <w:t>Thứ tự hiển th</w:t>
            </w:r>
            <w:r>
              <w:rPr>
                <w:sz w:val="26"/>
                <w:highlight w:val="yellow"/>
              </w:rPr>
              <w:t>ị dữ liệu báo cáo</w:t>
            </w:r>
            <w:r w:rsidRPr="005A6837">
              <w:rPr>
                <w:sz w:val="26"/>
                <w:highlight w:val="yellow"/>
              </w:rPr>
              <w:t>: Dữ liệu Thực hiện, Dữ liệu Kế hoạch, Dữ liệu chênh lệch, Tỷ lệ hoàn thành</w:t>
            </w:r>
          </w:p>
        </w:tc>
        <w:tc>
          <w:tcPr>
            <w:tcW w:w="923" w:type="dxa"/>
            <w:shd w:val="clear" w:color="auto" w:fill="auto"/>
          </w:tcPr>
          <w:p w14:paraId="1A4D7868" w14:textId="77777777" w:rsidR="00483801" w:rsidRPr="00D110CF" w:rsidRDefault="00483801" w:rsidP="00483801">
            <w:pPr>
              <w:jc w:val="both"/>
              <w:rPr>
                <w:sz w:val="26"/>
                <w:szCs w:val="26"/>
                <w:lang w:val="pt-BR"/>
              </w:rPr>
            </w:pPr>
          </w:p>
        </w:tc>
      </w:tr>
      <w:tr w:rsidR="00483801" w:rsidRPr="00D110CF" w14:paraId="40105817" w14:textId="77777777" w:rsidTr="002C7681">
        <w:tc>
          <w:tcPr>
            <w:tcW w:w="4297" w:type="dxa"/>
            <w:shd w:val="clear" w:color="auto" w:fill="auto"/>
          </w:tcPr>
          <w:p w14:paraId="0739D72E" w14:textId="77777777" w:rsidR="00483801" w:rsidRPr="00D110CF" w:rsidRDefault="00483801" w:rsidP="00483801">
            <w:pPr>
              <w:pStyle w:val="ListParagraph"/>
              <w:jc w:val="both"/>
              <w:rPr>
                <w:sz w:val="26"/>
                <w:szCs w:val="26"/>
                <w:lang w:val="vi-VN"/>
              </w:rPr>
            </w:pPr>
          </w:p>
        </w:tc>
        <w:tc>
          <w:tcPr>
            <w:tcW w:w="4140" w:type="dxa"/>
            <w:shd w:val="clear" w:color="auto" w:fill="auto"/>
          </w:tcPr>
          <w:p w14:paraId="5100A985" w14:textId="77777777" w:rsidR="00483801" w:rsidRPr="00D110CF" w:rsidRDefault="00483801" w:rsidP="00483801">
            <w:pPr>
              <w:pStyle w:val="Sothutu-1so"/>
              <w:rPr>
                <w:sz w:val="26"/>
                <w:lang w:val="vi-VN"/>
              </w:rPr>
            </w:pPr>
            <w:r w:rsidRPr="00D110CF">
              <w:rPr>
                <w:sz w:val="26"/>
                <w:lang w:val="vi-VN"/>
              </w:rPr>
              <w:t>Lưu ý:</w:t>
            </w:r>
          </w:p>
          <w:p w14:paraId="21743ACB" w14:textId="77777777" w:rsidR="00483801" w:rsidRPr="00D110CF" w:rsidRDefault="00483801" w:rsidP="00483801">
            <w:pPr>
              <w:pStyle w:val="Sothutu-1so"/>
              <w:ind w:firstLine="461"/>
              <w:rPr>
                <w:sz w:val="26"/>
                <w:lang w:val="vi-VN"/>
              </w:rPr>
            </w:pPr>
            <w:r w:rsidRPr="00D110CF">
              <w:rPr>
                <w:sz w:val="26"/>
                <w:lang w:val="vi-VN"/>
              </w:rPr>
              <w:t>o</w:t>
            </w:r>
            <w:r w:rsidRPr="00D110CF">
              <w:rPr>
                <w:sz w:val="26"/>
                <w:lang w:val="vi-VN"/>
              </w:rPr>
              <w:tab/>
              <w:t>Text lề trái, Số lề phải</w:t>
            </w:r>
          </w:p>
          <w:p w14:paraId="030051AB" w14:textId="77777777" w:rsidR="00483801" w:rsidRPr="00D110CF" w:rsidRDefault="00483801" w:rsidP="00483801">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3E49D162" w14:textId="77777777" w:rsidR="00483801" w:rsidRPr="00D110CF" w:rsidRDefault="00483801" w:rsidP="00483801">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30F2624A" w14:textId="77777777" w:rsidR="00483801" w:rsidRPr="00D110CF" w:rsidRDefault="00483801" w:rsidP="00483801">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5DB17883" w14:textId="77777777" w:rsidR="00483801" w:rsidRPr="00D110CF" w:rsidRDefault="00483801" w:rsidP="00483801">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7C692C4D" w14:textId="77777777" w:rsidR="00483801" w:rsidRPr="00D110CF" w:rsidRDefault="00483801" w:rsidP="00483801">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923" w:type="dxa"/>
            <w:shd w:val="clear" w:color="auto" w:fill="auto"/>
          </w:tcPr>
          <w:p w14:paraId="69D589B2" w14:textId="77777777" w:rsidR="00483801" w:rsidRPr="00D110CF" w:rsidRDefault="00483801" w:rsidP="00483801">
            <w:pPr>
              <w:jc w:val="both"/>
              <w:rPr>
                <w:sz w:val="26"/>
                <w:szCs w:val="26"/>
                <w:lang w:val="pt-BR"/>
              </w:rPr>
            </w:pPr>
          </w:p>
        </w:tc>
      </w:tr>
      <w:tr w:rsidR="00483801" w:rsidRPr="00D110CF" w14:paraId="1E303002" w14:textId="77777777" w:rsidTr="002C7681">
        <w:tc>
          <w:tcPr>
            <w:tcW w:w="4297" w:type="dxa"/>
            <w:shd w:val="pct10" w:color="auto" w:fill="auto"/>
          </w:tcPr>
          <w:p w14:paraId="4E104FCF" w14:textId="77777777" w:rsidR="00483801" w:rsidRPr="00D110CF" w:rsidRDefault="00483801" w:rsidP="00483801">
            <w:pPr>
              <w:jc w:val="both"/>
              <w:rPr>
                <w:sz w:val="26"/>
                <w:szCs w:val="26"/>
                <w:lang w:val="pt-BR"/>
              </w:rPr>
            </w:pPr>
          </w:p>
        </w:tc>
        <w:tc>
          <w:tcPr>
            <w:tcW w:w="4140" w:type="dxa"/>
            <w:shd w:val="pct10" w:color="auto" w:fill="auto"/>
          </w:tcPr>
          <w:p w14:paraId="62D28FCA" w14:textId="77777777" w:rsidR="00483801" w:rsidRPr="00D110CF" w:rsidRDefault="00483801" w:rsidP="00483801">
            <w:pPr>
              <w:jc w:val="both"/>
              <w:rPr>
                <w:sz w:val="26"/>
                <w:szCs w:val="26"/>
                <w:lang w:val="pt-BR"/>
              </w:rPr>
            </w:pPr>
          </w:p>
        </w:tc>
        <w:tc>
          <w:tcPr>
            <w:tcW w:w="923" w:type="dxa"/>
            <w:shd w:val="pct10" w:color="auto" w:fill="auto"/>
          </w:tcPr>
          <w:p w14:paraId="42E31F2F" w14:textId="77777777" w:rsidR="00483801" w:rsidRPr="00D110CF" w:rsidRDefault="00483801" w:rsidP="00483801">
            <w:pPr>
              <w:jc w:val="both"/>
              <w:rPr>
                <w:sz w:val="26"/>
                <w:szCs w:val="26"/>
                <w:lang w:val="pt-BR"/>
              </w:rPr>
            </w:pPr>
          </w:p>
        </w:tc>
      </w:tr>
    </w:tbl>
    <w:p w14:paraId="39AE7FB7" w14:textId="77777777" w:rsidR="00483801" w:rsidRPr="00D110CF" w:rsidRDefault="00483801" w:rsidP="006C57BE">
      <w:pPr>
        <w:pStyle w:val="Heading5"/>
        <w:tabs>
          <w:tab w:val="clear" w:pos="4248"/>
          <w:tab w:val="num" w:pos="3690"/>
        </w:tabs>
        <w:spacing w:line="240" w:lineRule="auto"/>
        <w:ind w:left="1980" w:hanging="1260"/>
        <w:rPr>
          <w:sz w:val="26"/>
          <w:szCs w:val="26"/>
          <w:lang w:eastAsia="ar-SA"/>
        </w:rPr>
      </w:pPr>
      <w:r w:rsidRPr="00D110CF">
        <w:rPr>
          <w:sz w:val="26"/>
          <w:szCs w:val="26"/>
          <w:lang w:eastAsia="ar-SA"/>
        </w:rPr>
        <w:lastRenderedPageBreak/>
        <w:t>Mô tả dòng sự kiện phụ (Alternative Flow)</w:t>
      </w:r>
    </w:p>
    <w:p w14:paraId="766651CA" w14:textId="77777777" w:rsidR="00483801" w:rsidRPr="00D110CF" w:rsidRDefault="00483801" w:rsidP="00483801">
      <w:pPr>
        <w:pStyle w:val="InfoBlue"/>
        <w:spacing w:after="0"/>
        <w:ind w:left="0"/>
        <w:rPr>
          <w:rFonts w:ascii="Times New Roman" w:hAnsi="Times New Roman" w:cs="Times New Roman"/>
          <w:i/>
          <w:sz w:val="26"/>
          <w:szCs w:val="26"/>
        </w:rPr>
      </w:pPr>
      <w:r w:rsidRPr="00D110CF">
        <w:rPr>
          <w:rFonts w:ascii="Times New Roman" w:hAnsi="Times New Roman" w:cs="Times New Roman"/>
          <w:color w:val="000000" w:themeColor="text1"/>
          <w:sz w:val="26"/>
          <w:szCs w:val="26"/>
        </w:rPr>
        <w:t>Chức năng không có luồng sự kiện phụ</w:t>
      </w:r>
    </w:p>
    <w:p w14:paraId="60505818" w14:textId="2D46E036" w:rsidR="006C57BE" w:rsidRPr="00D110CF" w:rsidRDefault="006C57BE" w:rsidP="006C57BE">
      <w:pPr>
        <w:pStyle w:val="Heading4"/>
        <w:rPr>
          <w:rFonts w:ascii="Times New Roman" w:hAnsi="Times New Roman"/>
        </w:rPr>
      </w:pPr>
      <w:r w:rsidRPr="00D110CF">
        <w:rPr>
          <w:rFonts w:ascii="Times New Roman" w:hAnsi="Times New Roman"/>
          <w:bCs/>
          <w:sz w:val="26"/>
          <w:szCs w:val="26"/>
        </w:rPr>
        <w:t xml:space="preserve">Báo cáo so sánh số thực hiện </w:t>
      </w:r>
      <w:r w:rsidRPr="00D110CF">
        <w:rPr>
          <w:rFonts w:ascii="Times New Roman" w:hAnsi="Times New Roman"/>
          <w:sz w:val="26"/>
          <w:szCs w:val="26"/>
        </w:rPr>
        <w:t>vs số kế hoạch khác</w:t>
      </w:r>
    </w:p>
    <w:p w14:paraId="055077D3" w14:textId="77777777" w:rsidR="006C57BE" w:rsidRPr="00D110CF" w:rsidRDefault="006C57BE" w:rsidP="006C57BE">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6C57BE" w:rsidRPr="00D110CF" w14:paraId="139F7C70" w14:textId="77777777" w:rsidTr="008E7F17">
        <w:trPr>
          <w:trHeight w:val="284"/>
          <w:jc w:val="center"/>
        </w:trPr>
        <w:tc>
          <w:tcPr>
            <w:tcW w:w="1590" w:type="pct"/>
            <w:tcBorders>
              <w:top w:val="single" w:sz="18" w:space="0" w:color="808080"/>
              <w:left w:val="single" w:sz="18" w:space="0" w:color="808080"/>
            </w:tcBorders>
            <w:shd w:val="clear" w:color="auto" w:fill="F3F3F3"/>
            <w:vAlign w:val="center"/>
          </w:tcPr>
          <w:p w14:paraId="7B118ABA" w14:textId="77777777" w:rsidR="006C57BE" w:rsidRPr="00D110CF" w:rsidRDefault="006C57BE" w:rsidP="008E7F17">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6B0400CC" w14:textId="7CCED284" w:rsidR="006C57BE" w:rsidRPr="00D110CF" w:rsidRDefault="006C57BE" w:rsidP="008E7F17">
            <w:pPr>
              <w:pStyle w:val="BodyText"/>
              <w:ind w:left="0"/>
              <w:rPr>
                <w:color w:val="000000" w:themeColor="text1"/>
                <w:sz w:val="26"/>
                <w:szCs w:val="26"/>
                <w:lang w:val="vi-VN" w:eastAsia="ar-SA"/>
              </w:rPr>
            </w:pPr>
            <w:r w:rsidRPr="00D110CF">
              <w:rPr>
                <w:bCs/>
                <w:sz w:val="26"/>
                <w:szCs w:val="26"/>
              </w:rPr>
              <w:t xml:space="preserve">Báo cáo so sánh số thực hiện </w:t>
            </w:r>
            <w:r w:rsidRPr="00D110CF">
              <w:rPr>
                <w:sz w:val="26"/>
                <w:szCs w:val="26"/>
              </w:rPr>
              <w:t>vs số kế hoạch khác</w:t>
            </w:r>
          </w:p>
        </w:tc>
      </w:tr>
      <w:tr w:rsidR="006C57BE" w:rsidRPr="00D110CF" w14:paraId="3F4F9A8B" w14:textId="77777777" w:rsidTr="008E7F17">
        <w:trPr>
          <w:trHeight w:val="284"/>
          <w:jc w:val="center"/>
        </w:trPr>
        <w:tc>
          <w:tcPr>
            <w:tcW w:w="1590" w:type="pct"/>
            <w:tcBorders>
              <w:left w:val="single" w:sz="18" w:space="0" w:color="808080"/>
            </w:tcBorders>
            <w:shd w:val="clear" w:color="auto" w:fill="F3F3F3"/>
            <w:vAlign w:val="center"/>
          </w:tcPr>
          <w:p w14:paraId="68757E92" w14:textId="77777777" w:rsidR="006C57BE" w:rsidRPr="00D110CF" w:rsidRDefault="006C57BE" w:rsidP="008E7F17">
            <w:pPr>
              <w:ind w:left="142"/>
              <w:rPr>
                <w:b/>
                <w:sz w:val="26"/>
                <w:szCs w:val="26"/>
              </w:rPr>
            </w:pPr>
            <w:r w:rsidRPr="00D110CF">
              <w:rPr>
                <w:b/>
                <w:sz w:val="26"/>
                <w:szCs w:val="26"/>
              </w:rPr>
              <w:t>Mô tả</w:t>
            </w:r>
          </w:p>
        </w:tc>
        <w:tc>
          <w:tcPr>
            <w:tcW w:w="3410" w:type="pct"/>
            <w:tcBorders>
              <w:right w:val="single" w:sz="18" w:space="0" w:color="808080"/>
            </w:tcBorders>
            <w:vAlign w:val="center"/>
          </w:tcPr>
          <w:p w14:paraId="001EC700" w14:textId="77777777" w:rsidR="006C57BE" w:rsidRPr="00D110CF" w:rsidRDefault="006C57BE" w:rsidP="008E7F17">
            <w:pPr>
              <w:pStyle w:val="BodyText"/>
              <w:ind w:left="0"/>
              <w:rPr>
                <w:sz w:val="26"/>
                <w:szCs w:val="26"/>
                <w:lang w:eastAsia="ar-SA"/>
              </w:rPr>
            </w:pPr>
            <w:r w:rsidRPr="00D110CF">
              <w:rPr>
                <w:sz w:val="26"/>
                <w:szCs w:val="26"/>
                <w:lang w:eastAsia="ar-SA"/>
              </w:rPr>
              <w:t xml:space="preserve">- </w:t>
            </w:r>
            <w:r w:rsidRPr="00D110CF">
              <w:rPr>
                <w:sz w:val="26"/>
                <w:szCs w:val="26"/>
                <w:lang w:val="vi-VN" w:eastAsia="ar-SA"/>
              </w:rPr>
              <w:t xml:space="preserve">Xử lý dữ liệu </w:t>
            </w:r>
            <w:r w:rsidRPr="00D110CF">
              <w:rPr>
                <w:bCs/>
                <w:sz w:val="26"/>
                <w:szCs w:val="26"/>
              </w:rPr>
              <w:t xml:space="preserve">Báo cáo so sánh số thực hiện </w:t>
            </w:r>
            <w:r w:rsidRPr="00D110CF">
              <w:rPr>
                <w:sz w:val="26"/>
                <w:szCs w:val="26"/>
              </w:rPr>
              <w:t>vs số kế hoạch khác</w:t>
            </w:r>
            <w:r w:rsidRPr="00D110CF">
              <w:rPr>
                <w:sz w:val="26"/>
                <w:szCs w:val="26"/>
                <w:lang w:eastAsia="ar-SA"/>
              </w:rPr>
              <w:t xml:space="preserve"> </w:t>
            </w:r>
          </w:p>
          <w:p w14:paraId="65C485D8" w14:textId="4D999066" w:rsidR="006C57BE" w:rsidRPr="00D110CF" w:rsidRDefault="006C57BE" w:rsidP="008E7F17">
            <w:pPr>
              <w:pStyle w:val="BodyText"/>
              <w:ind w:left="0"/>
              <w:rPr>
                <w:sz w:val="26"/>
                <w:szCs w:val="26"/>
                <w:lang w:eastAsia="ar-SA"/>
              </w:rPr>
            </w:pPr>
            <w:r w:rsidRPr="00D110CF">
              <w:rPr>
                <w:sz w:val="26"/>
                <w:szCs w:val="26"/>
                <w:lang w:eastAsia="ar-SA"/>
              </w:rPr>
              <w:t xml:space="preserve">- Tìm kiếm và export </w:t>
            </w:r>
            <w:r w:rsidRPr="00D110CF">
              <w:rPr>
                <w:bCs/>
                <w:sz w:val="26"/>
                <w:szCs w:val="26"/>
              </w:rPr>
              <w:t xml:space="preserve">Báo cáo so sánh số thực hiện </w:t>
            </w:r>
            <w:r w:rsidRPr="00D110CF">
              <w:rPr>
                <w:sz w:val="26"/>
                <w:szCs w:val="26"/>
              </w:rPr>
              <w:t>vs số kế hoạch khác</w:t>
            </w:r>
          </w:p>
        </w:tc>
      </w:tr>
      <w:tr w:rsidR="006C57BE" w:rsidRPr="00D110CF" w14:paraId="0CADB0DC" w14:textId="77777777" w:rsidTr="008E7F17">
        <w:trPr>
          <w:trHeight w:val="395"/>
          <w:jc w:val="center"/>
        </w:trPr>
        <w:tc>
          <w:tcPr>
            <w:tcW w:w="1590" w:type="pct"/>
            <w:tcBorders>
              <w:left w:val="single" w:sz="18" w:space="0" w:color="808080"/>
            </w:tcBorders>
            <w:shd w:val="clear" w:color="auto" w:fill="F3F3F3"/>
            <w:vAlign w:val="center"/>
          </w:tcPr>
          <w:p w14:paraId="6BE88FA0" w14:textId="77777777" w:rsidR="006C57BE" w:rsidRPr="00D110CF" w:rsidRDefault="006C57BE" w:rsidP="008E7F17">
            <w:pPr>
              <w:ind w:left="142"/>
              <w:rPr>
                <w:b/>
                <w:sz w:val="26"/>
                <w:szCs w:val="26"/>
              </w:rPr>
            </w:pPr>
            <w:r w:rsidRPr="00D110CF">
              <w:rPr>
                <w:b/>
                <w:sz w:val="26"/>
                <w:szCs w:val="26"/>
              </w:rPr>
              <w:t>Tác  nhân</w:t>
            </w:r>
          </w:p>
        </w:tc>
        <w:tc>
          <w:tcPr>
            <w:tcW w:w="3410" w:type="pct"/>
            <w:tcBorders>
              <w:right w:val="single" w:sz="18" w:space="0" w:color="808080"/>
            </w:tcBorders>
            <w:vAlign w:val="center"/>
          </w:tcPr>
          <w:p w14:paraId="53DAD1C1" w14:textId="77777777" w:rsidR="006C57BE" w:rsidRPr="00D110CF" w:rsidRDefault="006C57BE" w:rsidP="008E7F17">
            <w:pPr>
              <w:ind w:left="0"/>
              <w:rPr>
                <w:sz w:val="26"/>
                <w:szCs w:val="26"/>
              </w:rPr>
            </w:pPr>
            <w:r w:rsidRPr="00D110CF">
              <w:rPr>
                <w:sz w:val="26"/>
                <w:szCs w:val="26"/>
              </w:rPr>
              <w:t>Người dùng</w:t>
            </w:r>
          </w:p>
        </w:tc>
      </w:tr>
      <w:tr w:rsidR="006C57BE" w:rsidRPr="00D110CF" w14:paraId="5C2394C3" w14:textId="77777777" w:rsidTr="008E7F17">
        <w:trPr>
          <w:trHeight w:val="378"/>
          <w:jc w:val="center"/>
        </w:trPr>
        <w:tc>
          <w:tcPr>
            <w:tcW w:w="1590" w:type="pct"/>
            <w:tcBorders>
              <w:left w:val="single" w:sz="18" w:space="0" w:color="808080"/>
            </w:tcBorders>
            <w:shd w:val="clear" w:color="auto" w:fill="F3F3F3"/>
            <w:vAlign w:val="center"/>
          </w:tcPr>
          <w:p w14:paraId="7E668FEE" w14:textId="77777777" w:rsidR="006C57BE" w:rsidRPr="00D110CF" w:rsidRDefault="006C57BE" w:rsidP="008E7F17">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3FAC9D84" w14:textId="77777777" w:rsidR="006C57BE" w:rsidRPr="00D110CF" w:rsidRDefault="006C57BE" w:rsidP="008E7F17">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6C57BE" w:rsidRPr="00D110CF" w14:paraId="7FFB0DF3" w14:textId="77777777" w:rsidTr="008E7F17">
        <w:trPr>
          <w:trHeight w:val="530"/>
          <w:jc w:val="center"/>
        </w:trPr>
        <w:tc>
          <w:tcPr>
            <w:tcW w:w="1590" w:type="pct"/>
            <w:tcBorders>
              <w:left w:val="single" w:sz="18" w:space="0" w:color="808080"/>
              <w:bottom w:val="single" w:sz="8" w:space="0" w:color="808080"/>
            </w:tcBorders>
            <w:shd w:val="clear" w:color="auto" w:fill="F3F3F3"/>
            <w:vAlign w:val="center"/>
          </w:tcPr>
          <w:p w14:paraId="5C0EE570" w14:textId="77777777" w:rsidR="006C57BE" w:rsidRPr="00D110CF" w:rsidRDefault="006C57BE" w:rsidP="008E7F17">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4284E968" w14:textId="77777777" w:rsidR="006C57BE" w:rsidRPr="00D110CF" w:rsidRDefault="006C57BE" w:rsidP="008E7F17">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6C57BE" w:rsidRPr="00D110CF" w14:paraId="4BB8D888" w14:textId="77777777" w:rsidTr="008E7F17">
        <w:trPr>
          <w:trHeight w:val="284"/>
          <w:jc w:val="center"/>
        </w:trPr>
        <w:tc>
          <w:tcPr>
            <w:tcW w:w="1590" w:type="pct"/>
            <w:tcBorders>
              <w:left w:val="single" w:sz="18" w:space="0" w:color="808080"/>
              <w:bottom w:val="single" w:sz="4" w:space="0" w:color="808080"/>
            </w:tcBorders>
            <w:shd w:val="clear" w:color="auto" w:fill="F3F3F3"/>
            <w:vAlign w:val="center"/>
          </w:tcPr>
          <w:p w14:paraId="5D5314F1" w14:textId="77777777" w:rsidR="006C57BE" w:rsidRPr="00D110CF" w:rsidRDefault="006C57BE" w:rsidP="008E7F17">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57575085" w14:textId="77777777" w:rsidR="006C57BE" w:rsidRPr="00D110CF" w:rsidRDefault="006C57BE" w:rsidP="008E7F17">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6C57BE" w:rsidRPr="00D110CF" w14:paraId="4B591446" w14:textId="77777777" w:rsidTr="008E7F17">
        <w:trPr>
          <w:trHeight w:val="284"/>
          <w:jc w:val="center"/>
        </w:trPr>
        <w:tc>
          <w:tcPr>
            <w:tcW w:w="1590" w:type="pct"/>
            <w:tcBorders>
              <w:left w:val="single" w:sz="18" w:space="0" w:color="808080"/>
              <w:bottom w:val="single" w:sz="18" w:space="0" w:color="808080"/>
            </w:tcBorders>
            <w:shd w:val="clear" w:color="auto" w:fill="F3F3F3"/>
            <w:vAlign w:val="center"/>
          </w:tcPr>
          <w:p w14:paraId="0D57A78F" w14:textId="77777777" w:rsidR="006C57BE" w:rsidRPr="00D110CF" w:rsidRDefault="006C57BE" w:rsidP="008E7F17">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76C3DDBB" w14:textId="77777777" w:rsidR="006C57BE" w:rsidRPr="00D110CF" w:rsidRDefault="006C57BE" w:rsidP="008E7F17">
            <w:pPr>
              <w:pStyle w:val="tvNote"/>
              <w:rPr>
                <w:i w:val="0"/>
                <w:color w:val="000000" w:themeColor="text1"/>
                <w:sz w:val="26"/>
                <w:szCs w:val="26"/>
                <w:lang w:val="vi-VN"/>
              </w:rPr>
            </w:pPr>
            <w:r w:rsidRPr="00D110CF">
              <w:rPr>
                <w:i w:val="0"/>
                <w:color w:val="000000" w:themeColor="text1"/>
                <w:sz w:val="26"/>
                <w:szCs w:val="26"/>
                <w:lang w:val="vi-VN"/>
              </w:rPr>
              <w:t>N/A</w:t>
            </w:r>
          </w:p>
          <w:p w14:paraId="531E4565" w14:textId="77777777" w:rsidR="006C57BE" w:rsidRPr="00D110CF" w:rsidRDefault="006C57BE" w:rsidP="008E7F17">
            <w:pPr>
              <w:pStyle w:val="BodyText"/>
              <w:ind w:left="0"/>
              <w:rPr>
                <w:color w:val="000000" w:themeColor="text1"/>
                <w:sz w:val="26"/>
                <w:szCs w:val="26"/>
              </w:rPr>
            </w:pPr>
          </w:p>
        </w:tc>
      </w:tr>
    </w:tbl>
    <w:p w14:paraId="336BA071" w14:textId="77777777" w:rsidR="006C57BE" w:rsidRPr="00D110CF" w:rsidRDefault="006C57BE" w:rsidP="006C57BE">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Màn hình</w:t>
      </w:r>
    </w:p>
    <w:p w14:paraId="42F6CED1" w14:textId="7F4C976D" w:rsidR="006C57BE" w:rsidRPr="00D110CF" w:rsidRDefault="000B2B58" w:rsidP="006C57BE">
      <w:pPr>
        <w:ind w:left="90"/>
        <w:jc w:val="center"/>
        <w:rPr>
          <w:sz w:val="26"/>
          <w:szCs w:val="26"/>
          <w:lang w:eastAsia="ar-SA"/>
        </w:rPr>
      </w:pPr>
      <w:r w:rsidRPr="000B2B58">
        <w:rPr>
          <w:sz w:val="26"/>
          <w:szCs w:val="26"/>
          <w:lang w:eastAsia="ar-SA"/>
        </w:rPr>
        <w:drawing>
          <wp:inline distT="0" distB="0" distL="0" distR="0" wp14:anchorId="385A3C44" wp14:editId="19DF1856">
            <wp:extent cx="5941695" cy="334200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3342005"/>
                    </a:xfrm>
                    <a:prstGeom prst="rect">
                      <a:avLst/>
                    </a:prstGeom>
                  </pic:spPr>
                </pic:pic>
              </a:graphicData>
            </a:graphic>
          </wp:inline>
        </w:drawing>
      </w:r>
    </w:p>
    <w:p w14:paraId="1168F182" w14:textId="0C5F4563" w:rsidR="006C57BE" w:rsidRPr="00D110CF" w:rsidRDefault="006C57BE" w:rsidP="006C57BE">
      <w:pPr>
        <w:ind w:left="0"/>
        <w:jc w:val="center"/>
        <w:rPr>
          <w:sz w:val="26"/>
          <w:szCs w:val="26"/>
          <w:lang w:eastAsia="ar-SA"/>
        </w:rPr>
      </w:pPr>
      <w:r w:rsidRPr="00D110CF">
        <w:rPr>
          <w:sz w:val="26"/>
          <w:szCs w:val="26"/>
          <w:lang w:val="vi-VN" w:eastAsia="ar-SA"/>
        </w:rPr>
        <w:t xml:space="preserve">Hình </w:t>
      </w:r>
      <w:r w:rsidRPr="00D110CF">
        <w:rPr>
          <w:sz w:val="26"/>
          <w:szCs w:val="26"/>
          <w:lang w:eastAsia="ar-SA"/>
        </w:rPr>
        <w:t>2</w:t>
      </w:r>
      <w:r w:rsidRPr="00D110CF">
        <w:rPr>
          <w:sz w:val="26"/>
          <w:szCs w:val="26"/>
          <w:lang w:val="vi-VN" w:eastAsia="ar-SA"/>
        </w:rPr>
        <w:t xml:space="preserve">. Giao diện </w:t>
      </w:r>
      <w:r w:rsidR="002C7681" w:rsidRPr="00D110CF">
        <w:rPr>
          <w:bCs/>
          <w:sz w:val="26"/>
          <w:szCs w:val="26"/>
        </w:rPr>
        <w:t xml:space="preserve">Báo cáo </w:t>
      </w:r>
      <w:commentRangeStart w:id="76"/>
      <w:commentRangeStart w:id="77"/>
      <w:r w:rsidR="002C7681" w:rsidRPr="00D110CF">
        <w:rPr>
          <w:bCs/>
          <w:sz w:val="26"/>
          <w:szCs w:val="26"/>
        </w:rPr>
        <w:t xml:space="preserve">so sánh số thực hiện </w:t>
      </w:r>
      <w:r w:rsidR="002C7681" w:rsidRPr="00D110CF">
        <w:rPr>
          <w:sz w:val="26"/>
          <w:szCs w:val="26"/>
        </w:rPr>
        <w:t>vs số kế hoạch khác</w:t>
      </w:r>
      <w:commentRangeEnd w:id="76"/>
      <w:r w:rsidR="00701B18" w:rsidRPr="00D110CF">
        <w:rPr>
          <w:rStyle w:val="CommentReference"/>
          <w:snapToGrid/>
        </w:rPr>
        <w:commentReference w:id="76"/>
      </w:r>
      <w:commentRangeEnd w:id="77"/>
      <w:r w:rsidR="00E43734">
        <w:rPr>
          <w:rStyle w:val="CommentReference"/>
          <w:snapToGrid/>
        </w:rPr>
        <w:commentReference w:id="77"/>
      </w:r>
    </w:p>
    <w:p w14:paraId="0205C9F1" w14:textId="77777777" w:rsidR="006C57BE" w:rsidRPr="00D110CF" w:rsidRDefault="006C57BE" w:rsidP="006C57BE">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lastRenderedPageBreak/>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839"/>
        <w:gridCol w:w="684"/>
      </w:tblGrid>
      <w:tr w:rsidR="006C57BE" w:rsidRPr="00D110CF" w14:paraId="34DA490F" w14:textId="77777777" w:rsidTr="008E7F17">
        <w:trPr>
          <w:trHeight w:val="530"/>
        </w:trPr>
        <w:tc>
          <w:tcPr>
            <w:tcW w:w="4837" w:type="dxa"/>
            <w:shd w:val="pct5" w:color="auto" w:fill="auto"/>
          </w:tcPr>
          <w:p w14:paraId="3320E17E" w14:textId="77777777" w:rsidR="006C57BE" w:rsidRPr="00D110CF" w:rsidRDefault="006C57BE" w:rsidP="008E7F17">
            <w:pPr>
              <w:ind w:left="0"/>
              <w:jc w:val="center"/>
              <w:rPr>
                <w:b/>
                <w:sz w:val="26"/>
                <w:szCs w:val="26"/>
                <w:lang w:val="vi-VN"/>
              </w:rPr>
            </w:pPr>
            <w:r w:rsidRPr="00D110CF">
              <w:rPr>
                <w:b/>
                <w:sz w:val="26"/>
                <w:szCs w:val="26"/>
                <w:lang w:val="vi-VN"/>
              </w:rPr>
              <w:t>Hành động của tác nhân</w:t>
            </w:r>
          </w:p>
        </w:tc>
        <w:tc>
          <w:tcPr>
            <w:tcW w:w="3839" w:type="dxa"/>
            <w:shd w:val="pct5" w:color="auto" w:fill="auto"/>
          </w:tcPr>
          <w:p w14:paraId="0F77686F" w14:textId="77777777" w:rsidR="006C57BE" w:rsidRPr="00D110CF" w:rsidRDefault="006C57BE" w:rsidP="008E7F17">
            <w:pPr>
              <w:ind w:left="0"/>
              <w:jc w:val="center"/>
              <w:rPr>
                <w:b/>
                <w:sz w:val="26"/>
                <w:szCs w:val="26"/>
                <w:lang w:val="vi-VN"/>
              </w:rPr>
            </w:pPr>
            <w:r w:rsidRPr="00D110CF">
              <w:rPr>
                <w:b/>
                <w:sz w:val="26"/>
                <w:szCs w:val="26"/>
                <w:lang w:val="vi-VN"/>
              </w:rPr>
              <w:t>Phản ứng của hệ thống</w:t>
            </w:r>
          </w:p>
        </w:tc>
        <w:tc>
          <w:tcPr>
            <w:tcW w:w="684" w:type="dxa"/>
            <w:shd w:val="pct5" w:color="auto" w:fill="auto"/>
          </w:tcPr>
          <w:p w14:paraId="72EE23A4" w14:textId="77777777" w:rsidR="006C57BE" w:rsidRPr="00D110CF" w:rsidRDefault="006C57BE" w:rsidP="008E7F17">
            <w:pPr>
              <w:ind w:left="0"/>
              <w:jc w:val="center"/>
              <w:rPr>
                <w:b/>
                <w:sz w:val="26"/>
                <w:szCs w:val="26"/>
                <w:lang w:val="vi-VN"/>
              </w:rPr>
            </w:pPr>
            <w:r w:rsidRPr="00D110CF">
              <w:rPr>
                <w:b/>
                <w:sz w:val="26"/>
                <w:szCs w:val="26"/>
                <w:lang w:val="vi-VN"/>
              </w:rPr>
              <w:t>Dữ liệu liên quan (C/R/U/D)</w:t>
            </w:r>
          </w:p>
        </w:tc>
      </w:tr>
      <w:tr w:rsidR="006C57BE" w:rsidRPr="00D110CF" w14:paraId="7F2E7A7D" w14:textId="77777777" w:rsidTr="008E7F17">
        <w:trPr>
          <w:trHeight w:val="494"/>
        </w:trPr>
        <w:tc>
          <w:tcPr>
            <w:tcW w:w="4837" w:type="dxa"/>
          </w:tcPr>
          <w:p w14:paraId="35318F4E" w14:textId="1E494A82" w:rsidR="006C57BE" w:rsidRPr="00D110CF" w:rsidRDefault="006C57BE" w:rsidP="006C57BE">
            <w:pPr>
              <w:pStyle w:val="Sothutu-1so"/>
              <w:numPr>
                <w:ilvl w:val="0"/>
                <w:numId w:val="32"/>
              </w:numPr>
              <w:rPr>
                <w:sz w:val="26"/>
                <w:lang w:val="vi-VN"/>
              </w:rPr>
            </w:pPr>
            <w:r w:rsidRPr="00D110CF">
              <w:rPr>
                <w:sz w:val="26"/>
                <w:lang w:val="vi-VN"/>
              </w:rPr>
              <w:t>Truy cập menu Báo cáo so sánh</w:t>
            </w:r>
          </w:p>
        </w:tc>
        <w:tc>
          <w:tcPr>
            <w:tcW w:w="3839" w:type="dxa"/>
          </w:tcPr>
          <w:p w14:paraId="4953686B" w14:textId="77777777" w:rsidR="006C57BE" w:rsidRPr="00D110CF" w:rsidRDefault="006C57BE" w:rsidP="006C57BE">
            <w:pPr>
              <w:pStyle w:val="Sothutu-1so"/>
              <w:numPr>
                <w:ilvl w:val="0"/>
                <w:numId w:val="32"/>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684" w:type="dxa"/>
          </w:tcPr>
          <w:p w14:paraId="1FD9BCD8" w14:textId="77777777" w:rsidR="006C57BE" w:rsidRPr="00D110CF" w:rsidRDefault="006C57BE" w:rsidP="008E7F17">
            <w:pPr>
              <w:ind w:left="0"/>
              <w:jc w:val="both"/>
              <w:rPr>
                <w:sz w:val="26"/>
                <w:szCs w:val="26"/>
              </w:rPr>
            </w:pPr>
            <w:r w:rsidRPr="00D110CF">
              <w:rPr>
                <w:sz w:val="26"/>
                <w:szCs w:val="26"/>
              </w:rPr>
              <w:t>R</w:t>
            </w:r>
          </w:p>
        </w:tc>
      </w:tr>
      <w:tr w:rsidR="006C57BE" w:rsidRPr="00D110CF" w14:paraId="221A7C39" w14:textId="77777777" w:rsidTr="008E7F17">
        <w:tc>
          <w:tcPr>
            <w:tcW w:w="4837" w:type="dxa"/>
          </w:tcPr>
          <w:p w14:paraId="351E0D50" w14:textId="77777777" w:rsidR="006C57BE" w:rsidRPr="00D110CF" w:rsidRDefault="006C57BE" w:rsidP="006C57BE">
            <w:pPr>
              <w:pStyle w:val="Sothutu-1so"/>
              <w:numPr>
                <w:ilvl w:val="0"/>
                <w:numId w:val="32"/>
              </w:numPr>
              <w:rPr>
                <w:sz w:val="26"/>
              </w:rPr>
            </w:pPr>
            <w:r w:rsidRPr="00D110CF">
              <w:rPr>
                <w:sz w:val="26"/>
              </w:rPr>
              <w:t xml:space="preserve">Nhập thông tin để </w:t>
            </w:r>
            <w:r w:rsidRPr="00D110CF">
              <w:rPr>
                <w:sz w:val="26"/>
                <w:lang w:val="vi-VN"/>
              </w:rPr>
              <w:t>lọc báo cáo:</w:t>
            </w:r>
          </w:p>
          <w:p w14:paraId="5CF1924C" w14:textId="77777777" w:rsidR="006C57BE" w:rsidRPr="00D110CF" w:rsidRDefault="006C57BE" w:rsidP="008E7F17">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3A865E74" w14:textId="77777777" w:rsidR="006C57BE" w:rsidRPr="00D110CF" w:rsidRDefault="006C57BE" w:rsidP="008E7F17">
            <w:pPr>
              <w:pStyle w:val="Sothutu-1so"/>
              <w:numPr>
                <w:ilvl w:val="0"/>
                <w:numId w:val="20"/>
              </w:numPr>
              <w:rPr>
                <w:sz w:val="26"/>
              </w:rPr>
            </w:pPr>
            <w:r w:rsidRPr="00D110CF">
              <w:rPr>
                <w:sz w:val="26"/>
                <w:lang w:val="vi-VN"/>
              </w:rPr>
              <w:t>Loại báo cáo*: combobox, cho phép chọn 1 giá trị. Danh sách các giá trị trong combobox:</w:t>
            </w:r>
          </w:p>
          <w:p w14:paraId="4FE250BF" w14:textId="77777777" w:rsidR="006C57BE" w:rsidRPr="00D110CF" w:rsidRDefault="006C57BE" w:rsidP="008E7F17">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3840899A" w14:textId="77777777" w:rsidR="006C57BE" w:rsidRPr="00D110CF" w:rsidRDefault="006C57BE" w:rsidP="008E7F17">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1EEBA719" w14:textId="77777777" w:rsidR="006C57BE" w:rsidRPr="00D110CF" w:rsidRDefault="006C57BE"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51762EDE" w14:textId="77777777" w:rsidR="006C57BE" w:rsidRPr="00D110CF" w:rsidRDefault="006C57BE"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3DF0CABF" w14:textId="77777777" w:rsidR="006C57BE" w:rsidRPr="00D110CF" w:rsidRDefault="006C57BE"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599EE1E5" w14:textId="77777777" w:rsidR="006C57BE" w:rsidRPr="00D110CF" w:rsidRDefault="006C57BE"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3F4CE63C" w14:textId="77777777" w:rsidR="006C57BE" w:rsidRPr="00D110CF" w:rsidRDefault="006C57BE" w:rsidP="008E7F17">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04294FB0" w14:textId="77777777" w:rsidR="006C57BE" w:rsidRPr="00D110CF" w:rsidRDefault="006C57BE" w:rsidP="008E7F17">
            <w:pPr>
              <w:pStyle w:val="ListParagraph"/>
              <w:spacing w:line="288" w:lineRule="auto"/>
              <w:ind w:left="1440"/>
              <w:jc w:val="both"/>
              <w:rPr>
                <w:sz w:val="26"/>
                <w:szCs w:val="26"/>
                <w:lang w:val="vi-VN"/>
              </w:rPr>
            </w:pPr>
            <w:r w:rsidRPr="00D110CF">
              <w:rPr>
                <w:sz w:val="26"/>
                <w:szCs w:val="26"/>
                <w:lang w:val="vi-VN"/>
              </w:rPr>
              <w:lastRenderedPageBreak/>
              <w:t xml:space="preserve">+ Báo cáo so sánh lũy kế thực hiện với kế hoạch năm </w:t>
            </w:r>
          </w:p>
          <w:p w14:paraId="3FE2B5C8" w14:textId="77777777" w:rsidR="006C57BE" w:rsidRPr="00D110CF" w:rsidRDefault="006C57BE" w:rsidP="008E7F17">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77647EE3" w14:textId="77777777" w:rsidR="006C57BE" w:rsidRPr="00D110CF" w:rsidRDefault="006C57BE" w:rsidP="008E7F17">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6564C45F" w14:textId="77777777" w:rsidR="006C57BE" w:rsidRPr="00D110CF" w:rsidRDefault="006C57BE" w:rsidP="008E7F17">
            <w:pPr>
              <w:pStyle w:val="Sothutu-1so"/>
              <w:ind w:left="904"/>
              <w:rPr>
                <w:sz w:val="26"/>
                <w:lang w:val="vi-VN"/>
              </w:rPr>
            </w:pPr>
            <w:r w:rsidRPr="00D110CF">
              <w:rPr>
                <w:sz w:val="26"/>
                <w:lang w:val="vi-VN"/>
              </w:rPr>
              <w:t>+ Báo cáo tháng,</w:t>
            </w:r>
          </w:p>
          <w:p w14:paraId="65CE5EBB" w14:textId="77777777" w:rsidR="006C57BE" w:rsidRPr="00D110CF" w:rsidRDefault="006C57BE" w:rsidP="008E7F17">
            <w:pPr>
              <w:pStyle w:val="Sothutu-1so"/>
              <w:ind w:left="904"/>
              <w:rPr>
                <w:sz w:val="26"/>
                <w:lang w:val="vi-VN"/>
              </w:rPr>
            </w:pPr>
            <w:r w:rsidRPr="00D110CF">
              <w:rPr>
                <w:sz w:val="26"/>
                <w:lang w:val="vi-VN"/>
              </w:rPr>
              <w:t>+ Báo cáo quý,</w:t>
            </w:r>
          </w:p>
          <w:p w14:paraId="39150D31" w14:textId="77777777" w:rsidR="006C57BE" w:rsidRPr="00D110CF" w:rsidRDefault="006C57BE" w:rsidP="008E7F17">
            <w:pPr>
              <w:pStyle w:val="Sothutu-1so"/>
              <w:ind w:left="904"/>
              <w:rPr>
                <w:sz w:val="26"/>
                <w:lang w:val="vi-VN"/>
              </w:rPr>
            </w:pPr>
            <w:r w:rsidRPr="00D110CF">
              <w:rPr>
                <w:sz w:val="26"/>
                <w:lang w:val="vi-VN"/>
              </w:rPr>
              <w:t xml:space="preserve">+ Báo cáo năm, </w:t>
            </w:r>
          </w:p>
          <w:p w14:paraId="77A7E1CC" w14:textId="77777777" w:rsidR="006C57BE" w:rsidRPr="00D110CF" w:rsidRDefault="006C57BE" w:rsidP="008E7F17">
            <w:pPr>
              <w:pStyle w:val="Sothutu-1so"/>
              <w:ind w:left="904"/>
              <w:rPr>
                <w:sz w:val="26"/>
                <w:lang w:val="vi-VN"/>
              </w:rPr>
            </w:pPr>
            <w:r w:rsidRPr="00D110CF">
              <w:rPr>
                <w:sz w:val="26"/>
                <w:lang w:val="vi-VN"/>
              </w:rPr>
              <w:t xml:space="preserve">+ Báo cáo 6 tháng đầu năm, </w:t>
            </w:r>
          </w:p>
          <w:p w14:paraId="7E8E3682" w14:textId="77777777" w:rsidR="006C57BE" w:rsidRPr="00D110CF" w:rsidRDefault="006C57BE" w:rsidP="008E7F17">
            <w:pPr>
              <w:pStyle w:val="Sothutu-1so"/>
              <w:ind w:left="904"/>
              <w:rPr>
                <w:sz w:val="26"/>
                <w:lang w:val="vi-VN"/>
              </w:rPr>
            </w:pPr>
            <w:r w:rsidRPr="00D110CF">
              <w:rPr>
                <w:sz w:val="26"/>
                <w:lang w:val="vi-VN"/>
              </w:rPr>
              <w:t xml:space="preserve">+ Báo cáo 6 tháng cuối năm, </w:t>
            </w:r>
          </w:p>
          <w:p w14:paraId="30CE0C8B" w14:textId="77777777" w:rsidR="006C57BE" w:rsidRPr="00D110CF" w:rsidRDefault="006C57BE" w:rsidP="008E7F17">
            <w:pPr>
              <w:pStyle w:val="Sothutu-1so"/>
              <w:ind w:left="904"/>
              <w:rPr>
                <w:sz w:val="26"/>
                <w:lang w:val="vi-VN"/>
              </w:rPr>
            </w:pPr>
            <w:r w:rsidRPr="00D110CF">
              <w:rPr>
                <w:sz w:val="26"/>
                <w:lang w:val="vi-VN"/>
              </w:rPr>
              <w:t xml:space="preserve">+ Báo cáo 9 tháng đầu năm </w:t>
            </w:r>
          </w:p>
          <w:p w14:paraId="6BC3F8F3" w14:textId="1AFF0911" w:rsidR="006C57BE" w:rsidRPr="00D110CF" w:rsidRDefault="006C57BE" w:rsidP="008E7F17">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450B8E51" w14:textId="360FC835"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583274EB" w14:textId="77777777" w:rsidR="006C57BE" w:rsidRPr="00D110CF" w:rsidRDefault="006C57BE" w:rsidP="008E7F17">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22BC31EA" w14:textId="4EFA8786" w:rsidR="006C57BE" w:rsidRPr="00524014" w:rsidRDefault="006C57BE" w:rsidP="008E7F17">
            <w:pPr>
              <w:pStyle w:val="Sothutu-1so"/>
              <w:numPr>
                <w:ilvl w:val="0"/>
                <w:numId w:val="20"/>
              </w:numPr>
              <w:rPr>
                <w:sz w:val="26"/>
                <w:highlight w:val="yellow"/>
                <w:lang w:val="vi-VN"/>
              </w:rPr>
            </w:pPr>
            <w:r w:rsidRPr="00D110CF">
              <w:rPr>
                <w:sz w:val="26"/>
              </w:rPr>
              <w:t xml:space="preserve">Code: combobox, cho phép tìm và chọn nhiều giá trị. Hiển thị theo cú </w:t>
            </w:r>
            <w:r w:rsidRPr="00D110CF">
              <w:rPr>
                <w:sz w:val="26"/>
              </w:rPr>
              <w:lastRenderedPageBreak/>
              <w:t>pháp: Code – Tên chỉ t</w:t>
            </w:r>
            <w:r w:rsidRPr="00AF678A">
              <w:rPr>
                <w:sz w:val="26"/>
              </w:rPr>
              <w:t xml:space="preserve">iêu. Các giá trị trong combobox bao gồm: Tất cả, Danh sách code (tham khảo mục 3.1.2.3.5). Khi người dùng chọn Tất cả thì báo cáo hiển thị </w:t>
            </w:r>
            <w:r w:rsidR="00F41E42" w:rsidRPr="00AF678A">
              <w:rPr>
                <w:sz w:val="26"/>
              </w:rPr>
              <w:t xml:space="preserve">dữ liệu của </w:t>
            </w:r>
            <w:r w:rsidRPr="00AF678A">
              <w:rPr>
                <w:sz w:val="26"/>
              </w:rPr>
              <w:t>tất cả các code.</w:t>
            </w:r>
          </w:p>
          <w:p w14:paraId="57F94942" w14:textId="77777777" w:rsidR="00524014" w:rsidRPr="007637AA" w:rsidRDefault="00524014" w:rsidP="00524014">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117C4D89" w14:textId="77777777" w:rsidR="00524014" w:rsidRDefault="00524014" w:rsidP="00524014">
            <w:pPr>
              <w:pStyle w:val="Sothutu-1so"/>
              <w:ind w:left="904"/>
              <w:rPr>
                <w:sz w:val="26"/>
                <w:highlight w:val="yellow"/>
              </w:rPr>
            </w:pPr>
            <w:r>
              <w:rPr>
                <w:sz w:val="26"/>
                <w:highlight w:val="yellow"/>
              </w:rPr>
              <w:t xml:space="preserve">+Cho phép chọn 1 giá trị trong cbx. </w:t>
            </w:r>
          </w:p>
          <w:p w14:paraId="68B72B1A" w14:textId="77777777" w:rsidR="00524014" w:rsidRDefault="00524014" w:rsidP="00524014">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7C2E049B" w14:textId="60A8CC71" w:rsidR="00524014" w:rsidRPr="00D110CF" w:rsidRDefault="00524014" w:rsidP="00524014">
            <w:pPr>
              <w:pStyle w:val="Sothutu-1so"/>
              <w:ind w:left="904"/>
              <w:rPr>
                <w:sz w:val="26"/>
                <w:highlight w:val="yellow"/>
                <w:lang w:val="vi-VN"/>
              </w:rPr>
            </w:pPr>
            <w:r>
              <w:rPr>
                <w:sz w:val="26"/>
                <w:highlight w:val="yellow"/>
              </w:rPr>
              <w:t>+ Giá trị trong cbx bao gồm các yêu cầu có Loại dữ liệu “Kế hoạch” và yêu cầu được tạo trong kỳ báo cáo, năm báo cáo mà người dùng đã chọn. Hiển thị theo cấu trúc: Tên yêu cầu (Ngày tạo)</w:t>
            </w:r>
          </w:p>
          <w:p w14:paraId="5C12FF15" w14:textId="77777777" w:rsidR="006C57BE" w:rsidRPr="00D110CF" w:rsidRDefault="006C57BE" w:rsidP="008E7F17">
            <w:pPr>
              <w:pStyle w:val="Sothutu-1so"/>
              <w:rPr>
                <w:i/>
                <w:sz w:val="26"/>
                <w:lang w:val="vi-VN"/>
              </w:rPr>
            </w:pPr>
            <w:r w:rsidRPr="00D110CF">
              <w:rPr>
                <w:i/>
                <w:sz w:val="26"/>
                <w:lang w:val="vi-VN"/>
              </w:rPr>
              <w:t>Các giá trị có gắn dấu * là giá trị bắt buộc nhập</w:t>
            </w:r>
          </w:p>
        </w:tc>
        <w:tc>
          <w:tcPr>
            <w:tcW w:w="3839" w:type="dxa"/>
          </w:tcPr>
          <w:p w14:paraId="5FD0ACBB" w14:textId="77777777" w:rsidR="006C57BE" w:rsidRPr="00D110CF" w:rsidRDefault="006C57BE" w:rsidP="006C57BE">
            <w:pPr>
              <w:pStyle w:val="Sothutu-1so"/>
              <w:numPr>
                <w:ilvl w:val="0"/>
                <w:numId w:val="32"/>
              </w:numPr>
              <w:rPr>
                <w:sz w:val="26"/>
                <w:lang w:val="vi-VN"/>
              </w:rPr>
            </w:pPr>
            <w:r w:rsidRPr="00D110CF">
              <w:rPr>
                <w:sz w:val="26"/>
                <w:lang w:val="vi-VN"/>
              </w:rPr>
              <w:lastRenderedPageBreak/>
              <w:t>Hệ thống hiển thị danh sách các báo cáo phù hợp điều kiện lọc.</w:t>
            </w:r>
          </w:p>
          <w:p w14:paraId="637F758C" w14:textId="77777777" w:rsidR="006C57BE" w:rsidRPr="00D110CF" w:rsidRDefault="006C57BE" w:rsidP="008E7F17">
            <w:pPr>
              <w:pStyle w:val="Sothutu-1so"/>
              <w:ind w:left="360"/>
              <w:rPr>
                <w:sz w:val="26"/>
                <w:lang w:val="vi-VN"/>
              </w:rPr>
            </w:pPr>
            <w:r w:rsidRPr="00D110CF">
              <w:rPr>
                <w:sz w:val="26"/>
                <w:lang w:val="vi-VN"/>
              </w:rPr>
              <w:t>Trường hợp không có báo cáo phù hợp hệ thống hiển thị “Không có dữ liệu”</w:t>
            </w:r>
          </w:p>
          <w:p w14:paraId="2BCD601D" w14:textId="77777777" w:rsidR="006C57BE" w:rsidRPr="00D110CF" w:rsidRDefault="006C57BE" w:rsidP="008E7F17">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684" w:type="dxa"/>
          </w:tcPr>
          <w:p w14:paraId="00ED13BA" w14:textId="77777777" w:rsidR="006C57BE" w:rsidRPr="00D110CF" w:rsidRDefault="006C57BE" w:rsidP="008E7F17">
            <w:pPr>
              <w:ind w:left="0"/>
              <w:jc w:val="both"/>
              <w:rPr>
                <w:sz w:val="26"/>
                <w:szCs w:val="26"/>
                <w:lang w:val="vi-VN"/>
              </w:rPr>
            </w:pPr>
          </w:p>
        </w:tc>
      </w:tr>
      <w:tr w:rsidR="006C57BE" w:rsidRPr="00D110CF" w14:paraId="588065C1" w14:textId="77777777" w:rsidTr="008E7F17">
        <w:tc>
          <w:tcPr>
            <w:tcW w:w="4837" w:type="dxa"/>
          </w:tcPr>
          <w:p w14:paraId="6D1C4C48" w14:textId="77777777" w:rsidR="006C57BE" w:rsidRPr="00D110CF" w:rsidRDefault="006C57BE" w:rsidP="006C57BE">
            <w:pPr>
              <w:pStyle w:val="Sothutu-1so"/>
              <w:numPr>
                <w:ilvl w:val="0"/>
                <w:numId w:val="32"/>
              </w:numPr>
              <w:rPr>
                <w:sz w:val="26"/>
                <w:lang w:val="vi-VN"/>
              </w:rPr>
            </w:pPr>
            <w:r w:rsidRPr="00D110CF">
              <w:rPr>
                <w:sz w:val="26"/>
                <w:lang w:val="vi-VN"/>
              </w:rPr>
              <w:lastRenderedPageBreak/>
              <w:t xml:space="preserve">Người dùng nhấn nút Xem báo cáo </w:t>
            </w:r>
          </w:p>
        </w:tc>
        <w:tc>
          <w:tcPr>
            <w:tcW w:w="3839" w:type="dxa"/>
          </w:tcPr>
          <w:p w14:paraId="71A746A0" w14:textId="77777777" w:rsidR="006C57BE" w:rsidRPr="00D110CF" w:rsidRDefault="006C57BE" w:rsidP="006C57BE">
            <w:pPr>
              <w:pStyle w:val="Sothutu-1so"/>
              <w:numPr>
                <w:ilvl w:val="0"/>
                <w:numId w:val="32"/>
              </w:numPr>
              <w:rPr>
                <w:sz w:val="26"/>
                <w:lang w:val="vi-VN"/>
              </w:rPr>
            </w:pPr>
            <w:r w:rsidRPr="00D110CF">
              <w:rPr>
                <w:sz w:val="26"/>
                <w:lang w:val="vi-VN"/>
              </w:rPr>
              <w:t xml:space="preserve">Hệ thống hiển thị báo cáo so sánh theo tiêu chí lọc báo cáo </w:t>
            </w:r>
          </w:p>
          <w:p w14:paraId="7DB74C14" w14:textId="62F337EF" w:rsidR="006C57BE" w:rsidRPr="00D110CF" w:rsidRDefault="006C57BE" w:rsidP="006C57BE">
            <w:pPr>
              <w:spacing w:line="288" w:lineRule="auto"/>
              <w:ind w:left="0"/>
              <w:jc w:val="both"/>
              <w:rPr>
                <w:b/>
                <w:sz w:val="26"/>
                <w:szCs w:val="26"/>
                <w:lang w:val="vi-VN"/>
              </w:rPr>
            </w:pPr>
            <w:r w:rsidRPr="00D110CF">
              <w:rPr>
                <w:b/>
                <w:sz w:val="26"/>
                <w:szCs w:val="26"/>
                <w:lang w:val="vi-VN"/>
              </w:rPr>
              <w:t xml:space="preserve">Báo cáo so sánh số thực hiện với số kế hoạch khác: </w:t>
            </w:r>
          </w:p>
          <w:p w14:paraId="58EC0881" w14:textId="77777777" w:rsidR="006C57BE" w:rsidRPr="00D110CF" w:rsidRDefault="006C57BE" w:rsidP="006C57BE">
            <w:pPr>
              <w:pStyle w:val="ListParagraph"/>
              <w:numPr>
                <w:ilvl w:val="0"/>
                <w:numId w:val="20"/>
              </w:numPr>
              <w:spacing w:line="288" w:lineRule="auto"/>
              <w:ind w:left="436"/>
              <w:jc w:val="both"/>
              <w:rPr>
                <w:sz w:val="26"/>
                <w:szCs w:val="26"/>
                <w:lang w:val="vi-VN"/>
              </w:rPr>
            </w:pPr>
            <w:r w:rsidRPr="00D110CF">
              <w:rPr>
                <w:sz w:val="26"/>
                <w:szCs w:val="26"/>
                <w:lang w:val="vi-VN"/>
              </w:rPr>
              <w:t>Dữ liệu báo cáo phù hợp với điều kiện lọc</w:t>
            </w:r>
            <w:r w:rsidRPr="00D110CF">
              <w:rPr>
                <w:sz w:val="26"/>
                <w:szCs w:val="26"/>
              </w:rPr>
              <w:t>:</w:t>
            </w:r>
          </w:p>
          <w:p w14:paraId="720F0F6E" w14:textId="77777777" w:rsidR="006C57BE" w:rsidRPr="005A6837" w:rsidRDefault="006C57BE" w:rsidP="006C57BE">
            <w:pPr>
              <w:pStyle w:val="Sothutu-1so"/>
              <w:rPr>
                <w:sz w:val="26"/>
              </w:rPr>
            </w:pPr>
            <w:r w:rsidRPr="005A6837">
              <w:rPr>
                <w:sz w:val="26"/>
              </w:rPr>
              <w:t>Trong đó: Dữ liệu báo cáo lấy từ báo cáo hợp nhất với điều kiện:</w:t>
            </w:r>
          </w:p>
          <w:p w14:paraId="46CFF59B" w14:textId="77777777" w:rsidR="006C57BE" w:rsidRPr="005A6837" w:rsidRDefault="006C57BE" w:rsidP="006C57BE">
            <w:pPr>
              <w:pStyle w:val="Sothutu-1so"/>
              <w:ind w:left="346"/>
              <w:rPr>
                <w:sz w:val="26"/>
              </w:rPr>
            </w:pPr>
            <w:r w:rsidRPr="005A6837">
              <w:rPr>
                <w:sz w:val="26"/>
              </w:rPr>
              <w:lastRenderedPageBreak/>
              <w:t>+ Kỳ báo cáo = kỳ báo cáo người dùng chọn</w:t>
            </w:r>
          </w:p>
          <w:p w14:paraId="330E24E2" w14:textId="6A1C0356" w:rsidR="006C57BE" w:rsidRPr="005A6837" w:rsidRDefault="006C57BE" w:rsidP="006C57BE">
            <w:pPr>
              <w:pStyle w:val="Sothutu-1so"/>
              <w:ind w:left="346"/>
              <w:rPr>
                <w:sz w:val="26"/>
              </w:rPr>
            </w:pPr>
            <w:r w:rsidRPr="005A6837">
              <w:rPr>
                <w:sz w:val="26"/>
              </w:rPr>
              <w:t>+ Loại dữ liệu: Thực hiện N12 (đối với báo cáo thực hiện)</w:t>
            </w:r>
          </w:p>
          <w:p w14:paraId="4FB8E8B0" w14:textId="7AEDA865" w:rsidR="006C57BE" w:rsidRPr="00D110CF" w:rsidRDefault="006C57BE" w:rsidP="006C57BE">
            <w:pPr>
              <w:pStyle w:val="Sothutu-1so"/>
              <w:ind w:left="346"/>
              <w:rPr>
                <w:sz w:val="26"/>
              </w:rPr>
            </w:pPr>
            <w:r w:rsidRPr="005A6837">
              <w:rPr>
                <w:sz w:val="26"/>
              </w:rPr>
              <w:t xml:space="preserve">+ </w:t>
            </w:r>
            <w:r w:rsidR="00F41E42" w:rsidRPr="005A6837">
              <w:rPr>
                <w:sz w:val="26"/>
              </w:rPr>
              <w:t>Dữ liệu báo cáo</w:t>
            </w:r>
            <w:r w:rsidRPr="005A6837">
              <w:rPr>
                <w:sz w:val="26"/>
              </w:rPr>
              <w:t xml:space="preserve"> kế hoạch khác lấy từ dữ liệu người dùng import (tham khảo </w:t>
            </w:r>
            <w:r w:rsidR="00F41E42" w:rsidRPr="005A6837">
              <w:rPr>
                <w:sz w:val="26"/>
              </w:rPr>
              <w:t>luồng sự kiện phụ</w:t>
            </w:r>
            <w:r w:rsidRPr="005A6837">
              <w:rPr>
                <w:sz w:val="26"/>
              </w:rPr>
              <w:t>)</w:t>
            </w:r>
            <w:r w:rsidR="00F41E42" w:rsidRPr="005A6837">
              <w:rPr>
                <w:sz w:val="26"/>
              </w:rPr>
              <w:t xml:space="preserve"> với kỷ báo cáo = kỳ báo cáo user chọn</w:t>
            </w:r>
            <w:r w:rsidR="00F41E42" w:rsidRPr="00D110CF">
              <w:rPr>
                <w:sz w:val="26"/>
              </w:rPr>
              <w:t xml:space="preserve"> </w:t>
            </w:r>
          </w:p>
          <w:p w14:paraId="40A9C952" w14:textId="3E7F50C8" w:rsidR="006C57BE" w:rsidRPr="00D110CF" w:rsidRDefault="006C57BE" w:rsidP="006C57BE">
            <w:pPr>
              <w:pStyle w:val="ListParagraph"/>
              <w:numPr>
                <w:ilvl w:val="0"/>
                <w:numId w:val="20"/>
              </w:numPr>
              <w:spacing w:line="288" w:lineRule="auto"/>
              <w:ind w:left="436"/>
              <w:jc w:val="both"/>
              <w:rPr>
                <w:sz w:val="26"/>
                <w:lang w:val="vi-VN"/>
              </w:rPr>
            </w:pPr>
            <w:r w:rsidRPr="00D110CF">
              <w:rPr>
                <w:sz w:val="26"/>
                <w:lang w:val="vi-VN"/>
              </w:rPr>
              <w:t>Dữ liệu chênh lệch = Thực hiện – Kế hoạch</w:t>
            </w:r>
            <w:r w:rsidRPr="00D110CF">
              <w:rPr>
                <w:sz w:val="26"/>
              </w:rPr>
              <w:t xml:space="preserve"> khác</w:t>
            </w:r>
          </w:p>
          <w:p w14:paraId="41318FE0" w14:textId="77777777" w:rsidR="006C57BE" w:rsidRPr="005A6837" w:rsidRDefault="006C57BE" w:rsidP="006C57BE">
            <w:pPr>
              <w:pStyle w:val="ListParagraph"/>
              <w:numPr>
                <w:ilvl w:val="0"/>
                <w:numId w:val="20"/>
              </w:numPr>
              <w:spacing w:line="288" w:lineRule="auto"/>
              <w:ind w:left="436"/>
              <w:jc w:val="both"/>
              <w:rPr>
                <w:sz w:val="26"/>
                <w:lang w:val="vi-VN"/>
              </w:rPr>
            </w:pPr>
            <w:r w:rsidRPr="00D110CF">
              <w:rPr>
                <w:sz w:val="26"/>
                <w:lang w:val="vi-VN"/>
              </w:rPr>
              <w:t>Tỷ lệ hoàn thành: tỷ lệ %= (số thực hiện/số kế hoạch</w:t>
            </w:r>
            <w:r w:rsidRPr="00D110CF">
              <w:rPr>
                <w:sz w:val="26"/>
              </w:rPr>
              <w:t xml:space="preserve"> khác</w:t>
            </w:r>
            <w:r w:rsidRPr="00D110CF">
              <w:rPr>
                <w:sz w:val="26"/>
                <w:lang w:val="vi-VN"/>
              </w:rPr>
              <w:t>)</w:t>
            </w:r>
            <w:r w:rsidRPr="00D110CF">
              <w:rPr>
                <w:sz w:val="26"/>
              </w:rPr>
              <w:t xml:space="preserve"> </w:t>
            </w:r>
            <w:r w:rsidRPr="00D110CF">
              <w:rPr>
                <w:sz w:val="26"/>
                <w:lang w:val="vi-VN"/>
              </w:rPr>
              <w:t>x100</w:t>
            </w:r>
            <w:r w:rsidRPr="00D110CF">
              <w:rPr>
                <w:sz w:val="26"/>
              </w:rPr>
              <w:t xml:space="preserve">% </w:t>
            </w:r>
          </w:p>
          <w:p w14:paraId="501E7F0F" w14:textId="72368B76" w:rsidR="005A6837" w:rsidRPr="00D110CF" w:rsidRDefault="005A6837" w:rsidP="006C57BE">
            <w:pPr>
              <w:pStyle w:val="ListParagraph"/>
              <w:numPr>
                <w:ilvl w:val="0"/>
                <w:numId w:val="20"/>
              </w:numPr>
              <w:spacing w:line="288" w:lineRule="auto"/>
              <w:ind w:left="436"/>
              <w:jc w:val="both"/>
              <w:rPr>
                <w:sz w:val="26"/>
                <w:lang w:val="vi-VN"/>
              </w:rPr>
            </w:pPr>
            <w:r w:rsidRPr="005A6837">
              <w:rPr>
                <w:sz w:val="26"/>
                <w:highlight w:val="yellow"/>
              </w:rPr>
              <w:t>Thứ tự hiển thị dữ liệu báo cáo trên giao diện: Dữ liệu Thực hiện, Dữ liệu Kế hoạch</w:t>
            </w:r>
            <w:r>
              <w:rPr>
                <w:sz w:val="26"/>
                <w:highlight w:val="yellow"/>
              </w:rPr>
              <w:t xml:space="preserve"> khác</w:t>
            </w:r>
            <w:r w:rsidRPr="005A6837">
              <w:rPr>
                <w:sz w:val="26"/>
                <w:highlight w:val="yellow"/>
              </w:rPr>
              <w:t>, Dữ liệu chênh lệch, Tỷ lệ hoàn thành</w:t>
            </w:r>
          </w:p>
        </w:tc>
        <w:tc>
          <w:tcPr>
            <w:tcW w:w="684" w:type="dxa"/>
          </w:tcPr>
          <w:p w14:paraId="3CFD3253" w14:textId="77777777" w:rsidR="006C57BE" w:rsidRPr="00D110CF" w:rsidRDefault="006C57BE" w:rsidP="008E7F17">
            <w:pPr>
              <w:ind w:left="0"/>
              <w:jc w:val="both"/>
              <w:rPr>
                <w:sz w:val="26"/>
                <w:szCs w:val="26"/>
                <w:lang w:val="vi-VN"/>
              </w:rPr>
            </w:pPr>
          </w:p>
        </w:tc>
      </w:tr>
      <w:tr w:rsidR="006C57BE" w:rsidRPr="00D110CF" w14:paraId="49182482" w14:textId="77777777" w:rsidTr="008E7F17">
        <w:tc>
          <w:tcPr>
            <w:tcW w:w="4837" w:type="dxa"/>
            <w:shd w:val="clear" w:color="auto" w:fill="auto"/>
          </w:tcPr>
          <w:p w14:paraId="50CC8184" w14:textId="77777777" w:rsidR="006C57BE" w:rsidRPr="00D110CF" w:rsidRDefault="006C57BE" w:rsidP="006C57BE">
            <w:pPr>
              <w:pStyle w:val="ListParagraph"/>
              <w:numPr>
                <w:ilvl w:val="0"/>
                <w:numId w:val="32"/>
              </w:numPr>
              <w:jc w:val="both"/>
              <w:rPr>
                <w:sz w:val="26"/>
                <w:szCs w:val="26"/>
                <w:lang w:val="pt-BR"/>
              </w:rPr>
            </w:pPr>
            <w:r w:rsidRPr="00D110CF">
              <w:rPr>
                <w:sz w:val="26"/>
                <w:szCs w:val="26"/>
                <w:lang w:val="vi-VN"/>
              </w:rPr>
              <w:lastRenderedPageBreak/>
              <w:t xml:space="preserve">Người dùng nhấn nút Xuất báo cáo </w:t>
            </w:r>
          </w:p>
        </w:tc>
        <w:tc>
          <w:tcPr>
            <w:tcW w:w="3839" w:type="dxa"/>
            <w:shd w:val="clear" w:color="auto" w:fill="auto"/>
          </w:tcPr>
          <w:p w14:paraId="50918E14" w14:textId="77777777" w:rsidR="006C57BE" w:rsidRPr="00D110CF" w:rsidRDefault="006C57BE" w:rsidP="006C57BE">
            <w:pPr>
              <w:pStyle w:val="Sothutu-1so"/>
              <w:numPr>
                <w:ilvl w:val="0"/>
                <w:numId w:val="32"/>
              </w:numPr>
              <w:rPr>
                <w:sz w:val="26"/>
                <w:lang w:val="vi-VN"/>
              </w:rPr>
            </w:pPr>
            <w:r w:rsidRPr="00D110CF">
              <w:rPr>
                <w:sz w:val="26"/>
                <w:lang w:val="vi-VN"/>
              </w:rPr>
              <w:t>Hệ thống tải file định dạng xlsx  về máy người dùng. Tên file: [Tên báo cáo_Mã đơn vị_Ngày xuất báo cáo]</w:t>
            </w:r>
          </w:p>
          <w:p w14:paraId="7B046908" w14:textId="77777777" w:rsidR="006C57BE" w:rsidRPr="00D110CF" w:rsidRDefault="006C57BE" w:rsidP="008E7F17">
            <w:pPr>
              <w:spacing w:line="288" w:lineRule="auto"/>
              <w:ind w:left="0"/>
              <w:jc w:val="both"/>
              <w:rPr>
                <w:b/>
                <w:sz w:val="26"/>
                <w:szCs w:val="26"/>
                <w:lang w:val="vi-VN"/>
              </w:rPr>
            </w:pPr>
            <w:r w:rsidRPr="00D110CF">
              <w:rPr>
                <w:b/>
                <w:bCs/>
                <w:sz w:val="26"/>
                <w:szCs w:val="26"/>
                <w:lang w:val="vi-VN"/>
              </w:rPr>
              <w:t xml:space="preserve">Báo cáo </w:t>
            </w:r>
            <w:r w:rsidRPr="00D110CF">
              <w:rPr>
                <w:b/>
                <w:sz w:val="26"/>
                <w:szCs w:val="26"/>
                <w:lang w:val="vi-VN"/>
              </w:rPr>
              <w:t xml:space="preserve">so sánh kỳ thực hiện với số kế hoạch: </w:t>
            </w:r>
          </w:p>
          <w:p w14:paraId="733E5AF4" w14:textId="77777777" w:rsidR="006C57BE" w:rsidRPr="00D110CF" w:rsidRDefault="006C57BE" w:rsidP="008E7F17">
            <w:pPr>
              <w:pStyle w:val="ListParagraph"/>
              <w:numPr>
                <w:ilvl w:val="0"/>
                <w:numId w:val="20"/>
              </w:numPr>
              <w:spacing w:line="288" w:lineRule="auto"/>
              <w:ind w:left="436"/>
              <w:jc w:val="both"/>
              <w:rPr>
                <w:sz w:val="26"/>
                <w:szCs w:val="26"/>
                <w:lang w:val="vi-VN"/>
              </w:rPr>
            </w:pPr>
            <w:r w:rsidRPr="00D110CF">
              <w:rPr>
                <w:sz w:val="26"/>
                <w:szCs w:val="26"/>
                <w:lang w:val="vi-VN"/>
              </w:rPr>
              <w:t>Dữ liệu báo cáo phù hợp với điều kiện lọc</w:t>
            </w:r>
            <w:r w:rsidRPr="00D110CF">
              <w:rPr>
                <w:sz w:val="26"/>
                <w:szCs w:val="26"/>
              </w:rPr>
              <w:t>:</w:t>
            </w:r>
          </w:p>
          <w:p w14:paraId="3A343701" w14:textId="77777777" w:rsidR="006C57BE" w:rsidRPr="005A6837" w:rsidRDefault="006C57BE" w:rsidP="008E7F17">
            <w:pPr>
              <w:pStyle w:val="Sothutu-1so"/>
              <w:rPr>
                <w:sz w:val="26"/>
              </w:rPr>
            </w:pPr>
            <w:r w:rsidRPr="005A6837">
              <w:rPr>
                <w:sz w:val="26"/>
              </w:rPr>
              <w:t>Trong đó: Dữ liệu báo cáo lấy từ báo cáo hợp nhất với điều kiện:</w:t>
            </w:r>
          </w:p>
          <w:p w14:paraId="002EFEA7" w14:textId="77777777" w:rsidR="006C57BE" w:rsidRPr="005A6837" w:rsidRDefault="006C57BE" w:rsidP="008E7F17">
            <w:pPr>
              <w:pStyle w:val="Sothutu-1so"/>
              <w:ind w:left="346"/>
              <w:rPr>
                <w:sz w:val="26"/>
              </w:rPr>
            </w:pPr>
            <w:r w:rsidRPr="005A6837">
              <w:rPr>
                <w:sz w:val="26"/>
              </w:rPr>
              <w:t>+ Kỳ báo cáo = kỳ báo cáo người dùng chọn</w:t>
            </w:r>
          </w:p>
          <w:p w14:paraId="25EC059E" w14:textId="77777777" w:rsidR="006C57BE" w:rsidRPr="00D110CF" w:rsidRDefault="006C57BE" w:rsidP="008E7F17">
            <w:pPr>
              <w:pStyle w:val="Sothutu-1so"/>
              <w:ind w:left="346"/>
              <w:rPr>
                <w:sz w:val="26"/>
              </w:rPr>
            </w:pPr>
            <w:r w:rsidRPr="005A6837">
              <w:rPr>
                <w:sz w:val="26"/>
              </w:rPr>
              <w:t xml:space="preserve">+ Loại dữ liệu: Kế hoạch (đối với báo cáo kế hoạch) &amp; Thực </w:t>
            </w:r>
            <w:r w:rsidRPr="005A6837">
              <w:rPr>
                <w:sz w:val="26"/>
              </w:rPr>
              <w:lastRenderedPageBreak/>
              <w:t>hiện N12 (đối với báo cáo thực hiện)</w:t>
            </w:r>
          </w:p>
          <w:p w14:paraId="6AA033AC" w14:textId="77777777" w:rsidR="006C57BE" w:rsidRPr="00D110CF" w:rsidRDefault="006C57BE" w:rsidP="008E7F17">
            <w:pPr>
              <w:pStyle w:val="ListParagraph"/>
              <w:numPr>
                <w:ilvl w:val="0"/>
                <w:numId w:val="20"/>
              </w:numPr>
              <w:spacing w:line="288" w:lineRule="auto"/>
              <w:ind w:left="436"/>
              <w:jc w:val="both"/>
              <w:rPr>
                <w:sz w:val="26"/>
                <w:lang w:val="vi-VN"/>
              </w:rPr>
            </w:pPr>
            <w:r w:rsidRPr="00D110CF">
              <w:rPr>
                <w:sz w:val="26"/>
                <w:lang w:val="vi-VN"/>
              </w:rPr>
              <w:t>Dữ liệu chênh lệch = Thực hiện – Kế hoạch</w:t>
            </w:r>
          </w:p>
          <w:p w14:paraId="1EEB3B55" w14:textId="77777777" w:rsidR="006C57BE" w:rsidRPr="00D110CF" w:rsidRDefault="006C57BE" w:rsidP="008E7F17">
            <w:pPr>
              <w:pStyle w:val="ListParagraph"/>
              <w:numPr>
                <w:ilvl w:val="0"/>
                <w:numId w:val="20"/>
              </w:numPr>
              <w:spacing w:line="288" w:lineRule="auto"/>
              <w:ind w:left="436"/>
              <w:jc w:val="both"/>
              <w:rPr>
                <w:sz w:val="26"/>
                <w:lang w:val="vi-VN"/>
              </w:rPr>
            </w:pPr>
            <w:r w:rsidRPr="00D110CF">
              <w:rPr>
                <w:sz w:val="26"/>
                <w:lang w:val="vi-VN"/>
              </w:rPr>
              <w:t>Tỷ lệ hoàn thành: tỷ lệ %= (số thực hiện/số kế hoạch)x100</w:t>
            </w:r>
            <w:r w:rsidRPr="00D110CF">
              <w:rPr>
                <w:sz w:val="26"/>
              </w:rPr>
              <w:t xml:space="preserve">% </w:t>
            </w:r>
          </w:p>
          <w:p w14:paraId="25CADDEC" w14:textId="77777777" w:rsidR="006C57BE" w:rsidRPr="005A6837" w:rsidRDefault="006C57BE" w:rsidP="006C57BE">
            <w:pPr>
              <w:pStyle w:val="ListParagraph"/>
              <w:numPr>
                <w:ilvl w:val="0"/>
                <w:numId w:val="20"/>
              </w:numPr>
              <w:spacing w:line="288" w:lineRule="auto"/>
              <w:ind w:left="436"/>
              <w:jc w:val="both"/>
              <w:rPr>
                <w:sz w:val="26"/>
              </w:rPr>
            </w:pPr>
            <w:r w:rsidRPr="00D110CF">
              <w:rPr>
                <w:sz w:val="26"/>
              </w:rPr>
              <w:t xml:space="preserve">Template  </w:t>
            </w:r>
            <w:r w:rsidRPr="00D110CF">
              <w:rPr>
                <w:sz w:val="26"/>
              </w:rPr>
              <w:object w:dxaOrig="1596" w:dyaOrig="1033" w14:anchorId="23A880F5">
                <v:shape id="_x0000_i1027" type="#_x0000_t75" style="width:80.25pt;height:52.2pt" o:ole="">
                  <v:imagedata r:id="rId18" o:title=""/>
                </v:shape>
                <o:OLEObject Type="Embed" ProgID="Excel.Sheet.12" ShapeID="_x0000_i1027" DrawAspect="Icon" ObjectID="_1789483121" r:id="rId21"/>
              </w:object>
            </w:r>
            <w:r w:rsidRPr="00D110CF">
              <w:rPr>
                <w:color w:val="212121"/>
                <w:sz w:val="26"/>
                <w:lang w:val="vi-VN"/>
              </w:rPr>
              <w:t xml:space="preserve"> </w:t>
            </w:r>
          </w:p>
          <w:p w14:paraId="63F67A41" w14:textId="4B8F25BE" w:rsidR="005A6837" w:rsidRPr="00D110CF" w:rsidRDefault="005A6837" w:rsidP="005A6837">
            <w:pPr>
              <w:pStyle w:val="ListParagraph"/>
              <w:numPr>
                <w:ilvl w:val="0"/>
                <w:numId w:val="20"/>
              </w:numPr>
              <w:spacing w:line="288" w:lineRule="auto"/>
              <w:ind w:left="436"/>
              <w:jc w:val="both"/>
              <w:rPr>
                <w:sz w:val="26"/>
              </w:rPr>
            </w:pPr>
            <w:r w:rsidRPr="005A6837">
              <w:rPr>
                <w:sz w:val="26"/>
                <w:highlight w:val="yellow"/>
              </w:rPr>
              <w:t>Thứ tự hiển thị dữ liệu báo cáo: Dữ liệu Thực hiện, Dữ liệu Kế hoạch khác, Dữ liệu chênh lệch, Tỷ lệ hoàn thành</w:t>
            </w:r>
          </w:p>
        </w:tc>
        <w:tc>
          <w:tcPr>
            <w:tcW w:w="684" w:type="dxa"/>
            <w:shd w:val="clear" w:color="auto" w:fill="auto"/>
          </w:tcPr>
          <w:p w14:paraId="01BCF538" w14:textId="77777777" w:rsidR="006C57BE" w:rsidRPr="00D110CF" w:rsidRDefault="006C57BE" w:rsidP="008E7F17">
            <w:pPr>
              <w:jc w:val="both"/>
              <w:rPr>
                <w:sz w:val="26"/>
                <w:szCs w:val="26"/>
                <w:lang w:val="pt-BR"/>
              </w:rPr>
            </w:pPr>
          </w:p>
        </w:tc>
      </w:tr>
      <w:tr w:rsidR="006C57BE" w:rsidRPr="00D110CF" w14:paraId="3663C76F" w14:textId="77777777" w:rsidTr="008E7F17">
        <w:tc>
          <w:tcPr>
            <w:tcW w:w="4837" w:type="dxa"/>
            <w:shd w:val="clear" w:color="auto" w:fill="auto"/>
          </w:tcPr>
          <w:p w14:paraId="3E3D6DCA" w14:textId="77777777" w:rsidR="006C57BE" w:rsidRPr="00D110CF" w:rsidRDefault="006C57BE" w:rsidP="008E7F17">
            <w:pPr>
              <w:pStyle w:val="ListParagraph"/>
              <w:jc w:val="both"/>
              <w:rPr>
                <w:sz w:val="26"/>
                <w:szCs w:val="26"/>
                <w:lang w:val="vi-VN"/>
              </w:rPr>
            </w:pPr>
          </w:p>
        </w:tc>
        <w:tc>
          <w:tcPr>
            <w:tcW w:w="3839" w:type="dxa"/>
            <w:shd w:val="clear" w:color="auto" w:fill="auto"/>
          </w:tcPr>
          <w:p w14:paraId="55A9B1B4" w14:textId="77777777" w:rsidR="006C57BE" w:rsidRPr="00D110CF" w:rsidRDefault="006C57BE" w:rsidP="008E7F17">
            <w:pPr>
              <w:pStyle w:val="Sothutu-1so"/>
              <w:rPr>
                <w:sz w:val="26"/>
                <w:lang w:val="vi-VN"/>
              </w:rPr>
            </w:pPr>
            <w:r w:rsidRPr="00D110CF">
              <w:rPr>
                <w:sz w:val="26"/>
                <w:lang w:val="vi-VN"/>
              </w:rPr>
              <w:t>Lưu ý:</w:t>
            </w:r>
          </w:p>
          <w:p w14:paraId="6A131FA1" w14:textId="77777777" w:rsidR="006C57BE" w:rsidRPr="00D110CF" w:rsidRDefault="006C57BE" w:rsidP="008E7F17">
            <w:pPr>
              <w:pStyle w:val="Sothutu-1so"/>
              <w:ind w:firstLine="461"/>
              <w:rPr>
                <w:sz w:val="26"/>
                <w:lang w:val="vi-VN"/>
              </w:rPr>
            </w:pPr>
            <w:r w:rsidRPr="00D110CF">
              <w:rPr>
                <w:sz w:val="26"/>
                <w:lang w:val="vi-VN"/>
              </w:rPr>
              <w:t>o</w:t>
            </w:r>
            <w:r w:rsidRPr="00D110CF">
              <w:rPr>
                <w:sz w:val="26"/>
                <w:lang w:val="vi-VN"/>
              </w:rPr>
              <w:tab/>
              <w:t>Text lề trái, Số lề phải</w:t>
            </w:r>
          </w:p>
          <w:p w14:paraId="7AB14A23" w14:textId="77777777" w:rsidR="006C57BE" w:rsidRPr="00D110CF" w:rsidRDefault="006C57BE" w:rsidP="008E7F17">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7E761B12" w14:textId="77777777" w:rsidR="006C57BE" w:rsidRPr="00D110CF" w:rsidRDefault="006C57BE" w:rsidP="008E7F17">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13F97335" w14:textId="77777777" w:rsidR="006C57BE" w:rsidRPr="00D110CF" w:rsidRDefault="006C57BE" w:rsidP="008E7F17">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63C580DC" w14:textId="77777777" w:rsidR="006C57BE" w:rsidRPr="00D110CF" w:rsidRDefault="006C57BE" w:rsidP="008E7F17">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2AED5223" w14:textId="77777777" w:rsidR="006C57BE" w:rsidRPr="00D110CF" w:rsidRDefault="006C57BE" w:rsidP="008E7F17">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684" w:type="dxa"/>
            <w:shd w:val="clear" w:color="auto" w:fill="auto"/>
          </w:tcPr>
          <w:p w14:paraId="6D74D6DD" w14:textId="77777777" w:rsidR="006C57BE" w:rsidRPr="00D110CF" w:rsidRDefault="006C57BE" w:rsidP="008E7F17">
            <w:pPr>
              <w:jc w:val="both"/>
              <w:rPr>
                <w:sz w:val="26"/>
                <w:szCs w:val="26"/>
                <w:lang w:val="pt-BR"/>
              </w:rPr>
            </w:pPr>
          </w:p>
        </w:tc>
      </w:tr>
      <w:tr w:rsidR="006C57BE" w:rsidRPr="00D110CF" w14:paraId="7BBDD577" w14:textId="77777777" w:rsidTr="008E7F17">
        <w:tc>
          <w:tcPr>
            <w:tcW w:w="4837" w:type="dxa"/>
            <w:shd w:val="pct10" w:color="auto" w:fill="auto"/>
          </w:tcPr>
          <w:p w14:paraId="2CE6BD93" w14:textId="77777777" w:rsidR="006C57BE" w:rsidRPr="00D110CF" w:rsidRDefault="006C57BE" w:rsidP="008E7F17">
            <w:pPr>
              <w:jc w:val="both"/>
              <w:rPr>
                <w:sz w:val="26"/>
                <w:szCs w:val="26"/>
                <w:lang w:val="pt-BR"/>
              </w:rPr>
            </w:pPr>
          </w:p>
        </w:tc>
        <w:tc>
          <w:tcPr>
            <w:tcW w:w="3839" w:type="dxa"/>
            <w:shd w:val="pct10" w:color="auto" w:fill="auto"/>
          </w:tcPr>
          <w:p w14:paraId="2B03787C" w14:textId="77777777" w:rsidR="006C57BE" w:rsidRPr="00D110CF" w:rsidRDefault="006C57BE" w:rsidP="008E7F17">
            <w:pPr>
              <w:jc w:val="both"/>
              <w:rPr>
                <w:sz w:val="26"/>
                <w:szCs w:val="26"/>
                <w:lang w:val="pt-BR"/>
              </w:rPr>
            </w:pPr>
          </w:p>
        </w:tc>
        <w:tc>
          <w:tcPr>
            <w:tcW w:w="684" w:type="dxa"/>
            <w:shd w:val="pct10" w:color="auto" w:fill="auto"/>
          </w:tcPr>
          <w:p w14:paraId="3F31FCD9" w14:textId="77777777" w:rsidR="006C57BE" w:rsidRPr="00D110CF" w:rsidRDefault="006C57BE" w:rsidP="008E7F17">
            <w:pPr>
              <w:jc w:val="both"/>
              <w:rPr>
                <w:sz w:val="26"/>
                <w:szCs w:val="26"/>
                <w:lang w:val="pt-BR"/>
              </w:rPr>
            </w:pPr>
          </w:p>
        </w:tc>
      </w:tr>
    </w:tbl>
    <w:p w14:paraId="3CB31EC2" w14:textId="19FCB83C" w:rsidR="006C57BE" w:rsidRPr="00D110CF" w:rsidRDefault="006C57BE" w:rsidP="006C57BE">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Mô</w:t>
      </w:r>
      <w:r w:rsidRPr="00D110CF">
        <w:rPr>
          <w:sz w:val="26"/>
          <w:szCs w:val="26"/>
          <w:lang w:eastAsia="ar-SA"/>
        </w:rPr>
        <w:t xml:space="preserve"> tả dòng sự kiện phụ (Alternative Flow)</w:t>
      </w:r>
    </w:p>
    <w:p w14:paraId="0F3496FD" w14:textId="027B9027" w:rsidR="00F41E42" w:rsidRPr="00D110CF" w:rsidRDefault="00F41E42" w:rsidP="00F41E42">
      <w:pPr>
        <w:rPr>
          <w:lang w:eastAsia="ar-SA"/>
        </w:rPr>
      </w:pPr>
      <w:r w:rsidRPr="00D110CF">
        <w:rPr>
          <w:lang w:eastAsia="ar-SA"/>
        </w:rPr>
        <w:t>Chức năng import báo cáo kế hoạch khác</w:t>
      </w:r>
    </w:p>
    <w:p w14:paraId="2B793134" w14:textId="03734832" w:rsidR="00F41E42" w:rsidRPr="00D110CF" w:rsidRDefault="00F41E42" w:rsidP="00F41E42">
      <w:pPr>
        <w:ind w:left="90"/>
        <w:jc w:val="center"/>
        <w:rPr>
          <w:sz w:val="26"/>
          <w:szCs w:val="26"/>
          <w:lang w:eastAsia="ar-SA"/>
        </w:rPr>
      </w:pPr>
      <w:r w:rsidRPr="00D110CF">
        <w:rPr>
          <w:noProof/>
          <w:sz w:val="26"/>
          <w:szCs w:val="26"/>
        </w:rPr>
        <w:lastRenderedPageBreak/>
        <w:drawing>
          <wp:inline distT="0" distB="0" distL="0" distR="0" wp14:anchorId="78A54854" wp14:editId="000A6D1E">
            <wp:extent cx="5941695" cy="33420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342005"/>
                    </a:xfrm>
                    <a:prstGeom prst="rect">
                      <a:avLst/>
                    </a:prstGeom>
                  </pic:spPr>
                </pic:pic>
              </a:graphicData>
            </a:graphic>
          </wp:inline>
        </w:drawing>
      </w:r>
    </w:p>
    <w:p w14:paraId="2819355D" w14:textId="31B2FD4C" w:rsidR="00F41E42" w:rsidRPr="00D110CF" w:rsidRDefault="00F41E42" w:rsidP="001C30CE">
      <w:pPr>
        <w:ind w:left="0"/>
        <w:jc w:val="center"/>
        <w:rPr>
          <w:sz w:val="26"/>
          <w:szCs w:val="26"/>
          <w:lang w:eastAsia="ar-SA"/>
        </w:rPr>
      </w:pPr>
      <w:r w:rsidRPr="00D110CF">
        <w:rPr>
          <w:sz w:val="26"/>
          <w:szCs w:val="26"/>
          <w:lang w:val="vi-VN" w:eastAsia="ar-SA"/>
        </w:rPr>
        <w:t xml:space="preserve">Hình. Giao diện </w:t>
      </w:r>
      <w:r w:rsidRPr="00D110CF">
        <w:rPr>
          <w:sz w:val="26"/>
          <w:szCs w:val="26"/>
          <w:lang w:eastAsia="ar-SA"/>
        </w:rPr>
        <w:t>import báo cáo kế hoạch khác</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477"/>
        <w:gridCol w:w="3960"/>
        <w:gridCol w:w="923"/>
      </w:tblGrid>
      <w:tr w:rsidR="00F41E42" w:rsidRPr="00D110CF" w14:paraId="17990B66" w14:textId="77777777" w:rsidTr="002C7681">
        <w:trPr>
          <w:trHeight w:val="530"/>
        </w:trPr>
        <w:tc>
          <w:tcPr>
            <w:tcW w:w="4477" w:type="dxa"/>
            <w:shd w:val="pct5" w:color="auto" w:fill="auto"/>
          </w:tcPr>
          <w:p w14:paraId="6A20F6EA" w14:textId="77777777" w:rsidR="00F41E42" w:rsidRPr="00D110CF" w:rsidRDefault="00F41E42" w:rsidP="002C7681">
            <w:pPr>
              <w:ind w:left="0"/>
              <w:jc w:val="center"/>
              <w:rPr>
                <w:b/>
                <w:sz w:val="26"/>
                <w:szCs w:val="26"/>
                <w:lang w:val="vi-VN"/>
              </w:rPr>
            </w:pPr>
            <w:r w:rsidRPr="00D110CF">
              <w:rPr>
                <w:b/>
                <w:sz w:val="26"/>
                <w:szCs w:val="26"/>
                <w:lang w:val="vi-VN"/>
              </w:rPr>
              <w:t>Hành động của tác nhân</w:t>
            </w:r>
          </w:p>
        </w:tc>
        <w:tc>
          <w:tcPr>
            <w:tcW w:w="3960" w:type="dxa"/>
            <w:shd w:val="pct5" w:color="auto" w:fill="auto"/>
          </w:tcPr>
          <w:p w14:paraId="0DAD6FD0" w14:textId="77777777" w:rsidR="00F41E42" w:rsidRPr="00D110CF" w:rsidRDefault="00F41E42" w:rsidP="002C7681">
            <w:pPr>
              <w:ind w:left="0"/>
              <w:jc w:val="center"/>
              <w:rPr>
                <w:b/>
                <w:sz w:val="26"/>
                <w:szCs w:val="26"/>
                <w:lang w:val="vi-VN"/>
              </w:rPr>
            </w:pPr>
            <w:r w:rsidRPr="00D110CF">
              <w:rPr>
                <w:b/>
                <w:sz w:val="26"/>
                <w:szCs w:val="26"/>
                <w:lang w:val="vi-VN"/>
              </w:rPr>
              <w:t>Phản ứng của hệ thống</w:t>
            </w:r>
          </w:p>
        </w:tc>
        <w:tc>
          <w:tcPr>
            <w:tcW w:w="923" w:type="dxa"/>
            <w:shd w:val="pct5" w:color="auto" w:fill="auto"/>
          </w:tcPr>
          <w:p w14:paraId="51A73B41" w14:textId="77777777" w:rsidR="00F41E42" w:rsidRPr="00D110CF" w:rsidRDefault="00F41E42" w:rsidP="002C7681">
            <w:pPr>
              <w:ind w:left="0"/>
              <w:jc w:val="center"/>
              <w:rPr>
                <w:b/>
                <w:sz w:val="26"/>
                <w:szCs w:val="26"/>
                <w:lang w:val="vi-VN"/>
              </w:rPr>
            </w:pPr>
            <w:r w:rsidRPr="00D110CF">
              <w:rPr>
                <w:b/>
                <w:sz w:val="26"/>
                <w:szCs w:val="26"/>
                <w:lang w:val="vi-VN"/>
              </w:rPr>
              <w:t>Dữ liệu liên quan (C/R/U/D)</w:t>
            </w:r>
          </w:p>
        </w:tc>
      </w:tr>
      <w:tr w:rsidR="00F41E42" w:rsidRPr="00D110CF" w14:paraId="13D2C5C2" w14:textId="77777777" w:rsidTr="002C7681">
        <w:trPr>
          <w:trHeight w:val="494"/>
        </w:trPr>
        <w:tc>
          <w:tcPr>
            <w:tcW w:w="4477" w:type="dxa"/>
          </w:tcPr>
          <w:p w14:paraId="65571946" w14:textId="77777777" w:rsidR="00F41E42" w:rsidRPr="00D110CF" w:rsidRDefault="00F41E42" w:rsidP="002C7681">
            <w:pPr>
              <w:pStyle w:val="Sothutu-1so"/>
              <w:numPr>
                <w:ilvl w:val="0"/>
                <w:numId w:val="13"/>
              </w:numPr>
              <w:rPr>
                <w:sz w:val="26"/>
                <w:lang w:val="vi-VN"/>
              </w:rPr>
            </w:pPr>
            <w:r w:rsidRPr="00D110CF">
              <w:rPr>
                <w:sz w:val="26"/>
                <w:lang w:val="vi-VN"/>
              </w:rPr>
              <w:t>Truy cập menu Báo cáo so sánh</w:t>
            </w:r>
            <w:r w:rsidRPr="00D110CF">
              <w:rPr>
                <w:sz w:val="26"/>
              </w:rPr>
              <w:t xml:space="preserve"> &gt;&gt; Báo cáo kế hoạch khác</w:t>
            </w:r>
          </w:p>
        </w:tc>
        <w:tc>
          <w:tcPr>
            <w:tcW w:w="3960" w:type="dxa"/>
          </w:tcPr>
          <w:p w14:paraId="59718EBC" w14:textId="77777777" w:rsidR="00F41E42" w:rsidRPr="00D110CF" w:rsidRDefault="00F41E42" w:rsidP="002C7681">
            <w:pPr>
              <w:pStyle w:val="Sothutu-1so"/>
              <w:numPr>
                <w:ilvl w:val="0"/>
                <w:numId w:val="13"/>
              </w:numPr>
              <w:rPr>
                <w:sz w:val="26"/>
              </w:rPr>
            </w:pPr>
            <w:r w:rsidRPr="00D110CF">
              <w:rPr>
                <w:sz w:val="26"/>
              </w:rPr>
              <w:t xml:space="preserve">Hiển thị trang </w:t>
            </w:r>
            <w:r w:rsidRPr="00D110CF">
              <w:rPr>
                <w:sz w:val="26"/>
                <w:lang w:val="vi-VN"/>
              </w:rPr>
              <w:t xml:space="preserve">Báo cáo </w:t>
            </w:r>
            <w:r w:rsidRPr="00D110CF">
              <w:rPr>
                <w:sz w:val="26"/>
              </w:rPr>
              <w:t>kế hoạch khác</w:t>
            </w:r>
          </w:p>
        </w:tc>
        <w:tc>
          <w:tcPr>
            <w:tcW w:w="923" w:type="dxa"/>
          </w:tcPr>
          <w:p w14:paraId="747DA93F" w14:textId="77777777" w:rsidR="00F41E42" w:rsidRPr="00D110CF" w:rsidRDefault="00F41E42" w:rsidP="002C7681">
            <w:pPr>
              <w:ind w:left="0"/>
              <w:jc w:val="both"/>
              <w:rPr>
                <w:sz w:val="26"/>
                <w:szCs w:val="26"/>
              </w:rPr>
            </w:pPr>
            <w:r w:rsidRPr="00D110CF">
              <w:rPr>
                <w:sz w:val="26"/>
                <w:szCs w:val="26"/>
              </w:rPr>
              <w:t>R</w:t>
            </w:r>
          </w:p>
        </w:tc>
      </w:tr>
      <w:tr w:rsidR="00F41E42" w:rsidRPr="00D110CF" w14:paraId="55E26176" w14:textId="77777777" w:rsidTr="002C7681">
        <w:trPr>
          <w:trHeight w:val="494"/>
        </w:trPr>
        <w:tc>
          <w:tcPr>
            <w:tcW w:w="4477" w:type="dxa"/>
          </w:tcPr>
          <w:p w14:paraId="17F95E4C" w14:textId="77777777" w:rsidR="00F41E42" w:rsidRPr="00D110CF" w:rsidRDefault="00F41E42" w:rsidP="002C7681">
            <w:pPr>
              <w:pStyle w:val="Sothutu-1so"/>
              <w:numPr>
                <w:ilvl w:val="0"/>
                <w:numId w:val="13"/>
              </w:numPr>
              <w:rPr>
                <w:sz w:val="26"/>
                <w:lang w:val="vi-VN"/>
              </w:rPr>
            </w:pPr>
            <w:r w:rsidRPr="00D110CF">
              <w:rPr>
                <w:sz w:val="26"/>
              </w:rPr>
              <w:t xml:space="preserve">Người dùng nhập các thông tin tìm kiếm báo cáo: </w:t>
            </w:r>
          </w:p>
          <w:p w14:paraId="54A353A3" w14:textId="77777777" w:rsidR="00F41E42" w:rsidRPr="00D110CF" w:rsidRDefault="00F41E42" w:rsidP="002C7681">
            <w:pPr>
              <w:pStyle w:val="Sothutu-1so"/>
              <w:numPr>
                <w:ilvl w:val="0"/>
                <w:numId w:val="20"/>
              </w:numPr>
              <w:rPr>
                <w:sz w:val="26"/>
                <w:lang w:val="vi-VN"/>
              </w:rPr>
            </w:pPr>
            <w:r w:rsidRPr="00D110CF">
              <w:rPr>
                <w:sz w:val="26"/>
              </w:rPr>
              <w:t xml:space="preserve">Kỳ báo cáo: combobox, cho phép chọn 1 giá trị. Danh sách kỳ báo cáo bao gồm: </w:t>
            </w:r>
          </w:p>
          <w:p w14:paraId="18CC7FBD" w14:textId="77777777" w:rsidR="00F41E42" w:rsidRPr="00D110CF" w:rsidRDefault="00F41E42" w:rsidP="002C7681">
            <w:pPr>
              <w:pStyle w:val="Sothutu-1so"/>
              <w:ind w:left="904"/>
              <w:rPr>
                <w:sz w:val="26"/>
                <w:lang w:val="vi-VN"/>
              </w:rPr>
            </w:pPr>
            <w:r w:rsidRPr="00D110CF">
              <w:rPr>
                <w:sz w:val="26"/>
              </w:rPr>
              <w:t xml:space="preserve">+ Báo cáo </w:t>
            </w:r>
            <w:r w:rsidRPr="00D110CF">
              <w:rPr>
                <w:sz w:val="26"/>
                <w:lang w:val="vi-VN"/>
              </w:rPr>
              <w:t>tháng,</w:t>
            </w:r>
          </w:p>
          <w:p w14:paraId="784D423C" w14:textId="77777777" w:rsidR="00F41E42" w:rsidRPr="00D110CF" w:rsidRDefault="00F41E42" w:rsidP="002C7681">
            <w:pPr>
              <w:pStyle w:val="Sothutu-1so"/>
              <w:ind w:left="904"/>
              <w:rPr>
                <w:sz w:val="26"/>
                <w:lang w:val="vi-VN"/>
              </w:rPr>
            </w:pPr>
            <w:r w:rsidRPr="00D110CF">
              <w:rPr>
                <w:sz w:val="26"/>
              </w:rPr>
              <w:t xml:space="preserve">+ Báo cáo </w:t>
            </w:r>
            <w:r w:rsidRPr="00D110CF">
              <w:rPr>
                <w:sz w:val="26"/>
                <w:lang w:val="vi-VN"/>
              </w:rPr>
              <w:t>quý,</w:t>
            </w:r>
          </w:p>
          <w:p w14:paraId="46F2EA10" w14:textId="77777777" w:rsidR="00F41E42" w:rsidRPr="00D110CF" w:rsidRDefault="00F41E42" w:rsidP="002C7681">
            <w:pPr>
              <w:pStyle w:val="Sothutu-1so"/>
              <w:ind w:left="904"/>
              <w:rPr>
                <w:sz w:val="26"/>
                <w:lang w:val="vi-VN"/>
              </w:rPr>
            </w:pPr>
            <w:r w:rsidRPr="00D110CF">
              <w:rPr>
                <w:sz w:val="26"/>
              </w:rPr>
              <w:t>+ Báo cáo</w:t>
            </w:r>
            <w:r w:rsidRPr="00D110CF">
              <w:rPr>
                <w:sz w:val="26"/>
                <w:lang w:val="vi-VN"/>
              </w:rPr>
              <w:t xml:space="preserve"> năm, </w:t>
            </w:r>
          </w:p>
          <w:p w14:paraId="700A41CC" w14:textId="77777777" w:rsidR="00F41E42" w:rsidRPr="00D110CF" w:rsidRDefault="00F41E42" w:rsidP="002C7681">
            <w:pPr>
              <w:pStyle w:val="Sothutu-1so"/>
              <w:ind w:left="904"/>
              <w:rPr>
                <w:sz w:val="26"/>
                <w:lang w:val="vi-VN"/>
              </w:rPr>
            </w:pPr>
            <w:r w:rsidRPr="00D110CF">
              <w:rPr>
                <w:sz w:val="26"/>
              </w:rPr>
              <w:t xml:space="preserve">+ Báo cáo </w:t>
            </w:r>
            <w:r w:rsidRPr="00D110CF">
              <w:rPr>
                <w:sz w:val="26"/>
                <w:lang w:val="vi-VN"/>
              </w:rPr>
              <w:t>6 tháng đầu năm,</w:t>
            </w:r>
          </w:p>
          <w:p w14:paraId="548B3515" w14:textId="77777777" w:rsidR="00F41E42" w:rsidRPr="00D110CF" w:rsidRDefault="00F41E42" w:rsidP="002C7681">
            <w:pPr>
              <w:pStyle w:val="Sothutu-1so"/>
              <w:ind w:left="904"/>
              <w:rPr>
                <w:sz w:val="26"/>
                <w:lang w:val="vi-VN"/>
              </w:rPr>
            </w:pPr>
            <w:r w:rsidRPr="00D110CF">
              <w:rPr>
                <w:sz w:val="26"/>
              </w:rPr>
              <w:lastRenderedPageBreak/>
              <w:t xml:space="preserve">+ Báo cáo </w:t>
            </w:r>
            <w:r w:rsidRPr="00D110CF">
              <w:rPr>
                <w:sz w:val="26"/>
                <w:lang w:val="vi-VN"/>
              </w:rPr>
              <w:t xml:space="preserve">6 tháng cuối năm, </w:t>
            </w:r>
          </w:p>
          <w:p w14:paraId="7B8037C6" w14:textId="77777777" w:rsidR="00F41E42" w:rsidRPr="00D110CF" w:rsidRDefault="00F41E42" w:rsidP="002C7681">
            <w:pPr>
              <w:pStyle w:val="Sothutu-1so"/>
              <w:ind w:left="904"/>
              <w:rPr>
                <w:sz w:val="26"/>
                <w:lang w:val="vi-VN"/>
              </w:rPr>
            </w:pPr>
            <w:r w:rsidRPr="00D110CF">
              <w:rPr>
                <w:sz w:val="26"/>
              </w:rPr>
              <w:t xml:space="preserve">+ Báo cáo </w:t>
            </w:r>
            <w:r w:rsidRPr="00D110CF">
              <w:rPr>
                <w:sz w:val="26"/>
                <w:lang w:val="vi-VN"/>
              </w:rPr>
              <w:t>9 tháng</w:t>
            </w:r>
            <w:r w:rsidRPr="00D110CF">
              <w:rPr>
                <w:sz w:val="26"/>
              </w:rPr>
              <w:t xml:space="preserve"> đầu năm, </w:t>
            </w:r>
          </w:p>
          <w:p w14:paraId="00E89C46" w14:textId="1D15EB50" w:rsidR="00F41E42" w:rsidRPr="00D110CF" w:rsidRDefault="00F41E42" w:rsidP="002C7681">
            <w:pPr>
              <w:pStyle w:val="Sothutu-1so"/>
              <w:numPr>
                <w:ilvl w:val="0"/>
                <w:numId w:val="20"/>
              </w:numPr>
              <w:rPr>
                <w:sz w:val="26"/>
                <w:lang w:val="vi-VN"/>
              </w:rPr>
            </w:pPr>
            <w:r w:rsidRPr="00D110CF">
              <w:rPr>
                <w:sz w:val="26"/>
              </w:rPr>
              <w:t xml:space="preserve">Năm báo cáo: </w:t>
            </w:r>
            <w:proofErr w:type="gramStart"/>
            <w:r w:rsidRPr="00D110CF">
              <w:rPr>
                <w:sz w:val="26"/>
              </w:rPr>
              <w:t>combobox ,</w:t>
            </w:r>
            <w:proofErr w:type="gramEnd"/>
            <w:r w:rsidRPr="00D110CF">
              <w:rPr>
                <w:sz w:val="26"/>
              </w:rPr>
              <w:t xml:space="preserve"> </w:t>
            </w:r>
            <w:r w:rsidRPr="00D110CF">
              <w:rPr>
                <w:sz w:val="26"/>
                <w:lang w:val="vi-VN"/>
              </w:rPr>
              <w:t>phép chọn  1 giá trị. Danh sách giá trị trong combobox: từ năm 2008 đến năm hiện tại, sắp xếp theo thứ giảm dần</w:t>
            </w:r>
          </w:p>
          <w:p w14:paraId="6CF121D1" w14:textId="766D4F25" w:rsidR="00F41E42" w:rsidRPr="00D110CF" w:rsidRDefault="00F41E42" w:rsidP="002C7681">
            <w:pPr>
              <w:pStyle w:val="Sothutu-1so"/>
              <w:numPr>
                <w:ilvl w:val="0"/>
                <w:numId w:val="20"/>
              </w:numPr>
              <w:rPr>
                <w:sz w:val="26"/>
                <w:highlight w:val="yellow"/>
                <w:lang w:val="vi-VN"/>
              </w:rPr>
            </w:pPr>
            <w:r w:rsidRPr="00D110CF">
              <w:rPr>
                <w:sz w:val="26"/>
                <w:highlight w:val="yellow"/>
              </w:rPr>
              <w:t>Quý báo cáo: combobox, mặc định disable, chỉ enable khi</w:t>
            </w:r>
            <w:r w:rsidR="00DF01B7" w:rsidRPr="00D110CF">
              <w:rPr>
                <w:sz w:val="26"/>
                <w:highlight w:val="yellow"/>
              </w:rPr>
              <w:t xml:space="preserve"> người dùng chọn kỳ Báo cáo quý</w:t>
            </w:r>
            <w:r w:rsidRPr="00D110CF">
              <w:rPr>
                <w:sz w:val="26"/>
                <w:highlight w:val="yellow"/>
              </w:rPr>
              <w:t xml:space="preserve">. Cho phép chọn 1 giá trị. Danh sách trong cbx là </w:t>
            </w:r>
            <w:r w:rsidR="00DF01B7" w:rsidRPr="00D110CF">
              <w:rPr>
                <w:sz w:val="26"/>
                <w:highlight w:val="yellow"/>
              </w:rPr>
              <w:t xml:space="preserve">4 </w:t>
            </w:r>
            <w:proofErr w:type="gramStart"/>
            <w:r w:rsidR="00DF01B7" w:rsidRPr="00D110CF">
              <w:rPr>
                <w:sz w:val="26"/>
                <w:highlight w:val="yellow"/>
              </w:rPr>
              <w:t xml:space="preserve">quý </w:t>
            </w:r>
            <w:r w:rsidRPr="00D110CF">
              <w:rPr>
                <w:sz w:val="26"/>
                <w:highlight w:val="yellow"/>
              </w:rPr>
              <w:t xml:space="preserve"> trong</w:t>
            </w:r>
            <w:proofErr w:type="gramEnd"/>
            <w:r w:rsidRPr="00D110CF">
              <w:rPr>
                <w:sz w:val="26"/>
                <w:highlight w:val="yellow"/>
              </w:rPr>
              <w:t xml:space="preserve"> năm</w:t>
            </w:r>
            <w:r w:rsidR="00DF01B7" w:rsidRPr="00D110CF">
              <w:rPr>
                <w:sz w:val="26"/>
                <w:highlight w:val="yellow"/>
              </w:rPr>
              <w:t>: Quý 1, Quý 2, Quý 3, Quý 4</w:t>
            </w:r>
          </w:p>
          <w:p w14:paraId="76BFC7EC" w14:textId="77777777" w:rsidR="00F41E42" w:rsidRPr="00D110CF" w:rsidRDefault="00F41E42" w:rsidP="002C7681">
            <w:pPr>
              <w:pStyle w:val="Sothutu-1so"/>
              <w:numPr>
                <w:ilvl w:val="0"/>
                <w:numId w:val="20"/>
              </w:numPr>
              <w:rPr>
                <w:sz w:val="26"/>
              </w:rPr>
            </w:pPr>
            <w:r w:rsidRPr="00D110CF">
              <w:rPr>
                <w:sz w:val="26"/>
              </w:rPr>
              <w:t>Tháng báo cáo: combobox, mặc định disable, chỉ enable khi người dùng chọn kỳ Báo cáo tháng. Cho phép chọn 1 giá trị. Danh sách trong cbx là 12 tháng trong năm</w:t>
            </w:r>
          </w:p>
        </w:tc>
        <w:tc>
          <w:tcPr>
            <w:tcW w:w="3960" w:type="dxa"/>
          </w:tcPr>
          <w:p w14:paraId="3665A62B" w14:textId="77777777" w:rsidR="00F41E42" w:rsidRPr="00D110CF" w:rsidRDefault="00F41E42" w:rsidP="002C7681">
            <w:pPr>
              <w:pStyle w:val="Sothutu-1so"/>
              <w:numPr>
                <w:ilvl w:val="0"/>
                <w:numId w:val="13"/>
              </w:numPr>
              <w:rPr>
                <w:sz w:val="26"/>
              </w:rPr>
            </w:pPr>
            <w:r w:rsidRPr="00D110CF">
              <w:rPr>
                <w:sz w:val="26"/>
              </w:rPr>
              <w:lastRenderedPageBreak/>
              <w:t xml:space="preserve">Kiểm tra thông tin người dùng nhập và trả về kết quả phù hợp với điều kiện tìm kiếm. Trường hợp không có kết quả phù hợp, hiển thị Không có dữ liệu. </w:t>
            </w:r>
          </w:p>
          <w:p w14:paraId="74A4812E" w14:textId="77777777" w:rsidR="00F41E42" w:rsidRPr="00D110CF" w:rsidRDefault="00F41E42" w:rsidP="002C7681">
            <w:pPr>
              <w:pStyle w:val="Sothutu-1so"/>
              <w:ind w:left="360"/>
              <w:rPr>
                <w:sz w:val="26"/>
              </w:rPr>
            </w:pPr>
            <w:r w:rsidRPr="00D110CF">
              <w:rPr>
                <w:sz w:val="26"/>
              </w:rPr>
              <w:t xml:space="preserve">Danh sách báo cáo kế hoạch khác bao gồm các thông tin: </w:t>
            </w:r>
          </w:p>
          <w:p w14:paraId="65FCBF70" w14:textId="77777777" w:rsidR="00F41E42" w:rsidRPr="00D110CF" w:rsidRDefault="00F41E42" w:rsidP="002C7681">
            <w:pPr>
              <w:pStyle w:val="Sothutu-1so"/>
              <w:numPr>
                <w:ilvl w:val="0"/>
                <w:numId w:val="20"/>
              </w:numPr>
              <w:rPr>
                <w:sz w:val="26"/>
              </w:rPr>
            </w:pPr>
            <w:r w:rsidRPr="00D110CF">
              <w:rPr>
                <w:sz w:val="26"/>
              </w:rPr>
              <w:t>Kỳ báo cáo</w:t>
            </w:r>
          </w:p>
          <w:p w14:paraId="2C492419" w14:textId="77777777" w:rsidR="00F41E42" w:rsidRPr="00D110CF" w:rsidRDefault="00F41E42" w:rsidP="002C7681">
            <w:pPr>
              <w:pStyle w:val="Sothutu-1so"/>
              <w:numPr>
                <w:ilvl w:val="0"/>
                <w:numId w:val="20"/>
              </w:numPr>
              <w:rPr>
                <w:sz w:val="26"/>
              </w:rPr>
            </w:pPr>
            <w:r w:rsidRPr="00D110CF">
              <w:rPr>
                <w:sz w:val="26"/>
              </w:rPr>
              <w:t>Thời gian báo cáo</w:t>
            </w:r>
          </w:p>
          <w:p w14:paraId="0CFAA8F4" w14:textId="77777777" w:rsidR="00F41E42" w:rsidRPr="00D110CF" w:rsidRDefault="00F41E42" w:rsidP="002C7681">
            <w:pPr>
              <w:pStyle w:val="Sothutu-1so"/>
              <w:numPr>
                <w:ilvl w:val="0"/>
                <w:numId w:val="20"/>
              </w:numPr>
              <w:rPr>
                <w:sz w:val="26"/>
              </w:rPr>
            </w:pPr>
            <w:r w:rsidRPr="00D110CF">
              <w:rPr>
                <w:sz w:val="26"/>
              </w:rPr>
              <w:lastRenderedPageBreak/>
              <w:t>Thời gian tải lên báo cáo</w:t>
            </w:r>
          </w:p>
          <w:p w14:paraId="07305244" w14:textId="77777777" w:rsidR="00F41E42" w:rsidRPr="00D110CF" w:rsidRDefault="00F41E42" w:rsidP="002C7681">
            <w:pPr>
              <w:pStyle w:val="Sothutu-1so"/>
              <w:numPr>
                <w:ilvl w:val="0"/>
                <w:numId w:val="20"/>
              </w:numPr>
              <w:rPr>
                <w:sz w:val="26"/>
              </w:rPr>
            </w:pPr>
            <w:r w:rsidRPr="00D110CF">
              <w:rPr>
                <w:sz w:val="26"/>
              </w:rPr>
              <w:t>Thao tác</w:t>
            </w:r>
          </w:p>
        </w:tc>
        <w:tc>
          <w:tcPr>
            <w:tcW w:w="923" w:type="dxa"/>
          </w:tcPr>
          <w:p w14:paraId="63D0A1F7" w14:textId="77777777" w:rsidR="00F41E42" w:rsidRPr="00D110CF" w:rsidRDefault="00F41E42" w:rsidP="002C7681">
            <w:pPr>
              <w:ind w:left="0"/>
              <w:jc w:val="both"/>
              <w:rPr>
                <w:sz w:val="26"/>
                <w:szCs w:val="26"/>
              </w:rPr>
            </w:pPr>
          </w:p>
        </w:tc>
      </w:tr>
      <w:tr w:rsidR="00F41E42" w:rsidRPr="00D110CF" w14:paraId="19D38EDE" w14:textId="77777777" w:rsidTr="002C7681">
        <w:trPr>
          <w:trHeight w:val="494"/>
        </w:trPr>
        <w:tc>
          <w:tcPr>
            <w:tcW w:w="4477" w:type="dxa"/>
          </w:tcPr>
          <w:p w14:paraId="68C1D8D0" w14:textId="77777777" w:rsidR="00F41E42" w:rsidRPr="00D110CF" w:rsidRDefault="00F41E42" w:rsidP="002C7681">
            <w:pPr>
              <w:pStyle w:val="Sothutu-1so"/>
              <w:numPr>
                <w:ilvl w:val="0"/>
                <w:numId w:val="13"/>
              </w:numPr>
              <w:rPr>
                <w:sz w:val="26"/>
              </w:rPr>
            </w:pPr>
            <w:r w:rsidRPr="00D110CF">
              <w:rPr>
                <w:sz w:val="26"/>
              </w:rPr>
              <w:lastRenderedPageBreak/>
              <w:t xml:space="preserve">Người dùng nhấn nút Tải lên báo cáo, chọn file từ máy tính và nhấn Tải lên </w:t>
            </w:r>
          </w:p>
          <w:p w14:paraId="6FA78172" w14:textId="42C31B24" w:rsidR="00F41E42" w:rsidRPr="00D110CF" w:rsidRDefault="00F41E42" w:rsidP="002C7681">
            <w:pPr>
              <w:pStyle w:val="Sothutu-1so"/>
              <w:ind w:left="360"/>
              <w:rPr>
                <w:sz w:val="26"/>
              </w:rPr>
            </w:pPr>
            <w:r w:rsidRPr="00D110CF">
              <w:rPr>
                <w:sz w:val="26"/>
              </w:rPr>
              <w:t xml:space="preserve">(Chỉ được phép nhấn tải lên báo cáo khi người dùng đã chọn Kỳ báo cáo, Năm báo cáo, </w:t>
            </w:r>
            <w:r w:rsidR="00DF01B7" w:rsidRPr="00D110CF">
              <w:rPr>
                <w:sz w:val="26"/>
              </w:rPr>
              <w:t xml:space="preserve">Quý báo cáo, </w:t>
            </w:r>
            <w:r w:rsidRPr="00D110CF">
              <w:rPr>
                <w:sz w:val="26"/>
              </w:rPr>
              <w:t>Tháng báo cáo)</w:t>
            </w:r>
          </w:p>
        </w:tc>
        <w:tc>
          <w:tcPr>
            <w:tcW w:w="3960" w:type="dxa"/>
          </w:tcPr>
          <w:p w14:paraId="081DE31C" w14:textId="77777777" w:rsidR="00F41E42" w:rsidRPr="00D110CF" w:rsidRDefault="00F41E42" w:rsidP="002C7681">
            <w:pPr>
              <w:pStyle w:val="Sothutu-1so"/>
              <w:numPr>
                <w:ilvl w:val="0"/>
                <w:numId w:val="13"/>
              </w:numPr>
              <w:rPr>
                <w:sz w:val="26"/>
              </w:rPr>
            </w:pPr>
            <w:r w:rsidRPr="00D110CF">
              <w:rPr>
                <w:sz w:val="26"/>
              </w:rPr>
              <w:t>Hệ thống kiểm tra file người dùng nhập lên. Nếu đúng định dạng, hệ thống thông báo Tải lên báo cáo thành công và báo cáo mới tải lên sẽ hiển thị trên danh sách báo cáo</w:t>
            </w:r>
          </w:p>
          <w:p w14:paraId="7D9E63D6" w14:textId="77777777" w:rsidR="00F41E42" w:rsidRPr="00D110CF" w:rsidRDefault="00F41E42" w:rsidP="002C7681">
            <w:pPr>
              <w:pStyle w:val="Sothutu-1so"/>
              <w:ind w:left="360"/>
              <w:rPr>
                <w:sz w:val="26"/>
              </w:rPr>
            </w:pPr>
            <w:r w:rsidRPr="00D110CF">
              <w:rPr>
                <w:sz w:val="26"/>
              </w:rPr>
              <w:t>Nếu file không hợp lệ (không đúng định dạng xls, xlsx; các dữ liệu người dùng nhập không đúng định dạng chữ số…), hệ thống hiển thị thông báo tương ứng</w:t>
            </w:r>
          </w:p>
        </w:tc>
        <w:tc>
          <w:tcPr>
            <w:tcW w:w="923" w:type="dxa"/>
          </w:tcPr>
          <w:p w14:paraId="40691190" w14:textId="77777777" w:rsidR="00F41E42" w:rsidRPr="00D110CF" w:rsidRDefault="00F41E42" w:rsidP="002C7681">
            <w:pPr>
              <w:ind w:left="0"/>
              <w:jc w:val="both"/>
              <w:rPr>
                <w:sz w:val="26"/>
                <w:szCs w:val="26"/>
              </w:rPr>
            </w:pPr>
          </w:p>
        </w:tc>
      </w:tr>
      <w:tr w:rsidR="00F41E42" w:rsidRPr="00D110CF" w14:paraId="7584C5B8" w14:textId="77777777" w:rsidTr="002C7681">
        <w:trPr>
          <w:trHeight w:val="494"/>
        </w:trPr>
        <w:tc>
          <w:tcPr>
            <w:tcW w:w="4477" w:type="dxa"/>
          </w:tcPr>
          <w:p w14:paraId="641C8E0C" w14:textId="77777777" w:rsidR="00F41E42" w:rsidRPr="00D110CF" w:rsidRDefault="00F41E42" w:rsidP="002C7681">
            <w:pPr>
              <w:pStyle w:val="Sothutu-1so"/>
              <w:numPr>
                <w:ilvl w:val="0"/>
                <w:numId w:val="13"/>
              </w:numPr>
              <w:rPr>
                <w:sz w:val="26"/>
              </w:rPr>
            </w:pPr>
            <w:r w:rsidRPr="00D110CF">
              <w:rPr>
                <w:sz w:val="26"/>
              </w:rPr>
              <w:t xml:space="preserve">Người dùng nhấn Tải file mẫu </w:t>
            </w:r>
          </w:p>
          <w:p w14:paraId="3682536D" w14:textId="77777777" w:rsidR="00F41E42" w:rsidRPr="00D110CF" w:rsidRDefault="00F41E42" w:rsidP="002C7681">
            <w:pPr>
              <w:pStyle w:val="Sothutu-1so"/>
              <w:ind w:left="360"/>
              <w:rPr>
                <w:sz w:val="26"/>
              </w:rPr>
            </w:pPr>
            <w:r w:rsidRPr="00D110CF">
              <w:rPr>
                <w:sz w:val="26"/>
              </w:rPr>
              <w:lastRenderedPageBreak/>
              <w:t>(Chỉ được phép nhấn tải lên báo cáo khi người dùng đã chọn Kỳ báo cáo)</w:t>
            </w:r>
          </w:p>
        </w:tc>
        <w:tc>
          <w:tcPr>
            <w:tcW w:w="3960" w:type="dxa"/>
          </w:tcPr>
          <w:p w14:paraId="40C75A1C" w14:textId="77777777" w:rsidR="00F41E42" w:rsidRPr="00D110CF" w:rsidRDefault="00F41E42" w:rsidP="002C7681">
            <w:pPr>
              <w:pStyle w:val="Sothutu-1so"/>
              <w:numPr>
                <w:ilvl w:val="0"/>
                <w:numId w:val="13"/>
              </w:numPr>
              <w:rPr>
                <w:sz w:val="26"/>
              </w:rPr>
            </w:pPr>
            <w:commentRangeStart w:id="78"/>
            <w:r w:rsidRPr="00D110CF">
              <w:rPr>
                <w:sz w:val="26"/>
              </w:rPr>
              <w:lastRenderedPageBreak/>
              <w:t>Hệ thống tải về template báo cáo phù hợp điều kiện lọc</w:t>
            </w:r>
            <w:commentRangeEnd w:id="78"/>
            <w:r w:rsidR="00FB1138">
              <w:rPr>
                <w:rStyle w:val="CommentReference"/>
                <w:szCs w:val="20"/>
              </w:rPr>
              <w:commentReference w:id="78"/>
            </w:r>
          </w:p>
          <w:bookmarkStart w:id="80" w:name="_MON_1789480799"/>
          <w:bookmarkEnd w:id="80"/>
          <w:p w14:paraId="3AD8B206" w14:textId="003C4C9F" w:rsidR="00F41E42" w:rsidRPr="00D110CF" w:rsidRDefault="00FB1138" w:rsidP="002C7681">
            <w:pPr>
              <w:pStyle w:val="Sothutu-1so"/>
              <w:ind w:left="360"/>
              <w:rPr>
                <w:sz w:val="26"/>
              </w:rPr>
            </w:pPr>
            <w:r w:rsidRPr="00D110CF">
              <w:rPr>
                <w:sz w:val="26"/>
              </w:rPr>
              <w:object w:dxaOrig="1376" w:dyaOrig="893" w14:anchorId="18826F2C">
                <v:shape id="_x0000_i1064" type="#_x0000_t75" style="width:68.7pt;height:44.5pt" o:ole="">
                  <v:imagedata r:id="rId23" o:title=""/>
                </v:shape>
                <o:OLEObject Type="Embed" ProgID="Excel.Sheet.12" ShapeID="_x0000_i1064" DrawAspect="Icon" ObjectID="_1789483122" r:id="rId24"/>
              </w:object>
            </w:r>
          </w:p>
        </w:tc>
        <w:tc>
          <w:tcPr>
            <w:tcW w:w="923" w:type="dxa"/>
          </w:tcPr>
          <w:p w14:paraId="26325F75" w14:textId="77777777" w:rsidR="00F41E42" w:rsidRPr="00D110CF" w:rsidRDefault="00F41E42" w:rsidP="002C7681">
            <w:pPr>
              <w:ind w:left="0"/>
              <w:jc w:val="both"/>
              <w:rPr>
                <w:sz w:val="26"/>
                <w:szCs w:val="26"/>
              </w:rPr>
            </w:pPr>
          </w:p>
        </w:tc>
      </w:tr>
    </w:tbl>
    <w:p w14:paraId="155621DF" w14:textId="782EABA3" w:rsidR="00967374" w:rsidRPr="00D110CF" w:rsidRDefault="00967374" w:rsidP="00F41E42">
      <w:pPr>
        <w:ind w:left="0"/>
        <w:rPr>
          <w:i/>
          <w:color w:val="000000" w:themeColor="text1"/>
          <w:sz w:val="26"/>
          <w:szCs w:val="26"/>
        </w:rPr>
      </w:pPr>
    </w:p>
    <w:p w14:paraId="7C352E01" w14:textId="5A375CEF" w:rsidR="002D54ED" w:rsidRPr="00D110CF" w:rsidRDefault="00427EF7" w:rsidP="00427EF7">
      <w:pPr>
        <w:pStyle w:val="Heading4"/>
        <w:rPr>
          <w:rFonts w:ascii="Times New Roman" w:hAnsi="Times New Roman"/>
        </w:rPr>
      </w:pPr>
      <w:r w:rsidRPr="00D110CF">
        <w:rPr>
          <w:rFonts w:ascii="Times New Roman" w:hAnsi="Times New Roman"/>
        </w:rPr>
        <w:t>Báo cáo so sánh số thực hiện vs số cùng kỳ</w:t>
      </w:r>
    </w:p>
    <w:p w14:paraId="1F32E410" w14:textId="77777777" w:rsidR="002D54ED" w:rsidRPr="00D110CF" w:rsidRDefault="002D54ED" w:rsidP="002D54ED">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D54ED" w:rsidRPr="00D110CF" w14:paraId="7E1590BF" w14:textId="77777777" w:rsidTr="008E7F17">
        <w:trPr>
          <w:trHeight w:val="284"/>
          <w:jc w:val="center"/>
        </w:trPr>
        <w:tc>
          <w:tcPr>
            <w:tcW w:w="1590" w:type="pct"/>
            <w:tcBorders>
              <w:top w:val="single" w:sz="18" w:space="0" w:color="808080"/>
              <w:left w:val="single" w:sz="18" w:space="0" w:color="808080"/>
            </w:tcBorders>
            <w:shd w:val="clear" w:color="auto" w:fill="F3F3F3"/>
            <w:vAlign w:val="center"/>
          </w:tcPr>
          <w:p w14:paraId="7E63EB7D" w14:textId="77777777" w:rsidR="002D54ED" w:rsidRPr="00D110CF" w:rsidRDefault="002D54ED" w:rsidP="008E7F17">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5A4E04A8" w14:textId="53794652" w:rsidR="002D54ED" w:rsidRPr="00D110CF" w:rsidRDefault="00427EF7" w:rsidP="008E7F17">
            <w:pPr>
              <w:pStyle w:val="BodyText"/>
              <w:ind w:left="0"/>
              <w:rPr>
                <w:color w:val="000000" w:themeColor="text1"/>
                <w:sz w:val="26"/>
                <w:szCs w:val="26"/>
                <w:lang w:val="vi-VN" w:eastAsia="ar-SA"/>
              </w:rPr>
            </w:pPr>
            <w:r w:rsidRPr="00D110CF">
              <w:rPr>
                <w:color w:val="000000" w:themeColor="text1"/>
                <w:sz w:val="26"/>
                <w:szCs w:val="26"/>
                <w:lang w:eastAsia="ar-SA"/>
              </w:rPr>
              <w:t>Báo cáo so sánh số thực hiện vs số cùng kỳ</w:t>
            </w:r>
          </w:p>
        </w:tc>
      </w:tr>
      <w:tr w:rsidR="002D54ED" w:rsidRPr="00D110CF" w14:paraId="53AFD349" w14:textId="77777777" w:rsidTr="008E7F17">
        <w:trPr>
          <w:trHeight w:val="284"/>
          <w:jc w:val="center"/>
        </w:trPr>
        <w:tc>
          <w:tcPr>
            <w:tcW w:w="1590" w:type="pct"/>
            <w:tcBorders>
              <w:left w:val="single" w:sz="18" w:space="0" w:color="808080"/>
            </w:tcBorders>
            <w:shd w:val="clear" w:color="auto" w:fill="F3F3F3"/>
            <w:vAlign w:val="center"/>
          </w:tcPr>
          <w:p w14:paraId="1C5EE8EC" w14:textId="77777777" w:rsidR="002D54ED" w:rsidRPr="00D110CF" w:rsidRDefault="002D54ED" w:rsidP="008E7F17">
            <w:pPr>
              <w:ind w:left="142"/>
              <w:rPr>
                <w:b/>
                <w:sz w:val="26"/>
                <w:szCs w:val="26"/>
              </w:rPr>
            </w:pPr>
            <w:r w:rsidRPr="00D110CF">
              <w:rPr>
                <w:b/>
                <w:sz w:val="26"/>
                <w:szCs w:val="26"/>
              </w:rPr>
              <w:t>Mô tả</w:t>
            </w:r>
          </w:p>
        </w:tc>
        <w:tc>
          <w:tcPr>
            <w:tcW w:w="3410" w:type="pct"/>
            <w:tcBorders>
              <w:right w:val="single" w:sz="18" w:space="0" w:color="808080"/>
            </w:tcBorders>
            <w:vAlign w:val="center"/>
          </w:tcPr>
          <w:p w14:paraId="001A7131" w14:textId="6CD70ADA" w:rsidR="002D54ED" w:rsidRPr="00D110CF" w:rsidRDefault="002D54ED" w:rsidP="008E7F17">
            <w:pPr>
              <w:pStyle w:val="BodyText"/>
              <w:ind w:left="0"/>
              <w:rPr>
                <w:sz w:val="26"/>
                <w:szCs w:val="26"/>
                <w:lang w:val="vi-VN" w:eastAsia="ar-SA"/>
              </w:rPr>
            </w:pPr>
            <w:r w:rsidRPr="00D110CF">
              <w:rPr>
                <w:sz w:val="26"/>
                <w:szCs w:val="26"/>
                <w:lang w:eastAsia="ar-SA"/>
              </w:rPr>
              <w:t xml:space="preserve">- </w:t>
            </w:r>
            <w:r w:rsidRPr="00D110CF">
              <w:rPr>
                <w:sz w:val="26"/>
                <w:szCs w:val="26"/>
                <w:lang w:val="vi-VN" w:eastAsia="ar-SA"/>
              </w:rPr>
              <w:t xml:space="preserve">Xử lý dữ liệu </w:t>
            </w:r>
            <w:r w:rsidR="00427EF7" w:rsidRPr="00D110CF">
              <w:rPr>
                <w:sz w:val="26"/>
                <w:szCs w:val="26"/>
                <w:lang w:val="vi-VN" w:eastAsia="ar-SA"/>
              </w:rPr>
              <w:t>Báo cáo so sánh số thực hiện vs số cùng kỳ</w:t>
            </w:r>
            <w:r w:rsidRPr="00D110CF">
              <w:rPr>
                <w:sz w:val="26"/>
                <w:szCs w:val="26"/>
                <w:lang w:val="vi-VN" w:eastAsia="ar-SA"/>
              </w:rPr>
              <w:t xml:space="preserve"> </w:t>
            </w:r>
          </w:p>
          <w:p w14:paraId="117514E8" w14:textId="6DF78F55" w:rsidR="002D54ED" w:rsidRPr="00D110CF" w:rsidRDefault="002D54ED" w:rsidP="008E7F17">
            <w:pPr>
              <w:pStyle w:val="BodyText"/>
              <w:ind w:left="0"/>
              <w:rPr>
                <w:sz w:val="26"/>
                <w:szCs w:val="26"/>
                <w:lang w:eastAsia="ar-SA"/>
              </w:rPr>
            </w:pPr>
            <w:r w:rsidRPr="00D110CF">
              <w:rPr>
                <w:sz w:val="26"/>
                <w:szCs w:val="26"/>
                <w:lang w:eastAsia="ar-SA"/>
              </w:rPr>
              <w:t xml:space="preserve">- Tìm kiếm và export </w:t>
            </w:r>
            <w:r w:rsidR="00427EF7" w:rsidRPr="00D110CF">
              <w:rPr>
                <w:sz w:val="26"/>
                <w:szCs w:val="26"/>
                <w:lang w:eastAsia="ar-SA"/>
              </w:rPr>
              <w:t>Báo cáo so sánh số thực hiện vs số cùng kỳ</w:t>
            </w:r>
          </w:p>
        </w:tc>
      </w:tr>
      <w:tr w:rsidR="002D54ED" w:rsidRPr="00D110CF" w14:paraId="410A5E8F" w14:textId="77777777" w:rsidTr="008E7F17">
        <w:trPr>
          <w:trHeight w:val="395"/>
          <w:jc w:val="center"/>
        </w:trPr>
        <w:tc>
          <w:tcPr>
            <w:tcW w:w="1590" w:type="pct"/>
            <w:tcBorders>
              <w:left w:val="single" w:sz="18" w:space="0" w:color="808080"/>
            </w:tcBorders>
            <w:shd w:val="clear" w:color="auto" w:fill="F3F3F3"/>
            <w:vAlign w:val="center"/>
          </w:tcPr>
          <w:p w14:paraId="1B4978E9" w14:textId="77777777" w:rsidR="002D54ED" w:rsidRPr="00D110CF" w:rsidRDefault="002D54ED" w:rsidP="008E7F17">
            <w:pPr>
              <w:ind w:left="142"/>
              <w:rPr>
                <w:b/>
                <w:sz w:val="26"/>
                <w:szCs w:val="26"/>
              </w:rPr>
            </w:pPr>
            <w:r w:rsidRPr="00D110CF">
              <w:rPr>
                <w:b/>
                <w:sz w:val="26"/>
                <w:szCs w:val="26"/>
              </w:rPr>
              <w:t>Tác  nhân</w:t>
            </w:r>
          </w:p>
        </w:tc>
        <w:tc>
          <w:tcPr>
            <w:tcW w:w="3410" w:type="pct"/>
            <w:tcBorders>
              <w:right w:val="single" w:sz="18" w:space="0" w:color="808080"/>
            </w:tcBorders>
            <w:vAlign w:val="center"/>
          </w:tcPr>
          <w:p w14:paraId="6CB04315" w14:textId="77777777" w:rsidR="002D54ED" w:rsidRPr="00D110CF" w:rsidRDefault="002D54ED" w:rsidP="008E7F17">
            <w:pPr>
              <w:ind w:left="0"/>
              <w:rPr>
                <w:sz w:val="26"/>
                <w:szCs w:val="26"/>
              </w:rPr>
            </w:pPr>
            <w:r w:rsidRPr="00D110CF">
              <w:rPr>
                <w:sz w:val="26"/>
                <w:szCs w:val="26"/>
              </w:rPr>
              <w:t>Người dùng</w:t>
            </w:r>
          </w:p>
        </w:tc>
      </w:tr>
      <w:tr w:rsidR="002D54ED" w:rsidRPr="00D110CF" w14:paraId="664EEBBB" w14:textId="77777777" w:rsidTr="008E7F17">
        <w:trPr>
          <w:trHeight w:val="378"/>
          <w:jc w:val="center"/>
        </w:trPr>
        <w:tc>
          <w:tcPr>
            <w:tcW w:w="1590" w:type="pct"/>
            <w:tcBorders>
              <w:left w:val="single" w:sz="18" w:space="0" w:color="808080"/>
            </w:tcBorders>
            <w:shd w:val="clear" w:color="auto" w:fill="F3F3F3"/>
            <w:vAlign w:val="center"/>
          </w:tcPr>
          <w:p w14:paraId="45DA7D60" w14:textId="77777777" w:rsidR="002D54ED" w:rsidRPr="00D110CF" w:rsidRDefault="002D54ED" w:rsidP="008E7F17">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6A089527" w14:textId="77777777" w:rsidR="002D54ED" w:rsidRPr="00D110CF" w:rsidRDefault="002D54ED" w:rsidP="008E7F17">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2D54ED" w:rsidRPr="00D110CF" w14:paraId="2D964DA1" w14:textId="77777777" w:rsidTr="008E7F17">
        <w:trPr>
          <w:trHeight w:val="530"/>
          <w:jc w:val="center"/>
        </w:trPr>
        <w:tc>
          <w:tcPr>
            <w:tcW w:w="1590" w:type="pct"/>
            <w:tcBorders>
              <w:left w:val="single" w:sz="18" w:space="0" w:color="808080"/>
              <w:bottom w:val="single" w:sz="8" w:space="0" w:color="808080"/>
            </w:tcBorders>
            <w:shd w:val="clear" w:color="auto" w:fill="F3F3F3"/>
            <w:vAlign w:val="center"/>
          </w:tcPr>
          <w:p w14:paraId="7CB65AB8" w14:textId="77777777" w:rsidR="002D54ED" w:rsidRPr="00D110CF" w:rsidRDefault="002D54ED" w:rsidP="008E7F17">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7AC3335C" w14:textId="77777777" w:rsidR="002D54ED" w:rsidRPr="00D110CF" w:rsidRDefault="002D54ED" w:rsidP="008E7F17">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2D54ED" w:rsidRPr="00D110CF" w14:paraId="0753B0A9" w14:textId="77777777" w:rsidTr="008E7F17">
        <w:trPr>
          <w:trHeight w:val="284"/>
          <w:jc w:val="center"/>
        </w:trPr>
        <w:tc>
          <w:tcPr>
            <w:tcW w:w="1590" w:type="pct"/>
            <w:tcBorders>
              <w:left w:val="single" w:sz="18" w:space="0" w:color="808080"/>
              <w:bottom w:val="single" w:sz="4" w:space="0" w:color="808080"/>
            </w:tcBorders>
            <w:shd w:val="clear" w:color="auto" w:fill="F3F3F3"/>
            <w:vAlign w:val="center"/>
          </w:tcPr>
          <w:p w14:paraId="7A2CE10B" w14:textId="77777777" w:rsidR="002D54ED" w:rsidRPr="00D110CF" w:rsidRDefault="002D54ED" w:rsidP="008E7F17">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26C24EBF" w14:textId="77777777" w:rsidR="002D54ED" w:rsidRPr="00D110CF" w:rsidRDefault="002D54ED" w:rsidP="008E7F17">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2D54ED" w:rsidRPr="00D110CF" w14:paraId="38099480" w14:textId="77777777" w:rsidTr="008E7F17">
        <w:trPr>
          <w:trHeight w:val="284"/>
          <w:jc w:val="center"/>
        </w:trPr>
        <w:tc>
          <w:tcPr>
            <w:tcW w:w="1590" w:type="pct"/>
            <w:tcBorders>
              <w:left w:val="single" w:sz="18" w:space="0" w:color="808080"/>
              <w:bottom w:val="single" w:sz="18" w:space="0" w:color="808080"/>
            </w:tcBorders>
            <w:shd w:val="clear" w:color="auto" w:fill="F3F3F3"/>
            <w:vAlign w:val="center"/>
          </w:tcPr>
          <w:p w14:paraId="30ACEA82" w14:textId="77777777" w:rsidR="002D54ED" w:rsidRPr="00D110CF" w:rsidRDefault="002D54ED" w:rsidP="008E7F17">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37E3C501" w14:textId="00CC35F5" w:rsidR="002D54ED" w:rsidRPr="00D110CF" w:rsidRDefault="002D54ED" w:rsidP="002C7681">
            <w:pPr>
              <w:pStyle w:val="tvNote"/>
              <w:rPr>
                <w:i w:val="0"/>
                <w:color w:val="000000" w:themeColor="text1"/>
                <w:sz w:val="26"/>
                <w:szCs w:val="26"/>
                <w:lang w:val="vi-VN"/>
              </w:rPr>
            </w:pPr>
            <w:r w:rsidRPr="00D110CF">
              <w:rPr>
                <w:i w:val="0"/>
                <w:color w:val="000000" w:themeColor="text1"/>
                <w:sz w:val="26"/>
                <w:szCs w:val="26"/>
                <w:lang w:val="vi-VN"/>
              </w:rPr>
              <w:t>N/A</w:t>
            </w:r>
          </w:p>
        </w:tc>
      </w:tr>
    </w:tbl>
    <w:p w14:paraId="6292C3DF" w14:textId="77777777" w:rsidR="002D54ED" w:rsidRPr="00D110CF" w:rsidRDefault="002D54ED" w:rsidP="002D54ED">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Màn hình</w:t>
      </w:r>
    </w:p>
    <w:p w14:paraId="337125E4" w14:textId="5B4F585A" w:rsidR="002D54ED" w:rsidRPr="00D110CF" w:rsidRDefault="000B2B58" w:rsidP="002D54ED">
      <w:pPr>
        <w:ind w:left="90"/>
        <w:jc w:val="center"/>
        <w:rPr>
          <w:sz w:val="26"/>
          <w:szCs w:val="26"/>
          <w:lang w:eastAsia="ar-SA"/>
        </w:rPr>
      </w:pPr>
      <w:r w:rsidRPr="000B2B58">
        <w:rPr>
          <w:sz w:val="26"/>
          <w:szCs w:val="26"/>
          <w:lang w:eastAsia="ar-SA"/>
        </w:rPr>
        <w:drawing>
          <wp:inline distT="0" distB="0" distL="0" distR="0" wp14:anchorId="0DFD5F19" wp14:editId="1D347819">
            <wp:extent cx="5941695" cy="334200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342005"/>
                    </a:xfrm>
                    <a:prstGeom prst="rect">
                      <a:avLst/>
                    </a:prstGeom>
                  </pic:spPr>
                </pic:pic>
              </a:graphicData>
            </a:graphic>
          </wp:inline>
        </w:drawing>
      </w:r>
    </w:p>
    <w:p w14:paraId="16C77A8A" w14:textId="019AD667" w:rsidR="002D54ED" w:rsidRPr="00D110CF" w:rsidRDefault="002D54ED" w:rsidP="002D54ED">
      <w:pPr>
        <w:ind w:left="0"/>
        <w:jc w:val="center"/>
        <w:rPr>
          <w:sz w:val="26"/>
          <w:szCs w:val="26"/>
          <w:lang w:eastAsia="ar-SA"/>
        </w:rPr>
      </w:pPr>
      <w:r w:rsidRPr="00D110CF">
        <w:rPr>
          <w:sz w:val="26"/>
          <w:szCs w:val="26"/>
          <w:lang w:val="vi-VN" w:eastAsia="ar-SA"/>
        </w:rPr>
        <w:lastRenderedPageBreak/>
        <w:t xml:space="preserve">Hình </w:t>
      </w:r>
      <w:r w:rsidR="000B2B58">
        <w:rPr>
          <w:sz w:val="26"/>
          <w:szCs w:val="26"/>
          <w:lang w:eastAsia="ar-SA"/>
        </w:rPr>
        <w:t>3</w:t>
      </w:r>
      <w:r w:rsidRPr="00D110CF">
        <w:rPr>
          <w:sz w:val="26"/>
          <w:szCs w:val="26"/>
          <w:lang w:val="vi-VN" w:eastAsia="ar-SA"/>
        </w:rPr>
        <w:t xml:space="preserve">. Giao diện </w:t>
      </w:r>
      <w:r w:rsidR="002C7681" w:rsidRPr="00D110CF">
        <w:rPr>
          <w:sz w:val="26"/>
          <w:szCs w:val="26"/>
        </w:rPr>
        <w:t>Báo cáo so sánh số thực hiện vs số cùng kỳ</w:t>
      </w:r>
    </w:p>
    <w:p w14:paraId="7DB4CA62" w14:textId="77777777" w:rsidR="002D54ED" w:rsidRPr="00D110CF" w:rsidRDefault="002D54ED" w:rsidP="002D54ED">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510"/>
        <w:gridCol w:w="1013"/>
      </w:tblGrid>
      <w:tr w:rsidR="002D54ED" w:rsidRPr="00D110CF" w14:paraId="122B492B" w14:textId="77777777" w:rsidTr="00427EF7">
        <w:trPr>
          <w:trHeight w:val="530"/>
        </w:trPr>
        <w:tc>
          <w:tcPr>
            <w:tcW w:w="4837" w:type="dxa"/>
            <w:shd w:val="pct5" w:color="auto" w:fill="auto"/>
          </w:tcPr>
          <w:p w14:paraId="1BC51208" w14:textId="77777777" w:rsidR="002D54ED" w:rsidRPr="00D110CF" w:rsidRDefault="002D54ED" w:rsidP="008E7F17">
            <w:pPr>
              <w:ind w:left="0"/>
              <w:jc w:val="center"/>
              <w:rPr>
                <w:b/>
                <w:sz w:val="26"/>
                <w:szCs w:val="26"/>
                <w:lang w:val="vi-VN"/>
              </w:rPr>
            </w:pPr>
            <w:r w:rsidRPr="00D110CF">
              <w:rPr>
                <w:b/>
                <w:sz w:val="26"/>
                <w:szCs w:val="26"/>
                <w:lang w:val="vi-VN"/>
              </w:rPr>
              <w:t>Hành động của tác nhân</w:t>
            </w:r>
          </w:p>
        </w:tc>
        <w:tc>
          <w:tcPr>
            <w:tcW w:w="3510" w:type="dxa"/>
            <w:shd w:val="pct5" w:color="auto" w:fill="auto"/>
          </w:tcPr>
          <w:p w14:paraId="72517D44" w14:textId="77777777" w:rsidR="002D54ED" w:rsidRPr="00D110CF" w:rsidRDefault="002D54ED" w:rsidP="008E7F17">
            <w:pPr>
              <w:ind w:left="0"/>
              <w:jc w:val="center"/>
              <w:rPr>
                <w:b/>
                <w:sz w:val="26"/>
                <w:szCs w:val="26"/>
                <w:lang w:val="vi-VN"/>
              </w:rPr>
            </w:pPr>
            <w:r w:rsidRPr="00D110CF">
              <w:rPr>
                <w:b/>
                <w:sz w:val="26"/>
                <w:szCs w:val="26"/>
                <w:lang w:val="vi-VN"/>
              </w:rPr>
              <w:t>Phản ứng của hệ thống</w:t>
            </w:r>
          </w:p>
        </w:tc>
        <w:tc>
          <w:tcPr>
            <w:tcW w:w="1013" w:type="dxa"/>
            <w:shd w:val="pct5" w:color="auto" w:fill="auto"/>
          </w:tcPr>
          <w:p w14:paraId="3B3F9B08" w14:textId="77777777" w:rsidR="002D54ED" w:rsidRPr="00D110CF" w:rsidRDefault="002D54ED" w:rsidP="008E7F17">
            <w:pPr>
              <w:ind w:left="0"/>
              <w:jc w:val="center"/>
              <w:rPr>
                <w:b/>
                <w:sz w:val="26"/>
                <w:szCs w:val="26"/>
                <w:lang w:val="vi-VN"/>
              </w:rPr>
            </w:pPr>
            <w:r w:rsidRPr="00D110CF">
              <w:rPr>
                <w:b/>
                <w:sz w:val="26"/>
                <w:szCs w:val="26"/>
                <w:lang w:val="vi-VN"/>
              </w:rPr>
              <w:t>Dữ liệu liên quan (C/R/U/D)</w:t>
            </w:r>
          </w:p>
        </w:tc>
      </w:tr>
      <w:tr w:rsidR="002D54ED" w:rsidRPr="00D110CF" w14:paraId="3B336B1F" w14:textId="77777777" w:rsidTr="00427EF7">
        <w:trPr>
          <w:trHeight w:val="494"/>
        </w:trPr>
        <w:tc>
          <w:tcPr>
            <w:tcW w:w="4837" w:type="dxa"/>
          </w:tcPr>
          <w:p w14:paraId="21A2A022" w14:textId="30C94B6C" w:rsidR="002D54ED" w:rsidRPr="00D110CF" w:rsidRDefault="002D54ED" w:rsidP="00427EF7">
            <w:pPr>
              <w:pStyle w:val="Sothutu-1so"/>
              <w:numPr>
                <w:ilvl w:val="0"/>
                <w:numId w:val="34"/>
              </w:numPr>
              <w:rPr>
                <w:sz w:val="26"/>
                <w:lang w:val="vi-VN"/>
              </w:rPr>
            </w:pPr>
            <w:r w:rsidRPr="00D110CF">
              <w:rPr>
                <w:sz w:val="26"/>
                <w:lang w:val="vi-VN"/>
              </w:rPr>
              <w:t>Truy cập menu Báo cáo so sánh</w:t>
            </w:r>
          </w:p>
        </w:tc>
        <w:tc>
          <w:tcPr>
            <w:tcW w:w="3510" w:type="dxa"/>
          </w:tcPr>
          <w:p w14:paraId="76E603F4" w14:textId="1488F333" w:rsidR="002D54ED" w:rsidRPr="00D110CF" w:rsidRDefault="002D54ED" w:rsidP="00427EF7">
            <w:pPr>
              <w:pStyle w:val="Sothutu-1so"/>
              <w:numPr>
                <w:ilvl w:val="0"/>
                <w:numId w:val="34"/>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1013" w:type="dxa"/>
          </w:tcPr>
          <w:p w14:paraId="71328C0B" w14:textId="77777777" w:rsidR="002D54ED" w:rsidRPr="00D110CF" w:rsidRDefault="002D54ED" w:rsidP="008E7F17">
            <w:pPr>
              <w:ind w:left="0"/>
              <w:jc w:val="both"/>
              <w:rPr>
                <w:sz w:val="26"/>
                <w:szCs w:val="26"/>
              </w:rPr>
            </w:pPr>
            <w:r w:rsidRPr="00D110CF">
              <w:rPr>
                <w:sz w:val="26"/>
                <w:szCs w:val="26"/>
              </w:rPr>
              <w:t>R</w:t>
            </w:r>
          </w:p>
        </w:tc>
      </w:tr>
      <w:tr w:rsidR="002D54ED" w:rsidRPr="00D110CF" w14:paraId="0C970A7E" w14:textId="77777777" w:rsidTr="00427EF7">
        <w:tc>
          <w:tcPr>
            <w:tcW w:w="4837" w:type="dxa"/>
          </w:tcPr>
          <w:p w14:paraId="3EA1581B" w14:textId="77777777" w:rsidR="002D54ED" w:rsidRPr="00D110CF" w:rsidRDefault="002D54ED" w:rsidP="00427EF7">
            <w:pPr>
              <w:pStyle w:val="Sothutu-1so"/>
              <w:numPr>
                <w:ilvl w:val="0"/>
                <w:numId w:val="34"/>
              </w:numPr>
              <w:rPr>
                <w:sz w:val="26"/>
              </w:rPr>
            </w:pPr>
            <w:r w:rsidRPr="00D110CF">
              <w:rPr>
                <w:sz w:val="26"/>
              </w:rPr>
              <w:t xml:space="preserve">Nhập thông tin để </w:t>
            </w:r>
            <w:r w:rsidRPr="00D110CF">
              <w:rPr>
                <w:sz w:val="26"/>
                <w:lang w:val="vi-VN"/>
              </w:rPr>
              <w:t>lọc báo cáo:</w:t>
            </w:r>
          </w:p>
          <w:p w14:paraId="4EBDE776" w14:textId="77777777" w:rsidR="002D54ED" w:rsidRPr="00D110CF" w:rsidRDefault="002D54ED" w:rsidP="008E7F17">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66658A08" w14:textId="77777777" w:rsidR="002D54ED" w:rsidRPr="00D110CF" w:rsidRDefault="002D54ED" w:rsidP="008E7F17">
            <w:pPr>
              <w:pStyle w:val="Sothutu-1so"/>
              <w:numPr>
                <w:ilvl w:val="0"/>
                <w:numId w:val="20"/>
              </w:numPr>
              <w:rPr>
                <w:sz w:val="26"/>
              </w:rPr>
            </w:pPr>
            <w:r w:rsidRPr="00D110CF">
              <w:rPr>
                <w:sz w:val="26"/>
                <w:lang w:val="vi-VN"/>
              </w:rPr>
              <w:t>Loại báo cáo*: combobox, cho phép chọn 1 giá trị. Danh sách các giá trị trong combobox:</w:t>
            </w:r>
          </w:p>
          <w:p w14:paraId="606D51E3" w14:textId="77777777" w:rsidR="002D54ED" w:rsidRPr="00D110CF" w:rsidRDefault="002D54ED" w:rsidP="008E7F17">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5CEB4A67" w14:textId="77777777" w:rsidR="002D54ED" w:rsidRPr="00D110CF" w:rsidRDefault="002D54ED" w:rsidP="008E7F17">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4992428F" w14:textId="77777777" w:rsidR="002D54ED" w:rsidRPr="00D110CF" w:rsidRDefault="002D54ED"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0B104C6E" w14:textId="77777777" w:rsidR="002D54ED" w:rsidRPr="00D110CF" w:rsidRDefault="002D54ED"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0B50E1B2" w14:textId="77777777" w:rsidR="002D54ED" w:rsidRPr="00D110CF" w:rsidRDefault="002D54ED"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38EF12F3" w14:textId="77777777" w:rsidR="002D54ED" w:rsidRPr="00D110CF" w:rsidRDefault="002D54ED"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46B6D157" w14:textId="77777777" w:rsidR="002D54ED" w:rsidRPr="00D110CF" w:rsidRDefault="002D54ED" w:rsidP="008E7F17">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6E89C102" w14:textId="77777777" w:rsidR="002D54ED" w:rsidRPr="00D110CF" w:rsidRDefault="002D54ED" w:rsidP="008E7F17">
            <w:pPr>
              <w:pStyle w:val="ListParagraph"/>
              <w:spacing w:line="288" w:lineRule="auto"/>
              <w:ind w:left="1440"/>
              <w:jc w:val="both"/>
              <w:rPr>
                <w:sz w:val="26"/>
                <w:szCs w:val="26"/>
                <w:lang w:val="vi-VN"/>
              </w:rPr>
            </w:pPr>
            <w:r w:rsidRPr="00D110CF">
              <w:rPr>
                <w:sz w:val="26"/>
                <w:szCs w:val="26"/>
                <w:lang w:val="vi-VN"/>
              </w:rPr>
              <w:t xml:space="preserve">+ Báo cáo so sánh lũy kế thực </w:t>
            </w:r>
            <w:r w:rsidRPr="00D110CF">
              <w:rPr>
                <w:sz w:val="26"/>
                <w:szCs w:val="26"/>
                <w:lang w:val="vi-VN"/>
              </w:rPr>
              <w:lastRenderedPageBreak/>
              <w:t xml:space="preserve">hiện với kế hoạch năm </w:t>
            </w:r>
          </w:p>
          <w:p w14:paraId="35BE51BA" w14:textId="77777777" w:rsidR="002D54ED" w:rsidRPr="00D110CF" w:rsidRDefault="002D54ED" w:rsidP="008E7F17">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61522AE7" w14:textId="77777777" w:rsidR="002D54ED" w:rsidRPr="00D110CF" w:rsidRDefault="002D54ED" w:rsidP="008E7F17">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2844D40F" w14:textId="77777777" w:rsidR="002D54ED" w:rsidRPr="00D110CF" w:rsidRDefault="002D54ED" w:rsidP="008E7F17">
            <w:pPr>
              <w:pStyle w:val="Sothutu-1so"/>
              <w:ind w:left="904"/>
              <w:rPr>
                <w:sz w:val="26"/>
                <w:lang w:val="vi-VN"/>
              </w:rPr>
            </w:pPr>
            <w:r w:rsidRPr="00D110CF">
              <w:rPr>
                <w:sz w:val="26"/>
                <w:lang w:val="vi-VN"/>
              </w:rPr>
              <w:t>+ Báo cáo tháng,</w:t>
            </w:r>
          </w:p>
          <w:p w14:paraId="73880BC1" w14:textId="77777777" w:rsidR="002D54ED" w:rsidRPr="00D110CF" w:rsidRDefault="002D54ED" w:rsidP="008E7F17">
            <w:pPr>
              <w:pStyle w:val="Sothutu-1so"/>
              <w:ind w:left="904"/>
              <w:rPr>
                <w:sz w:val="26"/>
                <w:lang w:val="vi-VN"/>
              </w:rPr>
            </w:pPr>
            <w:r w:rsidRPr="00D110CF">
              <w:rPr>
                <w:sz w:val="26"/>
                <w:lang w:val="vi-VN"/>
              </w:rPr>
              <w:t>+ Báo cáo quý,</w:t>
            </w:r>
          </w:p>
          <w:p w14:paraId="4537CFD1" w14:textId="77777777" w:rsidR="002D54ED" w:rsidRPr="00D110CF" w:rsidRDefault="002D54ED" w:rsidP="008E7F17">
            <w:pPr>
              <w:pStyle w:val="Sothutu-1so"/>
              <w:ind w:left="904"/>
              <w:rPr>
                <w:sz w:val="26"/>
                <w:lang w:val="vi-VN"/>
              </w:rPr>
            </w:pPr>
            <w:r w:rsidRPr="00D110CF">
              <w:rPr>
                <w:sz w:val="26"/>
                <w:lang w:val="vi-VN"/>
              </w:rPr>
              <w:t xml:space="preserve">+ Báo cáo năm, </w:t>
            </w:r>
          </w:p>
          <w:p w14:paraId="092C6390" w14:textId="77777777" w:rsidR="002D54ED" w:rsidRPr="00D110CF" w:rsidRDefault="002D54ED" w:rsidP="008E7F17">
            <w:pPr>
              <w:pStyle w:val="Sothutu-1so"/>
              <w:ind w:left="904"/>
              <w:rPr>
                <w:sz w:val="26"/>
                <w:lang w:val="vi-VN"/>
              </w:rPr>
            </w:pPr>
            <w:r w:rsidRPr="00D110CF">
              <w:rPr>
                <w:sz w:val="26"/>
                <w:lang w:val="vi-VN"/>
              </w:rPr>
              <w:t xml:space="preserve">+ Báo cáo 6 tháng đầu năm, </w:t>
            </w:r>
          </w:p>
          <w:p w14:paraId="06F44E9A" w14:textId="77777777" w:rsidR="002D54ED" w:rsidRPr="00D110CF" w:rsidRDefault="002D54ED" w:rsidP="008E7F17">
            <w:pPr>
              <w:pStyle w:val="Sothutu-1so"/>
              <w:ind w:left="904"/>
              <w:rPr>
                <w:sz w:val="26"/>
                <w:lang w:val="vi-VN"/>
              </w:rPr>
            </w:pPr>
            <w:r w:rsidRPr="00D110CF">
              <w:rPr>
                <w:sz w:val="26"/>
                <w:lang w:val="vi-VN"/>
              </w:rPr>
              <w:t xml:space="preserve">+ Báo cáo 6 tháng cuối năm, </w:t>
            </w:r>
          </w:p>
          <w:p w14:paraId="657821C4" w14:textId="77777777" w:rsidR="002D54ED" w:rsidRPr="00D110CF" w:rsidRDefault="002D54ED" w:rsidP="008E7F17">
            <w:pPr>
              <w:pStyle w:val="Sothutu-1so"/>
              <w:ind w:left="904"/>
              <w:rPr>
                <w:sz w:val="26"/>
                <w:lang w:val="vi-VN"/>
              </w:rPr>
            </w:pPr>
            <w:r w:rsidRPr="00D110CF">
              <w:rPr>
                <w:sz w:val="26"/>
                <w:lang w:val="vi-VN"/>
              </w:rPr>
              <w:t xml:space="preserve">+ Báo cáo 9 tháng đầu năm </w:t>
            </w:r>
          </w:p>
          <w:p w14:paraId="4CB44268" w14:textId="2A72F178" w:rsidR="002D54ED" w:rsidRPr="00D110CF" w:rsidRDefault="002D54ED" w:rsidP="008E7F17">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16A64F8E" w14:textId="4BE5F9B5"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3A646054" w14:textId="77777777" w:rsidR="002D54ED" w:rsidRPr="00D110CF" w:rsidRDefault="002D54ED" w:rsidP="008E7F17">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37D05A79" w14:textId="586BC714" w:rsidR="002D54ED" w:rsidRPr="00AF678A" w:rsidRDefault="002D54ED" w:rsidP="008E7F17">
            <w:pPr>
              <w:pStyle w:val="Sothutu-1so"/>
              <w:numPr>
                <w:ilvl w:val="0"/>
                <w:numId w:val="20"/>
              </w:numPr>
              <w:rPr>
                <w:sz w:val="26"/>
                <w:highlight w:val="yellow"/>
                <w:lang w:val="vi-VN"/>
              </w:rPr>
            </w:pPr>
            <w:r w:rsidRPr="00D110CF">
              <w:rPr>
                <w:sz w:val="26"/>
              </w:rPr>
              <w:t xml:space="preserve">Code: combobox, cho phép tìm và chọn nhiều giá trị. Hiển thị theo cú pháp: Code – Tên chỉ tiêu. </w:t>
            </w:r>
            <w:r w:rsidRPr="00AF678A">
              <w:rPr>
                <w:sz w:val="26"/>
              </w:rPr>
              <w:t xml:space="preserve">Các giá </w:t>
            </w:r>
            <w:r w:rsidRPr="00AF678A">
              <w:rPr>
                <w:sz w:val="26"/>
              </w:rPr>
              <w:lastRenderedPageBreak/>
              <w:t xml:space="preserve">trị trong combobox bao gồm: Tất cả, Danh sách code (tham khảo mục 3.1.2.3.5). Khi người dùng chọn Tất cả thì báo cáo hiển thị </w:t>
            </w:r>
            <w:r w:rsidR="00F41E42" w:rsidRPr="00AF678A">
              <w:rPr>
                <w:sz w:val="26"/>
              </w:rPr>
              <w:t xml:space="preserve">dữ liệu của </w:t>
            </w:r>
            <w:r w:rsidRPr="00AF678A">
              <w:rPr>
                <w:sz w:val="26"/>
              </w:rPr>
              <w:t>tất cả các code.</w:t>
            </w:r>
          </w:p>
          <w:p w14:paraId="5623BCDE" w14:textId="77777777" w:rsidR="00AF678A" w:rsidRPr="007637AA" w:rsidRDefault="00AF678A" w:rsidP="00AF678A">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3411701C" w14:textId="77777777" w:rsidR="00AF678A" w:rsidRDefault="00AF678A" w:rsidP="00AF678A">
            <w:pPr>
              <w:pStyle w:val="Sothutu-1so"/>
              <w:ind w:left="904"/>
              <w:rPr>
                <w:sz w:val="26"/>
                <w:highlight w:val="yellow"/>
              </w:rPr>
            </w:pPr>
            <w:r>
              <w:rPr>
                <w:sz w:val="26"/>
                <w:highlight w:val="yellow"/>
              </w:rPr>
              <w:t xml:space="preserve">+Cho phép chọn 1 giá trị trong cbx. </w:t>
            </w:r>
          </w:p>
          <w:p w14:paraId="1C06A563" w14:textId="77777777" w:rsidR="00AF678A" w:rsidRDefault="00AF678A" w:rsidP="00AF678A">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39C12EF8" w14:textId="3D3F2EEA" w:rsidR="00AF678A" w:rsidRPr="00D110CF" w:rsidRDefault="00AF678A" w:rsidP="00AF678A">
            <w:pPr>
              <w:pStyle w:val="Sothutu-1so"/>
              <w:ind w:left="904"/>
              <w:rPr>
                <w:sz w:val="26"/>
                <w:highlight w:val="yellow"/>
                <w:lang w:val="vi-VN"/>
              </w:rPr>
            </w:pPr>
            <w:r>
              <w:rPr>
                <w:sz w:val="26"/>
                <w:highlight w:val="yellow"/>
              </w:rPr>
              <w:t>+ Giá trị trong cbx bao gồm các yêu cầu có Loại dữ liệu “Kế hoạch” và yêu cầu được tạo trong kỳ báo cáo, năm báo cáo mà người dùng đã chọn. Hiển thị theo cấu trúc: Tên yêu cầu (Ngày tạo)</w:t>
            </w:r>
          </w:p>
          <w:p w14:paraId="4F2B9345" w14:textId="77777777" w:rsidR="002D54ED" w:rsidRPr="00D110CF" w:rsidRDefault="002D54ED" w:rsidP="008E7F17">
            <w:pPr>
              <w:pStyle w:val="Sothutu-1so"/>
              <w:rPr>
                <w:sz w:val="26"/>
                <w:lang w:val="vi-VN"/>
              </w:rPr>
            </w:pPr>
            <w:r w:rsidRPr="00D110CF">
              <w:rPr>
                <w:sz w:val="26"/>
                <w:lang w:val="vi-VN"/>
              </w:rPr>
              <w:t>Nhấn nút Tìm kiếm</w:t>
            </w:r>
          </w:p>
          <w:p w14:paraId="55BDAA90" w14:textId="77777777" w:rsidR="002D54ED" w:rsidRPr="00D110CF" w:rsidRDefault="002D54ED" w:rsidP="008E7F17">
            <w:pPr>
              <w:pStyle w:val="Sothutu-1so"/>
              <w:rPr>
                <w:i/>
                <w:sz w:val="26"/>
                <w:lang w:val="vi-VN"/>
              </w:rPr>
            </w:pPr>
            <w:r w:rsidRPr="00D110CF">
              <w:rPr>
                <w:i/>
                <w:sz w:val="26"/>
                <w:lang w:val="vi-VN"/>
              </w:rPr>
              <w:t>Các giá trị có gắn dấu * là giá trị bắt buộc nhập</w:t>
            </w:r>
          </w:p>
        </w:tc>
        <w:tc>
          <w:tcPr>
            <w:tcW w:w="3510" w:type="dxa"/>
          </w:tcPr>
          <w:p w14:paraId="684530C0" w14:textId="77777777" w:rsidR="002D54ED" w:rsidRPr="00D110CF" w:rsidRDefault="002D54ED" w:rsidP="00427EF7">
            <w:pPr>
              <w:pStyle w:val="Sothutu-1so"/>
              <w:numPr>
                <w:ilvl w:val="0"/>
                <w:numId w:val="34"/>
              </w:numPr>
              <w:rPr>
                <w:sz w:val="26"/>
                <w:lang w:val="vi-VN"/>
              </w:rPr>
            </w:pPr>
            <w:r w:rsidRPr="00D110CF">
              <w:rPr>
                <w:sz w:val="26"/>
                <w:lang w:val="vi-VN"/>
              </w:rPr>
              <w:lastRenderedPageBreak/>
              <w:t>Hệ thống hiển thị danh sách các báo cáo phù hợp điều kiện lọc.</w:t>
            </w:r>
          </w:p>
          <w:p w14:paraId="416C18CE" w14:textId="77777777" w:rsidR="002D54ED" w:rsidRPr="00D110CF" w:rsidRDefault="002D54ED" w:rsidP="008E7F17">
            <w:pPr>
              <w:pStyle w:val="Sothutu-1so"/>
              <w:ind w:left="360"/>
              <w:rPr>
                <w:sz w:val="26"/>
                <w:lang w:val="vi-VN"/>
              </w:rPr>
            </w:pPr>
            <w:r w:rsidRPr="00D110CF">
              <w:rPr>
                <w:sz w:val="26"/>
                <w:lang w:val="vi-VN"/>
              </w:rPr>
              <w:t>Trường hợp không có báo cáo phù hợp hệ thống hiển thị “Không có dữ liệu”</w:t>
            </w:r>
          </w:p>
          <w:p w14:paraId="6B00759E" w14:textId="77777777" w:rsidR="002D54ED" w:rsidRPr="00D110CF" w:rsidRDefault="002D54ED" w:rsidP="008E7F17">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1013" w:type="dxa"/>
          </w:tcPr>
          <w:p w14:paraId="0BAD25FD" w14:textId="77777777" w:rsidR="002D54ED" w:rsidRPr="00D110CF" w:rsidRDefault="002D54ED" w:rsidP="008E7F17">
            <w:pPr>
              <w:ind w:left="0"/>
              <w:jc w:val="both"/>
              <w:rPr>
                <w:sz w:val="26"/>
                <w:szCs w:val="26"/>
                <w:lang w:val="vi-VN"/>
              </w:rPr>
            </w:pPr>
          </w:p>
        </w:tc>
      </w:tr>
      <w:tr w:rsidR="002D54ED" w:rsidRPr="00D110CF" w14:paraId="67798411" w14:textId="77777777" w:rsidTr="00427EF7">
        <w:tc>
          <w:tcPr>
            <w:tcW w:w="4837" w:type="dxa"/>
          </w:tcPr>
          <w:p w14:paraId="197A445D" w14:textId="77777777" w:rsidR="002D54ED" w:rsidRPr="00D110CF" w:rsidRDefault="002D54ED" w:rsidP="00427EF7">
            <w:pPr>
              <w:pStyle w:val="Sothutu-1so"/>
              <w:numPr>
                <w:ilvl w:val="0"/>
                <w:numId w:val="34"/>
              </w:numPr>
              <w:rPr>
                <w:sz w:val="26"/>
                <w:lang w:val="vi-VN"/>
              </w:rPr>
            </w:pPr>
            <w:r w:rsidRPr="00D110CF">
              <w:rPr>
                <w:sz w:val="26"/>
                <w:lang w:val="vi-VN"/>
              </w:rPr>
              <w:lastRenderedPageBreak/>
              <w:t xml:space="preserve">Người dùng nhấn nút Xem báo cáo </w:t>
            </w:r>
          </w:p>
        </w:tc>
        <w:tc>
          <w:tcPr>
            <w:tcW w:w="3510" w:type="dxa"/>
          </w:tcPr>
          <w:p w14:paraId="029D6D4B" w14:textId="77777777" w:rsidR="002D54ED" w:rsidRPr="00D110CF" w:rsidRDefault="002D54ED" w:rsidP="00427EF7">
            <w:pPr>
              <w:pStyle w:val="Sothutu-1so"/>
              <w:numPr>
                <w:ilvl w:val="0"/>
                <w:numId w:val="34"/>
              </w:numPr>
              <w:rPr>
                <w:sz w:val="26"/>
                <w:lang w:val="vi-VN"/>
              </w:rPr>
            </w:pPr>
            <w:r w:rsidRPr="00D110CF">
              <w:rPr>
                <w:sz w:val="26"/>
                <w:lang w:val="vi-VN"/>
              </w:rPr>
              <w:t xml:space="preserve">Hệ thống hiển thị báo cáo so sánh theo tiêu chí lọc báo cáo </w:t>
            </w:r>
          </w:p>
          <w:p w14:paraId="5D4BB0AE" w14:textId="77777777" w:rsidR="002D54ED" w:rsidRPr="00D110CF" w:rsidRDefault="002D54ED" w:rsidP="00427EF7">
            <w:pPr>
              <w:spacing w:line="288" w:lineRule="auto"/>
              <w:ind w:left="0"/>
              <w:jc w:val="both"/>
              <w:rPr>
                <w:b/>
                <w:sz w:val="26"/>
                <w:szCs w:val="26"/>
                <w:lang w:val="vi-VN"/>
              </w:rPr>
            </w:pPr>
            <w:r w:rsidRPr="00D110CF">
              <w:rPr>
                <w:b/>
                <w:sz w:val="26"/>
                <w:szCs w:val="26"/>
                <w:lang w:val="vi-VN"/>
              </w:rPr>
              <w:t xml:space="preserve">Báo cáo so sánh số thực hiện với số cùng kỳ: </w:t>
            </w:r>
          </w:p>
          <w:p w14:paraId="3BC5D8C8" w14:textId="731B5167" w:rsidR="002D54ED" w:rsidRPr="00D110CF" w:rsidRDefault="002D54ED" w:rsidP="00427EF7">
            <w:pPr>
              <w:pStyle w:val="ListParagraph"/>
              <w:numPr>
                <w:ilvl w:val="0"/>
                <w:numId w:val="20"/>
              </w:numPr>
              <w:spacing w:line="288" w:lineRule="auto"/>
              <w:ind w:left="436"/>
              <w:jc w:val="both"/>
              <w:rPr>
                <w:sz w:val="26"/>
                <w:szCs w:val="26"/>
                <w:lang w:val="vi-VN"/>
              </w:rPr>
            </w:pPr>
            <w:r w:rsidRPr="00D110CF">
              <w:rPr>
                <w:sz w:val="26"/>
                <w:szCs w:val="26"/>
                <w:lang w:val="vi-VN"/>
              </w:rPr>
              <w:t xml:space="preserve">Dữ liệu báo cáo phù hợp với điều kiện lọc </w:t>
            </w:r>
          </w:p>
          <w:p w14:paraId="2F0B3E84" w14:textId="77777777" w:rsidR="00427EF7" w:rsidRPr="00AE6BCB" w:rsidRDefault="00427EF7" w:rsidP="00427EF7">
            <w:pPr>
              <w:pStyle w:val="Sothutu-1so"/>
              <w:rPr>
                <w:sz w:val="26"/>
              </w:rPr>
            </w:pPr>
            <w:r w:rsidRPr="00AE6BCB">
              <w:rPr>
                <w:sz w:val="26"/>
              </w:rPr>
              <w:t>Trong đó: Dữ liệu báo cáo lấy từ báo cáo hợp nhất với điều kiện:</w:t>
            </w:r>
          </w:p>
          <w:p w14:paraId="5D6A2ACA" w14:textId="5E4513A4" w:rsidR="00427EF7" w:rsidRPr="00AE6BCB" w:rsidRDefault="00427EF7" w:rsidP="00427EF7">
            <w:pPr>
              <w:pStyle w:val="Sothutu-1so"/>
              <w:ind w:left="346"/>
              <w:rPr>
                <w:sz w:val="26"/>
              </w:rPr>
            </w:pPr>
            <w:r w:rsidRPr="00AE6BCB">
              <w:rPr>
                <w:sz w:val="26"/>
              </w:rPr>
              <w:lastRenderedPageBreak/>
              <w:t xml:space="preserve">+ Kỳ báo cáo = kỳ báo cáo người </w:t>
            </w:r>
            <w:proofErr w:type="gramStart"/>
            <w:r w:rsidRPr="00AE6BCB">
              <w:rPr>
                <w:sz w:val="26"/>
              </w:rPr>
              <w:t>dùng  chọn</w:t>
            </w:r>
            <w:proofErr w:type="gramEnd"/>
            <w:r w:rsidRPr="00AE6BCB">
              <w:rPr>
                <w:sz w:val="26"/>
              </w:rPr>
              <w:t xml:space="preserve"> &amp; cùng kỳ (ví dụ chọn kỳ tháng 6/2024 thì dữ liệu cùng kỳ để so sánh là dữ liệu tháng 06/2023)</w:t>
            </w:r>
          </w:p>
          <w:p w14:paraId="48B39C19" w14:textId="7159BCC3" w:rsidR="00427EF7" w:rsidRPr="00D110CF" w:rsidRDefault="00427EF7" w:rsidP="00427EF7">
            <w:pPr>
              <w:pStyle w:val="Sothutu-1so"/>
              <w:ind w:left="346"/>
              <w:rPr>
                <w:sz w:val="26"/>
              </w:rPr>
            </w:pPr>
            <w:r w:rsidRPr="00AE6BCB">
              <w:rPr>
                <w:sz w:val="26"/>
              </w:rPr>
              <w:t>+ Loại dữ liệu: Thực hiện N12</w:t>
            </w:r>
            <w:r w:rsidRPr="00D110CF">
              <w:rPr>
                <w:sz w:val="26"/>
              </w:rPr>
              <w:t xml:space="preserve">  </w:t>
            </w:r>
          </w:p>
          <w:p w14:paraId="7867214F" w14:textId="6BE19E13" w:rsidR="002D54ED" w:rsidRPr="00D110CF" w:rsidRDefault="002D54ED" w:rsidP="00427EF7">
            <w:pPr>
              <w:pStyle w:val="ListParagraph"/>
              <w:numPr>
                <w:ilvl w:val="0"/>
                <w:numId w:val="20"/>
              </w:numPr>
              <w:spacing w:line="288" w:lineRule="auto"/>
              <w:ind w:left="436"/>
              <w:jc w:val="both"/>
              <w:rPr>
                <w:sz w:val="26"/>
                <w:lang w:val="vi-VN"/>
              </w:rPr>
            </w:pPr>
            <w:r w:rsidRPr="00D110CF">
              <w:rPr>
                <w:sz w:val="26"/>
                <w:lang w:val="vi-VN"/>
              </w:rPr>
              <w:t>Dữ liệu chênh lệch = Thực hiện – Thực hiện (cùng kỳ)</w:t>
            </w:r>
          </w:p>
          <w:p w14:paraId="7436E3EE" w14:textId="77777777" w:rsidR="002D54ED" w:rsidRDefault="002D54ED" w:rsidP="001B7B7E">
            <w:pPr>
              <w:pStyle w:val="ListParagraph"/>
              <w:numPr>
                <w:ilvl w:val="0"/>
                <w:numId w:val="20"/>
              </w:numPr>
              <w:spacing w:line="288" w:lineRule="auto"/>
              <w:ind w:left="436"/>
              <w:jc w:val="both"/>
              <w:rPr>
                <w:sz w:val="26"/>
                <w:lang w:val="vi-VN"/>
              </w:rPr>
            </w:pPr>
            <w:r w:rsidRPr="00D110CF">
              <w:rPr>
                <w:sz w:val="26"/>
                <w:lang w:val="vi-VN"/>
              </w:rPr>
              <w:t xml:space="preserve">Tỷ lệ </w:t>
            </w:r>
            <w:r w:rsidRPr="00D110CF">
              <w:rPr>
                <w:sz w:val="26"/>
              </w:rPr>
              <w:t>tăng trưởng</w:t>
            </w:r>
            <w:r w:rsidRPr="00D110CF">
              <w:rPr>
                <w:sz w:val="26"/>
                <w:lang w:val="vi-VN"/>
              </w:rPr>
              <w:t>: tỷ lệ %= (số thực hiện/số thực hiện cùng kỳ)</w:t>
            </w:r>
            <w:r w:rsidR="00427EF7" w:rsidRPr="00D110CF">
              <w:rPr>
                <w:sz w:val="26"/>
              </w:rPr>
              <w:t xml:space="preserve"> </w:t>
            </w:r>
            <w:r w:rsidRPr="00D110CF">
              <w:rPr>
                <w:sz w:val="26"/>
                <w:lang w:val="vi-VN"/>
              </w:rPr>
              <w:t>x</w:t>
            </w:r>
            <w:r w:rsidR="00427EF7" w:rsidRPr="00D110CF">
              <w:rPr>
                <w:sz w:val="26"/>
              </w:rPr>
              <w:t xml:space="preserve"> </w:t>
            </w:r>
            <w:r w:rsidRPr="00D110CF">
              <w:rPr>
                <w:sz w:val="26"/>
                <w:lang w:val="vi-VN"/>
              </w:rPr>
              <w:t>100%</w:t>
            </w:r>
          </w:p>
          <w:p w14:paraId="37B6A01C" w14:textId="226E8B95" w:rsidR="00AE6BCB" w:rsidRPr="00D110CF" w:rsidRDefault="00AE6BCB" w:rsidP="00AE6BCB">
            <w:pPr>
              <w:pStyle w:val="ListParagraph"/>
              <w:numPr>
                <w:ilvl w:val="0"/>
                <w:numId w:val="20"/>
              </w:numPr>
              <w:spacing w:line="288" w:lineRule="auto"/>
              <w:ind w:left="436"/>
              <w:jc w:val="both"/>
              <w:rPr>
                <w:sz w:val="26"/>
                <w:lang w:val="vi-VN"/>
              </w:rPr>
            </w:pPr>
            <w:r w:rsidRPr="005A6837">
              <w:rPr>
                <w:sz w:val="26"/>
                <w:highlight w:val="yellow"/>
              </w:rPr>
              <w:t xml:space="preserve">Thứ tự hiển thị dữ liệu báo cáo trên giao diện: Dữ liệu Thực hiện, Dữ liệu </w:t>
            </w:r>
            <w:r>
              <w:rPr>
                <w:sz w:val="26"/>
                <w:highlight w:val="yellow"/>
              </w:rPr>
              <w:t>Thực hiện cùng kỳ</w:t>
            </w:r>
            <w:r w:rsidRPr="005A6837">
              <w:rPr>
                <w:sz w:val="26"/>
                <w:highlight w:val="yellow"/>
              </w:rPr>
              <w:t>, Dữ liệu chênh lệch, T</w:t>
            </w:r>
            <w:r>
              <w:rPr>
                <w:sz w:val="26"/>
                <w:highlight w:val="yellow"/>
              </w:rPr>
              <w:t>ỷ lệ tăng trưởng</w:t>
            </w:r>
          </w:p>
        </w:tc>
        <w:tc>
          <w:tcPr>
            <w:tcW w:w="1013" w:type="dxa"/>
          </w:tcPr>
          <w:p w14:paraId="7429178D" w14:textId="77777777" w:rsidR="002D54ED" w:rsidRPr="00D110CF" w:rsidRDefault="002D54ED" w:rsidP="008E7F17">
            <w:pPr>
              <w:ind w:left="0"/>
              <w:jc w:val="both"/>
              <w:rPr>
                <w:sz w:val="26"/>
                <w:szCs w:val="26"/>
                <w:lang w:val="vi-VN"/>
              </w:rPr>
            </w:pPr>
          </w:p>
        </w:tc>
      </w:tr>
      <w:tr w:rsidR="002D54ED" w:rsidRPr="00D110CF" w14:paraId="5FE8660F" w14:textId="77777777" w:rsidTr="00427EF7">
        <w:tc>
          <w:tcPr>
            <w:tcW w:w="4837" w:type="dxa"/>
            <w:shd w:val="clear" w:color="auto" w:fill="auto"/>
          </w:tcPr>
          <w:p w14:paraId="3BCC6627" w14:textId="77777777" w:rsidR="002D54ED" w:rsidRPr="00D110CF" w:rsidRDefault="002D54ED" w:rsidP="00427EF7">
            <w:pPr>
              <w:pStyle w:val="ListParagraph"/>
              <w:numPr>
                <w:ilvl w:val="0"/>
                <w:numId w:val="34"/>
              </w:numPr>
              <w:jc w:val="both"/>
              <w:rPr>
                <w:sz w:val="26"/>
                <w:szCs w:val="26"/>
                <w:lang w:val="pt-BR"/>
              </w:rPr>
            </w:pPr>
            <w:r w:rsidRPr="00D110CF">
              <w:rPr>
                <w:sz w:val="26"/>
                <w:szCs w:val="26"/>
                <w:lang w:val="vi-VN"/>
              </w:rPr>
              <w:lastRenderedPageBreak/>
              <w:t xml:space="preserve">Người dùng nhấn nút Xuất báo cáo </w:t>
            </w:r>
          </w:p>
        </w:tc>
        <w:tc>
          <w:tcPr>
            <w:tcW w:w="3510" w:type="dxa"/>
            <w:shd w:val="clear" w:color="auto" w:fill="auto"/>
          </w:tcPr>
          <w:p w14:paraId="05214BAB" w14:textId="59EE1DE9" w:rsidR="002D54ED" w:rsidRPr="00D110CF" w:rsidRDefault="002D54ED" w:rsidP="001B7B7E">
            <w:pPr>
              <w:pStyle w:val="Sothutu-1so"/>
              <w:numPr>
                <w:ilvl w:val="0"/>
                <w:numId w:val="34"/>
              </w:numPr>
              <w:rPr>
                <w:sz w:val="26"/>
                <w:lang w:val="vi-VN"/>
              </w:rPr>
            </w:pPr>
            <w:r w:rsidRPr="00D110CF">
              <w:rPr>
                <w:sz w:val="26"/>
                <w:lang w:val="vi-VN"/>
              </w:rPr>
              <w:t>Hệ thống tải file định dạng xlsx  về máy người dùng. Tên file: [Tên báo cáo_Mã đơn vị_Ngày xuất báo cáo]</w:t>
            </w:r>
          </w:p>
          <w:p w14:paraId="69609DFC" w14:textId="77777777" w:rsidR="002D54ED" w:rsidRPr="00D110CF" w:rsidRDefault="002D54ED" w:rsidP="001B7B7E">
            <w:pPr>
              <w:spacing w:line="288" w:lineRule="auto"/>
              <w:ind w:left="0"/>
              <w:jc w:val="both"/>
              <w:rPr>
                <w:b/>
                <w:sz w:val="26"/>
                <w:szCs w:val="26"/>
                <w:lang w:val="vi-VN"/>
              </w:rPr>
            </w:pPr>
            <w:r w:rsidRPr="00D110CF">
              <w:rPr>
                <w:b/>
                <w:sz w:val="26"/>
                <w:szCs w:val="26"/>
                <w:lang w:val="vi-VN"/>
              </w:rPr>
              <w:t xml:space="preserve">Báo cáo so sánh số thực hiện với số cùng kỳ: </w:t>
            </w:r>
          </w:p>
          <w:p w14:paraId="3A99B599" w14:textId="35023534" w:rsidR="002D54ED" w:rsidRPr="00D110CF" w:rsidRDefault="002D54ED" w:rsidP="001B7B7E">
            <w:pPr>
              <w:pStyle w:val="ListParagraph"/>
              <w:numPr>
                <w:ilvl w:val="0"/>
                <w:numId w:val="20"/>
              </w:numPr>
              <w:spacing w:line="288" w:lineRule="auto"/>
              <w:ind w:left="422"/>
              <w:jc w:val="both"/>
              <w:rPr>
                <w:sz w:val="26"/>
                <w:szCs w:val="26"/>
                <w:lang w:val="vi-VN"/>
              </w:rPr>
            </w:pPr>
            <w:r w:rsidRPr="00D110CF">
              <w:rPr>
                <w:sz w:val="26"/>
                <w:szCs w:val="26"/>
                <w:lang w:val="vi-VN"/>
              </w:rPr>
              <w:t xml:space="preserve">Dữ liệu báo cáo thực hiện phù hợp với điều kiện lọc </w:t>
            </w:r>
          </w:p>
          <w:p w14:paraId="078E5EE2" w14:textId="77777777" w:rsidR="001B7B7E" w:rsidRPr="00AE6BCB" w:rsidRDefault="001B7B7E" w:rsidP="001B7B7E">
            <w:pPr>
              <w:pStyle w:val="Sothutu-1so"/>
              <w:rPr>
                <w:sz w:val="26"/>
              </w:rPr>
            </w:pPr>
            <w:r w:rsidRPr="00AE6BCB">
              <w:rPr>
                <w:sz w:val="26"/>
              </w:rPr>
              <w:t>Trong đó: Dữ liệu báo cáo lấy từ báo cáo hợp nhất với điều kiện:</w:t>
            </w:r>
          </w:p>
          <w:p w14:paraId="7BDAC6A2" w14:textId="77777777" w:rsidR="001B7B7E" w:rsidRPr="00AE6BCB" w:rsidRDefault="001B7B7E" w:rsidP="001B7B7E">
            <w:pPr>
              <w:pStyle w:val="Sothutu-1so"/>
              <w:ind w:left="346"/>
              <w:rPr>
                <w:sz w:val="26"/>
              </w:rPr>
            </w:pPr>
            <w:r w:rsidRPr="00AE6BCB">
              <w:rPr>
                <w:sz w:val="26"/>
              </w:rPr>
              <w:t xml:space="preserve">+ Kỳ báo cáo = kỳ báo cáo người </w:t>
            </w:r>
            <w:proofErr w:type="gramStart"/>
            <w:r w:rsidRPr="00AE6BCB">
              <w:rPr>
                <w:sz w:val="26"/>
              </w:rPr>
              <w:t>dùng  chọn</w:t>
            </w:r>
            <w:proofErr w:type="gramEnd"/>
            <w:r w:rsidRPr="00AE6BCB">
              <w:rPr>
                <w:sz w:val="26"/>
              </w:rPr>
              <w:t xml:space="preserve"> &amp; cùng kỳ (ví dụ chọn kỳ tháng 6/2024 </w:t>
            </w:r>
            <w:r w:rsidRPr="00AE6BCB">
              <w:rPr>
                <w:sz w:val="26"/>
              </w:rPr>
              <w:lastRenderedPageBreak/>
              <w:t>thì dữ liệu cùng kỳ để so sánh là dữ liệu tháng 06/2023)</w:t>
            </w:r>
          </w:p>
          <w:p w14:paraId="13034072" w14:textId="77777777" w:rsidR="001B7B7E" w:rsidRPr="00D110CF" w:rsidRDefault="001B7B7E" w:rsidP="001B7B7E">
            <w:pPr>
              <w:pStyle w:val="Sothutu-1so"/>
              <w:ind w:left="346"/>
              <w:rPr>
                <w:sz w:val="26"/>
              </w:rPr>
            </w:pPr>
            <w:r w:rsidRPr="00AE6BCB">
              <w:rPr>
                <w:sz w:val="26"/>
              </w:rPr>
              <w:t>+ Loại dữ liệu: Thực hiện N12</w:t>
            </w:r>
            <w:r w:rsidRPr="00D110CF">
              <w:rPr>
                <w:sz w:val="26"/>
              </w:rPr>
              <w:t xml:space="preserve">  </w:t>
            </w:r>
          </w:p>
          <w:p w14:paraId="4D023F69" w14:textId="586D6D82" w:rsidR="002D54ED" w:rsidRPr="00D110CF" w:rsidRDefault="002D54ED" w:rsidP="001B7B7E">
            <w:pPr>
              <w:pStyle w:val="ListParagraph"/>
              <w:numPr>
                <w:ilvl w:val="0"/>
                <w:numId w:val="20"/>
              </w:numPr>
              <w:spacing w:line="288" w:lineRule="auto"/>
              <w:ind w:left="422"/>
              <w:jc w:val="both"/>
              <w:rPr>
                <w:sz w:val="26"/>
                <w:lang w:val="vi-VN"/>
              </w:rPr>
            </w:pPr>
            <w:r w:rsidRPr="00D110CF">
              <w:rPr>
                <w:sz w:val="26"/>
                <w:lang w:val="vi-VN"/>
              </w:rPr>
              <w:t>Dữ liệu chênh lệch = Thực hiện – Thực hiện (cùng kỳ)</w:t>
            </w:r>
          </w:p>
          <w:p w14:paraId="6A476CB1" w14:textId="45BDE0B4" w:rsidR="002D54ED" w:rsidRPr="00D110CF" w:rsidRDefault="002D54ED" w:rsidP="001B7B7E">
            <w:pPr>
              <w:pStyle w:val="ListParagraph"/>
              <w:numPr>
                <w:ilvl w:val="0"/>
                <w:numId w:val="20"/>
              </w:numPr>
              <w:spacing w:line="288" w:lineRule="auto"/>
              <w:ind w:left="422"/>
              <w:jc w:val="both"/>
              <w:rPr>
                <w:sz w:val="26"/>
                <w:lang w:val="vi-VN"/>
              </w:rPr>
            </w:pPr>
            <w:r w:rsidRPr="00D110CF">
              <w:rPr>
                <w:sz w:val="26"/>
                <w:lang w:val="vi-VN"/>
              </w:rPr>
              <w:t xml:space="preserve">Tỷ lệ </w:t>
            </w:r>
            <w:r w:rsidRPr="00D110CF">
              <w:rPr>
                <w:sz w:val="26"/>
              </w:rPr>
              <w:t>tăng trưởng</w:t>
            </w:r>
            <w:r w:rsidRPr="00D110CF">
              <w:rPr>
                <w:sz w:val="26"/>
                <w:lang w:val="vi-VN"/>
              </w:rPr>
              <w:t>: tỷ lệ %= (số thực hiện/số thực hiện cùng kỳ)x100%</w:t>
            </w:r>
          </w:p>
          <w:p w14:paraId="707947BC" w14:textId="77777777" w:rsidR="002D54ED" w:rsidRDefault="002D54ED" w:rsidP="001B7B7E">
            <w:pPr>
              <w:pStyle w:val="ListParagraph"/>
              <w:numPr>
                <w:ilvl w:val="0"/>
                <w:numId w:val="20"/>
              </w:numPr>
              <w:spacing w:line="288" w:lineRule="auto"/>
              <w:ind w:left="422"/>
              <w:jc w:val="both"/>
              <w:rPr>
                <w:sz w:val="26"/>
              </w:rPr>
            </w:pPr>
            <w:r w:rsidRPr="00D110CF">
              <w:rPr>
                <w:sz w:val="26"/>
              </w:rPr>
              <w:t>Template</w:t>
            </w:r>
            <w:r w:rsidRPr="00D110CF">
              <w:rPr>
                <w:sz w:val="26"/>
              </w:rPr>
              <w:object w:dxaOrig="1539" w:dyaOrig="997" w14:anchorId="46AE9AAC">
                <v:shape id="_x0000_i1029" type="#_x0000_t75" style="width:78.05pt;height:49.45pt" o:ole="">
                  <v:imagedata r:id="rId26" o:title=""/>
                </v:shape>
                <o:OLEObject Type="Embed" ProgID="Excel.Sheet.12" ShapeID="_x0000_i1029" DrawAspect="Icon" ObjectID="_1789483123" r:id="rId27"/>
              </w:object>
            </w:r>
          </w:p>
          <w:p w14:paraId="6307D91A" w14:textId="7B4B0260" w:rsidR="00AE6BCB" w:rsidRPr="00D110CF" w:rsidRDefault="00AE6BCB" w:rsidP="001B7B7E">
            <w:pPr>
              <w:pStyle w:val="ListParagraph"/>
              <w:numPr>
                <w:ilvl w:val="0"/>
                <w:numId w:val="20"/>
              </w:numPr>
              <w:spacing w:line="288" w:lineRule="auto"/>
              <w:ind w:left="422"/>
              <w:jc w:val="both"/>
              <w:rPr>
                <w:sz w:val="26"/>
              </w:rPr>
            </w:pPr>
            <w:r w:rsidRPr="005A6837">
              <w:rPr>
                <w:sz w:val="26"/>
                <w:highlight w:val="yellow"/>
              </w:rPr>
              <w:t>T</w:t>
            </w:r>
            <w:r>
              <w:rPr>
                <w:sz w:val="26"/>
                <w:highlight w:val="yellow"/>
              </w:rPr>
              <w:t>hứ tự hiển thị dữ liệu báo cáo</w:t>
            </w:r>
            <w:r w:rsidRPr="005A6837">
              <w:rPr>
                <w:sz w:val="26"/>
                <w:highlight w:val="yellow"/>
              </w:rPr>
              <w:t xml:space="preserve">: Dữ liệu Thực hiện, Dữ liệu </w:t>
            </w:r>
            <w:r>
              <w:rPr>
                <w:sz w:val="26"/>
                <w:highlight w:val="yellow"/>
              </w:rPr>
              <w:t>Thực hiện cùng kỳ</w:t>
            </w:r>
            <w:r w:rsidRPr="005A6837">
              <w:rPr>
                <w:sz w:val="26"/>
                <w:highlight w:val="yellow"/>
              </w:rPr>
              <w:t>, Dữ liệu chênh lệch, T</w:t>
            </w:r>
            <w:r>
              <w:rPr>
                <w:sz w:val="26"/>
                <w:highlight w:val="yellow"/>
              </w:rPr>
              <w:t>ỷ lệ tăng trưởng</w:t>
            </w:r>
          </w:p>
        </w:tc>
        <w:tc>
          <w:tcPr>
            <w:tcW w:w="1013" w:type="dxa"/>
            <w:shd w:val="clear" w:color="auto" w:fill="auto"/>
          </w:tcPr>
          <w:p w14:paraId="3F20945C" w14:textId="77777777" w:rsidR="002D54ED" w:rsidRPr="00D110CF" w:rsidRDefault="002D54ED" w:rsidP="008E7F17">
            <w:pPr>
              <w:jc w:val="both"/>
              <w:rPr>
                <w:sz w:val="26"/>
                <w:szCs w:val="26"/>
                <w:lang w:val="pt-BR"/>
              </w:rPr>
            </w:pPr>
          </w:p>
        </w:tc>
      </w:tr>
      <w:tr w:rsidR="002D54ED" w:rsidRPr="00D110CF" w14:paraId="6034FB8C" w14:textId="77777777" w:rsidTr="00427EF7">
        <w:tc>
          <w:tcPr>
            <w:tcW w:w="4837" w:type="dxa"/>
            <w:shd w:val="clear" w:color="auto" w:fill="auto"/>
          </w:tcPr>
          <w:p w14:paraId="71A04914" w14:textId="77777777" w:rsidR="002D54ED" w:rsidRPr="00D110CF" w:rsidRDefault="002D54ED" w:rsidP="008E7F17">
            <w:pPr>
              <w:pStyle w:val="ListParagraph"/>
              <w:jc w:val="both"/>
              <w:rPr>
                <w:sz w:val="26"/>
                <w:szCs w:val="26"/>
                <w:lang w:val="vi-VN"/>
              </w:rPr>
            </w:pPr>
          </w:p>
        </w:tc>
        <w:tc>
          <w:tcPr>
            <w:tcW w:w="3510" w:type="dxa"/>
            <w:shd w:val="clear" w:color="auto" w:fill="auto"/>
          </w:tcPr>
          <w:p w14:paraId="2D20793B" w14:textId="77777777" w:rsidR="002D54ED" w:rsidRPr="00D110CF" w:rsidRDefault="002D54ED" w:rsidP="008E7F17">
            <w:pPr>
              <w:pStyle w:val="Sothutu-1so"/>
              <w:rPr>
                <w:sz w:val="26"/>
                <w:lang w:val="vi-VN"/>
              </w:rPr>
            </w:pPr>
            <w:r w:rsidRPr="00D110CF">
              <w:rPr>
                <w:sz w:val="26"/>
                <w:lang w:val="vi-VN"/>
              </w:rPr>
              <w:t>Lưu ý:</w:t>
            </w:r>
          </w:p>
          <w:p w14:paraId="51D794BD" w14:textId="77777777" w:rsidR="002D54ED" w:rsidRPr="00D110CF" w:rsidRDefault="002D54ED" w:rsidP="008E7F17">
            <w:pPr>
              <w:pStyle w:val="Sothutu-1so"/>
              <w:ind w:firstLine="461"/>
              <w:rPr>
                <w:sz w:val="26"/>
                <w:lang w:val="vi-VN"/>
              </w:rPr>
            </w:pPr>
            <w:r w:rsidRPr="00D110CF">
              <w:rPr>
                <w:sz w:val="26"/>
                <w:lang w:val="vi-VN"/>
              </w:rPr>
              <w:t>o</w:t>
            </w:r>
            <w:r w:rsidRPr="00D110CF">
              <w:rPr>
                <w:sz w:val="26"/>
                <w:lang w:val="vi-VN"/>
              </w:rPr>
              <w:tab/>
              <w:t>Text lề trái, Số lề phải</w:t>
            </w:r>
          </w:p>
          <w:p w14:paraId="5671FB5D" w14:textId="77777777" w:rsidR="002D54ED" w:rsidRPr="00D110CF" w:rsidRDefault="002D54ED" w:rsidP="008E7F17">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6DC4FD6B" w14:textId="77777777" w:rsidR="002D54ED" w:rsidRPr="00D110CF" w:rsidRDefault="002D54ED" w:rsidP="008E7F17">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393ADB85" w14:textId="77777777" w:rsidR="002D54ED" w:rsidRPr="00D110CF" w:rsidRDefault="002D54ED" w:rsidP="008E7F17">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22045BA7" w14:textId="77777777" w:rsidR="002D54ED" w:rsidRPr="00D110CF" w:rsidRDefault="002D54ED" w:rsidP="008E7F17">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1C3CE372" w14:textId="77777777" w:rsidR="002D54ED" w:rsidRPr="00D110CF" w:rsidRDefault="002D54ED" w:rsidP="008E7F17">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1013" w:type="dxa"/>
            <w:shd w:val="clear" w:color="auto" w:fill="auto"/>
          </w:tcPr>
          <w:p w14:paraId="66EE54B8" w14:textId="77777777" w:rsidR="002D54ED" w:rsidRPr="00D110CF" w:rsidRDefault="002D54ED" w:rsidP="008E7F17">
            <w:pPr>
              <w:jc w:val="both"/>
              <w:rPr>
                <w:sz w:val="26"/>
                <w:szCs w:val="26"/>
                <w:lang w:val="pt-BR"/>
              </w:rPr>
            </w:pPr>
          </w:p>
        </w:tc>
      </w:tr>
      <w:tr w:rsidR="002D54ED" w:rsidRPr="00D110CF" w14:paraId="0EE2F2D1" w14:textId="77777777" w:rsidTr="00427EF7">
        <w:tc>
          <w:tcPr>
            <w:tcW w:w="4837" w:type="dxa"/>
            <w:shd w:val="pct10" w:color="auto" w:fill="auto"/>
          </w:tcPr>
          <w:p w14:paraId="6BA3087E" w14:textId="77777777" w:rsidR="002D54ED" w:rsidRPr="00D110CF" w:rsidRDefault="002D54ED" w:rsidP="008E7F17">
            <w:pPr>
              <w:jc w:val="both"/>
              <w:rPr>
                <w:sz w:val="26"/>
                <w:szCs w:val="26"/>
                <w:lang w:val="pt-BR"/>
              </w:rPr>
            </w:pPr>
          </w:p>
        </w:tc>
        <w:tc>
          <w:tcPr>
            <w:tcW w:w="3510" w:type="dxa"/>
            <w:shd w:val="pct10" w:color="auto" w:fill="auto"/>
          </w:tcPr>
          <w:p w14:paraId="6889B36C" w14:textId="77777777" w:rsidR="002D54ED" w:rsidRPr="00D110CF" w:rsidRDefault="002D54ED" w:rsidP="008E7F17">
            <w:pPr>
              <w:jc w:val="both"/>
              <w:rPr>
                <w:sz w:val="26"/>
                <w:szCs w:val="26"/>
                <w:lang w:val="pt-BR"/>
              </w:rPr>
            </w:pPr>
          </w:p>
        </w:tc>
        <w:tc>
          <w:tcPr>
            <w:tcW w:w="1013" w:type="dxa"/>
            <w:shd w:val="pct10" w:color="auto" w:fill="auto"/>
          </w:tcPr>
          <w:p w14:paraId="05B51493" w14:textId="77777777" w:rsidR="002D54ED" w:rsidRPr="00D110CF" w:rsidRDefault="002D54ED" w:rsidP="008E7F17">
            <w:pPr>
              <w:jc w:val="both"/>
              <w:rPr>
                <w:sz w:val="26"/>
                <w:szCs w:val="26"/>
                <w:lang w:val="pt-BR"/>
              </w:rPr>
            </w:pPr>
          </w:p>
        </w:tc>
      </w:tr>
    </w:tbl>
    <w:p w14:paraId="338A043C" w14:textId="77777777" w:rsidR="002D54ED" w:rsidRPr="00D110CF" w:rsidRDefault="002D54ED" w:rsidP="002D54ED">
      <w:pPr>
        <w:pStyle w:val="Heading5"/>
        <w:tabs>
          <w:tab w:val="clear" w:pos="4248"/>
          <w:tab w:val="num" w:pos="3690"/>
        </w:tabs>
        <w:spacing w:line="240" w:lineRule="auto"/>
        <w:ind w:left="1980" w:hanging="1260"/>
        <w:rPr>
          <w:sz w:val="26"/>
          <w:szCs w:val="26"/>
          <w:lang w:eastAsia="ar-SA"/>
        </w:rPr>
      </w:pPr>
      <w:r w:rsidRPr="00D110CF">
        <w:rPr>
          <w:sz w:val="26"/>
          <w:szCs w:val="26"/>
          <w:lang w:eastAsia="ar-SA"/>
        </w:rPr>
        <w:lastRenderedPageBreak/>
        <w:t>Mô tả dòng sự kiện phụ (Alternative Flow)</w:t>
      </w:r>
    </w:p>
    <w:p w14:paraId="26844EE0" w14:textId="6E4CE09D" w:rsidR="002D54ED" w:rsidRPr="00D110CF" w:rsidRDefault="002D54ED" w:rsidP="002D54ED">
      <w:pPr>
        <w:rPr>
          <w:color w:val="000000" w:themeColor="text1"/>
          <w:sz w:val="26"/>
          <w:szCs w:val="26"/>
        </w:rPr>
      </w:pPr>
      <w:r w:rsidRPr="00D110CF">
        <w:rPr>
          <w:color w:val="000000" w:themeColor="text1"/>
          <w:sz w:val="26"/>
          <w:szCs w:val="26"/>
        </w:rPr>
        <w:t>Chức năng không có luồng sự kiện phụ</w:t>
      </w:r>
    </w:p>
    <w:p w14:paraId="47173687" w14:textId="51CCA0B1" w:rsidR="001B7B7E" w:rsidRPr="00D110CF" w:rsidRDefault="001B7B7E" w:rsidP="001B7B7E">
      <w:pPr>
        <w:pStyle w:val="Heading4"/>
        <w:rPr>
          <w:rFonts w:ascii="Times New Roman" w:hAnsi="Times New Roman"/>
        </w:rPr>
      </w:pPr>
      <w:r w:rsidRPr="00D110CF">
        <w:rPr>
          <w:rFonts w:ascii="Times New Roman" w:hAnsi="Times New Roman"/>
        </w:rPr>
        <w:t>Báo cáo so sánh số thực hiện vs số liền kề</w:t>
      </w:r>
    </w:p>
    <w:p w14:paraId="6093A6F7" w14:textId="77777777" w:rsidR="001B7B7E" w:rsidRPr="00D110CF" w:rsidRDefault="001B7B7E" w:rsidP="001B7B7E">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1B7B7E" w:rsidRPr="00D110CF" w14:paraId="18B079C7" w14:textId="77777777" w:rsidTr="008E7F17">
        <w:trPr>
          <w:trHeight w:val="284"/>
          <w:jc w:val="center"/>
        </w:trPr>
        <w:tc>
          <w:tcPr>
            <w:tcW w:w="1590" w:type="pct"/>
            <w:tcBorders>
              <w:top w:val="single" w:sz="18" w:space="0" w:color="808080"/>
              <w:left w:val="single" w:sz="18" w:space="0" w:color="808080"/>
            </w:tcBorders>
            <w:shd w:val="clear" w:color="auto" w:fill="F3F3F3"/>
            <w:vAlign w:val="center"/>
          </w:tcPr>
          <w:p w14:paraId="1B794E57" w14:textId="77777777" w:rsidR="001B7B7E" w:rsidRPr="00D110CF" w:rsidRDefault="001B7B7E" w:rsidP="008E7F17">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17BF15B5" w14:textId="3087D881" w:rsidR="001B7B7E" w:rsidRPr="00D110CF" w:rsidRDefault="001B7B7E" w:rsidP="008E7F17">
            <w:pPr>
              <w:pStyle w:val="BodyText"/>
              <w:ind w:left="0"/>
              <w:rPr>
                <w:color w:val="000000" w:themeColor="text1"/>
                <w:sz w:val="26"/>
                <w:szCs w:val="26"/>
                <w:lang w:val="vi-VN" w:eastAsia="ar-SA"/>
              </w:rPr>
            </w:pPr>
            <w:r w:rsidRPr="00D110CF">
              <w:rPr>
                <w:color w:val="000000" w:themeColor="text1"/>
                <w:sz w:val="26"/>
                <w:szCs w:val="26"/>
                <w:lang w:eastAsia="ar-SA"/>
              </w:rPr>
              <w:t>Báo cáo so sánh số thực hiện vs số liền kề</w:t>
            </w:r>
          </w:p>
        </w:tc>
      </w:tr>
      <w:tr w:rsidR="001B7B7E" w:rsidRPr="00D110CF" w14:paraId="5E85312C" w14:textId="77777777" w:rsidTr="008E7F17">
        <w:trPr>
          <w:trHeight w:val="284"/>
          <w:jc w:val="center"/>
        </w:trPr>
        <w:tc>
          <w:tcPr>
            <w:tcW w:w="1590" w:type="pct"/>
            <w:tcBorders>
              <w:left w:val="single" w:sz="18" w:space="0" w:color="808080"/>
            </w:tcBorders>
            <w:shd w:val="clear" w:color="auto" w:fill="F3F3F3"/>
            <w:vAlign w:val="center"/>
          </w:tcPr>
          <w:p w14:paraId="453C8389" w14:textId="77777777" w:rsidR="001B7B7E" w:rsidRPr="00D110CF" w:rsidRDefault="001B7B7E" w:rsidP="008E7F17">
            <w:pPr>
              <w:ind w:left="142"/>
              <w:rPr>
                <w:b/>
                <w:sz w:val="26"/>
                <w:szCs w:val="26"/>
              </w:rPr>
            </w:pPr>
            <w:r w:rsidRPr="00D110CF">
              <w:rPr>
                <w:b/>
                <w:sz w:val="26"/>
                <w:szCs w:val="26"/>
              </w:rPr>
              <w:t>Mô tả</w:t>
            </w:r>
          </w:p>
        </w:tc>
        <w:tc>
          <w:tcPr>
            <w:tcW w:w="3410" w:type="pct"/>
            <w:tcBorders>
              <w:right w:val="single" w:sz="18" w:space="0" w:color="808080"/>
            </w:tcBorders>
            <w:vAlign w:val="center"/>
          </w:tcPr>
          <w:p w14:paraId="311DC7C2" w14:textId="6F6CFA1F" w:rsidR="001B7B7E" w:rsidRPr="00D110CF" w:rsidRDefault="001B7B7E" w:rsidP="001B7B7E">
            <w:pPr>
              <w:pStyle w:val="BodyText"/>
              <w:ind w:left="0"/>
              <w:rPr>
                <w:sz w:val="26"/>
                <w:szCs w:val="26"/>
                <w:lang w:eastAsia="ar-SA"/>
              </w:rPr>
            </w:pPr>
            <w:r w:rsidRPr="00D110CF">
              <w:rPr>
                <w:sz w:val="26"/>
                <w:szCs w:val="26"/>
                <w:lang w:eastAsia="ar-SA"/>
              </w:rPr>
              <w:t xml:space="preserve">- </w:t>
            </w:r>
            <w:r w:rsidRPr="00D110CF">
              <w:rPr>
                <w:sz w:val="26"/>
                <w:szCs w:val="26"/>
                <w:lang w:val="vi-VN" w:eastAsia="ar-SA"/>
              </w:rPr>
              <w:t xml:space="preserve">Xử lý dữ liệu Báo cáo so sánh số thực hiện vs số liền kề </w:t>
            </w:r>
            <w:r w:rsidRPr="00D110CF">
              <w:rPr>
                <w:sz w:val="26"/>
                <w:szCs w:val="26"/>
                <w:lang w:eastAsia="ar-SA"/>
              </w:rPr>
              <w:t>- Tìm kiếm và export Báo cáo so sánh số thực hiện vs số liền kề</w:t>
            </w:r>
          </w:p>
        </w:tc>
      </w:tr>
      <w:tr w:rsidR="001B7B7E" w:rsidRPr="00D110CF" w14:paraId="174FE78F" w14:textId="77777777" w:rsidTr="008E7F17">
        <w:trPr>
          <w:trHeight w:val="395"/>
          <w:jc w:val="center"/>
        </w:trPr>
        <w:tc>
          <w:tcPr>
            <w:tcW w:w="1590" w:type="pct"/>
            <w:tcBorders>
              <w:left w:val="single" w:sz="18" w:space="0" w:color="808080"/>
            </w:tcBorders>
            <w:shd w:val="clear" w:color="auto" w:fill="F3F3F3"/>
            <w:vAlign w:val="center"/>
          </w:tcPr>
          <w:p w14:paraId="36BC3AB4" w14:textId="77777777" w:rsidR="001B7B7E" w:rsidRPr="00D110CF" w:rsidRDefault="001B7B7E" w:rsidP="008E7F17">
            <w:pPr>
              <w:ind w:left="142"/>
              <w:rPr>
                <w:b/>
                <w:sz w:val="26"/>
                <w:szCs w:val="26"/>
              </w:rPr>
            </w:pPr>
            <w:r w:rsidRPr="00D110CF">
              <w:rPr>
                <w:b/>
                <w:sz w:val="26"/>
                <w:szCs w:val="26"/>
              </w:rPr>
              <w:t>Tác  nhân</w:t>
            </w:r>
          </w:p>
        </w:tc>
        <w:tc>
          <w:tcPr>
            <w:tcW w:w="3410" w:type="pct"/>
            <w:tcBorders>
              <w:right w:val="single" w:sz="18" w:space="0" w:color="808080"/>
            </w:tcBorders>
            <w:vAlign w:val="center"/>
          </w:tcPr>
          <w:p w14:paraId="6E24DD6F" w14:textId="77777777" w:rsidR="001B7B7E" w:rsidRPr="00D110CF" w:rsidRDefault="001B7B7E" w:rsidP="008E7F17">
            <w:pPr>
              <w:ind w:left="0"/>
              <w:rPr>
                <w:sz w:val="26"/>
                <w:szCs w:val="26"/>
              </w:rPr>
            </w:pPr>
            <w:r w:rsidRPr="00D110CF">
              <w:rPr>
                <w:sz w:val="26"/>
                <w:szCs w:val="26"/>
              </w:rPr>
              <w:t>Người dùng</w:t>
            </w:r>
          </w:p>
        </w:tc>
      </w:tr>
      <w:tr w:rsidR="001B7B7E" w:rsidRPr="00D110CF" w14:paraId="5CC3866C" w14:textId="77777777" w:rsidTr="008E7F17">
        <w:trPr>
          <w:trHeight w:val="378"/>
          <w:jc w:val="center"/>
        </w:trPr>
        <w:tc>
          <w:tcPr>
            <w:tcW w:w="1590" w:type="pct"/>
            <w:tcBorders>
              <w:left w:val="single" w:sz="18" w:space="0" w:color="808080"/>
            </w:tcBorders>
            <w:shd w:val="clear" w:color="auto" w:fill="F3F3F3"/>
            <w:vAlign w:val="center"/>
          </w:tcPr>
          <w:p w14:paraId="6F7312B7" w14:textId="77777777" w:rsidR="001B7B7E" w:rsidRPr="00D110CF" w:rsidRDefault="001B7B7E" w:rsidP="008E7F17">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2CA1F868" w14:textId="77777777" w:rsidR="001B7B7E" w:rsidRPr="00D110CF" w:rsidRDefault="001B7B7E" w:rsidP="008E7F17">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1B7B7E" w:rsidRPr="00D110CF" w14:paraId="6F3B1675" w14:textId="77777777" w:rsidTr="008E7F17">
        <w:trPr>
          <w:trHeight w:val="530"/>
          <w:jc w:val="center"/>
        </w:trPr>
        <w:tc>
          <w:tcPr>
            <w:tcW w:w="1590" w:type="pct"/>
            <w:tcBorders>
              <w:left w:val="single" w:sz="18" w:space="0" w:color="808080"/>
              <w:bottom w:val="single" w:sz="8" w:space="0" w:color="808080"/>
            </w:tcBorders>
            <w:shd w:val="clear" w:color="auto" w:fill="F3F3F3"/>
            <w:vAlign w:val="center"/>
          </w:tcPr>
          <w:p w14:paraId="5408B280" w14:textId="77777777" w:rsidR="001B7B7E" w:rsidRPr="00D110CF" w:rsidRDefault="001B7B7E" w:rsidP="008E7F17">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6CB4CD76" w14:textId="77777777" w:rsidR="001B7B7E" w:rsidRPr="00D110CF" w:rsidRDefault="001B7B7E" w:rsidP="008E7F17">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1B7B7E" w:rsidRPr="00D110CF" w14:paraId="116E542D" w14:textId="77777777" w:rsidTr="008E7F17">
        <w:trPr>
          <w:trHeight w:val="284"/>
          <w:jc w:val="center"/>
        </w:trPr>
        <w:tc>
          <w:tcPr>
            <w:tcW w:w="1590" w:type="pct"/>
            <w:tcBorders>
              <w:left w:val="single" w:sz="18" w:space="0" w:color="808080"/>
              <w:bottom w:val="single" w:sz="4" w:space="0" w:color="808080"/>
            </w:tcBorders>
            <w:shd w:val="clear" w:color="auto" w:fill="F3F3F3"/>
            <w:vAlign w:val="center"/>
          </w:tcPr>
          <w:p w14:paraId="48D98A9A" w14:textId="77777777" w:rsidR="001B7B7E" w:rsidRPr="00D110CF" w:rsidRDefault="001B7B7E" w:rsidP="008E7F17">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5CA718C6" w14:textId="77777777" w:rsidR="001B7B7E" w:rsidRPr="00D110CF" w:rsidRDefault="001B7B7E" w:rsidP="008E7F17">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1B7B7E" w:rsidRPr="00D110CF" w14:paraId="072A8ADD" w14:textId="77777777" w:rsidTr="008E7F17">
        <w:trPr>
          <w:trHeight w:val="284"/>
          <w:jc w:val="center"/>
        </w:trPr>
        <w:tc>
          <w:tcPr>
            <w:tcW w:w="1590" w:type="pct"/>
            <w:tcBorders>
              <w:left w:val="single" w:sz="18" w:space="0" w:color="808080"/>
              <w:bottom w:val="single" w:sz="18" w:space="0" w:color="808080"/>
            </w:tcBorders>
            <w:shd w:val="clear" w:color="auto" w:fill="F3F3F3"/>
            <w:vAlign w:val="center"/>
          </w:tcPr>
          <w:p w14:paraId="509FF992" w14:textId="77777777" w:rsidR="001B7B7E" w:rsidRPr="00D110CF" w:rsidRDefault="001B7B7E" w:rsidP="008E7F17">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24362ADC" w14:textId="77777777" w:rsidR="001B7B7E" w:rsidRPr="00D110CF" w:rsidRDefault="001B7B7E" w:rsidP="008E7F17">
            <w:pPr>
              <w:pStyle w:val="tvNote"/>
              <w:rPr>
                <w:i w:val="0"/>
                <w:color w:val="000000" w:themeColor="text1"/>
                <w:sz w:val="26"/>
                <w:szCs w:val="26"/>
                <w:lang w:val="vi-VN"/>
              </w:rPr>
            </w:pPr>
            <w:r w:rsidRPr="00D110CF">
              <w:rPr>
                <w:i w:val="0"/>
                <w:color w:val="000000" w:themeColor="text1"/>
                <w:sz w:val="26"/>
                <w:szCs w:val="26"/>
                <w:lang w:val="vi-VN"/>
              </w:rPr>
              <w:t>N/A</w:t>
            </w:r>
          </w:p>
          <w:p w14:paraId="4D170513" w14:textId="77777777" w:rsidR="001B7B7E" w:rsidRPr="00D110CF" w:rsidRDefault="001B7B7E" w:rsidP="008E7F17">
            <w:pPr>
              <w:pStyle w:val="BodyText"/>
              <w:ind w:left="0"/>
              <w:rPr>
                <w:color w:val="000000" w:themeColor="text1"/>
                <w:sz w:val="26"/>
                <w:szCs w:val="26"/>
              </w:rPr>
            </w:pPr>
          </w:p>
        </w:tc>
      </w:tr>
    </w:tbl>
    <w:p w14:paraId="061DF56A" w14:textId="77777777" w:rsidR="001B7B7E" w:rsidRPr="00D110CF" w:rsidRDefault="001B7B7E" w:rsidP="001B7B7E">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Màn hình</w:t>
      </w:r>
    </w:p>
    <w:p w14:paraId="465C8EAB" w14:textId="68CD717D" w:rsidR="001B7B7E" w:rsidRPr="00D110CF" w:rsidRDefault="000B2B58" w:rsidP="001B7B7E">
      <w:pPr>
        <w:ind w:left="90"/>
        <w:jc w:val="center"/>
        <w:rPr>
          <w:sz w:val="26"/>
          <w:szCs w:val="26"/>
          <w:lang w:eastAsia="ar-SA"/>
        </w:rPr>
      </w:pPr>
      <w:r w:rsidRPr="000B2B58">
        <w:rPr>
          <w:sz w:val="26"/>
          <w:szCs w:val="26"/>
          <w:lang w:eastAsia="ar-SA"/>
        </w:rPr>
        <w:drawing>
          <wp:inline distT="0" distB="0" distL="0" distR="0" wp14:anchorId="2C87B429" wp14:editId="25809624">
            <wp:extent cx="5941695" cy="33420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3342005"/>
                    </a:xfrm>
                    <a:prstGeom prst="rect">
                      <a:avLst/>
                    </a:prstGeom>
                  </pic:spPr>
                </pic:pic>
              </a:graphicData>
            </a:graphic>
          </wp:inline>
        </w:drawing>
      </w:r>
    </w:p>
    <w:p w14:paraId="67DA0192" w14:textId="6D111263" w:rsidR="001B7B7E" w:rsidRPr="00D110CF" w:rsidRDefault="001B7B7E" w:rsidP="001B7B7E">
      <w:pPr>
        <w:ind w:left="0"/>
        <w:jc w:val="center"/>
        <w:rPr>
          <w:sz w:val="26"/>
          <w:szCs w:val="26"/>
          <w:lang w:eastAsia="ar-SA"/>
        </w:rPr>
      </w:pPr>
      <w:r w:rsidRPr="00D110CF">
        <w:rPr>
          <w:sz w:val="26"/>
          <w:szCs w:val="26"/>
          <w:lang w:val="vi-VN" w:eastAsia="ar-SA"/>
        </w:rPr>
        <w:t xml:space="preserve">Hình </w:t>
      </w:r>
      <w:r w:rsidR="000B2B58">
        <w:rPr>
          <w:sz w:val="26"/>
          <w:szCs w:val="26"/>
          <w:lang w:eastAsia="ar-SA"/>
        </w:rPr>
        <w:t>4</w:t>
      </w:r>
      <w:r w:rsidR="002C7681" w:rsidRPr="00D110CF">
        <w:rPr>
          <w:sz w:val="26"/>
          <w:szCs w:val="26"/>
          <w:lang w:val="vi-VN" w:eastAsia="ar-SA"/>
        </w:rPr>
        <w:t>. Giao diện</w:t>
      </w:r>
      <w:r w:rsidR="002C7681" w:rsidRPr="00D110CF">
        <w:rPr>
          <w:sz w:val="26"/>
          <w:szCs w:val="26"/>
        </w:rPr>
        <w:t xml:space="preserve"> Báo cáo so sánh số thực hiện vs số liền kề</w:t>
      </w:r>
      <w:r w:rsidR="002C7681" w:rsidRPr="00D110CF">
        <w:rPr>
          <w:sz w:val="26"/>
          <w:szCs w:val="26"/>
          <w:lang w:eastAsia="ar-SA"/>
        </w:rPr>
        <w:t xml:space="preserve"> </w:t>
      </w:r>
    </w:p>
    <w:p w14:paraId="317B3ADF" w14:textId="77777777" w:rsidR="001B7B7E" w:rsidRPr="00D110CF" w:rsidRDefault="001B7B7E" w:rsidP="001B7B7E">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lastRenderedPageBreak/>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510"/>
        <w:gridCol w:w="1013"/>
      </w:tblGrid>
      <w:tr w:rsidR="001B7B7E" w:rsidRPr="00D110CF" w14:paraId="287735C9" w14:textId="77777777" w:rsidTr="008E7F17">
        <w:trPr>
          <w:trHeight w:val="530"/>
        </w:trPr>
        <w:tc>
          <w:tcPr>
            <w:tcW w:w="4837" w:type="dxa"/>
            <w:shd w:val="pct5" w:color="auto" w:fill="auto"/>
          </w:tcPr>
          <w:p w14:paraId="5F8E4803" w14:textId="77777777" w:rsidR="001B7B7E" w:rsidRPr="00D110CF" w:rsidRDefault="001B7B7E" w:rsidP="008E7F17">
            <w:pPr>
              <w:ind w:left="0"/>
              <w:jc w:val="center"/>
              <w:rPr>
                <w:b/>
                <w:sz w:val="26"/>
                <w:szCs w:val="26"/>
                <w:lang w:val="vi-VN"/>
              </w:rPr>
            </w:pPr>
            <w:r w:rsidRPr="00D110CF">
              <w:rPr>
                <w:b/>
                <w:sz w:val="26"/>
                <w:szCs w:val="26"/>
                <w:lang w:val="vi-VN"/>
              </w:rPr>
              <w:t>Hành động của tác nhân</w:t>
            </w:r>
          </w:p>
        </w:tc>
        <w:tc>
          <w:tcPr>
            <w:tcW w:w="3510" w:type="dxa"/>
            <w:shd w:val="pct5" w:color="auto" w:fill="auto"/>
          </w:tcPr>
          <w:p w14:paraId="706D9479" w14:textId="77777777" w:rsidR="001B7B7E" w:rsidRPr="00D110CF" w:rsidRDefault="001B7B7E" w:rsidP="008E7F17">
            <w:pPr>
              <w:ind w:left="0"/>
              <w:jc w:val="center"/>
              <w:rPr>
                <w:b/>
                <w:sz w:val="26"/>
                <w:szCs w:val="26"/>
                <w:lang w:val="vi-VN"/>
              </w:rPr>
            </w:pPr>
            <w:r w:rsidRPr="00D110CF">
              <w:rPr>
                <w:b/>
                <w:sz w:val="26"/>
                <w:szCs w:val="26"/>
                <w:lang w:val="vi-VN"/>
              </w:rPr>
              <w:t>Phản ứng của hệ thống</w:t>
            </w:r>
          </w:p>
        </w:tc>
        <w:tc>
          <w:tcPr>
            <w:tcW w:w="1013" w:type="dxa"/>
            <w:shd w:val="pct5" w:color="auto" w:fill="auto"/>
          </w:tcPr>
          <w:p w14:paraId="36E5C9B0" w14:textId="77777777" w:rsidR="001B7B7E" w:rsidRPr="00D110CF" w:rsidRDefault="001B7B7E" w:rsidP="008E7F17">
            <w:pPr>
              <w:ind w:left="0"/>
              <w:jc w:val="center"/>
              <w:rPr>
                <w:b/>
                <w:sz w:val="26"/>
                <w:szCs w:val="26"/>
                <w:lang w:val="vi-VN"/>
              </w:rPr>
            </w:pPr>
            <w:r w:rsidRPr="00D110CF">
              <w:rPr>
                <w:b/>
                <w:sz w:val="26"/>
                <w:szCs w:val="26"/>
                <w:lang w:val="vi-VN"/>
              </w:rPr>
              <w:t>Dữ liệu liên quan (C/R/U/D)</w:t>
            </w:r>
          </w:p>
        </w:tc>
      </w:tr>
      <w:tr w:rsidR="001B7B7E" w:rsidRPr="00D110CF" w14:paraId="6CEBBA44" w14:textId="77777777" w:rsidTr="008E7F17">
        <w:trPr>
          <w:trHeight w:val="494"/>
        </w:trPr>
        <w:tc>
          <w:tcPr>
            <w:tcW w:w="4837" w:type="dxa"/>
          </w:tcPr>
          <w:p w14:paraId="0057397D" w14:textId="722D2256" w:rsidR="001B7B7E" w:rsidRPr="00D110CF" w:rsidRDefault="001B7B7E" w:rsidP="001B7B7E">
            <w:pPr>
              <w:pStyle w:val="Sothutu-1so"/>
              <w:numPr>
                <w:ilvl w:val="0"/>
                <w:numId w:val="35"/>
              </w:numPr>
              <w:rPr>
                <w:sz w:val="26"/>
                <w:lang w:val="vi-VN"/>
              </w:rPr>
            </w:pPr>
            <w:r w:rsidRPr="00D110CF">
              <w:rPr>
                <w:sz w:val="26"/>
                <w:lang w:val="vi-VN"/>
              </w:rPr>
              <w:t>Truy cập menu Báo cáo so sánh</w:t>
            </w:r>
          </w:p>
        </w:tc>
        <w:tc>
          <w:tcPr>
            <w:tcW w:w="3510" w:type="dxa"/>
          </w:tcPr>
          <w:p w14:paraId="2D451F3E" w14:textId="77777777" w:rsidR="001B7B7E" w:rsidRPr="00D110CF" w:rsidRDefault="001B7B7E" w:rsidP="001B7B7E">
            <w:pPr>
              <w:pStyle w:val="Sothutu-1so"/>
              <w:numPr>
                <w:ilvl w:val="0"/>
                <w:numId w:val="35"/>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1013" w:type="dxa"/>
          </w:tcPr>
          <w:p w14:paraId="4FCC5528" w14:textId="77777777" w:rsidR="001B7B7E" w:rsidRPr="00D110CF" w:rsidRDefault="001B7B7E" w:rsidP="008E7F17">
            <w:pPr>
              <w:ind w:left="0"/>
              <w:jc w:val="both"/>
              <w:rPr>
                <w:sz w:val="26"/>
                <w:szCs w:val="26"/>
              </w:rPr>
            </w:pPr>
            <w:r w:rsidRPr="00D110CF">
              <w:rPr>
                <w:sz w:val="26"/>
                <w:szCs w:val="26"/>
              </w:rPr>
              <w:t>R</w:t>
            </w:r>
          </w:p>
        </w:tc>
      </w:tr>
      <w:tr w:rsidR="001B7B7E" w:rsidRPr="00D110CF" w14:paraId="6F1C36A2" w14:textId="77777777" w:rsidTr="008E7F17">
        <w:tc>
          <w:tcPr>
            <w:tcW w:w="4837" w:type="dxa"/>
          </w:tcPr>
          <w:p w14:paraId="2A55C1A2" w14:textId="77777777" w:rsidR="001B7B7E" w:rsidRPr="00D110CF" w:rsidRDefault="001B7B7E" w:rsidP="001B7B7E">
            <w:pPr>
              <w:pStyle w:val="Sothutu-1so"/>
              <w:numPr>
                <w:ilvl w:val="0"/>
                <w:numId w:val="35"/>
              </w:numPr>
              <w:rPr>
                <w:sz w:val="26"/>
              </w:rPr>
            </w:pPr>
            <w:r w:rsidRPr="00D110CF">
              <w:rPr>
                <w:sz w:val="26"/>
              </w:rPr>
              <w:t xml:space="preserve">Nhập thông tin để </w:t>
            </w:r>
            <w:r w:rsidRPr="00D110CF">
              <w:rPr>
                <w:sz w:val="26"/>
                <w:lang w:val="vi-VN"/>
              </w:rPr>
              <w:t>lọc báo cáo:</w:t>
            </w:r>
          </w:p>
          <w:p w14:paraId="36F2324D" w14:textId="77777777" w:rsidR="001B7B7E" w:rsidRPr="00D110CF" w:rsidRDefault="001B7B7E" w:rsidP="008E7F17">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048094A2" w14:textId="77777777" w:rsidR="001B7B7E" w:rsidRPr="00D110CF" w:rsidRDefault="001B7B7E" w:rsidP="008E7F17">
            <w:pPr>
              <w:pStyle w:val="Sothutu-1so"/>
              <w:numPr>
                <w:ilvl w:val="0"/>
                <w:numId w:val="20"/>
              </w:numPr>
              <w:rPr>
                <w:sz w:val="26"/>
              </w:rPr>
            </w:pPr>
            <w:r w:rsidRPr="00D110CF">
              <w:rPr>
                <w:sz w:val="26"/>
                <w:lang w:val="vi-VN"/>
              </w:rPr>
              <w:t>Loại báo cáo*: combobox, cho phép chọn 1 giá trị. Danh sách các giá trị trong combobox:</w:t>
            </w:r>
          </w:p>
          <w:p w14:paraId="53D2CA77" w14:textId="77777777" w:rsidR="001B7B7E" w:rsidRPr="00D110CF" w:rsidRDefault="001B7B7E" w:rsidP="008E7F17">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58AE193C" w14:textId="77777777" w:rsidR="001B7B7E" w:rsidRPr="00D110CF" w:rsidRDefault="001B7B7E" w:rsidP="008E7F17">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2A0B031E" w14:textId="77777777" w:rsidR="001B7B7E" w:rsidRPr="00D110CF" w:rsidRDefault="001B7B7E"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03835418" w14:textId="77777777" w:rsidR="001B7B7E" w:rsidRPr="00D110CF" w:rsidRDefault="001B7B7E"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603DC70D" w14:textId="77777777" w:rsidR="001B7B7E" w:rsidRPr="00D110CF" w:rsidRDefault="001B7B7E"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3D0A2F9D" w14:textId="77777777" w:rsidR="001B7B7E" w:rsidRPr="00D110CF" w:rsidRDefault="001B7B7E"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4AD17778" w14:textId="77777777" w:rsidR="001B7B7E" w:rsidRPr="00D110CF" w:rsidRDefault="001B7B7E" w:rsidP="008E7F17">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60E123D6" w14:textId="77777777" w:rsidR="001B7B7E" w:rsidRPr="00D110CF" w:rsidRDefault="001B7B7E" w:rsidP="008E7F17">
            <w:pPr>
              <w:pStyle w:val="ListParagraph"/>
              <w:spacing w:line="288" w:lineRule="auto"/>
              <w:ind w:left="1440"/>
              <w:jc w:val="both"/>
              <w:rPr>
                <w:sz w:val="26"/>
                <w:szCs w:val="26"/>
                <w:lang w:val="vi-VN"/>
              </w:rPr>
            </w:pPr>
            <w:r w:rsidRPr="00D110CF">
              <w:rPr>
                <w:sz w:val="26"/>
                <w:szCs w:val="26"/>
                <w:lang w:val="vi-VN"/>
              </w:rPr>
              <w:t xml:space="preserve">+ Báo cáo so sánh lũy kế thực hiện với kế hoạch năm </w:t>
            </w:r>
          </w:p>
          <w:p w14:paraId="3828C280" w14:textId="77777777" w:rsidR="001B7B7E" w:rsidRPr="00D110CF" w:rsidRDefault="001B7B7E" w:rsidP="008E7F17">
            <w:pPr>
              <w:pStyle w:val="ListParagraph"/>
              <w:spacing w:line="288" w:lineRule="auto"/>
              <w:ind w:left="1440"/>
              <w:jc w:val="both"/>
              <w:rPr>
                <w:b/>
                <w:bCs/>
                <w:sz w:val="26"/>
                <w:szCs w:val="26"/>
                <w:lang w:val="vi-VN"/>
              </w:rPr>
            </w:pPr>
            <w:r w:rsidRPr="00D110CF">
              <w:rPr>
                <w:sz w:val="26"/>
                <w:szCs w:val="26"/>
                <w:lang w:val="vi-VN"/>
              </w:rPr>
              <w:lastRenderedPageBreak/>
              <w:t xml:space="preserve">+ Báo cáo so sánh lũy kế thực hiện với kế hoạch năm điều chính </w:t>
            </w:r>
          </w:p>
          <w:p w14:paraId="0EBA88B6" w14:textId="77777777" w:rsidR="001B7B7E" w:rsidRPr="00D110CF" w:rsidRDefault="001B7B7E" w:rsidP="008E7F17">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251B6A49" w14:textId="77777777" w:rsidR="001B7B7E" w:rsidRPr="00D110CF" w:rsidRDefault="001B7B7E" w:rsidP="008E7F17">
            <w:pPr>
              <w:pStyle w:val="Sothutu-1so"/>
              <w:ind w:left="904"/>
              <w:rPr>
                <w:sz w:val="26"/>
                <w:lang w:val="vi-VN"/>
              </w:rPr>
            </w:pPr>
            <w:r w:rsidRPr="00D110CF">
              <w:rPr>
                <w:sz w:val="26"/>
                <w:lang w:val="vi-VN"/>
              </w:rPr>
              <w:t>+ Báo cáo tháng,</w:t>
            </w:r>
          </w:p>
          <w:p w14:paraId="27C946E4" w14:textId="77777777" w:rsidR="001B7B7E" w:rsidRPr="00D110CF" w:rsidRDefault="001B7B7E" w:rsidP="008E7F17">
            <w:pPr>
              <w:pStyle w:val="Sothutu-1so"/>
              <w:ind w:left="904"/>
              <w:rPr>
                <w:sz w:val="26"/>
                <w:lang w:val="vi-VN"/>
              </w:rPr>
            </w:pPr>
            <w:r w:rsidRPr="00D110CF">
              <w:rPr>
                <w:sz w:val="26"/>
                <w:lang w:val="vi-VN"/>
              </w:rPr>
              <w:t>+ Báo cáo quý,</w:t>
            </w:r>
          </w:p>
          <w:p w14:paraId="6FB16088" w14:textId="77777777" w:rsidR="001B7B7E" w:rsidRPr="00D110CF" w:rsidRDefault="001B7B7E" w:rsidP="008E7F17">
            <w:pPr>
              <w:pStyle w:val="Sothutu-1so"/>
              <w:ind w:left="904"/>
              <w:rPr>
                <w:sz w:val="26"/>
                <w:lang w:val="vi-VN"/>
              </w:rPr>
            </w:pPr>
            <w:r w:rsidRPr="00D110CF">
              <w:rPr>
                <w:sz w:val="26"/>
                <w:lang w:val="vi-VN"/>
              </w:rPr>
              <w:t xml:space="preserve">+ Báo cáo năm, </w:t>
            </w:r>
          </w:p>
          <w:p w14:paraId="02D13B18" w14:textId="77777777" w:rsidR="001B7B7E" w:rsidRPr="00D110CF" w:rsidRDefault="001B7B7E" w:rsidP="008E7F17">
            <w:pPr>
              <w:pStyle w:val="Sothutu-1so"/>
              <w:ind w:left="904"/>
              <w:rPr>
                <w:sz w:val="26"/>
                <w:lang w:val="vi-VN"/>
              </w:rPr>
            </w:pPr>
            <w:r w:rsidRPr="00D110CF">
              <w:rPr>
                <w:sz w:val="26"/>
                <w:lang w:val="vi-VN"/>
              </w:rPr>
              <w:t xml:space="preserve">+ Báo cáo 6 tháng đầu năm, </w:t>
            </w:r>
          </w:p>
          <w:p w14:paraId="2FD4BA99" w14:textId="77777777" w:rsidR="001B7B7E" w:rsidRPr="00D110CF" w:rsidRDefault="001B7B7E" w:rsidP="008E7F17">
            <w:pPr>
              <w:pStyle w:val="Sothutu-1so"/>
              <w:ind w:left="904"/>
              <w:rPr>
                <w:sz w:val="26"/>
                <w:lang w:val="vi-VN"/>
              </w:rPr>
            </w:pPr>
            <w:r w:rsidRPr="00D110CF">
              <w:rPr>
                <w:sz w:val="26"/>
                <w:lang w:val="vi-VN"/>
              </w:rPr>
              <w:t xml:space="preserve">+ Báo cáo 6 tháng cuối năm, </w:t>
            </w:r>
          </w:p>
          <w:p w14:paraId="0F073FE0" w14:textId="77777777" w:rsidR="001B7B7E" w:rsidRPr="00D110CF" w:rsidRDefault="001B7B7E" w:rsidP="008E7F17">
            <w:pPr>
              <w:pStyle w:val="Sothutu-1so"/>
              <w:ind w:left="904"/>
              <w:rPr>
                <w:sz w:val="26"/>
                <w:lang w:val="vi-VN"/>
              </w:rPr>
            </w:pPr>
            <w:r w:rsidRPr="00D110CF">
              <w:rPr>
                <w:sz w:val="26"/>
                <w:lang w:val="vi-VN"/>
              </w:rPr>
              <w:t xml:space="preserve">+ Báo cáo 9 tháng đầu năm </w:t>
            </w:r>
          </w:p>
          <w:p w14:paraId="242A3903" w14:textId="3F689ADA" w:rsidR="001B7B7E" w:rsidRPr="00D110CF" w:rsidRDefault="001B7B7E" w:rsidP="008E7F17">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2B09832D" w14:textId="612EDDA3"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02D9EA41" w14:textId="77777777" w:rsidR="001B7B7E" w:rsidRPr="00D110CF" w:rsidRDefault="001B7B7E" w:rsidP="008E7F17">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7CFC81FF" w14:textId="0D4F3B47" w:rsidR="001B7B7E" w:rsidRPr="00524014" w:rsidRDefault="001B7B7E" w:rsidP="008E7F17">
            <w:pPr>
              <w:pStyle w:val="Sothutu-1so"/>
              <w:numPr>
                <w:ilvl w:val="0"/>
                <w:numId w:val="20"/>
              </w:numPr>
              <w:rPr>
                <w:sz w:val="26"/>
                <w:highlight w:val="yellow"/>
                <w:lang w:val="vi-VN"/>
              </w:rPr>
            </w:pPr>
            <w:r w:rsidRPr="00D110CF">
              <w:rPr>
                <w:sz w:val="26"/>
              </w:rPr>
              <w:t xml:space="preserve">Code: combobox, cho phép tìm và chọn nhiều giá trị. Hiển thị theo cú pháp: Code – Tên chỉ tiêu. </w:t>
            </w:r>
            <w:r w:rsidRPr="00524014">
              <w:rPr>
                <w:sz w:val="26"/>
              </w:rPr>
              <w:t xml:space="preserve">Các giá trị trong combobox bao gồm: Tất </w:t>
            </w:r>
            <w:r w:rsidRPr="00524014">
              <w:rPr>
                <w:sz w:val="26"/>
              </w:rPr>
              <w:lastRenderedPageBreak/>
              <w:t xml:space="preserve">cả, Danh sách code (tham khảo mục 3.1.2.3.5). Khi người dùng chọn Tất cả thì báo cáo hiển thị </w:t>
            </w:r>
            <w:r w:rsidR="00F41E42" w:rsidRPr="00524014">
              <w:rPr>
                <w:sz w:val="26"/>
              </w:rPr>
              <w:t xml:space="preserve">dữ liệu của </w:t>
            </w:r>
            <w:r w:rsidRPr="00524014">
              <w:rPr>
                <w:sz w:val="26"/>
              </w:rPr>
              <w:t>tất cả các code.</w:t>
            </w:r>
          </w:p>
          <w:p w14:paraId="38F1C5CB" w14:textId="77777777" w:rsidR="00524014" w:rsidRPr="007637AA" w:rsidRDefault="00524014" w:rsidP="00524014">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2E3DDEFA" w14:textId="77777777" w:rsidR="00524014" w:rsidRDefault="00524014" w:rsidP="00524014">
            <w:pPr>
              <w:pStyle w:val="Sothutu-1so"/>
              <w:ind w:left="904"/>
              <w:rPr>
                <w:sz w:val="26"/>
                <w:highlight w:val="yellow"/>
              </w:rPr>
            </w:pPr>
            <w:r>
              <w:rPr>
                <w:sz w:val="26"/>
                <w:highlight w:val="yellow"/>
              </w:rPr>
              <w:t xml:space="preserve">+Cho phép chọn 1 giá trị trong cbx. </w:t>
            </w:r>
          </w:p>
          <w:p w14:paraId="169FFBAF" w14:textId="77777777" w:rsidR="00524014" w:rsidRDefault="00524014" w:rsidP="00524014">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7E14114A" w14:textId="79E39A2D" w:rsidR="001B7B7E" w:rsidRPr="00524014" w:rsidRDefault="00524014" w:rsidP="00524014">
            <w:pPr>
              <w:pStyle w:val="Sothutu-1so"/>
              <w:ind w:left="904"/>
              <w:rPr>
                <w:sz w:val="26"/>
                <w:highlight w:val="yellow"/>
                <w:lang w:val="vi-VN"/>
              </w:rPr>
            </w:pPr>
            <w:r>
              <w:rPr>
                <w:sz w:val="26"/>
                <w:highlight w:val="yellow"/>
              </w:rPr>
              <w:t>+ Giá trị trong cbx bao gồm các yêu cầu có Loại dữ liệu “Kế hoạch” và yêu cầu được tạo trong kỳ báo cáo, năm báo cáo mà người dùng đã chọn. Hiển thị theo cấu trúc: Tên yêu cầu (Ngày tạo)</w:t>
            </w:r>
          </w:p>
          <w:p w14:paraId="62E84C2D" w14:textId="77777777" w:rsidR="001B7B7E" w:rsidRPr="00D110CF" w:rsidRDefault="001B7B7E" w:rsidP="008E7F17">
            <w:pPr>
              <w:pStyle w:val="Sothutu-1so"/>
              <w:rPr>
                <w:i/>
                <w:sz w:val="26"/>
                <w:lang w:val="vi-VN"/>
              </w:rPr>
            </w:pPr>
            <w:r w:rsidRPr="00D110CF">
              <w:rPr>
                <w:i/>
                <w:sz w:val="26"/>
                <w:lang w:val="vi-VN"/>
              </w:rPr>
              <w:t>Các giá trị có gắn dấu * là giá trị bắt buộc nhập</w:t>
            </w:r>
          </w:p>
        </w:tc>
        <w:tc>
          <w:tcPr>
            <w:tcW w:w="3510" w:type="dxa"/>
          </w:tcPr>
          <w:p w14:paraId="04BF43C7" w14:textId="77777777" w:rsidR="001B7B7E" w:rsidRPr="00D110CF" w:rsidRDefault="001B7B7E" w:rsidP="001B7B7E">
            <w:pPr>
              <w:pStyle w:val="Sothutu-1so"/>
              <w:numPr>
                <w:ilvl w:val="0"/>
                <w:numId w:val="35"/>
              </w:numPr>
              <w:rPr>
                <w:sz w:val="26"/>
                <w:lang w:val="vi-VN"/>
              </w:rPr>
            </w:pPr>
            <w:r w:rsidRPr="00D110CF">
              <w:rPr>
                <w:sz w:val="26"/>
                <w:lang w:val="vi-VN"/>
              </w:rPr>
              <w:lastRenderedPageBreak/>
              <w:t>Hệ thống hiển thị danh sách các báo cáo phù hợp điều kiện lọc.</w:t>
            </w:r>
          </w:p>
          <w:p w14:paraId="3897CC36" w14:textId="77777777" w:rsidR="001B7B7E" w:rsidRPr="00D110CF" w:rsidRDefault="001B7B7E" w:rsidP="008E7F17">
            <w:pPr>
              <w:pStyle w:val="Sothutu-1so"/>
              <w:ind w:left="360"/>
              <w:rPr>
                <w:sz w:val="26"/>
                <w:lang w:val="vi-VN"/>
              </w:rPr>
            </w:pPr>
            <w:r w:rsidRPr="00D110CF">
              <w:rPr>
                <w:sz w:val="26"/>
                <w:lang w:val="vi-VN"/>
              </w:rPr>
              <w:t>Trường hợp không có báo cáo phù hợp hệ thống hiển thị “Không có dữ liệu”</w:t>
            </w:r>
          </w:p>
          <w:p w14:paraId="3281FFD2" w14:textId="77777777" w:rsidR="001B7B7E" w:rsidRPr="00D110CF" w:rsidRDefault="001B7B7E" w:rsidP="008E7F17">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1013" w:type="dxa"/>
          </w:tcPr>
          <w:p w14:paraId="403FEAB7" w14:textId="77777777" w:rsidR="001B7B7E" w:rsidRPr="00D110CF" w:rsidRDefault="001B7B7E" w:rsidP="008E7F17">
            <w:pPr>
              <w:ind w:left="0"/>
              <w:jc w:val="both"/>
              <w:rPr>
                <w:sz w:val="26"/>
                <w:szCs w:val="26"/>
                <w:lang w:val="vi-VN"/>
              </w:rPr>
            </w:pPr>
          </w:p>
        </w:tc>
      </w:tr>
      <w:tr w:rsidR="001B7B7E" w:rsidRPr="00D110CF" w14:paraId="6BF9288C" w14:textId="77777777" w:rsidTr="008E7F17">
        <w:tc>
          <w:tcPr>
            <w:tcW w:w="4837" w:type="dxa"/>
          </w:tcPr>
          <w:p w14:paraId="2868E1FC" w14:textId="77777777" w:rsidR="001B7B7E" w:rsidRPr="00D110CF" w:rsidRDefault="001B7B7E" w:rsidP="001B7B7E">
            <w:pPr>
              <w:pStyle w:val="Sothutu-1so"/>
              <w:numPr>
                <w:ilvl w:val="0"/>
                <w:numId w:val="35"/>
              </w:numPr>
              <w:rPr>
                <w:sz w:val="26"/>
                <w:lang w:val="vi-VN"/>
              </w:rPr>
            </w:pPr>
            <w:r w:rsidRPr="00D110CF">
              <w:rPr>
                <w:sz w:val="26"/>
                <w:lang w:val="vi-VN"/>
              </w:rPr>
              <w:lastRenderedPageBreak/>
              <w:t xml:space="preserve">Người dùng nhấn nút Xem báo cáo </w:t>
            </w:r>
          </w:p>
        </w:tc>
        <w:tc>
          <w:tcPr>
            <w:tcW w:w="3510" w:type="dxa"/>
          </w:tcPr>
          <w:p w14:paraId="5AB24135" w14:textId="77777777" w:rsidR="001B7B7E" w:rsidRPr="00D110CF" w:rsidRDefault="001B7B7E" w:rsidP="001B7B7E">
            <w:pPr>
              <w:pStyle w:val="Sothutu-1so"/>
              <w:numPr>
                <w:ilvl w:val="0"/>
                <w:numId w:val="35"/>
              </w:numPr>
              <w:rPr>
                <w:sz w:val="26"/>
                <w:lang w:val="vi-VN"/>
              </w:rPr>
            </w:pPr>
            <w:r w:rsidRPr="00D110CF">
              <w:rPr>
                <w:sz w:val="26"/>
                <w:lang w:val="vi-VN"/>
              </w:rPr>
              <w:t xml:space="preserve">Hệ thống hiển thị báo cáo so sánh theo tiêu chí lọc báo cáo </w:t>
            </w:r>
          </w:p>
          <w:p w14:paraId="037C8518" w14:textId="2D3FF2F3" w:rsidR="001B7B7E" w:rsidRPr="00D110CF" w:rsidRDefault="001B7B7E" w:rsidP="008E7F17">
            <w:pPr>
              <w:spacing w:line="288" w:lineRule="auto"/>
              <w:ind w:left="0"/>
              <w:jc w:val="both"/>
              <w:rPr>
                <w:b/>
                <w:sz w:val="26"/>
                <w:szCs w:val="26"/>
                <w:lang w:val="vi-VN"/>
              </w:rPr>
            </w:pPr>
            <w:r w:rsidRPr="00D110CF">
              <w:rPr>
                <w:b/>
                <w:sz w:val="26"/>
                <w:szCs w:val="26"/>
                <w:lang w:val="vi-VN"/>
              </w:rPr>
              <w:t xml:space="preserve">Báo cáo so sánh số thực hiện với số liền kề: </w:t>
            </w:r>
          </w:p>
          <w:p w14:paraId="5B0AA057" w14:textId="77777777" w:rsidR="001B7B7E" w:rsidRPr="00D110CF" w:rsidRDefault="001B7B7E" w:rsidP="008E7F17">
            <w:pPr>
              <w:pStyle w:val="ListParagraph"/>
              <w:numPr>
                <w:ilvl w:val="0"/>
                <w:numId w:val="20"/>
              </w:numPr>
              <w:spacing w:line="288" w:lineRule="auto"/>
              <w:ind w:left="436"/>
              <w:jc w:val="both"/>
              <w:rPr>
                <w:sz w:val="26"/>
                <w:szCs w:val="26"/>
                <w:lang w:val="vi-VN"/>
              </w:rPr>
            </w:pPr>
            <w:r w:rsidRPr="00D110CF">
              <w:rPr>
                <w:sz w:val="26"/>
                <w:szCs w:val="26"/>
                <w:lang w:val="vi-VN"/>
              </w:rPr>
              <w:t xml:space="preserve">Dữ liệu báo cáo phù hợp với điều kiện lọc </w:t>
            </w:r>
          </w:p>
          <w:p w14:paraId="41B61368" w14:textId="77777777" w:rsidR="001B7B7E" w:rsidRPr="00AE6BCB" w:rsidRDefault="001B7B7E" w:rsidP="008E7F17">
            <w:pPr>
              <w:pStyle w:val="Sothutu-1so"/>
              <w:rPr>
                <w:sz w:val="26"/>
              </w:rPr>
            </w:pPr>
            <w:r w:rsidRPr="00AE6BCB">
              <w:rPr>
                <w:sz w:val="26"/>
              </w:rPr>
              <w:t>Trong đó: Dữ liệu báo cáo lấy từ báo cáo hợp nhất với điều kiện:</w:t>
            </w:r>
          </w:p>
          <w:p w14:paraId="0113428B" w14:textId="099EDDD1" w:rsidR="001B7B7E" w:rsidRPr="00AE6BCB" w:rsidRDefault="001B7B7E" w:rsidP="008E7F17">
            <w:pPr>
              <w:pStyle w:val="Sothutu-1so"/>
              <w:ind w:left="346"/>
              <w:rPr>
                <w:sz w:val="26"/>
              </w:rPr>
            </w:pPr>
            <w:r w:rsidRPr="00AE6BCB">
              <w:rPr>
                <w:sz w:val="26"/>
              </w:rPr>
              <w:t xml:space="preserve">+ Kỳ báo cáo = kỳ báo cáo người </w:t>
            </w:r>
            <w:proofErr w:type="gramStart"/>
            <w:r w:rsidRPr="00AE6BCB">
              <w:rPr>
                <w:sz w:val="26"/>
              </w:rPr>
              <w:t>dùng  chọn</w:t>
            </w:r>
            <w:proofErr w:type="gramEnd"/>
            <w:r w:rsidRPr="00AE6BCB">
              <w:rPr>
                <w:sz w:val="26"/>
              </w:rPr>
              <w:t xml:space="preserve"> &amp; </w:t>
            </w:r>
            <w:r w:rsidR="00650E4A" w:rsidRPr="00AE6BCB">
              <w:rPr>
                <w:sz w:val="26"/>
              </w:rPr>
              <w:t>liền kề</w:t>
            </w:r>
            <w:r w:rsidRPr="00AE6BCB">
              <w:rPr>
                <w:sz w:val="26"/>
              </w:rPr>
              <w:t xml:space="preserve"> </w:t>
            </w:r>
            <w:r w:rsidRPr="00AE6BCB">
              <w:rPr>
                <w:sz w:val="26"/>
              </w:rPr>
              <w:lastRenderedPageBreak/>
              <w:t>(</w:t>
            </w:r>
            <w:r w:rsidR="00650E4A" w:rsidRPr="00AE6BCB">
              <w:rPr>
                <w:sz w:val="26"/>
              </w:rPr>
              <w:t>ví dụ chọn kỳ tháng 2 thì so sánh với dữ liệu tháng 1, kỳ 6 tháng đầu năm 2024 thì</w:t>
            </w:r>
            <w:r w:rsidR="000B2B58">
              <w:rPr>
                <w:sz w:val="26"/>
              </w:rPr>
              <w:t xml:space="preserve"> so với 6 tháng cuối năm 2023, kỳ năm 2024 thì so với kỳ năm 2023…</w:t>
            </w:r>
            <w:r w:rsidRPr="00AE6BCB">
              <w:rPr>
                <w:sz w:val="26"/>
              </w:rPr>
              <w:t>)</w:t>
            </w:r>
          </w:p>
          <w:p w14:paraId="5AEC8617" w14:textId="77777777" w:rsidR="001B7B7E" w:rsidRPr="00D110CF" w:rsidRDefault="001B7B7E" w:rsidP="008E7F17">
            <w:pPr>
              <w:pStyle w:val="Sothutu-1so"/>
              <w:ind w:left="346"/>
              <w:rPr>
                <w:sz w:val="26"/>
              </w:rPr>
            </w:pPr>
            <w:r w:rsidRPr="00AE6BCB">
              <w:rPr>
                <w:sz w:val="26"/>
              </w:rPr>
              <w:t>+ Loại dữ liệu: Thực hiện N12</w:t>
            </w:r>
            <w:r w:rsidRPr="00D110CF">
              <w:rPr>
                <w:sz w:val="26"/>
              </w:rPr>
              <w:t xml:space="preserve">  </w:t>
            </w:r>
          </w:p>
          <w:p w14:paraId="3EE11804" w14:textId="3F44FFE6" w:rsidR="001B7B7E" w:rsidRPr="00D110CF" w:rsidRDefault="001B7B7E" w:rsidP="008E7F17">
            <w:pPr>
              <w:pStyle w:val="ListParagraph"/>
              <w:numPr>
                <w:ilvl w:val="0"/>
                <w:numId w:val="20"/>
              </w:numPr>
              <w:spacing w:line="288" w:lineRule="auto"/>
              <w:ind w:left="436"/>
              <w:jc w:val="both"/>
              <w:rPr>
                <w:sz w:val="26"/>
                <w:lang w:val="vi-VN"/>
              </w:rPr>
            </w:pPr>
            <w:r w:rsidRPr="00D110CF">
              <w:rPr>
                <w:sz w:val="26"/>
                <w:lang w:val="vi-VN"/>
              </w:rPr>
              <w:t>Dữ liệu chênh lệch = Thực hiện – Thực hiện (</w:t>
            </w:r>
            <w:r w:rsidR="00AE6BCB">
              <w:rPr>
                <w:sz w:val="26"/>
              </w:rPr>
              <w:t>liền kề</w:t>
            </w:r>
            <w:r w:rsidRPr="00D110CF">
              <w:rPr>
                <w:sz w:val="26"/>
                <w:lang w:val="vi-VN"/>
              </w:rPr>
              <w:t>)</w:t>
            </w:r>
          </w:p>
          <w:p w14:paraId="72CC6F21" w14:textId="77777777" w:rsidR="001B7B7E" w:rsidRDefault="001B7B7E" w:rsidP="00536C8A">
            <w:pPr>
              <w:pStyle w:val="ListParagraph"/>
              <w:numPr>
                <w:ilvl w:val="0"/>
                <w:numId w:val="20"/>
              </w:numPr>
              <w:spacing w:line="288" w:lineRule="auto"/>
              <w:ind w:left="436"/>
              <w:jc w:val="both"/>
              <w:rPr>
                <w:sz w:val="26"/>
                <w:lang w:val="vi-VN"/>
              </w:rPr>
            </w:pPr>
            <w:r w:rsidRPr="00D110CF">
              <w:rPr>
                <w:sz w:val="26"/>
                <w:lang w:val="vi-VN"/>
              </w:rPr>
              <w:t xml:space="preserve">Tỷ lệ </w:t>
            </w:r>
            <w:r w:rsidRPr="00D110CF">
              <w:rPr>
                <w:sz w:val="26"/>
              </w:rPr>
              <w:t>tăng trưởng</w:t>
            </w:r>
            <w:r w:rsidRPr="00D110CF">
              <w:rPr>
                <w:sz w:val="26"/>
                <w:lang w:val="vi-VN"/>
              </w:rPr>
              <w:t xml:space="preserve">: tỷ lệ %= (số thực hiện/số thực hiện </w:t>
            </w:r>
            <w:r w:rsidR="00536C8A" w:rsidRPr="00D110CF">
              <w:rPr>
                <w:sz w:val="26"/>
              </w:rPr>
              <w:t>liền kề</w:t>
            </w:r>
            <w:r w:rsidRPr="00D110CF">
              <w:rPr>
                <w:sz w:val="26"/>
                <w:lang w:val="vi-VN"/>
              </w:rPr>
              <w:t>)</w:t>
            </w:r>
            <w:r w:rsidRPr="00D110CF">
              <w:rPr>
                <w:sz w:val="26"/>
              </w:rPr>
              <w:t xml:space="preserve"> </w:t>
            </w:r>
            <w:r w:rsidRPr="00D110CF">
              <w:rPr>
                <w:sz w:val="26"/>
                <w:lang w:val="vi-VN"/>
              </w:rPr>
              <w:t>x</w:t>
            </w:r>
            <w:r w:rsidRPr="00D110CF">
              <w:rPr>
                <w:sz w:val="26"/>
              </w:rPr>
              <w:t xml:space="preserve"> </w:t>
            </w:r>
            <w:r w:rsidRPr="00D110CF">
              <w:rPr>
                <w:sz w:val="26"/>
                <w:lang w:val="vi-VN"/>
              </w:rPr>
              <w:t>100%</w:t>
            </w:r>
          </w:p>
          <w:p w14:paraId="5C6339D4" w14:textId="07712748" w:rsidR="00AE6BCB" w:rsidRPr="00D110CF" w:rsidRDefault="00AE6BCB" w:rsidP="00AE6BCB">
            <w:pPr>
              <w:pStyle w:val="ListParagraph"/>
              <w:numPr>
                <w:ilvl w:val="0"/>
                <w:numId w:val="20"/>
              </w:numPr>
              <w:spacing w:line="288" w:lineRule="auto"/>
              <w:ind w:left="436"/>
              <w:jc w:val="both"/>
              <w:rPr>
                <w:sz w:val="26"/>
                <w:lang w:val="vi-VN"/>
              </w:rPr>
            </w:pPr>
            <w:r w:rsidRPr="005A6837">
              <w:rPr>
                <w:sz w:val="26"/>
                <w:highlight w:val="yellow"/>
              </w:rPr>
              <w:t xml:space="preserve">Thứ tự hiển thị dữ liệu báo cáo trên giao diện: Dữ liệu Thực hiện, Dữ liệu </w:t>
            </w:r>
            <w:r>
              <w:rPr>
                <w:sz w:val="26"/>
                <w:highlight w:val="yellow"/>
              </w:rPr>
              <w:t>Thực hiện liền kề</w:t>
            </w:r>
            <w:r w:rsidRPr="005A6837">
              <w:rPr>
                <w:sz w:val="26"/>
                <w:highlight w:val="yellow"/>
              </w:rPr>
              <w:t>, Dữ liệu chênh lệch, T</w:t>
            </w:r>
            <w:r>
              <w:rPr>
                <w:sz w:val="26"/>
                <w:highlight w:val="yellow"/>
              </w:rPr>
              <w:t>ỷ lệ tăng trưởng</w:t>
            </w:r>
          </w:p>
        </w:tc>
        <w:tc>
          <w:tcPr>
            <w:tcW w:w="1013" w:type="dxa"/>
          </w:tcPr>
          <w:p w14:paraId="65AE54D4" w14:textId="77777777" w:rsidR="001B7B7E" w:rsidRPr="00D110CF" w:rsidRDefault="001B7B7E" w:rsidP="008E7F17">
            <w:pPr>
              <w:ind w:left="0"/>
              <w:jc w:val="both"/>
              <w:rPr>
                <w:sz w:val="26"/>
                <w:szCs w:val="26"/>
                <w:lang w:val="vi-VN"/>
              </w:rPr>
            </w:pPr>
          </w:p>
        </w:tc>
      </w:tr>
      <w:tr w:rsidR="001B7B7E" w:rsidRPr="00D110CF" w14:paraId="678F5391" w14:textId="77777777" w:rsidTr="008E7F17">
        <w:tc>
          <w:tcPr>
            <w:tcW w:w="4837" w:type="dxa"/>
            <w:shd w:val="clear" w:color="auto" w:fill="auto"/>
          </w:tcPr>
          <w:p w14:paraId="50957367" w14:textId="77777777" w:rsidR="001B7B7E" w:rsidRPr="00D110CF" w:rsidRDefault="001B7B7E" w:rsidP="001B7B7E">
            <w:pPr>
              <w:pStyle w:val="ListParagraph"/>
              <w:numPr>
                <w:ilvl w:val="0"/>
                <w:numId w:val="35"/>
              </w:numPr>
              <w:jc w:val="both"/>
              <w:rPr>
                <w:sz w:val="26"/>
                <w:szCs w:val="26"/>
                <w:lang w:val="pt-BR"/>
              </w:rPr>
            </w:pPr>
            <w:r w:rsidRPr="00D110CF">
              <w:rPr>
                <w:sz w:val="26"/>
                <w:szCs w:val="26"/>
                <w:lang w:val="vi-VN"/>
              </w:rPr>
              <w:lastRenderedPageBreak/>
              <w:t xml:space="preserve">Người dùng nhấn nút Xuất báo cáo </w:t>
            </w:r>
          </w:p>
        </w:tc>
        <w:tc>
          <w:tcPr>
            <w:tcW w:w="3510" w:type="dxa"/>
            <w:shd w:val="clear" w:color="auto" w:fill="auto"/>
          </w:tcPr>
          <w:p w14:paraId="107909AB" w14:textId="77777777" w:rsidR="001B7B7E" w:rsidRPr="00D110CF" w:rsidRDefault="001B7B7E" w:rsidP="001B7B7E">
            <w:pPr>
              <w:pStyle w:val="Sothutu-1so"/>
              <w:numPr>
                <w:ilvl w:val="0"/>
                <w:numId w:val="35"/>
              </w:numPr>
              <w:rPr>
                <w:sz w:val="26"/>
                <w:lang w:val="vi-VN"/>
              </w:rPr>
            </w:pPr>
            <w:r w:rsidRPr="00D110CF">
              <w:rPr>
                <w:sz w:val="26"/>
                <w:lang w:val="vi-VN"/>
              </w:rPr>
              <w:t>Hệ thống tải file định dạng xlsx  về máy người dùng. Tên file: [Tên báo cáo_Mã đơn vị_Ngày xuất báo cáo]</w:t>
            </w:r>
          </w:p>
          <w:p w14:paraId="525AFB92" w14:textId="77777777" w:rsidR="00536C8A" w:rsidRPr="00D110CF" w:rsidRDefault="00536C8A" w:rsidP="00536C8A">
            <w:pPr>
              <w:spacing w:line="288" w:lineRule="auto"/>
              <w:ind w:left="0"/>
              <w:jc w:val="both"/>
              <w:rPr>
                <w:b/>
                <w:sz w:val="26"/>
                <w:szCs w:val="26"/>
                <w:lang w:val="vi-VN"/>
              </w:rPr>
            </w:pPr>
            <w:r w:rsidRPr="00D110CF">
              <w:rPr>
                <w:b/>
                <w:sz w:val="26"/>
                <w:szCs w:val="26"/>
                <w:lang w:val="vi-VN"/>
              </w:rPr>
              <w:t xml:space="preserve">Báo cáo so sánh số thực hiện với số liền kề: </w:t>
            </w:r>
          </w:p>
          <w:p w14:paraId="0771E35D" w14:textId="77777777" w:rsidR="00536C8A" w:rsidRPr="00D110CF" w:rsidRDefault="00536C8A" w:rsidP="00536C8A">
            <w:pPr>
              <w:pStyle w:val="ListParagraph"/>
              <w:numPr>
                <w:ilvl w:val="0"/>
                <w:numId w:val="20"/>
              </w:numPr>
              <w:spacing w:line="288" w:lineRule="auto"/>
              <w:ind w:left="436"/>
              <w:jc w:val="both"/>
              <w:rPr>
                <w:sz w:val="26"/>
                <w:szCs w:val="26"/>
                <w:lang w:val="vi-VN"/>
              </w:rPr>
            </w:pPr>
            <w:r w:rsidRPr="00D110CF">
              <w:rPr>
                <w:sz w:val="26"/>
                <w:szCs w:val="26"/>
                <w:lang w:val="vi-VN"/>
              </w:rPr>
              <w:t xml:space="preserve">Dữ liệu báo cáo phù hợp với điều kiện lọc </w:t>
            </w:r>
          </w:p>
          <w:p w14:paraId="372C19AA" w14:textId="77777777" w:rsidR="00536C8A" w:rsidRPr="00987F8F" w:rsidRDefault="00536C8A" w:rsidP="00536C8A">
            <w:pPr>
              <w:pStyle w:val="Sothutu-1so"/>
              <w:rPr>
                <w:sz w:val="26"/>
              </w:rPr>
            </w:pPr>
            <w:r w:rsidRPr="00987F8F">
              <w:rPr>
                <w:sz w:val="26"/>
              </w:rPr>
              <w:t>Trong đó: Dữ liệu báo cáo lấy từ báo cáo hợp nhất với điều kiện:</w:t>
            </w:r>
          </w:p>
          <w:p w14:paraId="31E14F0C" w14:textId="77777777" w:rsidR="00536C8A" w:rsidRPr="00987F8F" w:rsidRDefault="00536C8A" w:rsidP="00536C8A">
            <w:pPr>
              <w:pStyle w:val="Sothutu-1so"/>
              <w:ind w:left="346"/>
              <w:rPr>
                <w:sz w:val="26"/>
              </w:rPr>
            </w:pPr>
            <w:r w:rsidRPr="00987F8F">
              <w:rPr>
                <w:sz w:val="26"/>
              </w:rPr>
              <w:t xml:space="preserve">+ Kỳ báo cáo = kỳ báo cáo người </w:t>
            </w:r>
            <w:proofErr w:type="gramStart"/>
            <w:r w:rsidRPr="00987F8F">
              <w:rPr>
                <w:sz w:val="26"/>
              </w:rPr>
              <w:t>dùng  chọn</w:t>
            </w:r>
            <w:proofErr w:type="gramEnd"/>
            <w:r w:rsidRPr="00987F8F">
              <w:rPr>
                <w:sz w:val="26"/>
              </w:rPr>
              <w:t xml:space="preserve"> &amp; liền kề (ví dụ chọn kỳ tháng 2 thì so sánh với dữ liệu tháng 1, kỳ 6 tháng đầu năm 2024 thì so </w:t>
            </w:r>
            <w:r w:rsidRPr="00987F8F">
              <w:rPr>
                <w:sz w:val="26"/>
              </w:rPr>
              <w:lastRenderedPageBreak/>
              <w:t>với 6 tháng cuối năm 2023...)</w:t>
            </w:r>
          </w:p>
          <w:p w14:paraId="2BA2535B" w14:textId="77777777" w:rsidR="00536C8A" w:rsidRPr="00D110CF" w:rsidRDefault="00536C8A" w:rsidP="00536C8A">
            <w:pPr>
              <w:pStyle w:val="Sothutu-1so"/>
              <w:ind w:left="346"/>
              <w:rPr>
                <w:sz w:val="26"/>
              </w:rPr>
            </w:pPr>
            <w:r w:rsidRPr="00987F8F">
              <w:rPr>
                <w:sz w:val="26"/>
              </w:rPr>
              <w:t>+ Loại dữ liệu: Thực hiện N12</w:t>
            </w:r>
            <w:r w:rsidRPr="00D110CF">
              <w:rPr>
                <w:sz w:val="26"/>
              </w:rPr>
              <w:t xml:space="preserve">  </w:t>
            </w:r>
          </w:p>
          <w:p w14:paraId="60033119" w14:textId="6F1DC10F" w:rsidR="001B7B7E" w:rsidRPr="00D110CF" w:rsidRDefault="001B7B7E" w:rsidP="008E7F17">
            <w:pPr>
              <w:pStyle w:val="ListParagraph"/>
              <w:numPr>
                <w:ilvl w:val="0"/>
                <w:numId w:val="20"/>
              </w:numPr>
              <w:spacing w:line="288" w:lineRule="auto"/>
              <w:ind w:left="422"/>
              <w:jc w:val="both"/>
              <w:rPr>
                <w:sz w:val="26"/>
                <w:lang w:val="vi-VN"/>
              </w:rPr>
            </w:pPr>
            <w:r w:rsidRPr="00D110CF">
              <w:rPr>
                <w:sz w:val="26"/>
                <w:lang w:val="vi-VN"/>
              </w:rPr>
              <w:t>Dữ liệu chênh lệch = Thực hiện – Thực hiện (</w:t>
            </w:r>
            <w:r w:rsidR="00536C8A" w:rsidRPr="00D110CF">
              <w:rPr>
                <w:sz w:val="26"/>
              </w:rPr>
              <w:t>liền kề</w:t>
            </w:r>
            <w:r w:rsidRPr="00D110CF">
              <w:rPr>
                <w:sz w:val="26"/>
                <w:lang w:val="vi-VN"/>
              </w:rPr>
              <w:t>)</w:t>
            </w:r>
          </w:p>
          <w:p w14:paraId="757F6FA9" w14:textId="1238AFD7" w:rsidR="001B7B7E" w:rsidRPr="00D110CF" w:rsidRDefault="001B7B7E" w:rsidP="008E7F17">
            <w:pPr>
              <w:pStyle w:val="ListParagraph"/>
              <w:numPr>
                <w:ilvl w:val="0"/>
                <w:numId w:val="20"/>
              </w:numPr>
              <w:spacing w:line="288" w:lineRule="auto"/>
              <w:ind w:left="422"/>
              <w:jc w:val="both"/>
              <w:rPr>
                <w:sz w:val="26"/>
                <w:lang w:val="vi-VN"/>
              </w:rPr>
            </w:pPr>
            <w:r w:rsidRPr="00D110CF">
              <w:rPr>
                <w:sz w:val="26"/>
                <w:lang w:val="vi-VN"/>
              </w:rPr>
              <w:t xml:space="preserve">Tỷ lệ </w:t>
            </w:r>
            <w:r w:rsidRPr="00D110CF">
              <w:rPr>
                <w:sz w:val="26"/>
              </w:rPr>
              <w:t>tăng trưởng</w:t>
            </w:r>
            <w:r w:rsidRPr="00D110CF">
              <w:rPr>
                <w:sz w:val="26"/>
                <w:lang w:val="vi-VN"/>
              </w:rPr>
              <w:t xml:space="preserve">: tỷ lệ %= (số thực hiện/số thực hiện </w:t>
            </w:r>
            <w:r w:rsidR="00536C8A" w:rsidRPr="00D110CF">
              <w:rPr>
                <w:sz w:val="26"/>
              </w:rPr>
              <w:t>liền kề</w:t>
            </w:r>
            <w:r w:rsidRPr="00D110CF">
              <w:rPr>
                <w:sz w:val="26"/>
                <w:lang w:val="vi-VN"/>
              </w:rPr>
              <w:t>)</w:t>
            </w:r>
            <w:r w:rsidR="00536C8A" w:rsidRPr="00D110CF">
              <w:rPr>
                <w:sz w:val="26"/>
              </w:rPr>
              <w:t xml:space="preserve"> </w:t>
            </w:r>
            <w:r w:rsidRPr="00D110CF">
              <w:rPr>
                <w:sz w:val="26"/>
                <w:lang w:val="vi-VN"/>
              </w:rPr>
              <w:t>x100%</w:t>
            </w:r>
          </w:p>
          <w:p w14:paraId="7F625E38" w14:textId="77777777" w:rsidR="001B7B7E" w:rsidRDefault="001B7B7E" w:rsidP="00650E4A">
            <w:pPr>
              <w:pStyle w:val="ListParagraph"/>
              <w:numPr>
                <w:ilvl w:val="0"/>
                <w:numId w:val="20"/>
              </w:numPr>
              <w:spacing w:line="288" w:lineRule="auto"/>
              <w:ind w:left="422"/>
              <w:jc w:val="both"/>
              <w:rPr>
                <w:sz w:val="26"/>
              </w:rPr>
            </w:pPr>
            <w:r w:rsidRPr="00D110CF">
              <w:rPr>
                <w:sz w:val="26"/>
              </w:rPr>
              <w:t>Template</w:t>
            </w:r>
            <w:r w:rsidR="00536C8A" w:rsidRPr="00D110CF">
              <w:rPr>
                <w:sz w:val="26"/>
              </w:rPr>
              <w:t xml:space="preserve"> </w:t>
            </w:r>
            <w:r w:rsidR="00650E4A" w:rsidRPr="00D110CF">
              <w:rPr>
                <w:sz w:val="26"/>
              </w:rPr>
              <w:object w:dxaOrig="1539" w:dyaOrig="997" w14:anchorId="4BD782E4">
                <v:shape id="_x0000_i1030" type="#_x0000_t75" style="width:78.05pt;height:49.45pt" o:ole="">
                  <v:imagedata r:id="rId29" o:title=""/>
                </v:shape>
                <o:OLEObject Type="Embed" ProgID="Excel.Sheet.12" ShapeID="_x0000_i1030" DrawAspect="Icon" ObjectID="_1789483124" r:id="rId30"/>
              </w:object>
            </w:r>
          </w:p>
          <w:p w14:paraId="34EB8F98" w14:textId="6CEEA4C4" w:rsidR="00987F8F" w:rsidRPr="00D110CF" w:rsidRDefault="00987F8F" w:rsidP="00987F8F">
            <w:pPr>
              <w:pStyle w:val="ListParagraph"/>
              <w:numPr>
                <w:ilvl w:val="0"/>
                <w:numId w:val="20"/>
              </w:numPr>
              <w:spacing w:line="288" w:lineRule="auto"/>
              <w:ind w:left="422"/>
              <w:jc w:val="both"/>
              <w:rPr>
                <w:sz w:val="26"/>
              </w:rPr>
            </w:pPr>
            <w:r w:rsidRPr="005A6837">
              <w:rPr>
                <w:sz w:val="26"/>
                <w:highlight w:val="yellow"/>
              </w:rPr>
              <w:t xml:space="preserve">Thứ tự hiển thị dữ liệu báo cáo: Dữ liệu Thực hiện, Dữ liệu </w:t>
            </w:r>
            <w:r>
              <w:rPr>
                <w:sz w:val="26"/>
                <w:highlight w:val="yellow"/>
              </w:rPr>
              <w:t>Thực hiện liền kề</w:t>
            </w:r>
            <w:r w:rsidRPr="005A6837">
              <w:rPr>
                <w:sz w:val="26"/>
                <w:highlight w:val="yellow"/>
              </w:rPr>
              <w:t>, Dữ liệu chênh lệch, T</w:t>
            </w:r>
            <w:r>
              <w:rPr>
                <w:sz w:val="26"/>
                <w:highlight w:val="yellow"/>
              </w:rPr>
              <w:t>ỷ lệ tăng trưởng</w:t>
            </w:r>
          </w:p>
        </w:tc>
        <w:tc>
          <w:tcPr>
            <w:tcW w:w="1013" w:type="dxa"/>
            <w:shd w:val="clear" w:color="auto" w:fill="auto"/>
          </w:tcPr>
          <w:p w14:paraId="4BF094F5" w14:textId="77777777" w:rsidR="001B7B7E" w:rsidRPr="00D110CF" w:rsidRDefault="001B7B7E" w:rsidP="008E7F17">
            <w:pPr>
              <w:jc w:val="both"/>
              <w:rPr>
                <w:sz w:val="26"/>
                <w:szCs w:val="26"/>
                <w:lang w:val="pt-BR"/>
              </w:rPr>
            </w:pPr>
          </w:p>
        </w:tc>
      </w:tr>
      <w:tr w:rsidR="001B7B7E" w:rsidRPr="00D110CF" w14:paraId="15E1A2FC" w14:textId="77777777" w:rsidTr="008E7F17">
        <w:tc>
          <w:tcPr>
            <w:tcW w:w="4837" w:type="dxa"/>
            <w:shd w:val="clear" w:color="auto" w:fill="auto"/>
          </w:tcPr>
          <w:p w14:paraId="0085D658" w14:textId="77777777" w:rsidR="001B7B7E" w:rsidRPr="00D110CF" w:rsidRDefault="001B7B7E" w:rsidP="008E7F17">
            <w:pPr>
              <w:pStyle w:val="ListParagraph"/>
              <w:jc w:val="both"/>
              <w:rPr>
                <w:sz w:val="26"/>
                <w:szCs w:val="26"/>
                <w:lang w:val="vi-VN"/>
              </w:rPr>
            </w:pPr>
          </w:p>
        </w:tc>
        <w:tc>
          <w:tcPr>
            <w:tcW w:w="3510" w:type="dxa"/>
            <w:shd w:val="clear" w:color="auto" w:fill="auto"/>
          </w:tcPr>
          <w:p w14:paraId="297C9A54" w14:textId="77777777" w:rsidR="001B7B7E" w:rsidRPr="00D110CF" w:rsidRDefault="001B7B7E" w:rsidP="008E7F17">
            <w:pPr>
              <w:pStyle w:val="Sothutu-1so"/>
              <w:rPr>
                <w:sz w:val="26"/>
                <w:lang w:val="vi-VN"/>
              </w:rPr>
            </w:pPr>
            <w:r w:rsidRPr="00D110CF">
              <w:rPr>
                <w:sz w:val="26"/>
                <w:lang w:val="vi-VN"/>
              </w:rPr>
              <w:t>Lưu ý:</w:t>
            </w:r>
          </w:p>
          <w:p w14:paraId="2C395060" w14:textId="77777777" w:rsidR="001B7B7E" w:rsidRPr="00D110CF" w:rsidRDefault="001B7B7E" w:rsidP="008E7F17">
            <w:pPr>
              <w:pStyle w:val="Sothutu-1so"/>
              <w:ind w:firstLine="461"/>
              <w:rPr>
                <w:sz w:val="26"/>
                <w:lang w:val="vi-VN"/>
              </w:rPr>
            </w:pPr>
            <w:r w:rsidRPr="00D110CF">
              <w:rPr>
                <w:sz w:val="26"/>
                <w:lang w:val="vi-VN"/>
              </w:rPr>
              <w:t>o</w:t>
            </w:r>
            <w:r w:rsidRPr="00D110CF">
              <w:rPr>
                <w:sz w:val="26"/>
                <w:lang w:val="vi-VN"/>
              </w:rPr>
              <w:tab/>
              <w:t>Text lề trái, Số lề phải</w:t>
            </w:r>
          </w:p>
          <w:p w14:paraId="2DCD3946" w14:textId="77777777" w:rsidR="001B7B7E" w:rsidRPr="00D110CF" w:rsidRDefault="001B7B7E" w:rsidP="008E7F17">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351AEBB7" w14:textId="77777777" w:rsidR="001B7B7E" w:rsidRPr="00D110CF" w:rsidRDefault="001B7B7E" w:rsidP="008E7F17">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64D18CEE" w14:textId="77777777" w:rsidR="001B7B7E" w:rsidRPr="00D110CF" w:rsidRDefault="001B7B7E" w:rsidP="008E7F17">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5618668E" w14:textId="77777777" w:rsidR="001B7B7E" w:rsidRPr="00D110CF" w:rsidRDefault="001B7B7E" w:rsidP="008E7F17">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012340E3" w14:textId="77777777" w:rsidR="001B7B7E" w:rsidRPr="00D110CF" w:rsidRDefault="001B7B7E" w:rsidP="008E7F17">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1013" w:type="dxa"/>
            <w:shd w:val="clear" w:color="auto" w:fill="auto"/>
          </w:tcPr>
          <w:p w14:paraId="407CFC23" w14:textId="77777777" w:rsidR="001B7B7E" w:rsidRPr="00D110CF" w:rsidRDefault="001B7B7E" w:rsidP="008E7F17">
            <w:pPr>
              <w:jc w:val="both"/>
              <w:rPr>
                <w:sz w:val="26"/>
                <w:szCs w:val="26"/>
                <w:lang w:val="pt-BR"/>
              </w:rPr>
            </w:pPr>
          </w:p>
        </w:tc>
      </w:tr>
      <w:tr w:rsidR="001B7B7E" w:rsidRPr="00D110CF" w14:paraId="5CEB0CE7" w14:textId="77777777" w:rsidTr="008E7F17">
        <w:tc>
          <w:tcPr>
            <w:tcW w:w="4837" w:type="dxa"/>
            <w:shd w:val="pct10" w:color="auto" w:fill="auto"/>
          </w:tcPr>
          <w:p w14:paraId="0C365B71" w14:textId="77777777" w:rsidR="001B7B7E" w:rsidRPr="00D110CF" w:rsidRDefault="001B7B7E" w:rsidP="008E7F17">
            <w:pPr>
              <w:jc w:val="both"/>
              <w:rPr>
                <w:sz w:val="26"/>
                <w:szCs w:val="26"/>
                <w:lang w:val="pt-BR"/>
              </w:rPr>
            </w:pPr>
          </w:p>
        </w:tc>
        <w:tc>
          <w:tcPr>
            <w:tcW w:w="3510" w:type="dxa"/>
            <w:shd w:val="pct10" w:color="auto" w:fill="auto"/>
          </w:tcPr>
          <w:p w14:paraId="1C5EB2E1" w14:textId="77777777" w:rsidR="001B7B7E" w:rsidRPr="00D110CF" w:rsidRDefault="001B7B7E" w:rsidP="008E7F17">
            <w:pPr>
              <w:jc w:val="both"/>
              <w:rPr>
                <w:sz w:val="26"/>
                <w:szCs w:val="26"/>
                <w:lang w:val="pt-BR"/>
              </w:rPr>
            </w:pPr>
          </w:p>
        </w:tc>
        <w:tc>
          <w:tcPr>
            <w:tcW w:w="1013" w:type="dxa"/>
            <w:shd w:val="pct10" w:color="auto" w:fill="auto"/>
          </w:tcPr>
          <w:p w14:paraId="78011762" w14:textId="77777777" w:rsidR="001B7B7E" w:rsidRPr="00D110CF" w:rsidRDefault="001B7B7E" w:rsidP="008E7F17">
            <w:pPr>
              <w:jc w:val="both"/>
              <w:rPr>
                <w:sz w:val="26"/>
                <w:szCs w:val="26"/>
                <w:lang w:val="pt-BR"/>
              </w:rPr>
            </w:pPr>
          </w:p>
        </w:tc>
      </w:tr>
    </w:tbl>
    <w:p w14:paraId="405ACEF6" w14:textId="77777777" w:rsidR="001B7B7E" w:rsidRPr="00D110CF" w:rsidRDefault="001B7B7E" w:rsidP="001B7B7E">
      <w:pPr>
        <w:pStyle w:val="Heading5"/>
        <w:tabs>
          <w:tab w:val="clear" w:pos="4248"/>
          <w:tab w:val="num" w:pos="3690"/>
        </w:tabs>
        <w:spacing w:line="240" w:lineRule="auto"/>
        <w:ind w:left="1980" w:hanging="1260"/>
        <w:rPr>
          <w:sz w:val="26"/>
          <w:szCs w:val="26"/>
          <w:lang w:eastAsia="ar-SA"/>
        </w:rPr>
      </w:pPr>
      <w:r w:rsidRPr="00D110CF">
        <w:rPr>
          <w:sz w:val="26"/>
          <w:szCs w:val="26"/>
          <w:lang w:eastAsia="ar-SA"/>
        </w:rPr>
        <w:lastRenderedPageBreak/>
        <w:t>Mô tả dòng sự kiện phụ (Alternative Flow)</w:t>
      </w:r>
    </w:p>
    <w:p w14:paraId="1651CE10" w14:textId="43174BDA" w:rsidR="001B7B7E" w:rsidRPr="00D110CF" w:rsidRDefault="001B7B7E" w:rsidP="001B7B7E">
      <w:pPr>
        <w:ind w:left="0"/>
        <w:rPr>
          <w:color w:val="000000" w:themeColor="text1"/>
          <w:sz w:val="26"/>
          <w:szCs w:val="26"/>
        </w:rPr>
      </w:pPr>
      <w:r w:rsidRPr="00D110CF">
        <w:rPr>
          <w:color w:val="000000" w:themeColor="text1"/>
          <w:sz w:val="26"/>
          <w:szCs w:val="26"/>
        </w:rPr>
        <w:t>Chức năng không có luồng sự kiện phụ</w:t>
      </w:r>
    </w:p>
    <w:p w14:paraId="17B58984" w14:textId="150721DB" w:rsidR="00536C8A" w:rsidRPr="00D110CF" w:rsidRDefault="00536C8A" w:rsidP="00536C8A">
      <w:pPr>
        <w:pStyle w:val="Heading4"/>
        <w:rPr>
          <w:rFonts w:ascii="Times New Roman" w:hAnsi="Times New Roman"/>
        </w:rPr>
      </w:pPr>
      <w:r w:rsidRPr="00D110CF">
        <w:rPr>
          <w:rFonts w:ascii="Times New Roman" w:hAnsi="Times New Roman"/>
        </w:rPr>
        <w:t>Báo cáo so sánh Thực hiện lũy kế so với KH lũy kế</w:t>
      </w:r>
    </w:p>
    <w:p w14:paraId="2A695A5B" w14:textId="77777777" w:rsidR="00536C8A" w:rsidRPr="00D110CF" w:rsidRDefault="00536C8A" w:rsidP="00536C8A">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36C8A" w:rsidRPr="00D110CF" w14:paraId="1C5FD3E9" w14:textId="77777777" w:rsidTr="008E7F17">
        <w:trPr>
          <w:trHeight w:val="284"/>
          <w:jc w:val="center"/>
        </w:trPr>
        <w:tc>
          <w:tcPr>
            <w:tcW w:w="1590" w:type="pct"/>
            <w:tcBorders>
              <w:top w:val="single" w:sz="18" w:space="0" w:color="808080"/>
              <w:left w:val="single" w:sz="18" w:space="0" w:color="808080"/>
            </w:tcBorders>
            <w:shd w:val="clear" w:color="auto" w:fill="F3F3F3"/>
            <w:vAlign w:val="center"/>
          </w:tcPr>
          <w:p w14:paraId="26BC20E3" w14:textId="77777777" w:rsidR="00536C8A" w:rsidRPr="00D110CF" w:rsidRDefault="00536C8A" w:rsidP="008E7F17">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1A46776A" w14:textId="16C67CEF" w:rsidR="00536C8A" w:rsidRPr="00D110CF" w:rsidRDefault="00536C8A" w:rsidP="008E7F17">
            <w:pPr>
              <w:pStyle w:val="BodyText"/>
              <w:ind w:left="0"/>
              <w:rPr>
                <w:color w:val="000000" w:themeColor="text1"/>
                <w:sz w:val="26"/>
                <w:szCs w:val="26"/>
                <w:lang w:val="vi-VN" w:eastAsia="ar-SA"/>
              </w:rPr>
            </w:pPr>
            <w:r w:rsidRPr="00D110CF">
              <w:rPr>
                <w:sz w:val="26"/>
                <w:szCs w:val="26"/>
              </w:rPr>
              <w:t>Báo cáo so sánh Thực hiện lũy kế so với KH lũy kế</w:t>
            </w:r>
          </w:p>
        </w:tc>
      </w:tr>
      <w:tr w:rsidR="00536C8A" w:rsidRPr="00D110CF" w14:paraId="17A41FE7" w14:textId="77777777" w:rsidTr="008E7F17">
        <w:trPr>
          <w:trHeight w:val="284"/>
          <w:jc w:val="center"/>
        </w:trPr>
        <w:tc>
          <w:tcPr>
            <w:tcW w:w="1590" w:type="pct"/>
            <w:tcBorders>
              <w:left w:val="single" w:sz="18" w:space="0" w:color="808080"/>
            </w:tcBorders>
            <w:shd w:val="clear" w:color="auto" w:fill="F3F3F3"/>
            <w:vAlign w:val="center"/>
          </w:tcPr>
          <w:p w14:paraId="2351402D" w14:textId="77777777" w:rsidR="00536C8A" w:rsidRPr="00D110CF" w:rsidRDefault="00536C8A" w:rsidP="008E7F17">
            <w:pPr>
              <w:ind w:left="142"/>
              <w:rPr>
                <w:b/>
                <w:sz w:val="26"/>
                <w:szCs w:val="26"/>
              </w:rPr>
            </w:pPr>
            <w:r w:rsidRPr="00D110CF">
              <w:rPr>
                <w:b/>
                <w:sz w:val="26"/>
                <w:szCs w:val="26"/>
              </w:rPr>
              <w:t>Mô tả</w:t>
            </w:r>
          </w:p>
        </w:tc>
        <w:tc>
          <w:tcPr>
            <w:tcW w:w="3410" w:type="pct"/>
            <w:tcBorders>
              <w:right w:val="single" w:sz="18" w:space="0" w:color="808080"/>
            </w:tcBorders>
            <w:vAlign w:val="center"/>
          </w:tcPr>
          <w:p w14:paraId="411E8C80" w14:textId="77777777" w:rsidR="00536C8A" w:rsidRPr="00D110CF" w:rsidRDefault="00536C8A" w:rsidP="008E7F17">
            <w:pPr>
              <w:pStyle w:val="BodyText"/>
              <w:ind w:left="0"/>
              <w:rPr>
                <w:sz w:val="26"/>
                <w:szCs w:val="26"/>
                <w:lang w:eastAsia="ar-SA"/>
              </w:rPr>
            </w:pPr>
            <w:r w:rsidRPr="00D110CF">
              <w:rPr>
                <w:sz w:val="26"/>
                <w:szCs w:val="26"/>
                <w:lang w:eastAsia="ar-SA"/>
              </w:rPr>
              <w:t xml:space="preserve">- </w:t>
            </w:r>
            <w:r w:rsidRPr="00D110CF">
              <w:rPr>
                <w:sz w:val="26"/>
                <w:szCs w:val="26"/>
                <w:lang w:val="vi-VN" w:eastAsia="ar-SA"/>
              </w:rPr>
              <w:t xml:space="preserve">Xử lý dữ liệu </w:t>
            </w:r>
            <w:r w:rsidRPr="00D110CF">
              <w:rPr>
                <w:sz w:val="26"/>
                <w:szCs w:val="26"/>
              </w:rPr>
              <w:t>Báo cáo so sánh Thực hiện lũy kế so với KH lũy kế</w:t>
            </w:r>
            <w:r w:rsidRPr="00D110CF">
              <w:rPr>
                <w:sz w:val="26"/>
                <w:szCs w:val="26"/>
                <w:lang w:eastAsia="ar-SA"/>
              </w:rPr>
              <w:t xml:space="preserve"> </w:t>
            </w:r>
          </w:p>
          <w:p w14:paraId="4FA5686E" w14:textId="09C6D986" w:rsidR="00536C8A" w:rsidRPr="00D110CF" w:rsidRDefault="00536C8A" w:rsidP="008E7F17">
            <w:pPr>
              <w:pStyle w:val="BodyText"/>
              <w:ind w:left="0"/>
              <w:rPr>
                <w:sz w:val="26"/>
                <w:szCs w:val="26"/>
                <w:lang w:eastAsia="ar-SA"/>
              </w:rPr>
            </w:pPr>
            <w:r w:rsidRPr="00D110CF">
              <w:rPr>
                <w:sz w:val="26"/>
                <w:szCs w:val="26"/>
                <w:lang w:eastAsia="ar-SA"/>
              </w:rPr>
              <w:t xml:space="preserve">- Tìm kiếm và export </w:t>
            </w:r>
            <w:r w:rsidRPr="00D110CF">
              <w:rPr>
                <w:sz w:val="26"/>
                <w:szCs w:val="26"/>
              </w:rPr>
              <w:t>Báo cáo so sánh Thực hiện lũy kế so với KH lũy kế</w:t>
            </w:r>
          </w:p>
        </w:tc>
      </w:tr>
      <w:tr w:rsidR="00536C8A" w:rsidRPr="00D110CF" w14:paraId="0BF9BE49" w14:textId="77777777" w:rsidTr="008E7F17">
        <w:trPr>
          <w:trHeight w:val="395"/>
          <w:jc w:val="center"/>
        </w:trPr>
        <w:tc>
          <w:tcPr>
            <w:tcW w:w="1590" w:type="pct"/>
            <w:tcBorders>
              <w:left w:val="single" w:sz="18" w:space="0" w:color="808080"/>
            </w:tcBorders>
            <w:shd w:val="clear" w:color="auto" w:fill="F3F3F3"/>
            <w:vAlign w:val="center"/>
          </w:tcPr>
          <w:p w14:paraId="0E688F87" w14:textId="77777777" w:rsidR="00536C8A" w:rsidRPr="00D110CF" w:rsidRDefault="00536C8A" w:rsidP="008E7F17">
            <w:pPr>
              <w:ind w:left="142"/>
              <w:rPr>
                <w:b/>
                <w:sz w:val="26"/>
                <w:szCs w:val="26"/>
              </w:rPr>
            </w:pPr>
            <w:r w:rsidRPr="00D110CF">
              <w:rPr>
                <w:b/>
                <w:sz w:val="26"/>
                <w:szCs w:val="26"/>
              </w:rPr>
              <w:t>Tác  nhân</w:t>
            </w:r>
          </w:p>
        </w:tc>
        <w:tc>
          <w:tcPr>
            <w:tcW w:w="3410" w:type="pct"/>
            <w:tcBorders>
              <w:right w:val="single" w:sz="18" w:space="0" w:color="808080"/>
            </w:tcBorders>
            <w:vAlign w:val="center"/>
          </w:tcPr>
          <w:p w14:paraId="5C56E0C5" w14:textId="77777777" w:rsidR="00536C8A" w:rsidRPr="00D110CF" w:rsidRDefault="00536C8A" w:rsidP="008E7F17">
            <w:pPr>
              <w:ind w:left="0"/>
              <w:rPr>
                <w:sz w:val="26"/>
                <w:szCs w:val="26"/>
              </w:rPr>
            </w:pPr>
            <w:r w:rsidRPr="00D110CF">
              <w:rPr>
                <w:sz w:val="26"/>
                <w:szCs w:val="26"/>
              </w:rPr>
              <w:t>Người dùng</w:t>
            </w:r>
          </w:p>
        </w:tc>
      </w:tr>
      <w:tr w:rsidR="00536C8A" w:rsidRPr="00D110CF" w14:paraId="20D68598" w14:textId="77777777" w:rsidTr="008E7F17">
        <w:trPr>
          <w:trHeight w:val="378"/>
          <w:jc w:val="center"/>
        </w:trPr>
        <w:tc>
          <w:tcPr>
            <w:tcW w:w="1590" w:type="pct"/>
            <w:tcBorders>
              <w:left w:val="single" w:sz="18" w:space="0" w:color="808080"/>
            </w:tcBorders>
            <w:shd w:val="clear" w:color="auto" w:fill="F3F3F3"/>
            <w:vAlign w:val="center"/>
          </w:tcPr>
          <w:p w14:paraId="0705AC66" w14:textId="77777777" w:rsidR="00536C8A" w:rsidRPr="00D110CF" w:rsidRDefault="00536C8A" w:rsidP="008E7F17">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7FB3692B" w14:textId="77777777" w:rsidR="00536C8A" w:rsidRPr="00D110CF" w:rsidRDefault="00536C8A" w:rsidP="008E7F17">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536C8A" w:rsidRPr="00D110CF" w14:paraId="4BD260FA" w14:textId="77777777" w:rsidTr="008E7F17">
        <w:trPr>
          <w:trHeight w:val="530"/>
          <w:jc w:val="center"/>
        </w:trPr>
        <w:tc>
          <w:tcPr>
            <w:tcW w:w="1590" w:type="pct"/>
            <w:tcBorders>
              <w:left w:val="single" w:sz="18" w:space="0" w:color="808080"/>
              <w:bottom w:val="single" w:sz="8" w:space="0" w:color="808080"/>
            </w:tcBorders>
            <w:shd w:val="clear" w:color="auto" w:fill="F3F3F3"/>
            <w:vAlign w:val="center"/>
          </w:tcPr>
          <w:p w14:paraId="60CFCC24" w14:textId="77777777" w:rsidR="00536C8A" w:rsidRPr="00D110CF" w:rsidRDefault="00536C8A" w:rsidP="008E7F17">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1ED77C90" w14:textId="77777777" w:rsidR="00536C8A" w:rsidRPr="00D110CF" w:rsidRDefault="00536C8A" w:rsidP="008E7F17">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536C8A" w:rsidRPr="00D110CF" w14:paraId="6EB3D23B" w14:textId="77777777" w:rsidTr="008E7F17">
        <w:trPr>
          <w:trHeight w:val="284"/>
          <w:jc w:val="center"/>
        </w:trPr>
        <w:tc>
          <w:tcPr>
            <w:tcW w:w="1590" w:type="pct"/>
            <w:tcBorders>
              <w:left w:val="single" w:sz="18" w:space="0" w:color="808080"/>
              <w:bottom w:val="single" w:sz="4" w:space="0" w:color="808080"/>
            </w:tcBorders>
            <w:shd w:val="clear" w:color="auto" w:fill="F3F3F3"/>
            <w:vAlign w:val="center"/>
          </w:tcPr>
          <w:p w14:paraId="60DF274B" w14:textId="77777777" w:rsidR="00536C8A" w:rsidRPr="00D110CF" w:rsidRDefault="00536C8A" w:rsidP="008E7F17">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6BF3453B" w14:textId="77777777" w:rsidR="00536C8A" w:rsidRPr="00D110CF" w:rsidRDefault="00536C8A" w:rsidP="008E7F17">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536C8A" w:rsidRPr="00D110CF" w14:paraId="4219AF55" w14:textId="77777777" w:rsidTr="008E7F17">
        <w:trPr>
          <w:trHeight w:val="284"/>
          <w:jc w:val="center"/>
        </w:trPr>
        <w:tc>
          <w:tcPr>
            <w:tcW w:w="1590" w:type="pct"/>
            <w:tcBorders>
              <w:left w:val="single" w:sz="18" w:space="0" w:color="808080"/>
              <w:bottom w:val="single" w:sz="18" w:space="0" w:color="808080"/>
            </w:tcBorders>
            <w:shd w:val="clear" w:color="auto" w:fill="F3F3F3"/>
            <w:vAlign w:val="center"/>
          </w:tcPr>
          <w:p w14:paraId="03950D8F" w14:textId="77777777" w:rsidR="00536C8A" w:rsidRPr="00D110CF" w:rsidRDefault="00536C8A" w:rsidP="008E7F17">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0835DEA0" w14:textId="77777777" w:rsidR="00536C8A" w:rsidRPr="00D110CF" w:rsidRDefault="00536C8A" w:rsidP="008E7F17">
            <w:pPr>
              <w:pStyle w:val="tvNote"/>
              <w:rPr>
                <w:i w:val="0"/>
                <w:color w:val="000000" w:themeColor="text1"/>
                <w:sz w:val="26"/>
                <w:szCs w:val="26"/>
                <w:lang w:val="vi-VN"/>
              </w:rPr>
            </w:pPr>
            <w:r w:rsidRPr="00D110CF">
              <w:rPr>
                <w:i w:val="0"/>
                <w:color w:val="000000" w:themeColor="text1"/>
                <w:sz w:val="26"/>
                <w:szCs w:val="26"/>
                <w:lang w:val="vi-VN"/>
              </w:rPr>
              <w:t>N/A</w:t>
            </w:r>
          </w:p>
          <w:p w14:paraId="15AA5208" w14:textId="77777777" w:rsidR="00536C8A" w:rsidRPr="00D110CF" w:rsidRDefault="00536C8A" w:rsidP="008E7F17">
            <w:pPr>
              <w:pStyle w:val="BodyText"/>
              <w:ind w:left="0"/>
              <w:rPr>
                <w:color w:val="000000" w:themeColor="text1"/>
                <w:sz w:val="26"/>
                <w:szCs w:val="26"/>
              </w:rPr>
            </w:pPr>
          </w:p>
        </w:tc>
      </w:tr>
    </w:tbl>
    <w:p w14:paraId="6E683315" w14:textId="77777777" w:rsidR="00536C8A" w:rsidRPr="00D110CF" w:rsidRDefault="00536C8A" w:rsidP="00536C8A">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Màn hình</w:t>
      </w:r>
    </w:p>
    <w:p w14:paraId="2E7C995A" w14:textId="665E2335" w:rsidR="00536C8A" w:rsidRPr="00D110CF" w:rsidRDefault="000D1B4B" w:rsidP="00536C8A">
      <w:pPr>
        <w:ind w:left="90"/>
        <w:jc w:val="center"/>
        <w:rPr>
          <w:sz w:val="26"/>
          <w:szCs w:val="26"/>
          <w:lang w:eastAsia="ar-SA"/>
        </w:rPr>
      </w:pPr>
      <w:r w:rsidRPr="000D1B4B">
        <w:rPr>
          <w:sz w:val="26"/>
          <w:szCs w:val="26"/>
          <w:lang w:eastAsia="ar-SA"/>
        </w:rPr>
        <w:drawing>
          <wp:inline distT="0" distB="0" distL="0" distR="0" wp14:anchorId="4479A8C2" wp14:editId="561146B1">
            <wp:extent cx="5941695" cy="334200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342005"/>
                    </a:xfrm>
                    <a:prstGeom prst="rect">
                      <a:avLst/>
                    </a:prstGeom>
                  </pic:spPr>
                </pic:pic>
              </a:graphicData>
            </a:graphic>
          </wp:inline>
        </w:drawing>
      </w:r>
    </w:p>
    <w:p w14:paraId="7D13DABF" w14:textId="33AFBF87" w:rsidR="00536C8A" w:rsidRPr="00D110CF" w:rsidRDefault="00536C8A" w:rsidP="00536C8A">
      <w:pPr>
        <w:ind w:left="0"/>
        <w:jc w:val="center"/>
        <w:rPr>
          <w:sz w:val="26"/>
          <w:szCs w:val="26"/>
          <w:lang w:eastAsia="ar-SA"/>
        </w:rPr>
      </w:pPr>
      <w:r w:rsidRPr="00D110CF">
        <w:rPr>
          <w:sz w:val="26"/>
          <w:szCs w:val="26"/>
          <w:lang w:val="vi-VN" w:eastAsia="ar-SA"/>
        </w:rPr>
        <w:t xml:space="preserve">Hình </w:t>
      </w:r>
      <w:r w:rsidR="000B2B58">
        <w:rPr>
          <w:sz w:val="26"/>
          <w:szCs w:val="26"/>
          <w:lang w:eastAsia="ar-SA"/>
        </w:rPr>
        <w:t>5</w:t>
      </w:r>
      <w:r w:rsidRPr="00D110CF">
        <w:rPr>
          <w:sz w:val="26"/>
          <w:szCs w:val="26"/>
          <w:lang w:val="vi-VN" w:eastAsia="ar-SA"/>
        </w:rPr>
        <w:t xml:space="preserve">. Giao diện </w:t>
      </w:r>
      <w:r w:rsidR="000055E1">
        <w:rPr>
          <w:sz w:val="26"/>
          <w:szCs w:val="26"/>
        </w:rPr>
        <w:t>b</w:t>
      </w:r>
      <w:r w:rsidR="002C7681" w:rsidRPr="00D110CF">
        <w:rPr>
          <w:sz w:val="26"/>
          <w:szCs w:val="26"/>
        </w:rPr>
        <w:t>áo cáo so sánh Thực hiện lũy kế so với KH lũy kế</w:t>
      </w:r>
    </w:p>
    <w:p w14:paraId="7DBBD568" w14:textId="77777777" w:rsidR="00536C8A" w:rsidRPr="00D110CF" w:rsidRDefault="00536C8A" w:rsidP="00536C8A">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lastRenderedPageBreak/>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839"/>
        <w:gridCol w:w="684"/>
      </w:tblGrid>
      <w:tr w:rsidR="00536C8A" w:rsidRPr="00D110CF" w14:paraId="45481E18" w14:textId="77777777" w:rsidTr="008E7F17">
        <w:trPr>
          <w:trHeight w:val="530"/>
        </w:trPr>
        <w:tc>
          <w:tcPr>
            <w:tcW w:w="4837" w:type="dxa"/>
            <w:shd w:val="pct5" w:color="auto" w:fill="auto"/>
          </w:tcPr>
          <w:p w14:paraId="29F6F915" w14:textId="77777777" w:rsidR="00536C8A" w:rsidRPr="00D110CF" w:rsidRDefault="00536C8A" w:rsidP="008E7F17">
            <w:pPr>
              <w:ind w:left="0"/>
              <w:jc w:val="center"/>
              <w:rPr>
                <w:b/>
                <w:sz w:val="26"/>
                <w:szCs w:val="26"/>
                <w:lang w:val="vi-VN"/>
              </w:rPr>
            </w:pPr>
            <w:r w:rsidRPr="00D110CF">
              <w:rPr>
                <w:b/>
                <w:sz w:val="26"/>
                <w:szCs w:val="26"/>
                <w:lang w:val="vi-VN"/>
              </w:rPr>
              <w:t>Hành động của tác nhân</w:t>
            </w:r>
          </w:p>
        </w:tc>
        <w:tc>
          <w:tcPr>
            <w:tcW w:w="3839" w:type="dxa"/>
            <w:shd w:val="pct5" w:color="auto" w:fill="auto"/>
          </w:tcPr>
          <w:p w14:paraId="02BE6FAD" w14:textId="77777777" w:rsidR="00536C8A" w:rsidRPr="00D110CF" w:rsidRDefault="00536C8A" w:rsidP="008E7F17">
            <w:pPr>
              <w:ind w:left="0"/>
              <w:jc w:val="center"/>
              <w:rPr>
                <w:b/>
                <w:sz w:val="26"/>
                <w:szCs w:val="26"/>
                <w:lang w:val="vi-VN"/>
              </w:rPr>
            </w:pPr>
            <w:r w:rsidRPr="00D110CF">
              <w:rPr>
                <w:b/>
                <w:sz w:val="26"/>
                <w:szCs w:val="26"/>
                <w:lang w:val="vi-VN"/>
              </w:rPr>
              <w:t>Phản ứng của hệ thống</w:t>
            </w:r>
          </w:p>
        </w:tc>
        <w:tc>
          <w:tcPr>
            <w:tcW w:w="684" w:type="dxa"/>
            <w:shd w:val="pct5" w:color="auto" w:fill="auto"/>
          </w:tcPr>
          <w:p w14:paraId="5ECEF98A" w14:textId="77777777" w:rsidR="00536C8A" w:rsidRPr="00D110CF" w:rsidRDefault="00536C8A" w:rsidP="008E7F17">
            <w:pPr>
              <w:ind w:left="0"/>
              <w:jc w:val="center"/>
              <w:rPr>
                <w:b/>
                <w:sz w:val="26"/>
                <w:szCs w:val="26"/>
                <w:lang w:val="vi-VN"/>
              </w:rPr>
            </w:pPr>
            <w:r w:rsidRPr="00D110CF">
              <w:rPr>
                <w:b/>
                <w:sz w:val="26"/>
                <w:szCs w:val="26"/>
                <w:lang w:val="vi-VN"/>
              </w:rPr>
              <w:t>Dữ liệu liên quan (C/R/U/D)</w:t>
            </w:r>
          </w:p>
        </w:tc>
      </w:tr>
      <w:tr w:rsidR="00536C8A" w:rsidRPr="00D110CF" w14:paraId="00BFCC13" w14:textId="77777777" w:rsidTr="008E7F17">
        <w:trPr>
          <w:trHeight w:val="494"/>
        </w:trPr>
        <w:tc>
          <w:tcPr>
            <w:tcW w:w="4837" w:type="dxa"/>
          </w:tcPr>
          <w:p w14:paraId="7AB74BF7" w14:textId="0BFB12DA" w:rsidR="00536C8A" w:rsidRPr="00D110CF" w:rsidRDefault="00536C8A" w:rsidP="00536C8A">
            <w:pPr>
              <w:pStyle w:val="Sothutu-1so"/>
              <w:numPr>
                <w:ilvl w:val="0"/>
                <w:numId w:val="36"/>
              </w:numPr>
              <w:rPr>
                <w:sz w:val="26"/>
                <w:lang w:val="vi-VN"/>
              </w:rPr>
            </w:pPr>
            <w:r w:rsidRPr="00D110CF">
              <w:rPr>
                <w:sz w:val="26"/>
                <w:lang w:val="vi-VN"/>
              </w:rPr>
              <w:t>Truy cập menu Báo cáo so sánh</w:t>
            </w:r>
          </w:p>
        </w:tc>
        <w:tc>
          <w:tcPr>
            <w:tcW w:w="3839" w:type="dxa"/>
          </w:tcPr>
          <w:p w14:paraId="64EA4D59" w14:textId="696E823B" w:rsidR="00536C8A" w:rsidRPr="00D110CF" w:rsidRDefault="00536C8A" w:rsidP="00536C8A">
            <w:pPr>
              <w:pStyle w:val="Sothutu-1so"/>
              <w:numPr>
                <w:ilvl w:val="0"/>
                <w:numId w:val="36"/>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684" w:type="dxa"/>
          </w:tcPr>
          <w:p w14:paraId="0BA62AAC" w14:textId="77777777" w:rsidR="00536C8A" w:rsidRPr="00D110CF" w:rsidRDefault="00536C8A" w:rsidP="008E7F17">
            <w:pPr>
              <w:ind w:left="0"/>
              <w:jc w:val="both"/>
              <w:rPr>
                <w:sz w:val="26"/>
                <w:szCs w:val="26"/>
              </w:rPr>
            </w:pPr>
            <w:r w:rsidRPr="00D110CF">
              <w:rPr>
                <w:sz w:val="26"/>
                <w:szCs w:val="26"/>
              </w:rPr>
              <w:t>R</w:t>
            </w:r>
          </w:p>
        </w:tc>
      </w:tr>
      <w:tr w:rsidR="00536C8A" w:rsidRPr="00D110CF" w14:paraId="1E27817D" w14:textId="77777777" w:rsidTr="008E7F17">
        <w:tc>
          <w:tcPr>
            <w:tcW w:w="4837" w:type="dxa"/>
          </w:tcPr>
          <w:p w14:paraId="5904A23C" w14:textId="77777777" w:rsidR="00536C8A" w:rsidRPr="00D110CF" w:rsidRDefault="00536C8A" w:rsidP="00536C8A">
            <w:pPr>
              <w:pStyle w:val="Sothutu-1so"/>
              <w:numPr>
                <w:ilvl w:val="0"/>
                <w:numId w:val="36"/>
              </w:numPr>
              <w:rPr>
                <w:sz w:val="26"/>
              </w:rPr>
            </w:pPr>
            <w:r w:rsidRPr="00D110CF">
              <w:rPr>
                <w:sz w:val="26"/>
              </w:rPr>
              <w:t xml:space="preserve">Nhập thông tin để </w:t>
            </w:r>
            <w:r w:rsidRPr="00D110CF">
              <w:rPr>
                <w:sz w:val="26"/>
                <w:lang w:val="vi-VN"/>
              </w:rPr>
              <w:t>lọc báo cáo:</w:t>
            </w:r>
          </w:p>
          <w:p w14:paraId="21D0AD85" w14:textId="77777777" w:rsidR="00536C8A" w:rsidRPr="00D110CF" w:rsidRDefault="00536C8A" w:rsidP="008E7F17">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5D9D7E76" w14:textId="77777777" w:rsidR="00536C8A" w:rsidRPr="00D110CF" w:rsidRDefault="00536C8A" w:rsidP="008E7F17">
            <w:pPr>
              <w:pStyle w:val="Sothutu-1so"/>
              <w:numPr>
                <w:ilvl w:val="0"/>
                <w:numId w:val="20"/>
              </w:numPr>
              <w:rPr>
                <w:sz w:val="26"/>
              </w:rPr>
            </w:pPr>
            <w:r w:rsidRPr="00D110CF">
              <w:rPr>
                <w:sz w:val="26"/>
                <w:lang w:val="vi-VN"/>
              </w:rPr>
              <w:t>Loại báo cáo*: combobox, cho phép chọn 1 giá trị. Danh sách các giá trị trong combobox:</w:t>
            </w:r>
          </w:p>
          <w:p w14:paraId="7E096914" w14:textId="77777777" w:rsidR="00536C8A" w:rsidRPr="00D110CF" w:rsidRDefault="00536C8A" w:rsidP="008E7F17">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4A1119E7" w14:textId="77777777" w:rsidR="00536C8A" w:rsidRPr="00D110CF" w:rsidRDefault="00536C8A" w:rsidP="008E7F17">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0D1B93A7" w14:textId="77777777" w:rsidR="00536C8A" w:rsidRPr="00D110CF" w:rsidRDefault="00536C8A"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75FC343F" w14:textId="77777777" w:rsidR="00536C8A" w:rsidRPr="00D110CF" w:rsidRDefault="00536C8A"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676D5922" w14:textId="77777777" w:rsidR="00536C8A" w:rsidRPr="00D110CF" w:rsidRDefault="00536C8A"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69015E1E" w14:textId="77777777" w:rsidR="00536C8A" w:rsidRPr="00D110CF" w:rsidRDefault="00536C8A"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74848CE5" w14:textId="77777777" w:rsidR="00536C8A" w:rsidRPr="00D110CF" w:rsidRDefault="00536C8A" w:rsidP="008E7F17">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1C1E31E4" w14:textId="77777777" w:rsidR="00536C8A" w:rsidRPr="00D110CF" w:rsidRDefault="00536C8A" w:rsidP="008E7F17">
            <w:pPr>
              <w:pStyle w:val="ListParagraph"/>
              <w:spacing w:line="288" w:lineRule="auto"/>
              <w:ind w:left="1440"/>
              <w:jc w:val="both"/>
              <w:rPr>
                <w:sz w:val="26"/>
                <w:szCs w:val="26"/>
                <w:lang w:val="vi-VN"/>
              </w:rPr>
            </w:pPr>
            <w:r w:rsidRPr="00D110CF">
              <w:rPr>
                <w:sz w:val="26"/>
                <w:szCs w:val="26"/>
                <w:lang w:val="vi-VN"/>
              </w:rPr>
              <w:lastRenderedPageBreak/>
              <w:t xml:space="preserve">+ Báo cáo so sánh lũy kế thực hiện với kế hoạch năm </w:t>
            </w:r>
          </w:p>
          <w:p w14:paraId="4D6CC5AE" w14:textId="77777777" w:rsidR="00536C8A" w:rsidRPr="00D110CF" w:rsidRDefault="00536C8A" w:rsidP="008E7F17">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60E8737C" w14:textId="77777777" w:rsidR="00536C8A" w:rsidRPr="00D110CF" w:rsidRDefault="00536C8A" w:rsidP="008E7F17">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50A33CA1" w14:textId="77777777" w:rsidR="00536C8A" w:rsidRPr="00D110CF" w:rsidRDefault="00536C8A" w:rsidP="008E7F17">
            <w:pPr>
              <w:pStyle w:val="Sothutu-1so"/>
              <w:ind w:left="904"/>
              <w:rPr>
                <w:sz w:val="26"/>
                <w:lang w:val="vi-VN"/>
              </w:rPr>
            </w:pPr>
            <w:r w:rsidRPr="00D110CF">
              <w:rPr>
                <w:sz w:val="26"/>
                <w:lang w:val="vi-VN"/>
              </w:rPr>
              <w:t>+ Báo cáo tháng,</w:t>
            </w:r>
          </w:p>
          <w:p w14:paraId="2159CB80" w14:textId="77777777" w:rsidR="00536C8A" w:rsidRPr="00D110CF" w:rsidRDefault="00536C8A" w:rsidP="008E7F17">
            <w:pPr>
              <w:pStyle w:val="Sothutu-1so"/>
              <w:ind w:left="904"/>
              <w:rPr>
                <w:sz w:val="26"/>
                <w:lang w:val="vi-VN"/>
              </w:rPr>
            </w:pPr>
            <w:r w:rsidRPr="00D110CF">
              <w:rPr>
                <w:sz w:val="26"/>
                <w:lang w:val="vi-VN"/>
              </w:rPr>
              <w:t>+ Báo cáo quý,</w:t>
            </w:r>
          </w:p>
          <w:p w14:paraId="0CE0AD44" w14:textId="77777777" w:rsidR="00536C8A" w:rsidRPr="00D110CF" w:rsidRDefault="00536C8A" w:rsidP="008E7F17">
            <w:pPr>
              <w:pStyle w:val="Sothutu-1so"/>
              <w:ind w:left="904"/>
              <w:rPr>
                <w:sz w:val="26"/>
                <w:lang w:val="vi-VN"/>
              </w:rPr>
            </w:pPr>
            <w:r w:rsidRPr="00D110CF">
              <w:rPr>
                <w:sz w:val="26"/>
                <w:lang w:val="vi-VN"/>
              </w:rPr>
              <w:t xml:space="preserve">+ Báo cáo năm, </w:t>
            </w:r>
          </w:p>
          <w:p w14:paraId="2263D349" w14:textId="77777777" w:rsidR="00536C8A" w:rsidRPr="00D110CF" w:rsidRDefault="00536C8A" w:rsidP="008E7F17">
            <w:pPr>
              <w:pStyle w:val="Sothutu-1so"/>
              <w:ind w:left="904"/>
              <w:rPr>
                <w:sz w:val="26"/>
                <w:lang w:val="vi-VN"/>
              </w:rPr>
            </w:pPr>
            <w:r w:rsidRPr="00D110CF">
              <w:rPr>
                <w:sz w:val="26"/>
                <w:lang w:val="vi-VN"/>
              </w:rPr>
              <w:t xml:space="preserve">+ Báo cáo 6 tháng đầu năm, </w:t>
            </w:r>
          </w:p>
          <w:p w14:paraId="6AAD593B" w14:textId="77777777" w:rsidR="00536C8A" w:rsidRPr="00D110CF" w:rsidRDefault="00536C8A" w:rsidP="008E7F17">
            <w:pPr>
              <w:pStyle w:val="Sothutu-1so"/>
              <w:ind w:left="904"/>
              <w:rPr>
                <w:sz w:val="26"/>
                <w:lang w:val="vi-VN"/>
              </w:rPr>
            </w:pPr>
            <w:r w:rsidRPr="00D110CF">
              <w:rPr>
                <w:sz w:val="26"/>
                <w:lang w:val="vi-VN"/>
              </w:rPr>
              <w:t xml:space="preserve">+ Báo cáo 6 tháng cuối năm, </w:t>
            </w:r>
          </w:p>
          <w:p w14:paraId="174511BD" w14:textId="77777777" w:rsidR="00536C8A" w:rsidRPr="00D110CF" w:rsidRDefault="00536C8A" w:rsidP="008E7F17">
            <w:pPr>
              <w:pStyle w:val="Sothutu-1so"/>
              <w:ind w:left="904"/>
              <w:rPr>
                <w:sz w:val="26"/>
                <w:lang w:val="vi-VN"/>
              </w:rPr>
            </w:pPr>
            <w:r w:rsidRPr="00D110CF">
              <w:rPr>
                <w:sz w:val="26"/>
                <w:lang w:val="vi-VN"/>
              </w:rPr>
              <w:t xml:space="preserve">+ Báo cáo 9 tháng đầu năm </w:t>
            </w:r>
          </w:p>
          <w:p w14:paraId="4FC64950" w14:textId="7B02B079" w:rsidR="00536C8A" w:rsidRPr="00D110CF" w:rsidRDefault="00536C8A" w:rsidP="008E7F17">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313916E2" w14:textId="4ED9612A"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04F7711C" w14:textId="77777777" w:rsidR="00536C8A" w:rsidRPr="00D110CF" w:rsidRDefault="00536C8A" w:rsidP="008E7F17">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23BAF9FE" w14:textId="6ECAB28D" w:rsidR="00536C8A" w:rsidRPr="007D3F41" w:rsidRDefault="00536C8A" w:rsidP="008E7F17">
            <w:pPr>
              <w:pStyle w:val="Sothutu-1so"/>
              <w:numPr>
                <w:ilvl w:val="0"/>
                <w:numId w:val="20"/>
              </w:numPr>
              <w:rPr>
                <w:sz w:val="26"/>
                <w:highlight w:val="yellow"/>
                <w:lang w:val="vi-VN"/>
              </w:rPr>
            </w:pPr>
            <w:r w:rsidRPr="00D110CF">
              <w:rPr>
                <w:sz w:val="26"/>
              </w:rPr>
              <w:t xml:space="preserve">Code: combobox, cho phép tìm và chọn nhiều giá trị. Hiển thị theo cú </w:t>
            </w:r>
            <w:r w:rsidRPr="00D110CF">
              <w:rPr>
                <w:sz w:val="26"/>
              </w:rPr>
              <w:lastRenderedPageBreak/>
              <w:t>pháp: Code – Tên chỉ tiêu</w:t>
            </w:r>
            <w:r w:rsidRPr="007D3F41">
              <w:rPr>
                <w:sz w:val="26"/>
              </w:rPr>
              <w:t>. Các giá trị trong combobox bao gồm: Tất cả, Danh sách code (tham khảo mục 3.1.2.3.5). Khi người dùng chọn Tất cả thì báo cáo hiển thị</w:t>
            </w:r>
            <w:r w:rsidR="00F41E42" w:rsidRPr="007D3F41">
              <w:rPr>
                <w:sz w:val="26"/>
              </w:rPr>
              <w:t xml:space="preserve"> dữ liệu của</w:t>
            </w:r>
            <w:r w:rsidRPr="007D3F41">
              <w:rPr>
                <w:sz w:val="26"/>
              </w:rPr>
              <w:t xml:space="preserve"> tất cả các code.</w:t>
            </w:r>
          </w:p>
          <w:p w14:paraId="1CAFD12C" w14:textId="77777777" w:rsidR="007D3F41" w:rsidRPr="007637AA" w:rsidRDefault="007D3F41" w:rsidP="007D3F41">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1FF852D6" w14:textId="77777777" w:rsidR="007D3F41" w:rsidRDefault="007D3F41" w:rsidP="007D3F41">
            <w:pPr>
              <w:pStyle w:val="Sothutu-1so"/>
              <w:ind w:left="904"/>
              <w:rPr>
                <w:sz w:val="26"/>
                <w:highlight w:val="yellow"/>
              </w:rPr>
            </w:pPr>
            <w:r>
              <w:rPr>
                <w:sz w:val="26"/>
                <w:highlight w:val="yellow"/>
              </w:rPr>
              <w:t xml:space="preserve">+Cho phép chọn 1 giá trị trong cbx. </w:t>
            </w:r>
          </w:p>
          <w:p w14:paraId="148EAB05" w14:textId="77777777" w:rsidR="007D3F41" w:rsidRDefault="007D3F41" w:rsidP="007D3F41">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7130D084" w14:textId="0D768BA2" w:rsidR="007D3F41" w:rsidRPr="00D110CF" w:rsidRDefault="007D3F41" w:rsidP="007D3F41">
            <w:pPr>
              <w:pStyle w:val="Sothutu-1so"/>
              <w:ind w:left="904"/>
              <w:rPr>
                <w:sz w:val="26"/>
                <w:highlight w:val="yellow"/>
                <w:lang w:val="vi-VN"/>
              </w:rPr>
            </w:pPr>
            <w:r>
              <w:rPr>
                <w:sz w:val="26"/>
                <w:highlight w:val="yellow"/>
              </w:rPr>
              <w:t>+ Giá trị trong cbx bao gồm các yêu cầu có Loại dữ liệu “Kế hoạch” và yêu cầu được tạo trong kỳ báo cáo, năm báo cáo mà người dùng đã chọn. Hiển thị theo cấu trúc: Tên yêu cầu (Ngày tạo)</w:t>
            </w:r>
          </w:p>
          <w:p w14:paraId="57154F4D" w14:textId="77777777" w:rsidR="00536C8A" w:rsidRPr="00D110CF" w:rsidRDefault="00536C8A" w:rsidP="008E7F17">
            <w:pPr>
              <w:pStyle w:val="Sothutu-1so"/>
              <w:rPr>
                <w:sz w:val="26"/>
                <w:lang w:val="vi-VN"/>
              </w:rPr>
            </w:pPr>
            <w:r w:rsidRPr="00D110CF">
              <w:rPr>
                <w:sz w:val="26"/>
                <w:lang w:val="vi-VN"/>
              </w:rPr>
              <w:t>Nhấn nút Tìm kiếm</w:t>
            </w:r>
          </w:p>
          <w:p w14:paraId="6790287E" w14:textId="77777777" w:rsidR="00536C8A" w:rsidRPr="00D110CF" w:rsidRDefault="00536C8A" w:rsidP="008E7F17">
            <w:pPr>
              <w:pStyle w:val="Sothutu-1so"/>
              <w:rPr>
                <w:i/>
                <w:sz w:val="26"/>
                <w:lang w:val="vi-VN"/>
              </w:rPr>
            </w:pPr>
            <w:r w:rsidRPr="00D110CF">
              <w:rPr>
                <w:i/>
                <w:sz w:val="26"/>
                <w:lang w:val="vi-VN"/>
              </w:rPr>
              <w:t>Các giá trị có gắn dấu * là giá trị bắt buộc nhập</w:t>
            </w:r>
          </w:p>
        </w:tc>
        <w:tc>
          <w:tcPr>
            <w:tcW w:w="3839" w:type="dxa"/>
          </w:tcPr>
          <w:p w14:paraId="206E5CB7" w14:textId="77777777" w:rsidR="00536C8A" w:rsidRPr="00D110CF" w:rsidRDefault="00536C8A" w:rsidP="00536C8A">
            <w:pPr>
              <w:pStyle w:val="Sothutu-1so"/>
              <w:numPr>
                <w:ilvl w:val="0"/>
                <w:numId w:val="36"/>
              </w:numPr>
              <w:rPr>
                <w:sz w:val="26"/>
                <w:lang w:val="vi-VN"/>
              </w:rPr>
            </w:pPr>
            <w:r w:rsidRPr="00D110CF">
              <w:rPr>
                <w:sz w:val="26"/>
                <w:lang w:val="vi-VN"/>
              </w:rPr>
              <w:lastRenderedPageBreak/>
              <w:t>Hệ thống hiển thị danh sách các báo cáo phù hợp điều kiện lọc.</w:t>
            </w:r>
          </w:p>
          <w:p w14:paraId="44E7A462" w14:textId="77777777" w:rsidR="00536C8A" w:rsidRPr="00D110CF" w:rsidRDefault="00536C8A" w:rsidP="008E7F17">
            <w:pPr>
              <w:pStyle w:val="Sothutu-1so"/>
              <w:ind w:left="360"/>
              <w:rPr>
                <w:sz w:val="26"/>
                <w:lang w:val="vi-VN"/>
              </w:rPr>
            </w:pPr>
            <w:r w:rsidRPr="00D110CF">
              <w:rPr>
                <w:sz w:val="26"/>
                <w:lang w:val="vi-VN"/>
              </w:rPr>
              <w:t>Trường hợp không có báo cáo phù hợp hệ thống hiển thị “Không có dữ liệu”</w:t>
            </w:r>
          </w:p>
          <w:p w14:paraId="059A1D85" w14:textId="77777777" w:rsidR="00536C8A" w:rsidRPr="00D110CF" w:rsidRDefault="00536C8A" w:rsidP="008E7F17">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684" w:type="dxa"/>
          </w:tcPr>
          <w:p w14:paraId="046B2999" w14:textId="77777777" w:rsidR="00536C8A" w:rsidRPr="00D110CF" w:rsidRDefault="00536C8A" w:rsidP="008E7F17">
            <w:pPr>
              <w:ind w:left="0"/>
              <w:jc w:val="both"/>
              <w:rPr>
                <w:sz w:val="26"/>
                <w:szCs w:val="26"/>
                <w:lang w:val="vi-VN"/>
              </w:rPr>
            </w:pPr>
          </w:p>
        </w:tc>
      </w:tr>
      <w:tr w:rsidR="00536C8A" w:rsidRPr="00D110CF" w14:paraId="27AED506" w14:textId="77777777" w:rsidTr="008E7F17">
        <w:tc>
          <w:tcPr>
            <w:tcW w:w="4837" w:type="dxa"/>
          </w:tcPr>
          <w:p w14:paraId="6C9F6702" w14:textId="77777777" w:rsidR="00536C8A" w:rsidRPr="00D110CF" w:rsidRDefault="00536C8A" w:rsidP="00536C8A">
            <w:pPr>
              <w:pStyle w:val="Sothutu-1so"/>
              <w:numPr>
                <w:ilvl w:val="0"/>
                <w:numId w:val="36"/>
              </w:numPr>
              <w:rPr>
                <w:sz w:val="26"/>
                <w:lang w:val="vi-VN"/>
              </w:rPr>
            </w:pPr>
            <w:r w:rsidRPr="00D110CF">
              <w:rPr>
                <w:sz w:val="26"/>
                <w:lang w:val="vi-VN"/>
              </w:rPr>
              <w:lastRenderedPageBreak/>
              <w:t xml:space="preserve">Người dùng nhấn nút Xem báo cáo </w:t>
            </w:r>
          </w:p>
        </w:tc>
        <w:tc>
          <w:tcPr>
            <w:tcW w:w="3839" w:type="dxa"/>
          </w:tcPr>
          <w:p w14:paraId="56CE2D35" w14:textId="6C4EC784" w:rsidR="0083261F" w:rsidRPr="00D110CF" w:rsidRDefault="00536C8A" w:rsidP="00127953">
            <w:pPr>
              <w:pStyle w:val="Sothutu-1so"/>
              <w:numPr>
                <w:ilvl w:val="0"/>
                <w:numId w:val="36"/>
              </w:numPr>
              <w:rPr>
                <w:sz w:val="26"/>
                <w:lang w:val="vi-VN"/>
              </w:rPr>
            </w:pPr>
            <w:r w:rsidRPr="00D110CF">
              <w:rPr>
                <w:sz w:val="26"/>
                <w:lang w:val="vi-VN"/>
              </w:rPr>
              <w:t xml:space="preserve">Hệ thống hiển thị báo cáo so sánh theo tiêu chí lọc báo cáo </w:t>
            </w:r>
          </w:p>
          <w:p w14:paraId="168DC196" w14:textId="77777777" w:rsidR="00536C8A" w:rsidRPr="00D110CF" w:rsidRDefault="00536C8A" w:rsidP="00127953">
            <w:pPr>
              <w:spacing w:line="288" w:lineRule="auto"/>
              <w:ind w:left="0"/>
              <w:jc w:val="both"/>
              <w:rPr>
                <w:sz w:val="26"/>
                <w:szCs w:val="26"/>
                <w:lang w:val="vi-VN"/>
              </w:rPr>
            </w:pPr>
            <w:r w:rsidRPr="00D110CF">
              <w:rPr>
                <w:b/>
                <w:sz w:val="26"/>
                <w:szCs w:val="26"/>
                <w:lang w:val="vi-VN"/>
              </w:rPr>
              <w:t>Báo cáo so sánh thực hiện lũy kế so với kế hoạch lũy kế</w:t>
            </w:r>
            <w:r w:rsidRPr="00D110CF">
              <w:rPr>
                <w:sz w:val="26"/>
                <w:szCs w:val="26"/>
                <w:lang w:val="vi-VN"/>
              </w:rPr>
              <w:t xml:space="preserve">: </w:t>
            </w:r>
          </w:p>
          <w:p w14:paraId="613EEA7B" w14:textId="0914BEA0" w:rsidR="00127953" w:rsidRPr="00D110CF" w:rsidRDefault="00536C8A" w:rsidP="00127953">
            <w:pPr>
              <w:pStyle w:val="ListParagraph"/>
              <w:numPr>
                <w:ilvl w:val="0"/>
                <w:numId w:val="20"/>
              </w:numPr>
              <w:spacing w:line="288" w:lineRule="auto"/>
              <w:ind w:left="436"/>
              <w:jc w:val="both"/>
              <w:rPr>
                <w:sz w:val="26"/>
                <w:szCs w:val="26"/>
                <w:lang w:val="vi-VN"/>
              </w:rPr>
            </w:pPr>
            <w:r w:rsidRPr="00D110CF">
              <w:rPr>
                <w:sz w:val="26"/>
                <w:szCs w:val="26"/>
                <w:lang w:val="vi-VN"/>
              </w:rPr>
              <w:t>Dữ liệu báo cáo</w:t>
            </w:r>
            <w:r w:rsidRPr="00D110CF">
              <w:rPr>
                <w:sz w:val="26"/>
                <w:szCs w:val="26"/>
              </w:rPr>
              <w:t xml:space="preserve"> </w:t>
            </w:r>
            <w:r w:rsidRPr="00D110CF">
              <w:rPr>
                <w:sz w:val="26"/>
                <w:szCs w:val="26"/>
                <w:lang w:val="vi-VN"/>
              </w:rPr>
              <w:t>phù hợp với điều kiện lọc</w:t>
            </w:r>
          </w:p>
          <w:p w14:paraId="0EB045EB" w14:textId="77777777" w:rsidR="00127953" w:rsidRPr="00987F8F" w:rsidRDefault="00127953" w:rsidP="00127953">
            <w:pPr>
              <w:pStyle w:val="Sothutu-1so"/>
              <w:rPr>
                <w:sz w:val="26"/>
              </w:rPr>
            </w:pPr>
            <w:r w:rsidRPr="00987F8F">
              <w:rPr>
                <w:sz w:val="26"/>
              </w:rPr>
              <w:t>Trong đó: Dữ liệu báo cáo lấy từ báo cáo hợp nhất với điều kiện:</w:t>
            </w:r>
          </w:p>
          <w:p w14:paraId="1B770285" w14:textId="0FED2C49" w:rsidR="00127953" w:rsidRPr="00987F8F" w:rsidRDefault="00127953" w:rsidP="00127953">
            <w:pPr>
              <w:pStyle w:val="Sothutu-1so"/>
              <w:ind w:left="346"/>
              <w:rPr>
                <w:sz w:val="26"/>
              </w:rPr>
            </w:pPr>
            <w:r w:rsidRPr="00987F8F">
              <w:rPr>
                <w:sz w:val="26"/>
              </w:rPr>
              <w:lastRenderedPageBreak/>
              <w:t>+ Kỳ báo cáo = kỳ báo cáo người dùng chọn</w:t>
            </w:r>
            <w:r w:rsidR="003108CF" w:rsidRPr="00987F8F">
              <w:rPr>
                <w:sz w:val="26"/>
              </w:rPr>
              <w:t xml:space="preserve">. </w:t>
            </w:r>
            <w:r w:rsidR="00F90771" w:rsidRPr="00987F8F">
              <w:rPr>
                <w:sz w:val="26"/>
              </w:rPr>
              <w:t>Lấy dữ liệu lũy kế từ tháng 1 cho đến kỳ báo cáo được chọn (ví dụ người dùng chọn Kỳ báo cáo tháng 6/2024 thì hệ thống so sánh dữ liệu kế hoạch &amp; thực hiện lũy kế từ tháng 1 đến tháng 6)</w:t>
            </w:r>
          </w:p>
          <w:p w14:paraId="63DC8C00" w14:textId="02CC5877" w:rsidR="00127953" w:rsidRPr="00D110CF" w:rsidRDefault="00127953" w:rsidP="00127953">
            <w:pPr>
              <w:pStyle w:val="Sothutu-1so"/>
              <w:ind w:left="346"/>
              <w:rPr>
                <w:sz w:val="26"/>
              </w:rPr>
            </w:pPr>
            <w:r w:rsidRPr="00987F8F">
              <w:rPr>
                <w:sz w:val="26"/>
              </w:rPr>
              <w:t>+ Loại dữ liệu: Kế hoạch (đối với báo cáo</w:t>
            </w:r>
            <w:r w:rsidR="00A94E48" w:rsidRPr="00987F8F">
              <w:rPr>
                <w:sz w:val="26"/>
              </w:rPr>
              <w:t xml:space="preserve"> LK</w:t>
            </w:r>
            <w:r w:rsidRPr="00987F8F">
              <w:rPr>
                <w:sz w:val="26"/>
              </w:rPr>
              <w:t xml:space="preserve"> kế hoạch) &amp; Thực hiện N12 (đối với báo cáo </w:t>
            </w:r>
            <w:r w:rsidR="00A94E48" w:rsidRPr="00987F8F">
              <w:rPr>
                <w:sz w:val="26"/>
              </w:rPr>
              <w:t xml:space="preserve">LK </w:t>
            </w:r>
            <w:r w:rsidRPr="00987F8F">
              <w:rPr>
                <w:sz w:val="26"/>
              </w:rPr>
              <w:t>thực hiện)</w:t>
            </w:r>
            <w:r w:rsidR="00536C8A" w:rsidRPr="00D110CF">
              <w:rPr>
                <w:sz w:val="26"/>
                <w:lang w:val="vi-VN"/>
              </w:rPr>
              <w:t xml:space="preserve"> </w:t>
            </w:r>
          </w:p>
          <w:p w14:paraId="60FEBC94" w14:textId="77777777" w:rsidR="00127953" w:rsidRPr="00D110CF" w:rsidRDefault="00536C8A" w:rsidP="00127953">
            <w:pPr>
              <w:pStyle w:val="ListParagraph"/>
              <w:numPr>
                <w:ilvl w:val="0"/>
                <w:numId w:val="20"/>
              </w:numPr>
              <w:spacing w:line="288" w:lineRule="auto"/>
              <w:ind w:left="436"/>
              <w:jc w:val="both"/>
              <w:rPr>
                <w:sz w:val="26"/>
                <w:szCs w:val="26"/>
                <w:lang w:val="vi-VN"/>
              </w:rPr>
            </w:pPr>
            <w:r w:rsidRPr="00D110CF">
              <w:rPr>
                <w:sz w:val="26"/>
                <w:lang w:val="vi-VN"/>
              </w:rPr>
              <w:t xml:space="preserve">Dữ liệu chênh lệch = </w:t>
            </w:r>
            <w:r w:rsidRPr="00D110CF">
              <w:rPr>
                <w:sz w:val="26"/>
              </w:rPr>
              <w:t>LK thực hiện</w:t>
            </w:r>
            <w:r w:rsidRPr="00D110CF">
              <w:rPr>
                <w:sz w:val="26"/>
                <w:lang w:val="vi-VN"/>
              </w:rPr>
              <w:t xml:space="preserve"> – </w:t>
            </w:r>
            <w:r w:rsidRPr="00D110CF">
              <w:rPr>
                <w:sz w:val="26"/>
              </w:rPr>
              <w:t>LK kế hoạch</w:t>
            </w:r>
          </w:p>
          <w:p w14:paraId="0CBB9781" w14:textId="77777777" w:rsidR="00536C8A" w:rsidRDefault="00536C8A" w:rsidP="00A94E48">
            <w:pPr>
              <w:pStyle w:val="ListParagraph"/>
              <w:numPr>
                <w:ilvl w:val="0"/>
                <w:numId w:val="20"/>
              </w:numPr>
              <w:spacing w:line="288" w:lineRule="auto"/>
              <w:ind w:left="436"/>
              <w:jc w:val="both"/>
              <w:rPr>
                <w:sz w:val="26"/>
                <w:szCs w:val="26"/>
                <w:lang w:val="vi-VN"/>
              </w:rPr>
            </w:pPr>
            <w:r w:rsidRPr="00D110CF">
              <w:rPr>
                <w:sz w:val="26"/>
                <w:lang w:val="vi-VN"/>
              </w:rPr>
              <w:t xml:space="preserve">Tỷ lệ </w:t>
            </w:r>
            <w:r w:rsidRPr="00D110CF">
              <w:rPr>
                <w:sz w:val="26"/>
              </w:rPr>
              <w:t>hoàn thành kế hoạch</w:t>
            </w:r>
            <w:r w:rsidRPr="00D110CF">
              <w:rPr>
                <w:sz w:val="26"/>
                <w:lang w:val="vi-VN"/>
              </w:rPr>
              <w:t xml:space="preserve">: tỷ lệ %= (số </w:t>
            </w:r>
            <w:r w:rsidRPr="00D110CF">
              <w:rPr>
                <w:sz w:val="26"/>
              </w:rPr>
              <w:t>LK thực hiện/LK kế hoạch</w:t>
            </w:r>
            <w:r w:rsidRPr="00D110CF">
              <w:rPr>
                <w:sz w:val="26"/>
                <w:lang w:val="vi-VN"/>
              </w:rPr>
              <w:t>)</w:t>
            </w:r>
            <w:r w:rsidRPr="00D110CF">
              <w:rPr>
                <w:sz w:val="26"/>
              </w:rPr>
              <w:t xml:space="preserve"> </w:t>
            </w:r>
            <w:r w:rsidRPr="00D110CF">
              <w:rPr>
                <w:sz w:val="26"/>
                <w:lang w:val="vi-VN"/>
              </w:rPr>
              <w:t>x100%</w:t>
            </w:r>
            <w:r w:rsidRPr="00D110CF">
              <w:rPr>
                <w:sz w:val="26"/>
                <w:szCs w:val="26"/>
                <w:lang w:val="vi-VN"/>
              </w:rPr>
              <w:t xml:space="preserve"> </w:t>
            </w:r>
          </w:p>
          <w:p w14:paraId="21E14008" w14:textId="7B7AA032" w:rsidR="00987F8F" w:rsidRPr="00D110CF" w:rsidRDefault="00987F8F" w:rsidP="00987F8F">
            <w:pPr>
              <w:pStyle w:val="ListParagraph"/>
              <w:numPr>
                <w:ilvl w:val="0"/>
                <w:numId w:val="20"/>
              </w:numPr>
              <w:spacing w:line="288" w:lineRule="auto"/>
              <w:ind w:left="436"/>
              <w:jc w:val="both"/>
              <w:rPr>
                <w:sz w:val="26"/>
                <w:szCs w:val="26"/>
                <w:lang w:val="vi-VN"/>
              </w:rPr>
            </w:pPr>
            <w:r w:rsidRPr="005A6837">
              <w:rPr>
                <w:sz w:val="26"/>
                <w:highlight w:val="yellow"/>
              </w:rPr>
              <w:t>Thứ tự hiển thị dữ liệu báo cáo trên giao diện: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 xml:space="preserve">hực hiện, Dữ liệu </w:t>
            </w:r>
            <w:r>
              <w:rPr>
                <w:sz w:val="26"/>
                <w:highlight w:val="yellow"/>
              </w:rPr>
              <w:t>LK kế hoạch</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tcPr>
          <w:p w14:paraId="59623597" w14:textId="77777777" w:rsidR="00536C8A" w:rsidRPr="00D110CF" w:rsidRDefault="00536C8A" w:rsidP="008E7F17">
            <w:pPr>
              <w:ind w:left="0"/>
              <w:jc w:val="both"/>
              <w:rPr>
                <w:sz w:val="26"/>
                <w:szCs w:val="26"/>
                <w:lang w:val="vi-VN"/>
              </w:rPr>
            </w:pPr>
          </w:p>
        </w:tc>
      </w:tr>
      <w:tr w:rsidR="00536C8A" w:rsidRPr="00D110CF" w14:paraId="07B1A877" w14:textId="77777777" w:rsidTr="008E7F17">
        <w:tc>
          <w:tcPr>
            <w:tcW w:w="4837" w:type="dxa"/>
            <w:shd w:val="clear" w:color="auto" w:fill="auto"/>
          </w:tcPr>
          <w:p w14:paraId="792F019F" w14:textId="77777777" w:rsidR="00536C8A" w:rsidRPr="00D110CF" w:rsidRDefault="00536C8A" w:rsidP="00536C8A">
            <w:pPr>
              <w:pStyle w:val="ListParagraph"/>
              <w:numPr>
                <w:ilvl w:val="0"/>
                <w:numId w:val="36"/>
              </w:numPr>
              <w:jc w:val="both"/>
              <w:rPr>
                <w:sz w:val="26"/>
                <w:szCs w:val="26"/>
                <w:lang w:val="pt-BR"/>
              </w:rPr>
            </w:pPr>
            <w:r w:rsidRPr="00D110CF">
              <w:rPr>
                <w:sz w:val="26"/>
                <w:szCs w:val="26"/>
                <w:lang w:val="vi-VN"/>
              </w:rPr>
              <w:lastRenderedPageBreak/>
              <w:t xml:space="preserve">Người dùng nhấn nút Xuất báo cáo </w:t>
            </w:r>
          </w:p>
        </w:tc>
        <w:tc>
          <w:tcPr>
            <w:tcW w:w="3839" w:type="dxa"/>
            <w:shd w:val="clear" w:color="auto" w:fill="auto"/>
          </w:tcPr>
          <w:p w14:paraId="79C5C0D6" w14:textId="55A4F32C" w:rsidR="00536C8A" w:rsidRPr="00D110CF" w:rsidRDefault="00536C8A" w:rsidP="00A94E48">
            <w:pPr>
              <w:pStyle w:val="Sothutu-1so"/>
              <w:numPr>
                <w:ilvl w:val="0"/>
                <w:numId w:val="36"/>
              </w:numPr>
              <w:rPr>
                <w:sz w:val="26"/>
                <w:lang w:val="vi-VN"/>
              </w:rPr>
            </w:pPr>
            <w:r w:rsidRPr="00D110CF">
              <w:rPr>
                <w:sz w:val="26"/>
                <w:lang w:val="vi-VN"/>
              </w:rPr>
              <w:t>Hệ thống tải file định dạng xlsx  về máy người dùng. Tên file: [Tên báo cáo_Mã đơn vị_Ngày xuất báo cáo]</w:t>
            </w:r>
          </w:p>
          <w:p w14:paraId="6E51B2E9" w14:textId="77777777" w:rsidR="00536C8A" w:rsidRPr="00D110CF" w:rsidRDefault="00536C8A" w:rsidP="00A94E48">
            <w:pPr>
              <w:spacing w:line="288" w:lineRule="auto"/>
              <w:ind w:left="0"/>
              <w:jc w:val="both"/>
              <w:rPr>
                <w:sz w:val="26"/>
                <w:szCs w:val="26"/>
                <w:lang w:val="vi-VN"/>
              </w:rPr>
            </w:pPr>
            <w:r w:rsidRPr="00D110CF">
              <w:rPr>
                <w:b/>
                <w:sz w:val="26"/>
                <w:szCs w:val="26"/>
                <w:lang w:val="vi-VN"/>
              </w:rPr>
              <w:t>Báo cáo so sánh thực hiện lũy kế so với kế hoạch lũy kế</w:t>
            </w:r>
            <w:r w:rsidRPr="00D110CF">
              <w:rPr>
                <w:sz w:val="26"/>
                <w:szCs w:val="26"/>
                <w:lang w:val="vi-VN"/>
              </w:rPr>
              <w:t xml:space="preserve">: </w:t>
            </w:r>
          </w:p>
          <w:p w14:paraId="0231ADFE" w14:textId="08FFC695" w:rsidR="00A94E48" w:rsidRPr="00D110CF" w:rsidRDefault="00A94E48" w:rsidP="00A94E48">
            <w:pPr>
              <w:pStyle w:val="ListParagraph"/>
              <w:numPr>
                <w:ilvl w:val="0"/>
                <w:numId w:val="20"/>
              </w:numPr>
              <w:spacing w:line="288" w:lineRule="auto"/>
              <w:ind w:left="436"/>
              <w:jc w:val="both"/>
              <w:rPr>
                <w:sz w:val="26"/>
                <w:szCs w:val="26"/>
                <w:lang w:val="vi-VN"/>
              </w:rPr>
            </w:pPr>
            <w:r w:rsidRPr="00D110CF">
              <w:rPr>
                <w:sz w:val="26"/>
                <w:szCs w:val="26"/>
                <w:lang w:val="vi-VN"/>
              </w:rPr>
              <w:t>Dữ liệu báo cáo</w:t>
            </w:r>
            <w:r w:rsidRPr="00D110CF">
              <w:rPr>
                <w:sz w:val="26"/>
                <w:szCs w:val="26"/>
              </w:rPr>
              <w:t xml:space="preserve"> </w:t>
            </w:r>
            <w:r w:rsidRPr="00D110CF">
              <w:rPr>
                <w:sz w:val="26"/>
                <w:szCs w:val="26"/>
                <w:lang w:val="vi-VN"/>
              </w:rPr>
              <w:t>phù hợp với điều kiện lọc</w:t>
            </w:r>
          </w:p>
          <w:p w14:paraId="46EC9974" w14:textId="77777777" w:rsidR="00A94E48" w:rsidRPr="00987F8F" w:rsidRDefault="00A94E48" w:rsidP="00A94E48">
            <w:pPr>
              <w:pStyle w:val="Sothutu-1so"/>
              <w:rPr>
                <w:sz w:val="26"/>
              </w:rPr>
            </w:pPr>
            <w:r w:rsidRPr="00987F8F">
              <w:rPr>
                <w:sz w:val="26"/>
              </w:rPr>
              <w:t>Trong đó: Dữ liệu báo cáo lấy từ báo cáo hợp nhất với điều kiện:</w:t>
            </w:r>
          </w:p>
          <w:p w14:paraId="7DC7C91C" w14:textId="35B9B660" w:rsidR="00A94E48" w:rsidRPr="00987F8F" w:rsidRDefault="00F90771" w:rsidP="00A94E48">
            <w:pPr>
              <w:pStyle w:val="Sothutu-1so"/>
              <w:ind w:left="346"/>
              <w:rPr>
                <w:sz w:val="26"/>
              </w:rPr>
            </w:pPr>
            <w:r w:rsidRPr="00987F8F">
              <w:rPr>
                <w:sz w:val="26"/>
              </w:rPr>
              <w:t xml:space="preserve">+ Kỳ báo cáo = kỳ báo cáo người dùng chọn. Lấy dữ liệu </w:t>
            </w:r>
            <w:r w:rsidRPr="00987F8F">
              <w:rPr>
                <w:sz w:val="26"/>
              </w:rPr>
              <w:lastRenderedPageBreak/>
              <w:t>lũy kế từ tháng 1 cho đến kỳ báo cáo được chọn (ví dụ người dùng chọn Kỳ báo cáo tháng 6/2024 thì hệ thống so sánh dữ liệu kế hoạch &amp; thực hiện lũy kế từ tháng 1 đến tháng 6)</w:t>
            </w:r>
          </w:p>
          <w:p w14:paraId="747B436F" w14:textId="6E6733E9" w:rsidR="00A94E48" w:rsidRPr="00D110CF" w:rsidRDefault="00A94E48" w:rsidP="00A94E48">
            <w:pPr>
              <w:pStyle w:val="Sothutu-1so"/>
              <w:ind w:left="346"/>
              <w:rPr>
                <w:sz w:val="26"/>
                <w:lang w:val="vi-VN"/>
              </w:rPr>
            </w:pPr>
            <w:r w:rsidRPr="00987F8F">
              <w:rPr>
                <w:sz w:val="26"/>
              </w:rPr>
              <w:t>+ Loại dữ liệu: Kế hoạch (đối với báo cáo LK kế hoạch) &amp; Thực hiện N12 (đối với báo cáo LK thực hiện)</w:t>
            </w:r>
            <w:r w:rsidRPr="00D110CF">
              <w:rPr>
                <w:sz w:val="26"/>
                <w:lang w:val="vi-VN"/>
              </w:rPr>
              <w:t xml:space="preserve"> </w:t>
            </w:r>
          </w:p>
          <w:p w14:paraId="37D6FABA" w14:textId="77777777" w:rsidR="00A94E48" w:rsidRPr="00D110CF" w:rsidRDefault="00A94E48" w:rsidP="00A94E48">
            <w:pPr>
              <w:pStyle w:val="ListParagraph"/>
              <w:numPr>
                <w:ilvl w:val="0"/>
                <w:numId w:val="20"/>
              </w:numPr>
              <w:spacing w:line="288" w:lineRule="auto"/>
              <w:ind w:left="436"/>
              <w:jc w:val="both"/>
              <w:rPr>
                <w:sz w:val="26"/>
                <w:szCs w:val="26"/>
                <w:lang w:val="vi-VN"/>
              </w:rPr>
            </w:pPr>
            <w:r w:rsidRPr="00D110CF">
              <w:rPr>
                <w:sz w:val="26"/>
                <w:lang w:val="vi-VN"/>
              </w:rPr>
              <w:t xml:space="preserve">Dữ liệu chênh lệch = </w:t>
            </w:r>
            <w:r w:rsidRPr="00D110CF">
              <w:rPr>
                <w:sz w:val="26"/>
              </w:rPr>
              <w:t>LK thực hiện</w:t>
            </w:r>
            <w:r w:rsidRPr="00D110CF">
              <w:rPr>
                <w:sz w:val="26"/>
                <w:lang w:val="vi-VN"/>
              </w:rPr>
              <w:t xml:space="preserve"> – </w:t>
            </w:r>
            <w:r w:rsidRPr="00D110CF">
              <w:rPr>
                <w:sz w:val="26"/>
              </w:rPr>
              <w:t>LK kế hoạch</w:t>
            </w:r>
          </w:p>
          <w:p w14:paraId="5AB4E299" w14:textId="6F195163" w:rsidR="00A94E48" w:rsidRPr="00D110CF" w:rsidRDefault="00A94E48" w:rsidP="00A94E48">
            <w:pPr>
              <w:pStyle w:val="Sothutu-1so"/>
              <w:ind w:left="422"/>
              <w:rPr>
                <w:sz w:val="26"/>
              </w:rPr>
            </w:pPr>
            <w:r w:rsidRPr="00D110CF">
              <w:rPr>
                <w:sz w:val="26"/>
                <w:lang w:val="vi-VN"/>
              </w:rPr>
              <w:t xml:space="preserve">Tỷ lệ </w:t>
            </w:r>
            <w:r w:rsidRPr="00D110CF">
              <w:rPr>
                <w:sz w:val="26"/>
              </w:rPr>
              <w:t>hoàn thành kế hoạch</w:t>
            </w:r>
            <w:r w:rsidRPr="00D110CF">
              <w:rPr>
                <w:sz w:val="26"/>
                <w:lang w:val="vi-VN"/>
              </w:rPr>
              <w:t xml:space="preserve">: tỷ lệ %= (số </w:t>
            </w:r>
            <w:r w:rsidRPr="00D110CF">
              <w:rPr>
                <w:sz w:val="26"/>
              </w:rPr>
              <w:t>LK thực hiện/LK kế hoạch</w:t>
            </w:r>
            <w:r w:rsidRPr="00D110CF">
              <w:rPr>
                <w:sz w:val="26"/>
                <w:lang w:val="vi-VN"/>
              </w:rPr>
              <w:t>)</w:t>
            </w:r>
            <w:r w:rsidRPr="00D110CF">
              <w:rPr>
                <w:sz w:val="26"/>
              </w:rPr>
              <w:t xml:space="preserve"> </w:t>
            </w:r>
            <w:r w:rsidRPr="00D110CF">
              <w:rPr>
                <w:sz w:val="26"/>
                <w:lang w:val="vi-VN"/>
              </w:rPr>
              <w:t xml:space="preserve">x100% </w:t>
            </w:r>
          </w:p>
          <w:p w14:paraId="41CC382C" w14:textId="77777777" w:rsidR="00536C8A" w:rsidRDefault="00536C8A" w:rsidP="00A94E48">
            <w:pPr>
              <w:pStyle w:val="ListParagraph"/>
              <w:numPr>
                <w:ilvl w:val="0"/>
                <w:numId w:val="20"/>
              </w:numPr>
              <w:spacing w:line="288" w:lineRule="auto"/>
              <w:ind w:left="436"/>
              <w:jc w:val="both"/>
              <w:rPr>
                <w:sz w:val="26"/>
              </w:rPr>
            </w:pPr>
            <w:r w:rsidRPr="00D110CF">
              <w:rPr>
                <w:sz w:val="26"/>
              </w:rPr>
              <w:t xml:space="preserve"> Template: </w:t>
            </w:r>
            <w:r w:rsidRPr="00D110CF">
              <w:rPr>
                <w:sz w:val="26"/>
              </w:rPr>
              <w:object w:dxaOrig="1539" w:dyaOrig="997" w14:anchorId="07FC694F">
                <v:shape id="_x0000_i1031" type="#_x0000_t75" style="width:78.05pt;height:49.45pt" o:ole="">
                  <v:imagedata r:id="rId32" o:title=""/>
                </v:shape>
                <o:OLEObject Type="Embed" ProgID="Excel.Sheet.12" ShapeID="_x0000_i1031" DrawAspect="Icon" ObjectID="_1789483125" r:id="rId33"/>
              </w:object>
            </w:r>
            <w:r w:rsidRPr="00D110CF">
              <w:rPr>
                <w:sz w:val="26"/>
              </w:rPr>
              <w:t xml:space="preserve"> </w:t>
            </w:r>
          </w:p>
          <w:p w14:paraId="4F015764" w14:textId="4DDCDCE1" w:rsidR="00987F8F" w:rsidRPr="00D110CF" w:rsidRDefault="00987F8F" w:rsidP="00A94E48">
            <w:pPr>
              <w:pStyle w:val="ListParagraph"/>
              <w:numPr>
                <w:ilvl w:val="0"/>
                <w:numId w:val="20"/>
              </w:numPr>
              <w:spacing w:line="288" w:lineRule="auto"/>
              <w:ind w:left="436"/>
              <w:jc w:val="both"/>
              <w:rPr>
                <w:sz w:val="26"/>
              </w:rPr>
            </w:pPr>
            <w:r w:rsidRPr="005A6837">
              <w:rPr>
                <w:sz w:val="26"/>
                <w:highlight w:val="yellow"/>
              </w:rPr>
              <w:t xml:space="preserve">Thứ tự hiển thị dữ </w:t>
            </w:r>
            <w:r w:rsidR="007D3F41">
              <w:rPr>
                <w:sz w:val="26"/>
                <w:highlight w:val="yellow"/>
              </w:rPr>
              <w:t>liệu báo cáo</w:t>
            </w:r>
            <w:r w:rsidRPr="005A6837">
              <w:rPr>
                <w:sz w:val="26"/>
                <w:highlight w:val="yellow"/>
              </w:rPr>
              <w:t>: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 xml:space="preserve">hực hiện, Dữ liệu </w:t>
            </w:r>
            <w:r>
              <w:rPr>
                <w:sz w:val="26"/>
                <w:highlight w:val="yellow"/>
              </w:rPr>
              <w:t>LK kế hoạch</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shd w:val="clear" w:color="auto" w:fill="auto"/>
          </w:tcPr>
          <w:p w14:paraId="01828840" w14:textId="77777777" w:rsidR="00536C8A" w:rsidRPr="00D110CF" w:rsidRDefault="00536C8A" w:rsidP="008E7F17">
            <w:pPr>
              <w:jc w:val="both"/>
              <w:rPr>
                <w:sz w:val="26"/>
                <w:szCs w:val="26"/>
                <w:lang w:val="pt-BR"/>
              </w:rPr>
            </w:pPr>
          </w:p>
        </w:tc>
      </w:tr>
      <w:tr w:rsidR="00536C8A" w:rsidRPr="00D110CF" w14:paraId="0499C912" w14:textId="77777777" w:rsidTr="008E7F17">
        <w:tc>
          <w:tcPr>
            <w:tcW w:w="4837" w:type="dxa"/>
            <w:shd w:val="clear" w:color="auto" w:fill="auto"/>
          </w:tcPr>
          <w:p w14:paraId="45988CF6" w14:textId="77777777" w:rsidR="00536C8A" w:rsidRPr="00D110CF" w:rsidRDefault="00536C8A" w:rsidP="008E7F17">
            <w:pPr>
              <w:pStyle w:val="ListParagraph"/>
              <w:jc w:val="both"/>
              <w:rPr>
                <w:sz w:val="26"/>
                <w:szCs w:val="26"/>
                <w:lang w:val="vi-VN"/>
              </w:rPr>
            </w:pPr>
          </w:p>
        </w:tc>
        <w:tc>
          <w:tcPr>
            <w:tcW w:w="3839" w:type="dxa"/>
            <w:shd w:val="clear" w:color="auto" w:fill="auto"/>
          </w:tcPr>
          <w:p w14:paraId="08649366" w14:textId="77777777" w:rsidR="00536C8A" w:rsidRPr="00D110CF" w:rsidRDefault="00536C8A" w:rsidP="008E7F17">
            <w:pPr>
              <w:pStyle w:val="Sothutu-1so"/>
              <w:rPr>
                <w:sz w:val="26"/>
                <w:lang w:val="vi-VN"/>
              </w:rPr>
            </w:pPr>
            <w:r w:rsidRPr="00D110CF">
              <w:rPr>
                <w:sz w:val="26"/>
                <w:lang w:val="vi-VN"/>
              </w:rPr>
              <w:t>Lưu ý:</w:t>
            </w:r>
          </w:p>
          <w:p w14:paraId="15775991" w14:textId="77777777" w:rsidR="00536C8A" w:rsidRPr="00D110CF" w:rsidRDefault="00536C8A" w:rsidP="008E7F17">
            <w:pPr>
              <w:pStyle w:val="Sothutu-1so"/>
              <w:ind w:firstLine="461"/>
              <w:rPr>
                <w:sz w:val="26"/>
                <w:lang w:val="vi-VN"/>
              </w:rPr>
            </w:pPr>
            <w:r w:rsidRPr="00D110CF">
              <w:rPr>
                <w:sz w:val="26"/>
                <w:lang w:val="vi-VN"/>
              </w:rPr>
              <w:t>o</w:t>
            </w:r>
            <w:r w:rsidRPr="00D110CF">
              <w:rPr>
                <w:sz w:val="26"/>
                <w:lang w:val="vi-VN"/>
              </w:rPr>
              <w:tab/>
              <w:t>Text lề trái, Số lề phải</w:t>
            </w:r>
          </w:p>
          <w:p w14:paraId="1EB3DB48" w14:textId="77777777" w:rsidR="00536C8A" w:rsidRPr="00D110CF" w:rsidRDefault="00536C8A" w:rsidP="008E7F17">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74F01732" w14:textId="77777777" w:rsidR="00536C8A" w:rsidRPr="00D110CF" w:rsidRDefault="00536C8A" w:rsidP="008E7F17">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39B6C24A" w14:textId="77777777" w:rsidR="00536C8A" w:rsidRPr="00D110CF" w:rsidRDefault="00536C8A" w:rsidP="008E7F17">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334864BB" w14:textId="77777777" w:rsidR="00536C8A" w:rsidRPr="00D110CF" w:rsidRDefault="00536C8A" w:rsidP="008E7F17">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7B4D1739" w14:textId="77777777" w:rsidR="00536C8A" w:rsidRPr="00D110CF" w:rsidRDefault="00536C8A" w:rsidP="008E7F17">
            <w:pPr>
              <w:pStyle w:val="Sothutu-1so"/>
              <w:ind w:firstLine="461"/>
              <w:rPr>
                <w:sz w:val="26"/>
                <w:lang w:val="vi-VN"/>
              </w:rPr>
            </w:pPr>
            <w:r w:rsidRPr="00D110CF">
              <w:rPr>
                <w:color w:val="212121"/>
                <w:sz w:val="26"/>
              </w:rPr>
              <w:lastRenderedPageBreak/>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684" w:type="dxa"/>
            <w:shd w:val="clear" w:color="auto" w:fill="auto"/>
          </w:tcPr>
          <w:p w14:paraId="5780D5E0" w14:textId="77777777" w:rsidR="00536C8A" w:rsidRPr="00D110CF" w:rsidRDefault="00536C8A" w:rsidP="008E7F17">
            <w:pPr>
              <w:jc w:val="both"/>
              <w:rPr>
                <w:sz w:val="26"/>
                <w:szCs w:val="26"/>
                <w:lang w:val="pt-BR"/>
              </w:rPr>
            </w:pPr>
          </w:p>
        </w:tc>
      </w:tr>
      <w:tr w:rsidR="00536C8A" w:rsidRPr="00D110CF" w14:paraId="770AD319" w14:textId="77777777" w:rsidTr="008E7F17">
        <w:tc>
          <w:tcPr>
            <w:tcW w:w="4837" w:type="dxa"/>
            <w:shd w:val="pct10" w:color="auto" w:fill="auto"/>
          </w:tcPr>
          <w:p w14:paraId="1AC37116" w14:textId="77777777" w:rsidR="00536C8A" w:rsidRPr="00D110CF" w:rsidRDefault="00536C8A" w:rsidP="008E7F17">
            <w:pPr>
              <w:jc w:val="both"/>
              <w:rPr>
                <w:sz w:val="26"/>
                <w:szCs w:val="26"/>
                <w:lang w:val="pt-BR"/>
              </w:rPr>
            </w:pPr>
          </w:p>
        </w:tc>
        <w:tc>
          <w:tcPr>
            <w:tcW w:w="3839" w:type="dxa"/>
            <w:shd w:val="pct10" w:color="auto" w:fill="auto"/>
          </w:tcPr>
          <w:p w14:paraId="56D61FA6" w14:textId="77777777" w:rsidR="00536C8A" w:rsidRPr="00D110CF" w:rsidRDefault="00536C8A" w:rsidP="008E7F17">
            <w:pPr>
              <w:jc w:val="both"/>
              <w:rPr>
                <w:sz w:val="26"/>
                <w:szCs w:val="26"/>
                <w:lang w:val="pt-BR"/>
              </w:rPr>
            </w:pPr>
          </w:p>
        </w:tc>
        <w:tc>
          <w:tcPr>
            <w:tcW w:w="684" w:type="dxa"/>
            <w:shd w:val="pct10" w:color="auto" w:fill="auto"/>
          </w:tcPr>
          <w:p w14:paraId="6F890828" w14:textId="77777777" w:rsidR="00536C8A" w:rsidRPr="00D110CF" w:rsidRDefault="00536C8A" w:rsidP="008E7F17">
            <w:pPr>
              <w:jc w:val="both"/>
              <w:rPr>
                <w:sz w:val="26"/>
                <w:szCs w:val="26"/>
                <w:lang w:val="pt-BR"/>
              </w:rPr>
            </w:pPr>
          </w:p>
        </w:tc>
      </w:tr>
    </w:tbl>
    <w:p w14:paraId="75516DED" w14:textId="77777777" w:rsidR="00536C8A" w:rsidRPr="00D110CF" w:rsidRDefault="00536C8A" w:rsidP="00536C8A">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Mô tả dòng sự kiện phụ (Alternative Flow)</w:t>
      </w:r>
    </w:p>
    <w:p w14:paraId="172A43F4" w14:textId="25C4FC3A" w:rsidR="00536C8A" w:rsidRPr="00D110CF" w:rsidRDefault="00536C8A" w:rsidP="00536C8A">
      <w:pPr>
        <w:ind w:left="0"/>
        <w:rPr>
          <w:color w:val="000000" w:themeColor="text1"/>
          <w:sz w:val="26"/>
          <w:szCs w:val="26"/>
        </w:rPr>
      </w:pPr>
      <w:r w:rsidRPr="00D110CF">
        <w:rPr>
          <w:color w:val="000000" w:themeColor="text1"/>
          <w:sz w:val="26"/>
          <w:szCs w:val="26"/>
        </w:rPr>
        <w:t>Chức năng không có luồng sự kiện phụ</w:t>
      </w:r>
    </w:p>
    <w:p w14:paraId="09862975" w14:textId="629B3E8C" w:rsidR="00A94E48" w:rsidRPr="00D110CF" w:rsidRDefault="00A94E48" w:rsidP="00A94E48">
      <w:pPr>
        <w:pStyle w:val="Heading4"/>
        <w:rPr>
          <w:rFonts w:ascii="Times New Roman" w:hAnsi="Times New Roman"/>
        </w:rPr>
      </w:pPr>
      <w:r w:rsidRPr="00D110CF">
        <w:rPr>
          <w:rFonts w:ascii="Times New Roman" w:hAnsi="Times New Roman"/>
        </w:rPr>
        <w:t>Báo cáo so sánh Thực hiện lũy kế so với KH khác</w:t>
      </w:r>
    </w:p>
    <w:p w14:paraId="7AF11A9C" w14:textId="77777777" w:rsidR="00A94E48" w:rsidRPr="00D110CF" w:rsidRDefault="00A94E48" w:rsidP="00A94E48">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94E48" w:rsidRPr="00D110CF" w14:paraId="79343723" w14:textId="77777777" w:rsidTr="008E7F17">
        <w:trPr>
          <w:trHeight w:val="284"/>
          <w:jc w:val="center"/>
        </w:trPr>
        <w:tc>
          <w:tcPr>
            <w:tcW w:w="1590" w:type="pct"/>
            <w:tcBorders>
              <w:top w:val="single" w:sz="18" w:space="0" w:color="808080"/>
              <w:left w:val="single" w:sz="18" w:space="0" w:color="808080"/>
            </w:tcBorders>
            <w:shd w:val="clear" w:color="auto" w:fill="F3F3F3"/>
            <w:vAlign w:val="center"/>
          </w:tcPr>
          <w:p w14:paraId="0E96B9DA" w14:textId="77777777" w:rsidR="00A94E48" w:rsidRPr="00D110CF" w:rsidRDefault="00A94E48" w:rsidP="008E7F17">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47649851" w14:textId="06FDBF79" w:rsidR="00A94E48" w:rsidRPr="00D110CF" w:rsidRDefault="00A94E48" w:rsidP="008E7F17">
            <w:pPr>
              <w:pStyle w:val="BodyText"/>
              <w:ind w:left="0"/>
              <w:rPr>
                <w:color w:val="000000" w:themeColor="text1"/>
                <w:sz w:val="26"/>
                <w:szCs w:val="26"/>
                <w:lang w:val="vi-VN" w:eastAsia="ar-SA"/>
              </w:rPr>
            </w:pPr>
            <w:r w:rsidRPr="00D110CF">
              <w:rPr>
                <w:sz w:val="26"/>
                <w:szCs w:val="26"/>
              </w:rPr>
              <w:t>Báo cáo so sánh Thực hiện lũy kế so với KH khác</w:t>
            </w:r>
            <w:r w:rsidRPr="00D110CF">
              <w:rPr>
                <w:color w:val="000000" w:themeColor="text1"/>
                <w:sz w:val="26"/>
                <w:szCs w:val="26"/>
                <w:lang w:val="vi-VN" w:eastAsia="ar-SA"/>
              </w:rPr>
              <w:t xml:space="preserve"> </w:t>
            </w:r>
          </w:p>
        </w:tc>
      </w:tr>
      <w:tr w:rsidR="00A94E48" w:rsidRPr="00D110CF" w14:paraId="53DD9954" w14:textId="77777777" w:rsidTr="008E7F17">
        <w:trPr>
          <w:trHeight w:val="284"/>
          <w:jc w:val="center"/>
        </w:trPr>
        <w:tc>
          <w:tcPr>
            <w:tcW w:w="1590" w:type="pct"/>
            <w:tcBorders>
              <w:left w:val="single" w:sz="18" w:space="0" w:color="808080"/>
            </w:tcBorders>
            <w:shd w:val="clear" w:color="auto" w:fill="F3F3F3"/>
            <w:vAlign w:val="center"/>
          </w:tcPr>
          <w:p w14:paraId="63342024" w14:textId="77777777" w:rsidR="00A94E48" w:rsidRPr="00D110CF" w:rsidRDefault="00A94E48" w:rsidP="008E7F17">
            <w:pPr>
              <w:ind w:left="142"/>
              <w:rPr>
                <w:b/>
                <w:sz w:val="26"/>
                <w:szCs w:val="26"/>
              </w:rPr>
            </w:pPr>
            <w:r w:rsidRPr="00D110CF">
              <w:rPr>
                <w:b/>
                <w:sz w:val="26"/>
                <w:szCs w:val="26"/>
              </w:rPr>
              <w:t>Mô tả</w:t>
            </w:r>
          </w:p>
        </w:tc>
        <w:tc>
          <w:tcPr>
            <w:tcW w:w="3410" w:type="pct"/>
            <w:tcBorders>
              <w:right w:val="single" w:sz="18" w:space="0" w:color="808080"/>
            </w:tcBorders>
            <w:vAlign w:val="center"/>
          </w:tcPr>
          <w:p w14:paraId="61C1EA9B" w14:textId="355C1793" w:rsidR="00A94E48" w:rsidRPr="00D110CF" w:rsidRDefault="00A94E48" w:rsidP="008E7F17">
            <w:pPr>
              <w:pStyle w:val="BodyText"/>
              <w:ind w:left="0"/>
              <w:rPr>
                <w:sz w:val="26"/>
                <w:szCs w:val="26"/>
                <w:lang w:val="vi-VN" w:eastAsia="ar-SA"/>
              </w:rPr>
            </w:pPr>
            <w:r w:rsidRPr="00D110CF">
              <w:rPr>
                <w:sz w:val="26"/>
                <w:szCs w:val="26"/>
                <w:lang w:eastAsia="ar-SA"/>
              </w:rPr>
              <w:t xml:space="preserve">- </w:t>
            </w:r>
            <w:r w:rsidRPr="00D110CF">
              <w:rPr>
                <w:sz w:val="26"/>
                <w:szCs w:val="26"/>
                <w:lang w:val="vi-VN" w:eastAsia="ar-SA"/>
              </w:rPr>
              <w:t xml:space="preserve">Xử lý dữ liệu </w:t>
            </w:r>
            <w:r w:rsidRPr="00D110CF">
              <w:rPr>
                <w:sz w:val="26"/>
                <w:szCs w:val="26"/>
              </w:rPr>
              <w:t>Báo cáo so sánh Thực hiện lũy kế so với KH khác</w:t>
            </w:r>
            <w:r w:rsidRPr="00D110CF">
              <w:rPr>
                <w:sz w:val="26"/>
                <w:szCs w:val="26"/>
                <w:lang w:val="vi-VN" w:eastAsia="ar-SA"/>
              </w:rPr>
              <w:t xml:space="preserve"> </w:t>
            </w:r>
          </w:p>
          <w:p w14:paraId="67521ADE" w14:textId="46E9F918" w:rsidR="00A94E48" w:rsidRPr="00D110CF" w:rsidRDefault="00A94E48" w:rsidP="008E7F17">
            <w:pPr>
              <w:pStyle w:val="BodyText"/>
              <w:ind w:left="0"/>
              <w:rPr>
                <w:sz w:val="26"/>
                <w:szCs w:val="26"/>
                <w:lang w:eastAsia="ar-SA"/>
              </w:rPr>
            </w:pPr>
            <w:r w:rsidRPr="00D110CF">
              <w:rPr>
                <w:sz w:val="26"/>
                <w:szCs w:val="26"/>
                <w:lang w:eastAsia="ar-SA"/>
              </w:rPr>
              <w:t xml:space="preserve">- Tìm kiếm và export </w:t>
            </w:r>
            <w:r w:rsidRPr="00D110CF">
              <w:rPr>
                <w:sz w:val="26"/>
                <w:szCs w:val="26"/>
              </w:rPr>
              <w:t>Báo cáo so sánh Thực hiện lũy kế so với KH khác</w:t>
            </w:r>
          </w:p>
        </w:tc>
      </w:tr>
      <w:tr w:rsidR="00A94E48" w:rsidRPr="00D110CF" w14:paraId="0A96AE0C" w14:textId="77777777" w:rsidTr="008E7F17">
        <w:trPr>
          <w:trHeight w:val="395"/>
          <w:jc w:val="center"/>
        </w:trPr>
        <w:tc>
          <w:tcPr>
            <w:tcW w:w="1590" w:type="pct"/>
            <w:tcBorders>
              <w:left w:val="single" w:sz="18" w:space="0" w:color="808080"/>
            </w:tcBorders>
            <w:shd w:val="clear" w:color="auto" w:fill="F3F3F3"/>
            <w:vAlign w:val="center"/>
          </w:tcPr>
          <w:p w14:paraId="77500DD2" w14:textId="77777777" w:rsidR="00A94E48" w:rsidRPr="00D110CF" w:rsidRDefault="00A94E48" w:rsidP="008E7F17">
            <w:pPr>
              <w:ind w:left="142"/>
              <w:rPr>
                <w:b/>
                <w:sz w:val="26"/>
                <w:szCs w:val="26"/>
              </w:rPr>
            </w:pPr>
            <w:r w:rsidRPr="00D110CF">
              <w:rPr>
                <w:b/>
                <w:sz w:val="26"/>
                <w:szCs w:val="26"/>
              </w:rPr>
              <w:t>Tác  nhân</w:t>
            </w:r>
          </w:p>
        </w:tc>
        <w:tc>
          <w:tcPr>
            <w:tcW w:w="3410" w:type="pct"/>
            <w:tcBorders>
              <w:right w:val="single" w:sz="18" w:space="0" w:color="808080"/>
            </w:tcBorders>
            <w:vAlign w:val="center"/>
          </w:tcPr>
          <w:p w14:paraId="552F171E" w14:textId="77777777" w:rsidR="00A94E48" w:rsidRPr="00D110CF" w:rsidRDefault="00A94E48" w:rsidP="008E7F17">
            <w:pPr>
              <w:ind w:left="0"/>
              <w:rPr>
                <w:sz w:val="26"/>
                <w:szCs w:val="26"/>
              </w:rPr>
            </w:pPr>
            <w:r w:rsidRPr="00D110CF">
              <w:rPr>
                <w:sz w:val="26"/>
                <w:szCs w:val="26"/>
              </w:rPr>
              <w:t>Người dùng</w:t>
            </w:r>
          </w:p>
        </w:tc>
      </w:tr>
      <w:tr w:rsidR="00A94E48" w:rsidRPr="00D110CF" w14:paraId="4DA996E1" w14:textId="77777777" w:rsidTr="008E7F17">
        <w:trPr>
          <w:trHeight w:val="378"/>
          <w:jc w:val="center"/>
        </w:trPr>
        <w:tc>
          <w:tcPr>
            <w:tcW w:w="1590" w:type="pct"/>
            <w:tcBorders>
              <w:left w:val="single" w:sz="18" w:space="0" w:color="808080"/>
            </w:tcBorders>
            <w:shd w:val="clear" w:color="auto" w:fill="F3F3F3"/>
            <w:vAlign w:val="center"/>
          </w:tcPr>
          <w:p w14:paraId="519FB529" w14:textId="77777777" w:rsidR="00A94E48" w:rsidRPr="00D110CF" w:rsidRDefault="00A94E48" w:rsidP="008E7F17">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76F5C593" w14:textId="77777777" w:rsidR="00A94E48" w:rsidRPr="00D110CF" w:rsidRDefault="00A94E48" w:rsidP="008E7F17">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A94E48" w:rsidRPr="00D110CF" w14:paraId="199C1A1E" w14:textId="77777777" w:rsidTr="008E7F17">
        <w:trPr>
          <w:trHeight w:val="530"/>
          <w:jc w:val="center"/>
        </w:trPr>
        <w:tc>
          <w:tcPr>
            <w:tcW w:w="1590" w:type="pct"/>
            <w:tcBorders>
              <w:left w:val="single" w:sz="18" w:space="0" w:color="808080"/>
              <w:bottom w:val="single" w:sz="8" w:space="0" w:color="808080"/>
            </w:tcBorders>
            <w:shd w:val="clear" w:color="auto" w:fill="F3F3F3"/>
            <w:vAlign w:val="center"/>
          </w:tcPr>
          <w:p w14:paraId="7E0E26F4" w14:textId="77777777" w:rsidR="00A94E48" w:rsidRPr="00D110CF" w:rsidRDefault="00A94E48" w:rsidP="008E7F17">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7FF94A16" w14:textId="77777777" w:rsidR="00A94E48" w:rsidRPr="00D110CF" w:rsidRDefault="00A94E48" w:rsidP="008E7F17">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A94E48" w:rsidRPr="00D110CF" w14:paraId="3FE9A620" w14:textId="77777777" w:rsidTr="008E7F17">
        <w:trPr>
          <w:trHeight w:val="284"/>
          <w:jc w:val="center"/>
        </w:trPr>
        <w:tc>
          <w:tcPr>
            <w:tcW w:w="1590" w:type="pct"/>
            <w:tcBorders>
              <w:left w:val="single" w:sz="18" w:space="0" w:color="808080"/>
              <w:bottom w:val="single" w:sz="4" w:space="0" w:color="808080"/>
            </w:tcBorders>
            <w:shd w:val="clear" w:color="auto" w:fill="F3F3F3"/>
            <w:vAlign w:val="center"/>
          </w:tcPr>
          <w:p w14:paraId="14A2A893" w14:textId="77777777" w:rsidR="00A94E48" w:rsidRPr="00D110CF" w:rsidRDefault="00A94E48" w:rsidP="008E7F17">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3F29C14E" w14:textId="77777777" w:rsidR="00A94E48" w:rsidRPr="00D110CF" w:rsidRDefault="00A94E48" w:rsidP="008E7F17">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A94E48" w:rsidRPr="00D110CF" w14:paraId="27AD29C6" w14:textId="77777777" w:rsidTr="008E7F17">
        <w:trPr>
          <w:trHeight w:val="284"/>
          <w:jc w:val="center"/>
        </w:trPr>
        <w:tc>
          <w:tcPr>
            <w:tcW w:w="1590" w:type="pct"/>
            <w:tcBorders>
              <w:left w:val="single" w:sz="18" w:space="0" w:color="808080"/>
              <w:bottom w:val="single" w:sz="18" w:space="0" w:color="808080"/>
            </w:tcBorders>
            <w:shd w:val="clear" w:color="auto" w:fill="F3F3F3"/>
            <w:vAlign w:val="center"/>
          </w:tcPr>
          <w:p w14:paraId="0196FCD6" w14:textId="77777777" w:rsidR="00A94E48" w:rsidRPr="00D110CF" w:rsidRDefault="00A94E48" w:rsidP="008E7F17">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186E3DBD" w14:textId="77777777" w:rsidR="00A94E48" w:rsidRPr="00D110CF" w:rsidRDefault="00A94E48" w:rsidP="008E7F17">
            <w:pPr>
              <w:pStyle w:val="tvNote"/>
              <w:rPr>
                <w:i w:val="0"/>
                <w:color w:val="000000" w:themeColor="text1"/>
                <w:sz w:val="26"/>
                <w:szCs w:val="26"/>
                <w:lang w:val="vi-VN"/>
              </w:rPr>
            </w:pPr>
            <w:r w:rsidRPr="00D110CF">
              <w:rPr>
                <w:i w:val="0"/>
                <w:color w:val="000000" w:themeColor="text1"/>
                <w:sz w:val="26"/>
                <w:szCs w:val="26"/>
                <w:lang w:val="vi-VN"/>
              </w:rPr>
              <w:t>N/A</w:t>
            </w:r>
          </w:p>
          <w:p w14:paraId="584344A4" w14:textId="77777777" w:rsidR="00A94E48" w:rsidRPr="00D110CF" w:rsidRDefault="00A94E48" w:rsidP="008E7F17">
            <w:pPr>
              <w:pStyle w:val="BodyText"/>
              <w:ind w:left="0"/>
              <w:rPr>
                <w:color w:val="000000" w:themeColor="text1"/>
                <w:sz w:val="26"/>
                <w:szCs w:val="26"/>
              </w:rPr>
            </w:pPr>
          </w:p>
        </w:tc>
      </w:tr>
    </w:tbl>
    <w:p w14:paraId="39285929" w14:textId="77777777" w:rsidR="00A94E48" w:rsidRPr="00D110CF" w:rsidRDefault="00A94E48" w:rsidP="00A94E48">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lastRenderedPageBreak/>
        <w:t>Màn hình</w:t>
      </w:r>
    </w:p>
    <w:p w14:paraId="5BF157A1" w14:textId="2FE162F1" w:rsidR="00A94E48" w:rsidRPr="00D110CF" w:rsidRDefault="000055E1" w:rsidP="00A94E48">
      <w:pPr>
        <w:ind w:left="90"/>
        <w:jc w:val="center"/>
        <w:rPr>
          <w:sz w:val="26"/>
          <w:szCs w:val="26"/>
          <w:lang w:eastAsia="ar-SA"/>
        </w:rPr>
      </w:pPr>
      <w:r w:rsidRPr="000055E1">
        <w:rPr>
          <w:sz w:val="26"/>
          <w:szCs w:val="26"/>
          <w:lang w:eastAsia="ar-SA"/>
        </w:rPr>
        <w:drawing>
          <wp:inline distT="0" distB="0" distL="0" distR="0" wp14:anchorId="749D7C55" wp14:editId="20B1408B">
            <wp:extent cx="5941695" cy="33420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342005"/>
                    </a:xfrm>
                    <a:prstGeom prst="rect">
                      <a:avLst/>
                    </a:prstGeom>
                  </pic:spPr>
                </pic:pic>
              </a:graphicData>
            </a:graphic>
          </wp:inline>
        </w:drawing>
      </w:r>
    </w:p>
    <w:p w14:paraId="54BB9E3E" w14:textId="105CCEDA" w:rsidR="00A94E48" w:rsidRPr="00D110CF" w:rsidRDefault="00A94E48" w:rsidP="00A94E48">
      <w:pPr>
        <w:ind w:left="0"/>
        <w:jc w:val="center"/>
        <w:rPr>
          <w:sz w:val="26"/>
          <w:szCs w:val="26"/>
          <w:lang w:eastAsia="ar-SA"/>
        </w:rPr>
      </w:pPr>
      <w:r w:rsidRPr="00D110CF">
        <w:rPr>
          <w:sz w:val="26"/>
          <w:szCs w:val="26"/>
          <w:lang w:val="vi-VN" w:eastAsia="ar-SA"/>
        </w:rPr>
        <w:t xml:space="preserve">Hình </w:t>
      </w:r>
      <w:r w:rsidR="000055E1">
        <w:rPr>
          <w:sz w:val="26"/>
          <w:szCs w:val="26"/>
          <w:lang w:eastAsia="ar-SA"/>
        </w:rPr>
        <w:t>6</w:t>
      </w:r>
      <w:r w:rsidRPr="00D110CF">
        <w:rPr>
          <w:sz w:val="26"/>
          <w:szCs w:val="26"/>
          <w:lang w:val="vi-VN" w:eastAsia="ar-SA"/>
        </w:rPr>
        <w:t xml:space="preserve">. Giao diện </w:t>
      </w:r>
      <w:r w:rsidR="002C7681" w:rsidRPr="00D110CF">
        <w:rPr>
          <w:sz w:val="26"/>
          <w:szCs w:val="26"/>
        </w:rPr>
        <w:t>Báo cáo so sánh Thực hiện lũy kế so với KH khác</w:t>
      </w:r>
      <w:r w:rsidR="002C7681" w:rsidRPr="00D110CF" w:rsidDel="00965D42">
        <w:rPr>
          <w:sz w:val="26"/>
          <w:szCs w:val="26"/>
        </w:rPr>
        <w:t xml:space="preserve"> </w:t>
      </w:r>
      <w:r w:rsidR="002C7681" w:rsidRPr="00D110CF">
        <w:rPr>
          <w:sz w:val="26"/>
          <w:szCs w:val="26"/>
        </w:rPr>
        <w:t xml:space="preserve"> </w:t>
      </w:r>
    </w:p>
    <w:p w14:paraId="3CB299CC" w14:textId="77777777" w:rsidR="00A94E48" w:rsidRPr="00D110CF" w:rsidRDefault="00A94E48" w:rsidP="00A94E48">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839"/>
        <w:gridCol w:w="684"/>
      </w:tblGrid>
      <w:tr w:rsidR="00A94E48" w:rsidRPr="00D110CF" w14:paraId="0B4FFDA4" w14:textId="77777777" w:rsidTr="008E7F17">
        <w:trPr>
          <w:trHeight w:val="530"/>
        </w:trPr>
        <w:tc>
          <w:tcPr>
            <w:tcW w:w="4837" w:type="dxa"/>
            <w:shd w:val="pct5" w:color="auto" w:fill="auto"/>
          </w:tcPr>
          <w:p w14:paraId="2AC308D1" w14:textId="77777777" w:rsidR="00A94E48" w:rsidRPr="00D110CF" w:rsidRDefault="00A94E48" w:rsidP="008E7F17">
            <w:pPr>
              <w:ind w:left="0"/>
              <w:jc w:val="center"/>
              <w:rPr>
                <w:b/>
                <w:sz w:val="26"/>
                <w:szCs w:val="26"/>
                <w:lang w:val="vi-VN"/>
              </w:rPr>
            </w:pPr>
            <w:r w:rsidRPr="00D110CF">
              <w:rPr>
                <w:b/>
                <w:sz w:val="26"/>
                <w:szCs w:val="26"/>
                <w:lang w:val="vi-VN"/>
              </w:rPr>
              <w:t>Hành động của tác nhân</w:t>
            </w:r>
          </w:p>
        </w:tc>
        <w:tc>
          <w:tcPr>
            <w:tcW w:w="3839" w:type="dxa"/>
            <w:shd w:val="pct5" w:color="auto" w:fill="auto"/>
          </w:tcPr>
          <w:p w14:paraId="17360E5F" w14:textId="77777777" w:rsidR="00A94E48" w:rsidRPr="00D110CF" w:rsidRDefault="00A94E48" w:rsidP="008E7F17">
            <w:pPr>
              <w:ind w:left="0"/>
              <w:jc w:val="center"/>
              <w:rPr>
                <w:b/>
                <w:sz w:val="26"/>
                <w:szCs w:val="26"/>
                <w:lang w:val="vi-VN"/>
              </w:rPr>
            </w:pPr>
            <w:r w:rsidRPr="00D110CF">
              <w:rPr>
                <w:b/>
                <w:sz w:val="26"/>
                <w:szCs w:val="26"/>
                <w:lang w:val="vi-VN"/>
              </w:rPr>
              <w:t>Phản ứng của hệ thống</w:t>
            </w:r>
          </w:p>
        </w:tc>
        <w:tc>
          <w:tcPr>
            <w:tcW w:w="684" w:type="dxa"/>
            <w:shd w:val="pct5" w:color="auto" w:fill="auto"/>
          </w:tcPr>
          <w:p w14:paraId="0FD22131" w14:textId="77777777" w:rsidR="00A94E48" w:rsidRPr="00D110CF" w:rsidRDefault="00A94E48" w:rsidP="008E7F17">
            <w:pPr>
              <w:ind w:left="0"/>
              <w:jc w:val="center"/>
              <w:rPr>
                <w:b/>
                <w:sz w:val="26"/>
                <w:szCs w:val="26"/>
                <w:lang w:val="vi-VN"/>
              </w:rPr>
            </w:pPr>
            <w:r w:rsidRPr="00D110CF">
              <w:rPr>
                <w:b/>
                <w:sz w:val="26"/>
                <w:szCs w:val="26"/>
                <w:lang w:val="vi-VN"/>
              </w:rPr>
              <w:t>Dữ liệu liên quan (C/R/U/D)</w:t>
            </w:r>
          </w:p>
        </w:tc>
      </w:tr>
      <w:tr w:rsidR="00A94E48" w:rsidRPr="00D110CF" w14:paraId="37282B44" w14:textId="77777777" w:rsidTr="008E7F17">
        <w:trPr>
          <w:trHeight w:val="494"/>
        </w:trPr>
        <w:tc>
          <w:tcPr>
            <w:tcW w:w="4837" w:type="dxa"/>
          </w:tcPr>
          <w:p w14:paraId="16C22FD5" w14:textId="22A1A190" w:rsidR="00A94E48" w:rsidRPr="00D110CF" w:rsidRDefault="00A94E48" w:rsidP="00A94E48">
            <w:pPr>
              <w:pStyle w:val="Sothutu-1so"/>
              <w:numPr>
                <w:ilvl w:val="0"/>
                <w:numId w:val="37"/>
              </w:numPr>
              <w:rPr>
                <w:sz w:val="26"/>
                <w:lang w:val="vi-VN"/>
              </w:rPr>
            </w:pPr>
            <w:r w:rsidRPr="00D110CF">
              <w:rPr>
                <w:sz w:val="26"/>
                <w:lang w:val="vi-VN"/>
              </w:rPr>
              <w:t>Truy cập menu Báo cáo so sánh</w:t>
            </w:r>
          </w:p>
        </w:tc>
        <w:tc>
          <w:tcPr>
            <w:tcW w:w="3839" w:type="dxa"/>
          </w:tcPr>
          <w:p w14:paraId="32B1BB26" w14:textId="4EA8C76D" w:rsidR="00A94E48" w:rsidRPr="00D110CF" w:rsidRDefault="00A94E48" w:rsidP="00A94E48">
            <w:pPr>
              <w:pStyle w:val="Sothutu-1so"/>
              <w:numPr>
                <w:ilvl w:val="0"/>
                <w:numId w:val="37"/>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684" w:type="dxa"/>
          </w:tcPr>
          <w:p w14:paraId="67656031" w14:textId="77777777" w:rsidR="00A94E48" w:rsidRPr="00D110CF" w:rsidRDefault="00A94E48" w:rsidP="008E7F17">
            <w:pPr>
              <w:ind w:left="0"/>
              <w:jc w:val="both"/>
              <w:rPr>
                <w:sz w:val="26"/>
                <w:szCs w:val="26"/>
              </w:rPr>
            </w:pPr>
            <w:r w:rsidRPr="00D110CF">
              <w:rPr>
                <w:sz w:val="26"/>
                <w:szCs w:val="26"/>
              </w:rPr>
              <w:t>R</w:t>
            </w:r>
          </w:p>
        </w:tc>
      </w:tr>
      <w:tr w:rsidR="00A94E48" w:rsidRPr="00D110CF" w14:paraId="26D89F8D" w14:textId="77777777" w:rsidTr="008E7F17">
        <w:tc>
          <w:tcPr>
            <w:tcW w:w="4837" w:type="dxa"/>
          </w:tcPr>
          <w:p w14:paraId="1B10A606" w14:textId="77777777" w:rsidR="00A94E48" w:rsidRPr="00D110CF" w:rsidRDefault="00A94E48" w:rsidP="00A94E48">
            <w:pPr>
              <w:pStyle w:val="Sothutu-1so"/>
              <w:numPr>
                <w:ilvl w:val="0"/>
                <w:numId w:val="37"/>
              </w:numPr>
              <w:rPr>
                <w:sz w:val="26"/>
              </w:rPr>
            </w:pPr>
            <w:r w:rsidRPr="00D110CF">
              <w:rPr>
                <w:sz w:val="26"/>
              </w:rPr>
              <w:t xml:space="preserve">Nhập thông tin để </w:t>
            </w:r>
            <w:r w:rsidRPr="00D110CF">
              <w:rPr>
                <w:sz w:val="26"/>
                <w:lang w:val="vi-VN"/>
              </w:rPr>
              <w:t>lọc báo cáo:</w:t>
            </w:r>
          </w:p>
          <w:p w14:paraId="68BDF13E" w14:textId="77777777" w:rsidR="00A94E48" w:rsidRPr="00D110CF" w:rsidRDefault="00A94E48" w:rsidP="008E7F17">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 xml:space="preserve">Cho phép chọn 1 hoặc </w:t>
            </w:r>
            <w:r w:rsidRPr="00D110CF">
              <w:rPr>
                <w:sz w:val="26"/>
              </w:rPr>
              <w:lastRenderedPageBreak/>
              <w:t>nhiều giá trị</w:t>
            </w:r>
            <w:r w:rsidRPr="00D110CF">
              <w:rPr>
                <w:sz w:val="26"/>
                <w:lang w:val="vi-VN"/>
              </w:rPr>
              <w:t xml:space="preserve">. Danh sách công ty lấy từ danh mục đơn vị. </w:t>
            </w:r>
          </w:p>
          <w:p w14:paraId="59DCD926" w14:textId="77777777" w:rsidR="00A94E48" w:rsidRPr="00D110CF" w:rsidRDefault="00A94E48" w:rsidP="008E7F17">
            <w:pPr>
              <w:pStyle w:val="Sothutu-1so"/>
              <w:numPr>
                <w:ilvl w:val="0"/>
                <w:numId w:val="20"/>
              </w:numPr>
              <w:rPr>
                <w:sz w:val="26"/>
              </w:rPr>
            </w:pPr>
            <w:r w:rsidRPr="00D110CF">
              <w:rPr>
                <w:sz w:val="26"/>
                <w:lang w:val="vi-VN"/>
              </w:rPr>
              <w:t>Loại báo cáo*: combobox, cho phép chọn 1 giá trị. Danh sách các giá trị trong combobox:</w:t>
            </w:r>
          </w:p>
          <w:p w14:paraId="088369CA" w14:textId="77777777" w:rsidR="00A94E48" w:rsidRPr="00D110CF" w:rsidRDefault="00A94E48" w:rsidP="008E7F17">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347E1BD6" w14:textId="77777777" w:rsidR="00A94E48" w:rsidRPr="00D110CF" w:rsidRDefault="00A94E48" w:rsidP="008E7F17">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64FEB615" w14:textId="77777777" w:rsidR="00A94E48" w:rsidRPr="00D110CF" w:rsidRDefault="00A94E48"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1A9C3F90" w14:textId="77777777" w:rsidR="00A94E48" w:rsidRPr="00D110CF" w:rsidRDefault="00A94E48"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773F3B6B" w14:textId="77777777" w:rsidR="00A94E48" w:rsidRPr="00D110CF" w:rsidRDefault="00A94E48"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4FD77C58" w14:textId="77777777" w:rsidR="00A94E48" w:rsidRPr="00D110CF" w:rsidRDefault="00A94E48"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18CA1B35" w14:textId="77777777" w:rsidR="00A94E48" w:rsidRPr="00D110CF" w:rsidRDefault="00A94E48" w:rsidP="008E7F17">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1C826E90" w14:textId="77777777" w:rsidR="00A94E48" w:rsidRPr="00D110CF" w:rsidRDefault="00A94E48" w:rsidP="008E7F17">
            <w:pPr>
              <w:pStyle w:val="ListParagraph"/>
              <w:spacing w:line="288" w:lineRule="auto"/>
              <w:ind w:left="1440"/>
              <w:jc w:val="both"/>
              <w:rPr>
                <w:sz w:val="26"/>
                <w:szCs w:val="26"/>
                <w:lang w:val="vi-VN"/>
              </w:rPr>
            </w:pPr>
            <w:r w:rsidRPr="00D110CF">
              <w:rPr>
                <w:sz w:val="26"/>
                <w:szCs w:val="26"/>
                <w:lang w:val="vi-VN"/>
              </w:rPr>
              <w:t xml:space="preserve">+ Báo cáo so sánh lũy kế thực hiện với kế hoạch năm </w:t>
            </w:r>
          </w:p>
          <w:p w14:paraId="52D84787" w14:textId="77777777" w:rsidR="00A94E48" w:rsidRPr="00D110CF" w:rsidRDefault="00A94E48" w:rsidP="008E7F17">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4E3CEF3E" w14:textId="77777777" w:rsidR="00A94E48" w:rsidRPr="00D110CF" w:rsidRDefault="00A94E48" w:rsidP="008E7F17">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12B2F844" w14:textId="77777777" w:rsidR="00A94E48" w:rsidRPr="00D110CF" w:rsidRDefault="00A94E48" w:rsidP="008E7F17">
            <w:pPr>
              <w:pStyle w:val="Sothutu-1so"/>
              <w:ind w:left="904"/>
              <w:rPr>
                <w:sz w:val="26"/>
                <w:lang w:val="vi-VN"/>
              </w:rPr>
            </w:pPr>
            <w:r w:rsidRPr="00D110CF">
              <w:rPr>
                <w:sz w:val="26"/>
                <w:lang w:val="vi-VN"/>
              </w:rPr>
              <w:t>+ Báo cáo tháng,</w:t>
            </w:r>
          </w:p>
          <w:p w14:paraId="76EAFAE7" w14:textId="77777777" w:rsidR="00A94E48" w:rsidRPr="00D110CF" w:rsidRDefault="00A94E48" w:rsidP="008E7F17">
            <w:pPr>
              <w:pStyle w:val="Sothutu-1so"/>
              <w:ind w:left="904"/>
              <w:rPr>
                <w:sz w:val="26"/>
                <w:lang w:val="vi-VN"/>
              </w:rPr>
            </w:pPr>
            <w:r w:rsidRPr="00D110CF">
              <w:rPr>
                <w:sz w:val="26"/>
                <w:lang w:val="vi-VN"/>
              </w:rPr>
              <w:t>+ Báo cáo quý,</w:t>
            </w:r>
          </w:p>
          <w:p w14:paraId="2FA86495" w14:textId="77777777" w:rsidR="00A94E48" w:rsidRPr="00D110CF" w:rsidRDefault="00A94E48" w:rsidP="008E7F17">
            <w:pPr>
              <w:pStyle w:val="Sothutu-1so"/>
              <w:ind w:left="904"/>
              <w:rPr>
                <w:sz w:val="26"/>
                <w:lang w:val="vi-VN"/>
              </w:rPr>
            </w:pPr>
            <w:r w:rsidRPr="00D110CF">
              <w:rPr>
                <w:sz w:val="26"/>
                <w:lang w:val="vi-VN"/>
              </w:rPr>
              <w:t xml:space="preserve">+ Báo cáo năm, </w:t>
            </w:r>
          </w:p>
          <w:p w14:paraId="6A277AEC" w14:textId="77777777" w:rsidR="00A94E48" w:rsidRPr="00D110CF" w:rsidRDefault="00A94E48" w:rsidP="008E7F17">
            <w:pPr>
              <w:pStyle w:val="Sothutu-1so"/>
              <w:ind w:left="904"/>
              <w:rPr>
                <w:sz w:val="26"/>
                <w:lang w:val="vi-VN"/>
              </w:rPr>
            </w:pPr>
            <w:r w:rsidRPr="00D110CF">
              <w:rPr>
                <w:sz w:val="26"/>
                <w:lang w:val="vi-VN"/>
              </w:rPr>
              <w:t xml:space="preserve">+ Báo cáo 6 tháng đầu năm, </w:t>
            </w:r>
          </w:p>
          <w:p w14:paraId="07A3A4ED" w14:textId="77777777" w:rsidR="00A94E48" w:rsidRPr="00D110CF" w:rsidRDefault="00A94E48" w:rsidP="008E7F17">
            <w:pPr>
              <w:pStyle w:val="Sothutu-1so"/>
              <w:ind w:left="904"/>
              <w:rPr>
                <w:sz w:val="26"/>
                <w:lang w:val="vi-VN"/>
              </w:rPr>
            </w:pPr>
            <w:r w:rsidRPr="00D110CF">
              <w:rPr>
                <w:sz w:val="26"/>
                <w:lang w:val="vi-VN"/>
              </w:rPr>
              <w:t xml:space="preserve">+ Báo cáo 6 tháng cuối năm, </w:t>
            </w:r>
          </w:p>
          <w:p w14:paraId="2BFACEDF" w14:textId="77777777" w:rsidR="00A94E48" w:rsidRPr="00D110CF" w:rsidRDefault="00A94E48" w:rsidP="008E7F17">
            <w:pPr>
              <w:pStyle w:val="Sothutu-1so"/>
              <w:ind w:left="904"/>
              <w:rPr>
                <w:sz w:val="26"/>
                <w:lang w:val="vi-VN"/>
              </w:rPr>
            </w:pPr>
            <w:r w:rsidRPr="00D110CF">
              <w:rPr>
                <w:sz w:val="26"/>
                <w:lang w:val="vi-VN"/>
              </w:rPr>
              <w:t xml:space="preserve">+ Báo cáo 9 tháng đầu năm </w:t>
            </w:r>
          </w:p>
          <w:p w14:paraId="4FDF1262" w14:textId="04A4C3A4" w:rsidR="00A94E48" w:rsidRPr="00D110CF" w:rsidRDefault="00A94E48" w:rsidP="008E7F17">
            <w:pPr>
              <w:pStyle w:val="Sothutu-1so"/>
              <w:numPr>
                <w:ilvl w:val="0"/>
                <w:numId w:val="20"/>
              </w:numPr>
              <w:rPr>
                <w:sz w:val="26"/>
                <w:lang w:val="vi-VN"/>
              </w:rPr>
            </w:pPr>
            <w:r w:rsidRPr="00D110CF">
              <w:rPr>
                <w:sz w:val="26"/>
                <w:lang w:val="vi-VN"/>
              </w:rPr>
              <w:t xml:space="preserve">Tháng: combobox, cho phép chọn 1 giá trị, mặc định disable, chỉ enable khi người dùng chọn Kỳ báo cáo </w:t>
            </w:r>
            <w:r w:rsidRPr="00D110CF">
              <w:rPr>
                <w:sz w:val="26"/>
                <w:lang w:val="vi-VN"/>
              </w:rPr>
              <w:lastRenderedPageBreak/>
              <w:t>“tháng”. Danh sách giá trị trong combobox: 12 tháng trong năm, sắp xếp theo thứ tự tăng dần.</w:t>
            </w:r>
          </w:p>
          <w:p w14:paraId="3FF22D7D" w14:textId="47CB1D22"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3BD11D7B" w14:textId="77777777" w:rsidR="00A94E48" w:rsidRPr="00D110CF" w:rsidRDefault="00A94E48" w:rsidP="008E7F17">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6064D664" w14:textId="6CAE763A" w:rsidR="00A94E48" w:rsidRPr="00D110CF" w:rsidRDefault="00A94E48" w:rsidP="008E7F17">
            <w:pPr>
              <w:pStyle w:val="Sothutu-1so"/>
              <w:numPr>
                <w:ilvl w:val="0"/>
                <w:numId w:val="20"/>
              </w:numPr>
              <w:rPr>
                <w:sz w:val="26"/>
                <w:highlight w:val="yellow"/>
                <w:lang w:val="vi-VN"/>
              </w:rPr>
            </w:pPr>
            <w:r w:rsidRPr="00D110CF">
              <w:rPr>
                <w:sz w:val="26"/>
              </w:rPr>
              <w:t xml:space="preserve">Code: combobox, cho phép tìm và chọn nhiều giá trị. Hiển thị theo cú pháp: Code – Tên chỉ tiêu. </w:t>
            </w:r>
            <w:r w:rsidRPr="00987F8F">
              <w:rPr>
                <w:sz w:val="26"/>
              </w:rPr>
              <w:t xml:space="preserve">Các giá trị trong combobox bao gồm: Tất cả, Danh sách code (tham khảo mục 3.1.2.3.5). Khi người dùng chọn Tất cả thì báo cáo hiển thị </w:t>
            </w:r>
            <w:r w:rsidR="00F41E42" w:rsidRPr="00987F8F">
              <w:rPr>
                <w:sz w:val="26"/>
              </w:rPr>
              <w:t xml:space="preserve">dữ liệu của </w:t>
            </w:r>
            <w:r w:rsidRPr="00987F8F">
              <w:rPr>
                <w:sz w:val="26"/>
              </w:rPr>
              <w:t>tất cả các code.</w:t>
            </w:r>
          </w:p>
          <w:p w14:paraId="780A7ED4" w14:textId="77777777" w:rsidR="00524014" w:rsidRPr="007637AA" w:rsidRDefault="00524014" w:rsidP="00524014">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45B07DE1" w14:textId="77777777" w:rsidR="00524014" w:rsidRDefault="00524014" w:rsidP="00524014">
            <w:pPr>
              <w:pStyle w:val="Sothutu-1so"/>
              <w:ind w:left="904"/>
              <w:rPr>
                <w:sz w:val="26"/>
                <w:highlight w:val="yellow"/>
              </w:rPr>
            </w:pPr>
            <w:r>
              <w:rPr>
                <w:sz w:val="26"/>
                <w:highlight w:val="yellow"/>
              </w:rPr>
              <w:t xml:space="preserve">+Cho phép chọn 1 giá trị trong cbx. </w:t>
            </w:r>
          </w:p>
          <w:p w14:paraId="1EDA0C1D" w14:textId="77777777" w:rsidR="00524014" w:rsidRDefault="00524014" w:rsidP="00524014">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2E0F732D" w14:textId="77777777" w:rsidR="00524014" w:rsidRPr="00D110CF" w:rsidRDefault="00524014" w:rsidP="00524014">
            <w:pPr>
              <w:pStyle w:val="Sothutu-1so"/>
              <w:ind w:left="904"/>
              <w:rPr>
                <w:sz w:val="26"/>
                <w:highlight w:val="yellow"/>
                <w:lang w:val="vi-VN"/>
              </w:rPr>
            </w:pPr>
            <w:r>
              <w:rPr>
                <w:sz w:val="26"/>
                <w:highlight w:val="yellow"/>
              </w:rPr>
              <w:t xml:space="preserve">+ Giá trị trong cbx bao gồm các yêu cầu có Loại dữ liệu “Kế hoạch” và </w:t>
            </w:r>
            <w:r>
              <w:rPr>
                <w:sz w:val="26"/>
                <w:highlight w:val="yellow"/>
              </w:rPr>
              <w:lastRenderedPageBreak/>
              <w:t>yêu cầu được tạo trong kỳ báo cáo, năm báo cáo mà người dùng đã chọn. Hiển thị theo cấu trúc: Tên yêu cầu (Ngày tạo)</w:t>
            </w:r>
          </w:p>
          <w:p w14:paraId="6487DFFA" w14:textId="77777777" w:rsidR="00A94E48" w:rsidRPr="00D110CF" w:rsidRDefault="00A94E48" w:rsidP="008E7F17">
            <w:pPr>
              <w:pStyle w:val="Sothutu-1so"/>
              <w:rPr>
                <w:i/>
                <w:sz w:val="26"/>
                <w:lang w:val="vi-VN"/>
              </w:rPr>
            </w:pPr>
            <w:r w:rsidRPr="00D110CF">
              <w:rPr>
                <w:i/>
                <w:sz w:val="26"/>
                <w:lang w:val="vi-VN"/>
              </w:rPr>
              <w:t>Các giá trị có gắn dấu * là giá trị bắt buộc nhập</w:t>
            </w:r>
          </w:p>
        </w:tc>
        <w:tc>
          <w:tcPr>
            <w:tcW w:w="3839" w:type="dxa"/>
          </w:tcPr>
          <w:p w14:paraId="4BA86066" w14:textId="77777777" w:rsidR="00A94E48" w:rsidRPr="00D110CF" w:rsidRDefault="00A94E48" w:rsidP="00A94E48">
            <w:pPr>
              <w:pStyle w:val="Sothutu-1so"/>
              <w:numPr>
                <w:ilvl w:val="0"/>
                <w:numId w:val="37"/>
              </w:numPr>
              <w:rPr>
                <w:sz w:val="26"/>
                <w:lang w:val="vi-VN"/>
              </w:rPr>
            </w:pPr>
            <w:r w:rsidRPr="00D110CF">
              <w:rPr>
                <w:sz w:val="26"/>
                <w:lang w:val="vi-VN"/>
              </w:rPr>
              <w:lastRenderedPageBreak/>
              <w:t>Hệ thống hiển thị danh sách các báo cáo phù hợp điều kiện lọc.</w:t>
            </w:r>
          </w:p>
          <w:p w14:paraId="1586F615" w14:textId="77777777" w:rsidR="00A94E48" w:rsidRPr="00D110CF" w:rsidRDefault="00A94E48" w:rsidP="008E7F17">
            <w:pPr>
              <w:pStyle w:val="Sothutu-1so"/>
              <w:ind w:left="360"/>
              <w:rPr>
                <w:sz w:val="26"/>
                <w:lang w:val="vi-VN"/>
              </w:rPr>
            </w:pPr>
            <w:r w:rsidRPr="00D110CF">
              <w:rPr>
                <w:sz w:val="26"/>
                <w:lang w:val="vi-VN"/>
              </w:rPr>
              <w:lastRenderedPageBreak/>
              <w:t>Trường hợp không có báo cáo phù hợp hệ thống hiển thị “Không có dữ liệu”</w:t>
            </w:r>
          </w:p>
          <w:p w14:paraId="759B52FA" w14:textId="77777777" w:rsidR="00A94E48" w:rsidRPr="00D110CF" w:rsidRDefault="00A94E48" w:rsidP="008E7F17">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684" w:type="dxa"/>
          </w:tcPr>
          <w:p w14:paraId="62CB285F" w14:textId="77777777" w:rsidR="00A94E48" w:rsidRPr="00D110CF" w:rsidRDefault="00A94E48" w:rsidP="008E7F17">
            <w:pPr>
              <w:ind w:left="0"/>
              <w:jc w:val="both"/>
              <w:rPr>
                <w:sz w:val="26"/>
                <w:szCs w:val="26"/>
                <w:lang w:val="vi-VN"/>
              </w:rPr>
            </w:pPr>
          </w:p>
        </w:tc>
      </w:tr>
      <w:tr w:rsidR="00A94E48" w:rsidRPr="00D110CF" w14:paraId="42A266CA" w14:textId="77777777" w:rsidTr="008E7F17">
        <w:tc>
          <w:tcPr>
            <w:tcW w:w="4837" w:type="dxa"/>
          </w:tcPr>
          <w:p w14:paraId="5F6DB24C" w14:textId="77777777" w:rsidR="00A94E48" w:rsidRPr="00D110CF" w:rsidRDefault="00A94E48" w:rsidP="00A94E48">
            <w:pPr>
              <w:pStyle w:val="Sothutu-1so"/>
              <w:numPr>
                <w:ilvl w:val="0"/>
                <w:numId w:val="37"/>
              </w:numPr>
              <w:rPr>
                <w:sz w:val="26"/>
                <w:lang w:val="vi-VN"/>
              </w:rPr>
            </w:pPr>
            <w:r w:rsidRPr="00D110CF">
              <w:rPr>
                <w:sz w:val="26"/>
                <w:lang w:val="vi-VN"/>
              </w:rPr>
              <w:lastRenderedPageBreak/>
              <w:t xml:space="preserve">Người dùng nhấn nút Xem báo cáo </w:t>
            </w:r>
          </w:p>
        </w:tc>
        <w:tc>
          <w:tcPr>
            <w:tcW w:w="3839" w:type="dxa"/>
          </w:tcPr>
          <w:p w14:paraId="2B42182A" w14:textId="1E04F8D5" w:rsidR="00A94E48" w:rsidRPr="00D110CF" w:rsidRDefault="00A94E48" w:rsidP="006E69E6">
            <w:pPr>
              <w:pStyle w:val="Sothutu-1so"/>
              <w:numPr>
                <w:ilvl w:val="0"/>
                <w:numId w:val="37"/>
              </w:numPr>
              <w:rPr>
                <w:sz w:val="26"/>
                <w:lang w:val="vi-VN"/>
              </w:rPr>
            </w:pPr>
            <w:r w:rsidRPr="00D110CF">
              <w:rPr>
                <w:sz w:val="26"/>
                <w:lang w:val="vi-VN"/>
              </w:rPr>
              <w:t xml:space="preserve">Hệ thống hiển thị báo cáo so sánh theo tiêu chí lọc báo cáo </w:t>
            </w:r>
          </w:p>
          <w:p w14:paraId="608C6B0A" w14:textId="77777777" w:rsidR="00A94E48" w:rsidRPr="00D110CF" w:rsidRDefault="00A94E48" w:rsidP="00F90771">
            <w:pPr>
              <w:spacing w:line="288" w:lineRule="auto"/>
              <w:ind w:left="0"/>
              <w:jc w:val="both"/>
              <w:rPr>
                <w:b/>
                <w:sz w:val="26"/>
                <w:szCs w:val="26"/>
                <w:lang w:val="vi-VN"/>
              </w:rPr>
            </w:pPr>
            <w:r w:rsidRPr="00D110CF">
              <w:rPr>
                <w:b/>
                <w:sz w:val="26"/>
                <w:szCs w:val="26"/>
                <w:lang w:val="vi-VN"/>
              </w:rPr>
              <w:t xml:space="preserve">Báo cáo so sánh thực hiện lũy kế so với kế hoạch khác: </w:t>
            </w:r>
          </w:p>
          <w:p w14:paraId="05F33FE5" w14:textId="76A922BE" w:rsidR="00A94E48" w:rsidRPr="00D110CF" w:rsidRDefault="00A94E48" w:rsidP="00F90771">
            <w:pPr>
              <w:pStyle w:val="ListParagraph"/>
              <w:numPr>
                <w:ilvl w:val="0"/>
                <w:numId w:val="20"/>
              </w:numPr>
              <w:spacing w:line="288" w:lineRule="auto"/>
              <w:ind w:left="436"/>
              <w:jc w:val="both"/>
              <w:rPr>
                <w:sz w:val="26"/>
                <w:szCs w:val="26"/>
                <w:lang w:val="vi-VN"/>
              </w:rPr>
            </w:pPr>
            <w:r w:rsidRPr="00D110CF">
              <w:rPr>
                <w:sz w:val="26"/>
                <w:lang w:val="vi-VN"/>
              </w:rPr>
              <w:t>Dữ</w:t>
            </w:r>
            <w:r w:rsidRPr="00D110CF">
              <w:rPr>
                <w:sz w:val="26"/>
                <w:szCs w:val="26"/>
                <w:lang w:val="vi-VN"/>
              </w:rPr>
              <w:t xml:space="preserve"> liệu báo cáo phù hợp với điều kiện lọc</w:t>
            </w:r>
          </w:p>
          <w:p w14:paraId="6B6CD0A3" w14:textId="77777777" w:rsidR="00F90771" w:rsidRPr="00987F8F" w:rsidRDefault="00F90771" w:rsidP="00F90771">
            <w:pPr>
              <w:pStyle w:val="Sothutu-1so"/>
              <w:rPr>
                <w:sz w:val="26"/>
              </w:rPr>
            </w:pPr>
            <w:r w:rsidRPr="00987F8F">
              <w:rPr>
                <w:sz w:val="26"/>
              </w:rPr>
              <w:t>Trong đó: Dữ liệu báo cáo lấy từ báo cáo hợp nhất với điều kiện:</w:t>
            </w:r>
          </w:p>
          <w:p w14:paraId="488CE417" w14:textId="77777777" w:rsidR="00F90771" w:rsidRPr="00987F8F" w:rsidRDefault="00F90771" w:rsidP="00F90771">
            <w:pPr>
              <w:pStyle w:val="Sothutu-1so"/>
              <w:ind w:left="346"/>
              <w:rPr>
                <w:sz w:val="26"/>
              </w:rPr>
            </w:pPr>
            <w:r w:rsidRPr="00987F8F">
              <w:rPr>
                <w:sz w:val="26"/>
              </w:rPr>
              <w:t>+ Kỳ báo cáo = kỳ báo cáo người dùng chọn. Lấy dữ liệu lũy kế từ tháng 1 cho đến kỳ báo cáo được chọn (ví dụ người dùng chọn Kỳ báo cáo tháng 6/2024 thì hệ thống so sánh dữ liệu kế hoạch &amp; thực hiện lũy kế từ tháng 1 đến tháng 6)</w:t>
            </w:r>
          </w:p>
          <w:p w14:paraId="67362AD0" w14:textId="1F5A9933" w:rsidR="00F90771" w:rsidRPr="00987F8F" w:rsidRDefault="00F90771" w:rsidP="00F90771">
            <w:pPr>
              <w:pStyle w:val="Sothutu-1so"/>
              <w:ind w:left="346"/>
              <w:rPr>
                <w:sz w:val="26"/>
              </w:rPr>
            </w:pPr>
            <w:r w:rsidRPr="00987F8F">
              <w:rPr>
                <w:sz w:val="26"/>
              </w:rPr>
              <w:t xml:space="preserve"> + </w:t>
            </w:r>
            <w:r w:rsidR="00B02EAB" w:rsidRPr="00987F8F">
              <w:rPr>
                <w:sz w:val="26"/>
              </w:rPr>
              <w:t>Dữ liệu báo cáo LK thực hiện lấy từ l</w:t>
            </w:r>
            <w:r w:rsidRPr="00987F8F">
              <w:rPr>
                <w:sz w:val="26"/>
              </w:rPr>
              <w:t xml:space="preserve">oại dữ liệu: Thực hiện N12 </w:t>
            </w:r>
          </w:p>
          <w:p w14:paraId="49A224CB" w14:textId="35D65A4C" w:rsidR="00B02EAB" w:rsidRPr="00D110CF" w:rsidRDefault="00B02EAB" w:rsidP="00F90771">
            <w:pPr>
              <w:pStyle w:val="Sothutu-1so"/>
              <w:ind w:left="346"/>
              <w:rPr>
                <w:sz w:val="26"/>
                <w:lang w:val="vi-VN"/>
              </w:rPr>
            </w:pPr>
            <w:r w:rsidRPr="00987F8F">
              <w:rPr>
                <w:sz w:val="26"/>
              </w:rPr>
              <w:t>+ Dữ liệu báo cáo LK kế hoạc</w:t>
            </w:r>
            <w:r w:rsidR="00DF01B7" w:rsidRPr="00987F8F">
              <w:rPr>
                <w:sz w:val="26"/>
              </w:rPr>
              <w:t>h khác lấy từ chức năng import b</w:t>
            </w:r>
            <w:r w:rsidRPr="00987F8F">
              <w:rPr>
                <w:sz w:val="26"/>
              </w:rPr>
              <w:t>áo cáo kế hoạch khác (tham khảo luồng sự kiện phụ)</w:t>
            </w:r>
          </w:p>
          <w:p w14:paraId="36FF2C0E" w14:textId="26FEE600" w:rsidR="00A94E48" w:rsidRPr="00D110CF" w:rsidRDefault="00A94E48" w:rsidP="00F90771">
            <w:pPr>
              <w:pStyle w:val="ListParagraph"/>
              <w:numPr>
                <w:ilvl w:val="0"/>
                <w:numId w:val="20"/>
              </w:numPr>
              <w:spacing w:line="288" w:lineRule="auto"/>
              <w:ind w:left="436"/>
              <w:jc w:val="both"/>
              <w:rPr>
                <w:sz w:val="26"/>
              </w:rPr>
            </w:pPr>
            <w:r w:rsidRPr="00D110CF">
              <w:rPr>
                <w:sz w:val="26"/>
                <w:szCs w:val="26"/>
                <w:lang w:val="vi-VN"/>
              </w:rPr>
              <w:t>Dữ</w:t>
            </w:r>
            <w:r w:rsidRPr="00D110CF">
              <w:rPr>
                <w:sz w:val="26"/>
                <w:lang w:val="vi-VN"/>
              </w:rPr>
              <w:t xml:space="preserve"> liệu chênh lệch = </w:t>
            </w:r>
            <w:r w:rsidRPr="00D110CF">
              <w:rPr>
                <w:sz w:val="26"/>
              </w:rPr>
              <w:t>Lũy kế t</w:t>
            </w:r>
            <w:r w:rsidRPr="00D110CF">
              <w:rPr>
                <w:sz w:val="26"/>
                <w:lang w:val="vi-VN"/>
              </w:rPr>
              <w:t>hực hiện – Kế hoạch</w:t>
            </w:r>
            <w:r w:rsidRPr="00D110CF">
              <w:rPr>
                <w:sz w:val="26"/>
              </w:rPr>
              <w:t xml:space="preserve"> khác</w:t>
            </w:r>
          </w:p>
          <w:p w14:paraId="42F93794" w14:textId="77777777" w:rsidR="00A94E48" w:rsidRDefault="00A94E48" w:rsidP="00B02EAB">
            <w:pPr>
              <w:pStyle w:val="ListParagraph"/>
              <w:numPr>
                <w:ilvl w:val="0"/>
                <w:numId w:val="20"/>
              </w:numPr>
              <w:spacing w:line="288" w:lineRule="auto"/>
              <w:ind w:left="436"/>
              <w:jc w:val="both"/>
              <w:rPr>
                <w:sz w:val="26"/>
                <w:lang w:val="vi-VN"/>
              </w:rPr>
            </w:pPr>
            <w:r w:rsidRPr="00D110CF">
              <w:rPr>
                <w:sz w:val="26"/>
                <w:lang w:val="vi-VN"/>
              </w:rPr>
              <w:t>Tỷ lệ hoàn thành</w:t>
            </w:r>
            <w:r w:rsidRPr="00D110CF">
              <w:rPr>
                <w:sz w:val="26"/>
              </w:rPr>
              <w:t xml:space="preserve"> kế hoạch</w:t>
            </w:r>
            <w:r w:rsidRPr="00D110CF">
              <w:rPr>
                <w:sz w:val="26"/>
                <w:lang w:val="vi-VN"/>
              </w:rPr>
              <w:t xml:space="preserve">: tỷ lệ %= (lũy kế thực hiện/kế </w:t>
            </w:r>
            <w:r w:rsidRPr="00D110CF">
              <w:rPr>
                <w:sz w:val="26"/>
                <w:lang w:val="vi-VN"/>
              </w:rPr>
              <w:lastRenderedPageBreak/>
              <w:t>hoạch</w:t>
            </w:r>
            <w:r w:rsidRPr="00D110CF">
              <w:rPr>
                <w:sz w:val="26"/>
              </w:rPr>
              <w:t xml:space="preserve"> khác</w:t>
            </w:r>
            <w:r w:rsidRPr="00D110CF">
              <w:rPr>
                <w:sz w:val="26"/>
                <w:lang w:val="vi-VN"/>
              </w:rPr>
              <w:t>) x 100%</w:t>
            </w:r>
          </w:p>
          <w:p w14:paraId="350FB5CE" w14:textId="167DEFDC" w:rsidR="00987F8F" w:rsidRPr="00D110CF" w:rsidRDefault="00987F8F" w:rsidP="00D12FB4">
            <w:pPr>
              <w:pStyle w:val="ListParagraph"/>
              <w:numPr>
                <w:ilvl w:val="0"/>
                <w:numId w:val="20"/>
              </w:numPr>
              <w:spacing w:line="288" w:lineRule="auto"/>
              <w:ind w:left="436"/>
              <w:jc w:val="both"/>
              <w:rPr>
                <w:sz w:val="26"/>
                <w:lang w:val="vi-VN"/>
              </w:rPr>
            </w:pPr>
            <w:r w:rsidRPr="005A6837">
              <w:rPr>
                <w:sz w:val="26"/>
                <w:highlight w:val="yellow"/>
              </w:rPr>
              <w:t>Thứ tự hiển thị dữ liệu báo cáo trên giao diện: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 xml:space="preserve">hực hiện, Dữ liệu </w:t>
            </w:r>
            <w:r w:rsidR="00D12FB4">
              <w:rPr>
                <w:sz w:val="26"/>
                <w:highlight w:val="yellow"/>
              </w:rPr>
              <w:t>kế hoạch khác</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tcPr>
          <w:p w14:paraId="36BE6E83" w14:textId="77777777" w:rsidR="00A94E48" w:rsidRPr="00D110CF" w:rsidRDefault="00A94E48" w:rsidP="008E7F17">
            <w:pPr>
              <w:ind w:left="0"/>
              <w:jc w:val="both"/>
              <w:rPr>
                <w:sz w:val="26"/>
                <w:szCs w:val="26"/>
                <w:lang w:val="vi-VN"/>
              </w:rPr>
            </w:pPr>
          </w:p>
        </w:tc>
      </w:tr>
      <w:tr w:rsidR="00A94E48" w:rsidRPr="00D110CF" w14:paraId="05ECBBA7" w14:textId="77777777" w:rsidTr="008E7F17">
        <w:tc>
          <w:tcPr>
            <w:tcW w:w="4837" w:type="dxa"/>
            <w:shd w:val="clear" w:color="auto" w:fill="auto"/>
          </w:tcPr>
          <w:p w14:paraId="6B4E2CFF" w14:textId="77777777" w:rsidR="00A94E48" w:rsidRPr="00D110CF" w:rsidRDefault="00A94E48" w:rsidP="00A94E48">
            <w:pPr>
              <w:pStyle w:val="ListParagraph"/>
              <w:numPr>
                <w:ilvl w:val="0"/>
                <w:numId w:val="37"/>
              </w:numPr>
              <w:jc w:val="both"/>
              <w:rPr>
                <w:sz w:val="26"/>
                <w:szCs w:val="26"/>
                <w:lang w:val="pt-BR"/>
              </w:rPr>
            </w:pPr>
            <w:r w:rsidRPr="00D110CF">
              <w:rPr>
                <w:sz w:val="26"/>
                <w:szCs w:val="26"/>
                <w:lang w:val="vi-VN"/>
              </w:rPr>
              <w:lastRenderedPageBreak/>
              <w:t xml:space="preserve">Người dùng nhấn nút Xuất báo cáo </w:t>
            </w:r>
          </w:p>
        </w:tc>
        <w:tc>
          <w:tcPr>
            <w:tcW w:w="3839" w:type="dxa"/>
            <w:shd w:val="clear" w:color="auto" w:fill="auto"/>
          </w:tcPr>
          <w:p w14:paraId="3D06C952" w14:textId="16690FC4" w:rsidR="00A94E48" w:rsidRPr="00D110CF" w:rsidRDefault="00A94E48" w:rsidP="00257D71">
            <w:pPr>
              <w:pStyle w:val="Sothutu-1so"/>
              <w:numPr>
                <w:ilvl w:val="0"/>
                <w:numId w:val="37"/>
              </w:numPr>
              <w:rPr>
                <w:sz w:val="26"/>
                <w:lang w:val="vi-VN"/>
              </w:rPr>
            </w:pPr>
            <w:r w:rsidRPr="00D110CF">
              <w:rPr>
                <w:sz w:val="26"/>
                <w:lang w:val="vi-VN"/>
              </w:rPr>
              <w:t>Hệ thống tải file định dạng xlsx  về máy người dùng. Tên file: [Tên báo cáo_Mã đơn vị_Ngày xuất báo cáo]</w:t>
            </w:r>
          </w:p>
          <w:p w14:paraId="48662E3F" w14:textId="77777777" w:rsidR="00A94E48" w:rsidRPr="00D110CF" w:rsidRDefault="00A94E48" w:rsidP="00257D71">
            <w:pPr>
              <w:spacing w:line="288" w:lineRule="auto"/>
              <w:ind w:left="0"/>
              <w:jc w:val="both"/>
              <w:rPr>
                <w:b/>
                <w:sz w:val="26"/>
                <w:szCs w:val="26"/>
                <w:lang w:val="vi-VN"/>
              </w:rPr>
            </w:pPr>
            <w:r w:rsidRPr="00D110CF">
              <w:rPr>
                <w:b/>
                <w:sz w:val="26"/>
                <w:szCs w:val="26"/>
                <w:lang w:val="vi-VN"/>
              </w:rPr>
              <w:t xml:space="preserve">Báo cáo so sánh thực hiện lũy kế so với kế hoạch khác: </w:t>
            </w:r>
          </w:p>
          <w:p w14:paraId="13091077" w14:textId="4572B266" w:rsidR="00A94E48" w:rsidRPr="00D110CF" w:rsidRDefault="00A94E48" w:rsidP="00257D71">
            <w:pPr>
              <w:pStyle w:val="ListParagraph"/>
              <w:numPr>
                <w:ilvl w:val="0"/>
                <w:numId w:val="20"/>
              </w:numPr>
              <w:spacing w:line="288" w:lineRule="auto"/>
              <w:ind w:left="436"/>
              <w:jc w:val="both"/>
              <w:rPr>
                <w:sz w:val="26"/>
                <w:szCs w:val="26"/>
                <w:lang w:val="vi-VN"/>
              </w:rPr>
            </w:pPr>
            <w:r w:rsidRPr="00D110CF">
              <w:rPr>
                <w:sz w:val="26"/>
                <w:szCs w:val="26"/>
                <w:lang w:val="vi-VN"/>
              </w:rPr>
              <w:t>Dữ liệu báo cáo phù hợp với điều kiện lọc</w:t>
            </w:r>
          </w:p>
          <w:p w14:paraId="437D68F2" w14:textId="77777777" w:rsidR="00257D71" w:rsidRPr="00987F8F" w:rsidRDefault="00257D71" w:rsidP="00257D71">
            <w:pPr>
              <w:pStyle w:val="Sothutu-1so"/>
              <w:rPr>
                <w:sz w:val="26"/>
              </w:rPr>
            </w:pPr>
            <w:r w:rsidRPr="00987F8F">
              <w:rPr>
                <w:sz w:val="26"/>
              </w:rPr>
              <w:t>Trong đó: Dữ liệu báo cáo lấy từ báo cáo hợp nhất với điều kiện:</w:t>
            </w:r>
          </w:p>
          <w:p w14:paraId="3D2FD69E" w14:textId="77777777" w:rsidR="00257D71" w:rsidRPr="00987F8F" w:rsidRDefault="00257D71" w:rsidP="00257D71">
            <w:pPr>
              <w:pStyle w:val="Sothutu-1so"/>
              <w:ind w:left="346"/>
              <w:rPr>
                <w:sz w:val="26"/>
              </w:rPr>
            </w:pPr>
            <w:r w:rsidRPr="00987F8F">
              <w:rPr>
                <w:sz w:val="26"/>
              </w:rPr>
              <w:t>+ Kỳ báo cáo = kỳ báo cáo người dùng chọn. Lấy dữ liệu lũy kế từ tháng 1 cho đến kỳ báo cáo được chọn (ví dụ người dùng chọn Kỳ báo cáo tháng 6/2024 thì hệ thống so sánh dữ liệu kế hoạch &amp; thực hiện lũy kế từ tháng 1 đến tháng 6)</w:t>
            </w:r>
          </w:p>
          <w:p w14:paraId="6F4948E8" w14:textId="77777777" w:rsidR="00257D71" w:rsidRPr="00987F8F" w:rsidRDefault="00257D71" w:rsidP="00257D71">
            <w:pPr>
              <w:pStyle w:val="Sothutu-1so"/>
              <w:ind w:left="346"/>
              <w:rPr>
                <w:sz w:val="26"/>
              </w:rPr>
            </w:pPr>
            <w:r w:rsidRPr="00987F8F">
              <w:rPr>
                <w:sz w:val="26"/>
              </w:rPr>
              <w:t xml:space="preserve"> + Dữ liệu báo cáo LK thực hiện lấy từ loại dữ liệu: Thực hiện N12 </w:t>
            </w:r>
          </w:p>
          <w:p w14:paraId="5C32CC25" w14:textId="7F99CD2A" w:rsidR="00257D71" w:rsidRPr="00D110CF" w:rsidRDefault="00257D71" w:rsidP="00257D71">
            <w:pPr>
              <w:pStyle w:val="Sothutu-1so"/>
              <w:ind w:left="346"/>
              <w:rPr>
                <w:sz w:val="26"/>
                <w:lang w:val="vi-VN"/>
              </w:rPr>
            </w:pPr>
            <w:r w:rsidRPr="00987F8F">
              <w:rPr>
                <w:sz w:val="26"/>
              </w:rPr>
              <w:t>+ Dữ liệu báo cáo LK kế hoạch khác lấy từ chức năng import Báo cáo kế hoạch khác (tham khảo luồng sự kiện phụ)</w:t>
            </w:r>
          </w:p>
          <w:p w14:paraId="0FF84DF5" w14:textId="21584C2B" w:rsidR="00A94E48" w:rsidRPr="00D110CF" w:rsidRDefault="00A94E48" w:rsidP="00257D71">
            <w:pPr>
              <w:pStyle w:val="ListParagraph"/>
              <w:numPr>
                <w:ilvl w:val="0"/>
                <w:numId w:val="20"/>
              </w:numPr>
              <w:spacing w:line="288" w:lineRule="auto"/>
              <w:ind w:left="436"/>
              <w:jc w:val="both"/>
              <w:rPr>
                <w:sz w:val="26"/>
              </w:rPr>
            </w:pPr>
            <w:r w:rsidRPr="00D110CF">
              <w:rPr>
                <w:sz w:val="26"/>
                <w:lang w:val="vi-VN"/>
              </w:rPr>
              <w:t xml:space="preserve">Dữ liệu chênh lệch = </w:t>
            </w:r>
            <w:r w:rsidRPr="00D110CF">
              <w:rPr>
                <w:sz w:val="26"/>
              </w:rPr>
              <w:t>Lũy kế t</w:t>
            </w:r>
            <w:r w:rsidRPr="00D110CF">
              <w:rPr>
                <w:sz w:val="26"/>
                <w:lang w:val="vi-VN"/>
              </w:rPr>
              <w:t>hực hiện – Kế hoạch</w:t>
            </w:r>
            <w:r w:rsidRPr="00D110CF">
              <w:rPr>
                <w:sz w:val="26"/>
              </w:rPr>
              <w:t xml:space="preserve"> khác</w:t>
            </w:r>
          </w:p>
          <w:p w14:paraId="43D359D0" w14:textId="0DFB70E2" w:rsidR="00A94E48" w:rsidRPr="00D110CF" w:rsidRDefault="00257D71" w:rsidP="00257D71">
            <w:pPr>
              <w:pStyle w:val="ListParagraph"/>
              <w:numPr>
                <w:ilvl w:val="0"/>
                <w:numId w:val="20"/>
              </w:numPr>
              <w:spacing w:line="288" w:lineRule="auto"/>
              <w:ind w:left="436"/>
              <w:jc w:val="both"/>
              <w:rPr>
                <w:sz w:val="26"/>
                <w:lang w:val="vi-VN"/>
              </w:rPr>
            </w:pPr>
            <w:r w:rsidRPr="00D110CF">
              <w:rPr>
                <w:sz w:val="26"/>
              </w:rPr>
              <w:t>T</w:t>
            </w:r>
            <w:r w:rsidR="00A94E48" w:rsidRPr="00D110CF">
              <w:rPr>
                <w:sz w:val="26"/>
                <w:lang w:val="vi-VN"/>
              </w:rPr>
              <w:t>ỷ lệ hoàn thành</w:t>
            </w:r>
            <w:r w:rsidR="00A94E48" w:rsidRPr="00D110CF">
              <w:rPr>
                <w:sz w:val="26"/>
              </w:rPr>
              <w:t xml:space="preserve"> kế hoạch</w:t>
            </w:r>
            <w:r w:rsidR="00A94E48" w:rsidRPr="00D110CF">
              <w:rPr>
                <w:sz w:val="26"/>
                <w:lang w:val="vi-VN"/>
              </w:rPr>
              <w:t xml:space="preserve">: tỷ </w:t>
            </w:r>
            <w:r w:rsidR="00A94E48" w:rsidRPr="00D110CF">
              <w:rPr>
                <w:sz w:val="26"/>
                <w:lang w:val="vi-VN"/>
              </w:rPr>
              <w:lastRenderedPageBreak/>
              <w:t>lệ %= (lũy kế thực hiện/kế hoạch</w:t>
            </w:r>
            <w:r w:rsidR="00A94E48" w:rsidRPr="00D110CF">
              <w:rPr>
                <w:sz w:val="26"/>
              </w:rPr>
              <w:t xml:space="preserve"> khác</w:t>
            </w:r>
            <w:r w:rsidR="00A94E48" w:rsidRPr="00D110CF">
              <w:rPr>
                <w:sz w:val="26"/>
                <w:lang w:val="vi-VN"/>
              </w:rPr>
              <w:t>) x 100%</w:t>
            </w:r>
          </w:p>
          <w:p w14:paraId="3FB8E8C8" w14:textId="535C7AA5" w:rsidR="00A94E48" w:rsidRDefault="00A94E48" w:rsidP="00D12FB4">
            <w:pPr>
              <w:pStyle w:val="ListParagraph"/>
              <w:numPr>
                <w:ilvl w:val="0"/>
                <w:numId w:val="20"/>
              </w:numPr>
              <w:spacing w:line="288" w:lineRule="auto"/>
              <w:ind w:left="436"/>
              <w:jc w:val="both"/>
              <w:rPr>
                <w:color w:val="212121"/>
                <w:sz w:val="26"/>
                <w:lang w:val="vi-VN"/>
              </w:rPr>
            </w:pPr>
            <w:r w:rsidRPr="00D110CF">
              <w:rPr>
                <w:sz w:val="26"/>
              </w:rPr>
              <w:t xml:space="preserve">Template: </w:t>
            </w:r>
            <w:r w:rsidRPr="00D110CF">
              <w:rPr>
                <w:sz w:val="26"/>
              </w:rPr>
              <w:object w:dxaOrig="1539" w:dyaOrig="997" w14:anchorId="1C3795CD">
                <v:shape id="_x0000_i1032" type="#_x0000_t75" style="width:78.05pt;height:49.45pt" o:ole="">
                  <v:imagedata r:id="rId35" o:title=""/>
                </v:shape>
                <o:OLEObject Type="Embed" ProgID="Excel.Sheet.12" ShapeID="_x0000_i1032" DrawAspect="Icon" ObjectID="_1789483126" r:id="rId36"/>
              </w:object>
            </w:r>
            <w:r w:rsidRPr="00D110CF">
              <w:rPr>
                <w:color w:val="212121"/>
                <w:sz w:val="26"/>
                <w:lang w:val="vi-VN"/>
              </w:rPr>
              <w:t xml:space="preserve"> </w:t>
            </w:r>
          </w:p>
          <w:p w14:paraId="2AC50198" w14:textId="715CB946" w:rsidR="00D12FB4" w:rsidRPr="00D110CF" w:rsidRDefault="00D12FB4" w:rsidP="00992321">
            <w:pPr>
              <w:pStyle w:val="ListParagraph"/>
              <w:numPr>
                <w:ilvl w:val="0"/>
                <w:numId w:val="20"/>
              </w:numPr>
              <w:spacing w:line="288" w:lineRule="auto"/>
              <w:ind w:left="436"/>
              <w:jc w:val="both"/>
              <w:rPr>
                <w:sz w:val="26"/>
              </w:rPr>
            </w:pPr>
            <w:r w:rsidRPr="005A6837">
              <w:rPr>
                <w:sz w:val="26"/>
                <w:highlight w:val="yellow"/>
              </w:rPr>
              <w:t>Thứ tự hiển thị dữ liệu báo cáo trên giao diện: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 xml:space="preserve">hực hiện, Dữ liệu </w:t>
            </w:r>
            <w:r w:rsidR="00992321">
              <w:rPr>
                <w:sz w:val="26"/>
                <w:highlight w:val="yellow"/>
              </w:rPr>
              <w:t>kế hoạch khác</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shd w:val="clear" w:color="auto" w:fill="auto"/>
          </w:tcPr>
          <w:p w14:paraId="62DAFB6F" w14:textId="77777777" w:rsidR="00A94E48" w:rsidRPr="00D110CF" w:rsidRDefault="00A94E48" w:rsidP="008E7F17">
            <w:pPr>
              <w:jc w:val="both"/>
              <w:rPr>
                <w:sz w:val="26"/>
                <w:szCs w:val="26"/>
                <w:lang w:val="pt-BR"/>
              </w:rPr>
            </w:pPr>
          </w:p>
        </w:tc>
      </w:tr>
      <w:tr w:rsidR="00A94E48" w:rsidRPr="00D110CF" w14:paraId="1AE6D66F" w14:textId="77777777" w:rsidTr="008E7F17">
        <w:tc>
          <w:tcPr>
            <w:tcW w:w="4837" w:type="dxa"/>
            <w:shd w:val="clear" w:color="auto" w:fill="auto"/>
          </w:tcPr>
          <w:p w14:paraId="65E79F7A" w14:textId="77777777" w:rsidR="00A94E48" w:rsidRPr="00D110CF" w:rsidRDefault="00A94E48" w:rsidP="008E7F17">
            <w:pPr>
              <w:pStyle w:val="ListParagraph"/>
              <w:jc w:val="both"/>
              <w:rPr>
                <w:sz w:val="26"/>
                <w:szCs w:val="26"/>
                <w:lang w:val="vi-VN"/>
              </w:rPr>
            </w:pPr>
          </w:p>
        </w:tc>
        <w:tc>
          <w:tcPr>
            <w:tcW w:w="3839" w:type="dxa"/>
            <w:shd w:val="clear" w:color="auto" w:fill="auto"/>
          </w:tcPr>
          <w:p w14:paraId="01DDF2CD" w14:textId="77777777" w:rsidR="00A94E48" w:rsidRPr="00D110CF" w:rsidRDefault="00A94E48" w:rsidP="008E7F17">
            <w:pPr>
              <w:pStyle w:val="Sothutu-1so"/>
              <w:rPr>
                <w:sz w:val="26"/>
                <w:lang w:val="vi-VN"/>
              </w:rPr>
            </w:pPr>
            <w:r w:rsidRPr="00D110CF">
              <w:rPr>
                <w:sz w:val="26"/>
                <w:lang w:val="vi-VN"/>
              </w:rPr>
              <w:t>Lưu ý:</w:t>
            </w:r>
          </w:p>
          <w:p w14:paraId="3AB85008" w14:textId="77777777" w:rsidR="00A94E48" w:rsidRPr="00D110CF" w:rsidRDefault="00A94E48" w:rsidP="008E7F17">
            <w:pPr>
              <w:pStyle w:val="Sothutu-1so"/>
              <w:ind w:firstLine="461"/>
              <w:rPr>
                <w:sz w:val="26"/>
                <w:lang w:val="vi-VN"/>
              </w:rPr>
            </w:pPr>
            <w:r w:rsidRPr="00D110CF">
              <w:rPr>
                <w:sz w:val="26"/>
                <w:lang w:val="vi-VN"/>
              </w:rPr>
              <w:t>o</w:t>
            </w:r>
            <w:r w:rsidRPr="00D110CF">
              <w:rPr>
                <w:sz w:val="26"/>
                <w:lang w:val="vi-VN"/>
              </w:rPr>
              <w:tab/>
              <w:t>Text lề trái, Số lề phải</w:t>
            </w:r>
          </w:p>
          <w:p w14:paraId="4BE3072B" w14:textId="77777777" w:rsidR="00A94E48" w:rsidRPr="00D110CF" w:rsidRDefault="00A94E48" w:rsidP="008E7F17">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5F96D94E" w14:textId="77777777" w:rsidR="00A94E48" w:rsidRPr="00D110CF" w:rsidRDefault="00A94E48" w:rsidP="008E7F17">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391B79A0" w14:textId="77777777" w:rsidR="00A94E48" w:rsidRPr="00D110CF" w:rsidRDefault="00A94E48" w:rsidP="008E7F17">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6E15C55D" w14:textId="77777777" w:rsidR="00A94E48" w:rsidRPr="00D110CF" w:rsidRDefault="00A94E48" w:rsidP="008E7F17">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5441839C" w14:textId="77777777" w:rsidR="00A94E48" w:rsidRPr="00D110CF" w:rsidRDefault="00A94E48" w:rsidP="008E7F17">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684" w:type="dxa"/>
            <w:shd w:val="clear" w:color="auto" w:fill="auto"/>
          </w:tcPr>
          <w:p w14:paraId="7062D734" w14:textId="77777777" w:rsidR="00A94E48" w:rsidRPr="00D110CF" w:rsidRDefault="00A94E48" w:rsidP="008E7F17">
            <w:pPr>
              <w:jc w:val="both"/>
              <w:rPr>
                <w:sz w:val="26"/>
                <w:szCs w:val="26"/>
                <w:lang w:val="pt-BR"/>
              </w:rPr>
            </w:pPr>
          </w:p>
        </w:tc>
      </w:tr>
      <w:tr w:rsidR="00A94E48" w:rsidRPr="00D110CF" w14:paraId="29B29C94" w14:textId="77777777" w:rsidTr="008E7F17">
        <w:tc>
          <w:tcPr>
            <w:tcW w:w="4837" w:type="dxa"/>
            <w:shd w:val="pct10" w:color="auto" w:fill="auto"/>
          </w:tcPr>
          <w:p w14:paraId="24BD3392" w14:textId="77777777" w:rsidR="00A94E48" w:rsidRPr="00D110CF" w:rsidRDefault="00A94E48" w:rsidP="008E7F17">
            <w:pPr>
              <w:jc w:val="both"/>
              <w:rPr>
                <w:sz w:val="26"/>
                <w:szCs w:val="26"/>
                <w:lang w:val="pt-BR"/>
              </w:rPr>
            </w:pPr>
          </w:p>
        </w:tc>
        <w:tc>
          <w:tcPr>
            <w:tcW w:w="3839" w:type="dxa"/>
            <w:shd w:val="pct10" w:color="auto" w:fill="auto"/>
          </w:tcPr>
          <w:p w14:paraId="09703A50" w14:textId="77777777" w:rsidR="00A94E48" w:rsidRPr="00D110CF" w:rsidRDefault="00A94E48" w:rsidP="008E7F17">
            <w:pPr>
              <w:jc w:val="both"/>
              <w:rPr>
                <w:sz w:val="26"/>
                <w:szCs w:val="26"/>
                <w:lang w:val="pt-BR"/>
              </w:rPr>
            </w:pPr>
          </w:p>
        </w:tc>
        <w:tc>
          <w:tcPr>
            <w:tcW w:w="684" w:type="dxa"/>
            <w:shd w:val="pct10" w:color="auto" w:fill="auto"/>
          </w:tcPr>
          <w:p w14:paraId="3179D379" w14:textId="77777777" w:rsidR="00A94E48" w:rsidRPr="00D110CF" w:rsidRDefault="00A94E48" w:rsidP="008E7F17">
            <w:pPr>
              <w:jc w:val="both"/>
              <w:rPr>
                <w:sz w:val="26"/>
                <w:szCs w:val="26"/>
                <w:lang w:val="pt-BR"/>
              </w:rPr>
            </w:pPr>
          </w:p>
        </w:tc>
      </w:tr>
    </w:tbl>
    <w:p w14:paraId="39B9627D" w14:textId="6F7BE9C0" w:rsidR="00DF01B7" w:rsidRPr="00D110CF" w:rsidRDefault="00A94E48" w:rsidP="00DF01B7">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Mô tả dòng sự kiện phụ (Alternative Flow)</w:t>
      </w:r>
    </w:p>
    <w:p w14:paraId="7DCEA19C" w14:textId="77777777" w:rsidR="00DF01B7" w:rsidRPr="00D110CF" w:rsidRDefault="00DF01B7" w:rsidP="00DF01B7">
      <w:pPr>
        <w:rPr>
          <w:lang w:eastAsia="ar-SA"/>
        </w:rPr>
      </w:pPr>
      <w:r w:rsidRPr="00D110CF">
        <w:rPr>
          <w:lang w:eastAsia="ar-SA"/>
        </w:rPr>
        <w:t>Chức năng import báo cáo kế hoạch khác</w:t>
      </w:r>
    </w:p>
    <w:p w14:paraId="7B1AD45B" w14:textId="77777777" w:rsidR="00DF01B7" w:rsidRPr="00D110CF" w:rsidRDefault="00DF01B7" w:rsidP="00DF01B7">
      <w:pPr>
        <w:ind w:left="90"/>
        <w:jc w:val="center"/>
        <w:rPr>
          <w:sz w:val="26"/>
          <w:szCs w:val="26"/>
          <w:lang w:eastAsia="ar-SA"/>
        </w:rPr>
      </w:pPr>
      <w:r w:rsidRPr="00D110CF">
        <w:rPr>
          <w:noProof/>
          <w:sz w:val="26"/>
          <w:szCs w:val="26"/>
        </w:rPr>
        <w:lastRenderedPageBreak/>
        <w:drawing>
          <wp:inline distT="0" distB="0" distL="0" distR="0" wp14:anchorId="03B70AD9" wp14:editId="2027D2D1">
            <wp:extent cx="5941695" cy="33420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342005"/>
                    </a:xfrm>
                    <a:prstGeom prst="rect">
                      <a:avLst/>
                    </a:prstGeom>
                  </pic:spPr>
                </pic:pic>
              </a:graphicData>
            </a:graphic>
          </wp:inline>
        </w:drawing>
      </w:r>
    </w:p>
    <w:p w14:paraId="08EC99B7" w14:textId="04C8F558" w:rsidR="00DF01B7" w:rsidRPr="00D110CF" w:rsidRDefault="00DF01B7" w:rsidP="001C30CE">
      <w:pPr>
        <w:ind w:left="0"/>
        <w:jc w:val="center"/>
        <w:rPr>
          <w:sz w:val="26"/>
          <w:szCs w:val="26"/>
          <w:lang w:eastAsia="ar-SA"/>
        </w:rPr>
      </w:pPr>
      <w:r w:rsidRPr="00D110CF">
        <w:rPr>
          <w:sz w:val="26"/>
          <w:szCs w:val="26"/>
          <w:lang w:val="vi-VN" w:eastAsia="ar-SA"/>
        </w:rPr>
        <w:t xml:space="preserve">Hình. Giao diện </w:t>
      </w:r>
      <w:r w:rsidRPr="00D110CF">
        <w:rPr>
          <w:sz w:val="26"/>
          <w:szCs w:val="26"/>
          <w:lang w:eastAsia="ar-SA"/>
        </w:rPr>
        <w:t>import báo cáo kế hoạch khác</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477"/>
        <w:gridCol w:w="3960"/>
        <w:gridCol w:w="923"/>
      </w:tblGrid>
      <w:tr w:rsidR="00DF01B7" w:rsidRPr="00D110CF" w14:paraId="427116BF" w14:textId="77777777" w:rsidTr="002C7681">
        <w:trPr>
          <w:trHeight w:val="530"/>
        </w:trPr>
        <w:tc>
          <w:tcPr>
            <w:tcW w:w="4477" w:type="dxa"/>
            <w:shd w:val="pct5" w:color="auto" w:fill="auto"/>
          </w:tcPr>
          <w:p w14:paraId="77D1A717" w14:textId="77777777" w:rsidR="00DF01B7" w:rsidRPr="00D110CF" w:rsidRDefault="00DF01B7" w:rsidP="002C7681">
            <w:pPr>
              <w:ind w:left="0"/>
              <w:jc w:val="center"/>
              <w:rPr>
                <w:b/>
                <w:sz w:val="26"/>
                <w:szCs w:val="26"/>
                <w:lang w:val="vi-VN"/>
              </w:rPr>
            </w:pPr>
            <w:r w:rsidRPr="00D110CF">
              <w:rPr>
                <w:b/>
                <w:sz w:val="26"/>
                <w:szCs w:val="26"/>
                <w:lang w:val="vi-VN"/>
              </w:rPr>
              <w:t>Hành động của tác nhân</w:t>
            </w:r>
          </w:p>
        </w:tc>
        <w:tc>
          <w:tcPr>
            <w:tcW w:w="3960" w:type="dxa"/>
            <w:shd w:val="pct5" w:color="auto" w:fill="auto"/>
          </w:tcPr>
          <w:p w14:paraId="4104249A" w14:textId="77777777" w:rsidR="00DF01B7" w:rsidRPr="00D110CF" w:rsidRDefault="00DF01B7" w:rsidP="002C7681">
            <w:pPr>
              <w:ind w:left="0"/>
              <w:jc w:val="center"/>
              <w:rPr>
                <w:b/>
                <w:sz w:val="26"/>
                <w:szCs w:val="26"/>
                <w:lang w:val="vi-VN"/>
              </w:rPr>
            </w:pPr>
            <w:r w:rsidRPr="00D110CF">
              <w:rPr>
                <w:b/>
                <w:sz w:val="26"/>
                <w:szCs w:val="26"/>
                <w:lang w:val="vi-VN"/>
              </w:rPr>
              <w:t>Phản ứng của hệ thống</w:t>
            </w:r>
          </w:p>
        </w:tc>
        <w:tc>
          <w:tcPr>
            <w:tcW w:w="923" w:type="dxa"/>
            <w:shd w:val="pct5" w:color="auto" w:fill="auto"/>
          </w:tcPr>
          <w:p w14:paraId="56FCFC8A" w14:textId="77777777" w:rsidR="00DF01B7" w:rsidRPr="00D110CF" w:rsidRDefault="00DF01B7" w:rsidP="002C7681">
            <w:pPr>
              <w:ind w:left="0"/>
              <w:jc w:val="center"/>
              <w:rPr>
                <w:b/>
                <w:sz w:val="26"/>
                <w:szCs w:val="26"/>
                <w:lang w:val="vi-VN"/>
              </w:rPr>
            </w:pPr>
            <w:r w:rsidRPr="00D110CF">
              <w:rPr>
                <w:b/>
                <w:sz w:val="26"/>
                <w:szCs w:val="26"/>
                <w:lang w:val="vi-VN"/>
              </w:rPr>
              <w:t>Dữ liệu liên quan (C/R/U/D)</w:t>
            </w:r>
          </w:p>
        </w:tc>
      </w:tr>
      <w:tr w:rsidR="00DF01B7" w:rsidRPr="00D110CF" w14:paraId="268DECA3" w14:textId="77777777" w:rsidTr="002C7681">
        <w:trPr>
          <w:trHeight w:val="494"/>
        </w:trPr>
        <w:tc>
          <w:tcPr>
            <w:tcW w:w="4477" w:type="dxa"/>
          </w:tcPr>
          <w:p w14:paraId="07826459" w14:textId="3760DFAC" w:rsidR="00DF01B7" w:rsidRPr="00D110CF" w:rsidRDefault="00DF01B7" w:rsidP="00DF01B7">
            <w:pPr>
              <w:pStyle w:val="Sothutu-1so"/>
              <w:numPr>
                <w:ilvl w:val="0"/>
                <w:numId w:val="40"/>
              </w:numPr>
              <w:rPr>
                <w:sz w:val="26"/>
                <w:lang w:val="vi-VN"/>
              </w:rPr>
            </w:pPr>
            <w:r w:rsidRPr="00D110CF">
              <w:rPr>
                <w:sz w:val="26"/>
                <w:lang w:val="vi-VN"/>
              </w:rPr>
              <w:t>Truy cập menu Báo cáo so sánh</w:t>
            </w:r>
            <w:r w:rsidRPr="00D110CF">
              <w:rPr>
                <w:sz w:val="26"/>
              </w:rPr>
              <w:t xml:space="preserve"> &gt;&gt; Báo cáo kế hoạch khác</w:t>
            </w:r>
          </w:p>
        </w:tc>
        <w:tc>
          <w:tcPr>
            <w:tcW w:w="3960" w:type="dxa"/>
          </w:tcPr>
          <w:p w14:paraId="30505E55" w14:textId="0D964665" w:rsidR="00DF01B7" w:rsidRPr="00D110CF" w:rsidRDefault="00DF01B7" w:rsidP="00DF01B7">
            <w:pPr>
              <w:pStyle w:val="Sothutu-1so"/>
              <w:numPr>
                <w:ilvl w:val="0"/>
                <w:numId w:val="40"/>
              </w:numPr>
              <w:rPr>
                <w:sz w:val="26"/>
              </w:rPr>
            </w:pPr>
            <w:r w:rsidRPr="00D110CF">
              <w:rPr>
                <w:sz w:val="26"/>
              </w:rPr>
              <w:t xml:space="preserve">Hiển thị trang </w:t>
            </w:r>
            <w:r w:rsidRPr="00D110CF">
              <w:rPr>
                <w:sz w:val="26"/>
                <w:lang w:val="vi-VN"/>
              </w:rPr>
              <w:t xml:space="preserve">Báo cáo </w:t>
            </w:r>
            <w:r w:rsidRPr="00D110CF">
              <w:rPr>
                <w:sz w:val="26"/>
              </w:rPr>
              <w:t>kế hoạch khác</w:t>
            </w:r>
          </w:p>
        </w:tc>
        <w:tc>
          <w:tcPr>
            <w:tcW w:w="923" w:type="dxa"/>
          </w:tcPr>
          <w:p w14:paraId="163FBEF8" w14:textId="77777777" w:rsidR="00DF01B7" w:rsidRPr="00D110CF" w:rsidRDefault="00DF01B7" w:rsidP="002C7681">
            <w:pPr>
              <w:ind w:left="0"/>
              <w:jc w:val="both"/>
              <w:rPr>
                <w:sz w:val="26"/>
                <w:szCs w:val="26"/>
              </w:rPr>
            </w:pPr>
            <w:r w:rsidRPr="00D110CF">
              <w:rPr>
                <w:sz w:val="26"/>
                <w:szCs w:val="26"/>
              </w:rPr>
              <w:t>R</w:t>
            </w:r>
          </w:p>
        </w:tc>
      </w:tr>
      <w:tr w:rsidR="00DF01B7" w:rsidRPr="00D110CF" w14:paraId="0B1DD90E" w14:textId="77777777" w:rsidTr="002C7681">
        <w:trPr>
          <w:trHeight w:val="494"/>
        </w:trPr>
        <w:tc>
          <w:tcPr>
            <w:tcW w:w="4477" w:type="dxa"/>
          </w:tcPr>
          <w:p w14:paraId="2DBBFA10" w14:textId="77777777" w:rsidR="00DF01B7" w:rsidRPr="00D110CF" w:rsidRDefault="00DF01B7" w:rsidP="00DF01B7">
            <w:pPr>
              <w:pStyle w:val="Sothutu-1so"/>
              <w:numPr>
                <w:ilvl w:val="0"/>
                <w:numId w:val="40"/>
              </w:numPr>
              <w:rPr>
                <w:sz w:val="26"/>
                <w:lang w:val="vi-VN"/>
              </w:rPr>
            </w:pPr>
            <w:r w:rsidRPr="00D110CF">
              <w:rPr>
                <w:sz w:val="26"/>
              </w:rPr>
              <w:t xml:space="preserve">Người dùng nhập các thông tin tìm kiếm báo cáo: </w:t>
            </w:r>
          </w:p>
          <w:p w14:paraId="1F751147" w14:textId="77777777" w:rsidR="00DF01B7" w:rsidRPr="00D110CF" w:rsidRDefault="00DF01B7" w:rsidP="002C7681">
            <w:pPr>
              <w:pStyle w:val="Sothutu-1so"/>
              <w:numPr>
                <w:ilvl w:val="0"/>
                <w:numId w:val="20"/>
              </w:numPr>
              <w:rPr>
                <w:sz w:val="26"/>
                <w:lang w:val="vi-VN"/>
              </w:rPr>
            </w:pPr>
            <w:r w:rsidRPr="00D110CF">
              <w:rPr>
                <w:sz w:val="26"/>
              </w:rPr>
              <w:t xml:space="preserve">Kỳ báo cáo: combobox, cho phép chọn 1 giá trị. Danh sách kỳ báo cáo bao gồm: </w:t>
            </w:r>
          </w:p>
          <w:p w14:paraId="6924A5FC" w14:textId="77777777" w:rsidR="00DF01B7" w:rsidRPr="00D110CF" w:rsidRDefault="00DF01B7" w:rsidP="002C7681">
            <w:pPr>
              <w:pStyle w:val="Sothutu-1so"/>
              <w:ind w:left="904"/>
              <w:rPr>
                <w:sz w:val="26"/>
                <w:lang w:val="vi-VN"/>
              </w:rPr>
            </w:pPr>
            <w:r w:rsidRPr="00D110CF">
              <w:rPr>
                <w:sz w:val="26"/>
              </w:rPr>
              <w:t xml:space="preserve">+ Báo cáo </w:t>
            </w:r>
            <w:r w:rsidRPr="00D110CF">
              <w:rPr>
                <w:sz w:val="26"/>
                <w:lang w:val="vi-VN"/>
              </w:rPr>
              <w:t>tháng,</w:t>
            </w:r>
          </w:p>
          <w:p w14:paraId="3E00A28B" w14:textId="77777777" w:rsidR="00DF01B7" w:rsidRPr="00D110CF" w:rsidRDefault="00DF01B7" w:rsidP="002C7681">
            <w:pPr>
              <w:pStyle w:val="Sothutu-1so"/>
              <w:ind w:left="904"/>
              <w:rPr>
                <w:sz w:val="26"/>
                <w:lang w:val="vi-VN"/>
              </w:rPr>
            </w:pPr>
            <w:r w:rsidRPr="00D110CF">
              <w:rPr>
                <w:sz w:val="26"/>
              </w:rPr>
              <w:t xml:space="preserve">+ Báo cáo </w:t>
            </w:r>
            <w:r w:rsidRPr="00D110CF">
              <w:rPr>
                <w:sz w:val="26"/>
                <w:lang w:val="vi-VN"/>
              </w:rPr>
              <w:t>quý,</w:t>
            </w:r>
          </w:p>
          <w:p w14:paraId="39687AD9" w14:textId="77777777" w:rsidR="00DF01B7" w:rsidRPr="00D110CF" w:rsidRDefault="00DF01B7" w:rsidP="002C7681">
            <w:pPr>
              <w:pStyle w:val="Sothutu-1so"/>
              <w:ind w:left="904"/>
              <w:rPr>
                <w:sz w:val="26"/>
                <w:lang w:val="vi-VN"/>
              </w:rPr>
            </w:pPr>
            <w:r w:rsidRPr="00D110CF">
              <w:rPr>
                <w:sz w:val="26"/>
              </w:rPr>
              <w:t>+ Báo cáo</w:t>
            </w:r>
            <w:r w:rsidRPr="00D110CF">
              <w:rPr>
                <w:sz w:val="26"/>
                <w:lang w:val="vi-VN"/>
              </w:rPr>
              <w:t xml:space="preserve"> năm, </w:t>
            </w:r>
          </w:p>
          <w:p w14:paraId="783DB431" w14:textId="77777777" w:rsidR="00DF01B7" w:rsidRPr="00D110CF" w:rsidRDefault="00DF01B7" w:rsidP="002C7681">
            <w:pPr>
              <w:pStyle w:val="Sothutu-1so"/>
              <w:ind w:left="904"/>
              <w:rPr>
                <w:sz w:val="26"/>
                <w:lang w:val="vi-VN"/>
              </w:rPr>
            </w:pPr>
            <w:r w:rsidRPr="00D110CF">
              <w:rPr>
                <w:sz w:val="26"/>
              </w:rPr>
              <w:t xml:space="preserve">+ Báo cáo </w:t>
            </w:r>
            <w:r w:rsidRPr="00D110CF">
              <w:rPr>
                <w:sz w:val="26"/>
                <w:lang w:val="vi-VN"/>
              </w:rPr>
              <w:t>6 tháng đầu năm,</w:t>
            </w:r>
          </w:p>
          <w:p w14:paraId="7236A213" w14:textId="77777777" w:rsidR="00DF01B7" w:rsidRPr="00D110CF" w:rsidRDefault="00DF01B7" w:rsidP="002C7681">
            <w:pPr>
              <w:pStyle w:val="Sothutu-1so"/>
              <w:ind w:left="904"/>
              <w:rPr>
                <w:sz w:val="26"/>
                <w:lang w:val="vi-VN"/>
              </w:rPr>
            </w:pPr>
            <w:r w:rsidRPr="00D110CF">
              <w:rPr>
                <w:sz w:val="26"/>
              </w:rPr>
              <w:lastRenderedPageBreak/>
              <w:t xml:space="preserve">+ Báo cáo </w:t>
            </w:r>
            <w:r w:rsidRPr="00D110CF">
              <w:rPr>
                <w:sz w:val="26"/>
                <w:lang w:val="vi-VN"/>
              </w:rPr>
              <w:t xml:space="preserve">6 tháng cuối năm, </w:t>
            </w:r>
          </w:p>
          <w:p w14:paraId="34F4B0DC" w14:textId="77777777" w:rsidR="00DF01B7" w:rsidRPr="00D110CF" w:rsidRDefault="00DF01B7" w:rsidP="002C7681">
            <w:pPr>
              <w:pStyle w:val="Sothutu-1so"/>
              <w:ind w:left="904"/>
              <w:rPr>
                <w:sz w:val="26"/>
                <w:lang w:val="vi-VN"/>
              </w:rPr>
            </w:pPr>
            <w:r w:rsidRPr="00D110CF">
              <w:rPr>
                <w:sz w:val="26"/>
              </w:rPr>
              <w:t xml:space="preserve">+ Báo cáo </w:t>
            </w:r>
            <w:r w:rsidRPr="00D110CF">
              <w:rPr>
                <w:sz w:val="26"/>
                <w:lang w:val="vi-VN"/>
              </w:rPr>
              <w:t>9 tháng</w:t>
            </w:r>
            <w:r w:rsidRPr="00D110CF">
              <w:rPr>
                <w:sz w:val="26"/>
              </w:rPr>
              <w:t xml:space="preserve"> đầu năm, </w:t>
            </w:r>
          </w:p>
          <w:p w14:paraId="2A31A870" w14:textId="77777777" w:rsidR="00DF01B7" w:rsidRPr="00D110CF" w:rsidRDefault="00DF01B7" w:rsidP="002C7681">
            <w:pPr>
              <w:pStyle w:val="Sothutu-1so"/>
              <w:numPr>
                <w:ilvl w:val="0"/>
                <w:numId w:val="20"/>
              </w:numPr>
              <w:rPr>
                <w:sz w:val="26"/>
                <w:lang w:val="vi-VN"/>
              </w:rPr>
            </w:pPr>
            <w:r w:rsidRPr="00D110CF">
              <w:rPr>
                <w:sz w:val="26"/>
              </w:rPr>
              <w:t xml:space="preserve">Năm báo cáo: </w:t>
            </w:r>
            <w:proofErr w:type="gramStart"/>
            <w:r w:rsidRPr="00D110CF">
              <w:rPr>
                <w:sz w:val="26"/>
              </w:rPr>
              <w:t>combobox ,</w:t>
            </w:r>
            <w:proofErr w:type="gramEnd"/>
            <w:r w:rsidRPr="00D110CF">
              <w:rPr>
                <w:sz w:val="26"/>
              </w:rPr>
              <w:t xml:space="preserve"> </w:t>
            </w:r>
            <w:r w:rsidRPr="00D110CF">
              <w:rPr>
                <w:sz w:val="26"/>
                <w:lang w:val="vi-VN"/>
              </w:rPr>
              <w:t>phép chọn  1 giá trị. Danh sách giá trị trong combobox: từ năm 2008 đến năm hiện tại, sắp xếp theo thứ giảm dần</w:t>
            </w:r>
          </w:p>
          <w:p w14:paraId="4E179339" w14:textId="77777777" w:rsidR="00DF01B7" w:rsidRPr="00D110CF" w:rsidRDefault="00DF01B7" w:rsidP="002C7681">
            <w:pPr>
              <w:pStyle w:val="Sothutu-1so"/>
              <w:numPr>
                <w:ilvl w:val="0"/>
                <w:numId w:val="20"/>
              </w:numPr>
              <w:rPr>
                <w:sz w:val="26"/>
                <w:highlight w:val="yellow"/>
                <w:lang w:val="vi-VN"/>
              </w:rPr>
            </w:pPr>
            <w:r w:rsidRPr="00D110CF">
              <w:rPr>
                <w:sz w:val="26"/>
                <w:highlight w:val="yellow"/>
              </w:rPr>
              <w:t xml:space="preserve">Quý báo cáo: combobox, mặc định disable, chỉ enable khi người dùng chọn kỳ Báo cáo quý. Cho phép chọn 1 giá trị. Danh sách trong cbx là 4 </w:t>
            </w:r>
            <w:proofErr w:type="gramStart"/>
            <w:r w:rsidRPr="00D110CF">
              <w:rPr>
                <w:sz w:val="26"/>
                <w:highlight w:val="yellow"/>
              </w:rPr>
              <w:t>quý  trong</w:t>
            </w:r>
            <w:proofErr w:type="gramEnd"/>
            <w:r w:rsidRPr="00D110CF">
              <w:rPr>
                <w:sz w:val="26"/>
                <w:highlight w:val="yellow"/>
              </w:rPr>
              <w:t xml:space="preserve"> năm: Quý 1, Quý 2, Quý 3, Quý 4</w:t>
            </w:r>
          </w:p>
          <w:p w14:paraId="7977D6EF" w14:textId="77777777" w:rsidR="00DF01B7" w:rsidRPr="00D110CF" w:rsidRDefault="00DF01B7" w:rsidP="002C7681">
            <w:pPr>
              <w:pStyle w:val="Sothutu-1so"/>
              <w:numPr>
                <w:ilvl w:val="0"/>
                <w:numId w:val="20"/>
              </w:numPr>
              <w:rPr>
                <w:sz w:val="26"/>
              </w:rPr>
            </w:pPr>
            <w:r w:rsidRPr="00D110CF">
              <w:rPr>
                <w:sz w:val="26"/>
              </w:rPr>
              <w:t>Tháng báo cáo: combobox, mặc định disable, chỉ enable khi người dùng chọn kỳ Báo cáo tháng. Cho phép chọn 1 giá trị. Danh sách trong cbx là 12 tháng trong năm</w:t>
            </w:r>
          </w:p>
        </w:tc>
        <w:tc>
          <w:tcPr>
            <w:tcW w:w="3960" w:type="dxa"/>
          </w:tcPr>
          <w:p w14:paraId="057D77E1" w14:textId="77777777" w:rsidR="00DF01B7" w:rsidRPr="00D110CF" w:rsidRDefault="00DF01B7" w:rsidP="00DF01B7">
            <w:pPr>
              <w:pStyle w:val="Sothutu-1so"/>
              <w:numPr>
                <w:ilvl w:val="0"/>
                <w:numId w:val="40"/>
              </w:numPr>
              <w:rPr>
                <w:sz w:val="26"/>
              </w:rPr>
            </w:pPr>
            <w:r w:rsidRPr="00D110CF">
              <w:rPr>
                <w:sz w:val="26"/>
              </w:rPr>
              <w:lastRenderedPageBreak/>
              <w:t xml:space="preserve">Kiểm tra thông tin người dùng nhập và trả về kết quả phù hợp với điều kiện tìm kiếm. Trường hợp không có kết quả phù hợp, hiển thị Không có dữ liệu. </w:t>
            </w:r>
          </w:p>
          <w:p w14:paraId="396C9954" w14:textId="77777777" w:rsidR="00DF01B7" w:rsidRPr="00D110CF" w:rsidRDefault="00DF01B7" w:rsidP="002C7681">
            <w:pPr>
              <w:pStyle w:val="Sothutu-1so"/>
              <w:ind w:left="360"/>
              <w:rPr>
                <w:sz w:val="26"/>
              </w:rPr>
            </w:pPr>
            <w:r w:rsidRPr="00D110CF">
              <w:rPr>
                <w:sz w:val="26"/>
              </w:rPr>
              <w:t xml:space="preserve">Danh sách báo cáo kế hoạch khác bao gồm các thông tin: </w:t>
            </w:r>
          </w:p>
          <w:p w14:paraId="1642F3E6" w14:textId="77777777" w:rsidR="00DF01B7" w:rsidRPr="00D110CF" w:rsidRDefault="00DF01B7" w:rsidP="002C7681">
            <w:pPr>
              <w:pStyle w:val="Sothutu-1so"/>
              <w:numPr>
                <w:ilvl w:val="0"/>
                <w:numId w:val="20"/>
              </w:numPr>
              <w:rPr>
                <w:sz w:val="26"/>
              </w:rPr>
            </w:pPr>
            <w:r w:rsidRPr="00D110CF">
              <w:rPr>
                <w:sz w:val="26"/>
              </w:rPr>
              <w:t>Kỳ báo cáo</w:t>
            </w:r>
          </w:p>
          <w:p w14:paraId="219383DE" w14:textId="77777777" w:rsidR="00DF01B7" w:rsidRPr="00D110CF" w:rsidRDefault="00DF01B7" w:rsidP="002C7681">
            <w:pPr>
              <w:pStyle w:val="Sothutu-1so"/>
              <w:numPr>
                <w:ilvl w:val="0"/>
                <w:numId w:val="20"/>
              </w:numPr>
              <w:rPr>
                <w:sz w:val="26"/>
              </w:rPr>
            </w:pPr>
            <w:r w:rsidRPr="00D110CF">
              <w:rPr>
                <w:sz w:val="26"/>
              </w:rPr>
              <w:t>Thời gian báo cáo</w:t>
            </w:r>
          </w:p>
          <w:p w14:paraId="33368FCD" w14:textId="77777777" w:rsidR="00DF01B7" w:rsidRPr="00D110CF" w:rsidRDefault="00DF01B7" w:rsidP="002C7681">
            <w:pPr>
              <w:pStyle w:val="Sothutu-1so"/>
              <w:numPr>
                <w:ilvl w:val="0"/>
                <w:numId w:val="20"/>
              </w:numPr>
              <w:rPr>
                <w:sz w:val="26"/>
              </w:rPr>
            </w:pPr>
            <w:r w:rsidRPr="00D110CF">
              <w:rPr>
                <w:sz w:val="26"/>
              </w:rPr>
              <w:lastRenderedPageBreak/>
              <w:t>Thời gian tải lên báo cáo</w:t>
            </w:r>
          </w:p>
          <w:p w14:paraId="4F376F22" w14:textId="77777777" w:rsidR="00DF01B7" w:rsidRPr="00D110CF" w:rsidRDefault="00DF01B7" w:rsidP="002C7681">
            <w:pPr>
              <w:pStyle w:val="Sothutu-1so"/>
              <w:numPr>
                <w:ilvl w:val="0"/>
                <w:numId w:val="20"/>
              </w:numPr>
              <w:rPr>
                <w:sz w:val="26"/>
              </w:rPr>
            </w:pPr>
            <w:r w:rsidRPr="00D110CF">
              <w:rPr>
                <w:sz w:val="26"/>
              </w:rPr>
              <w:t>Thao tác</w:t>
            </w:r>
          </w:p>
        </w:tc>
        <w:tc>
          <w:tcPr>
            <w:tcW w:w="923" w:type="dxa"/>
          </w:tcPr>
          <w:p w14:paraId="1CAF4604" w14:textId="77777777" w:rsidR="00DF01B7" w:rsidRPr="00D110CF" w:rsidRDefault="00DF01B7" w:rsidP="002C7681">
            <w:pPr>
              <w:ind w:left="0"/>
              <w:jc w:val="both"/>
              <w:rPr>
                <w:sz w:val="26"/>
                <w:szCs w:val="26"/>
              </w:rPr>
            </w:pPr>
          </w:p>
        </w:tc>
      </w:tr>
      <w:tr w:rsidR="00DF01B7" w:rsidRPr="00D110CF" w14:paraId="75D76794" w14:textId="77777777" w:rsidTr="002C7681">
        <w:trPr>
          <w:trHeight w:val="494"/>
        </w:trPr>
        <w:tc>
          <w:tcPr>
            <w:tcW w:w="4477" w:type="dxa"/>
          </w:tcPr>
          <w:p w14:paraId="131C9A26" w14:textId="77777777" w:rsidR="00DF01B7" w:rsidRPr="00D110CF" w:rsidRDefault="00DF01B7" w:rsidP="00DF01B7">
            <w:pPr>
              <w:pStyle w:val="Sothutu-1so"/>
              <w:numPr>
                <w:ilvl w:val="0"/>
                <w:numId w:val="40"/>
              </w:numPr>
              <w:rPr>
                <w:sz w:val="26"/>
              </w:rPr>
            </w:pPr>
            <w:r w:rsidRPr="00D110CF">
              <w:rPr>
                <w:sz w:val="26"/>
              </w:rPr>
              <w:lastRenderedPageBreak/>
              <w:t xml:space="preserve">Người dùng nhấn nút Tải lên báo cáo, chọn file từ máy tính và nhấn Tải lên </w:t>
            </w:r>
          </w:p>
          <w:p w14:paraId="4B524FCA" w14:textId="77777777" w:rsidR="00DF01B7" w:rsidRPr="00D110CF" w:rsidRDefault="00DF01B7" w:rsidP="002C7681">
            <w:pPr>
              <w:pStyle w:val="Sothutu-1so"/>
              <w:ind w:left="360"/>
              <w:rPr>
                <w:sz w:val="26"/>
              </w:rPr>
            </w:pPr>
            <w:r w:rsidRPr="00D110CF">
              <w:rPr>
                <w:sz w:val="26"/>
              </w:rPr>
              <w:t>(Chỉ được phép nhấn tải lên báo cáo khi người dùng đã chọn Kỳ báo cáo, Năm báo cáo, Quý báo cáo, Tháng báo cáo)</w:t>
            </w:r>
          </w:p>
        </w:tc>
        <w:tc>
          <w:tcPr>
            <w:tcW w:w="3960" w:type="dxa"/>
          </w:tcPr>
          <w:p w14:paraId="2FCBC3C3" w14:textId="77777777" w:rsidR="00DF01B7" w:rsidRPr="00D110CF" w:rsidRDefault="00DF01B7" w:rsidP="00DF01B7">
            <w:pPr>
              <w:pStyle w:val="Sothutu-1so"/>
              <w:numPr>
                <w:ilvl w:val="0"/>
                <w:numId w:val="40"/>
              </w:numPr>
              <w:rPr>
                <w:sz w:val="26"/>
              </w:rPr>
            </w:pPr>
            <w:r w:rsidRPr="00D110CF">
              <w:rPr>
                <w:sz w:val="26"/>
              </w:rPr>
              <w:t>Hệ thống kiểm tra file người dùng nhập lên. Nếu đúng định dạng, hệ thống thông báo Tải lên báo cáo thành công và báo cáo mới tải lên sẽ hiển thị trên danh sách báo cáo</w:t>
            </w:r>
          </w:p>
          <w:p w14:paraId="3721DF57" w14:textId="77777777" w:rsidR="00DF01B7" w:rsidRPr="00D110CF" w:rsidRDefault="00DF01B7" w:rsidP="002C7681">
            <w:pPr>
              <w:pStyle w:val="Sothutu-1so"/>
              <w:ind w:left="360"/>
              <w:rPr>
                <w:sz w:val="26"/>
              </w:rPr>
            </w:pPr>
            <w:r w:rsidRPr="00D110CF">
              <w:rPr>
                <w:sz w:val="26"/>
              </w:rPr>
              <w:t>Nếu file không hợp lệ (không đúng định dạng xls, xlsx; các dữ liệu người dùng nhập không đúng định dạng chữ số…), hệ thống hiển thị thông báo tương ứng</w:t>
            </w:r>
          </w:p>
        </w:tc>
        <w:tc>
          <w:tcPr>
            <w:tcW w:w="923" w:type="dxa"/>
          </w:tcPr>
          <w:p w14:paraId="2981DBBB" w14:textId="77777777" w:rsidR="00DF01B7" w:rsidRPr="00D110CF" w:rsidRDefault="00DF01B7" w:rsidP="002C7681">
            <w:pPr>
              <w:ind w:left="0"/>
              <w:jc w:val="both"/>
              <w:rPr>
                <w:sz w:val="26"/>
                <w:szCs w:val="26"/>
              </w:rPr>
            </w:pPr>
          </w:p>
        </w:tc>
      </w:tr>
      <w:tr w:rsidR="00DF01B7" w:rsidRPr="00D110CF" w14:paraId="7235597D" w14:textId="77777777" w:rsidTr="002C7681">
        <w:trPr>
          <w:trHeight w:val="494"/>
        </w:trPr>
        <w:tc>
          <w:tcPr>
            <w:tcW w:w="4477" w:type="dxa"/>
          </w:tcPr>
          <w:p w14:paraId="63AD8004" w14:textId="77777777" w:rsidR="00DF01B7" w:rsidRPr="00D110CF" w:rsidRDefault="00DF01B7" w:rsidP="00DF01B7">
            <w:pPr>
              <w:pStyle w:val="Sothutu-1so"/>
              <w:numPr>
                <w:ilvl w:val="0"/>
                <w:numId w:val="40"/>
              </w:numPr>
              <w:rPr>
                <w:sz w:val="26"/>
              </w:rPr>
            </w:pPr>
            <w:r w:rsidRPr="00D110CF">
              <w:rPr>
                <w:sz w:val="26"/>
              </w:rPr>
              <w:lastRenderedPageBreak/>
              <w:t xml:space="preserve">Người dùng nhấn Tải file mẫu </w:t>
            </w:r>
          </w:p>
          <w:p w14:paraId="1214FEFC" w14:textId="77777777" w:rsidR="00DF01B7" w:rsidRPr="00D110CF" w:rsidRDefault="00DF01B7" w:rsidP="002C7681">
            <w:pPr>
              <w:pStyle w:val="Sothutu-1so"/>
              <w:ind w:left="360"/>
              <w:rPr>
                <w:sz w:val="26"/>
              </w:rPr>
            </w:pPr>
            <w:r w:rsidRPr="00D110CF">
              <w:rPr>
                <w:sz w:val="26"/>
              </w:rPr>
              <w:t>(Chỉ được phép nhấn tải lên báo cáo khi người dùng đã chọn Kỳ báo cáo)</w:t>
            </w:r>
          </w:p>
        </w:tc>
        <w:tc>
          <w:tcPr>
            <w:tcW w:w="3960" w:type="dxa"/>
          </w:tcPr>
          <w:p w14:paraId="4A86C1BE" w14:textId="77777777" w:rsidR="00DF01B7" w:rsidRPr="00D110CF" w:rsidRDefault="00DF01B7" w:rsidP="00DF01B7">
            <w:pPr>
              <w:pStyle w:val="Sothutu-1so"/>
              <w:numPr>
                <w:ilvl w:val="0"/>
                <w:numId w:val="40"/>
              </w:numPr>
              <w:rPr>
                <w:sz w:val="26"/>
              </w:rPr>
            </w:pPr>
            <w:r w:rsidRPr="00D110CF">
              <w:rPr>
                <w:sz w:val="26"/>
              </w:rPr>
              <w:t>Hệ thống tải về template báo cáo phù hợp điều kiện lọc</w:t>
            </w:r>
          </w:p>
          <w:p w14:paraId="2EC378B5" w14:textId="77777777" w:rsidR="00DF01B7" w:rsidRPr="00D110CF" w:rsidRDefault="00DF01B7" w:rsidP="002C7681">
            <w:pPr>
              <w:pStyle w:val="Sothutu-1so"/>
              <w:ind w:left="360"/>
              <w:rPr>
                <w:sz w:val="26"/>
              </w:rPr>
            </w:pPr>
            <w:r w:rsidRPr="00D110CF">
              <w:rPr>
                <w:sz w:val="26"/>
              </w:rPr>
              <w:object w:dxaOrig="1508" w:dyaOrig="983" w14:anchorId="1AFD2DB1">
                <v:shape id="_x0000_i1033" type="#_x0000_t75" style="width:75.3pt;height:48.9pt" o:ole="">
                  <v:imagedata r:id="rId23" o:title=""/>
                </v:shape>
                <o:OLEObject Type="Embed" ProgID="Excel.Sheet.12" ShapeID="_x0000_i1033" DrawAspect="Icon" ObjectID="_1789483127" r:id="rId37"/>
              </w:object>
            </w:r>
          </w:p>
        </w:tc>
        <w:tc>
          <w:tcPr>
            <w:tcW w:w="923" w:type="dxa"/>
          </w:tcPr>
          <w:p w14:paraId="1BFA73B3" w14:textId="77777777" w:rsidR="00DF01B7" w:rsidRPr="00D110CF" w:rsidRDefault="00DF01B7" w:rsidP="002C7681">
            <w:pPr>
              <w:ind w:left="0"/>
              <w:jc w:val="both"/>
              <w:rPr>
                <w:sz w:val="26"/>
                <w:szCs w:val="26"/>
              </w:rPr>
            </w:pPr>
          </w:p>
        </w:tc>
      </w:tr>
    </w:tbl>
    <w:p w14:paraId="7FC34BC7" w14:textId="77777777" w:rsidR="00DF01B7" w:rsidRPr="00D110CF" w:rsidRDefault="00DF01B7" w:rsidP="00DF01B7">
      <w:pPr>
        <w:ind w:left="0"/>
        <w:rPr>
          <w:lang w:eastAsia="ar-SA"/>
        </w:rPr>
      </w:pPr>
    </w:p>
    <w:p w14:paraId="49F985FD" w14:textId="16FDB089" w:rsidR="00257D71" w:rsidRPr="00D110CF" w:rsidRDefault="00257D71" w:rsidP="00257D71">
      <w:pPr>
        <w:pStyle w:val="Heading4"/>
        <w:rPr>
          <w:rFonts w:ascii="Times New Roman" w:hAnsi="Times New Roman"/>
        </w:rPr>
      </w:pPr>
      <w:r w:rsidRPr="00D110CF">
        <w:rPr>
          <w:rFonts w:ascii="Times New Roman" w:hAnsi="Times New Roman"/>
        </w:rPr>
        <w:t>Báo cáo so sánh lũy kế cùng kỳ</w:t>
      </w:r>
    </w:p>
    <w:p w14:paraId="04961D12" w14:textId="77777777" w:rsidR="00257D71" w:rsidRPr="00D110CF" w:rsidRDefault="00257D71" w:rsidP="00257D71">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57D71" w:rsidRPr="00D110CF" w14:paraId="35A869DC" w14:textId="77777777" w:rsidTr="008E7F17">
        <w:trPr>
          <w:trHeight w:val="284"/>
          <w:jc w:val="center"/>
        </w:trPr>
        <w:tc>
          <w:tcPr>
            <w:tcW w:w="1590" w:type="pct"/>
            <w:tcBorders>
              <w:top w:val="single" w:sz="18" w:space="0" w:color="808080"/>
              <w:left w:val="single" w:sz="18" w:space="0" w:color="808080"/>
            </w:tcBorders>
            <w:shd w:val="clear" w:color="auto" w:fill="F3F3F3"/>
            <w:vAlign w:val="center"/>
          </w:tcPr>
          <w:p w14:paraId="0DE5ED12" w14:textId="77777777" w:rsidR="00257D71" w:rsidRPr="00D110CF" w:rsidRDefault="00257D71" w:rsidP="008E7F17">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48C4817D" w14:textId="2BF0A703" w:rsidR="00257D71" w:rsidRPr="00D110CF" w:rsidRDefault="00257D71" w:rsidP="008E7F17">
            <w:pPr>
              <w:pStyle w:val="BodyText"/>
              <w:ind w:left="0"/>
              <w:rPr>
                <w:color w:val="000000" w:themeColor="text1"/>
                <w:sz w:val="26"/>
                <w:szCs w:val="26"/>
                <w:lang w:val="vi-VN" w:eastAsia="ar-SA"/>
              </w:rPr>
            </w:pPr>
            <w:r w:rsidRPr="00D110CF">
              <w:rPr>
                <w:sz w:val="26"/>
                <w:szCs w:val="26"/>
              </w:rPr>
              <w:t>Báo cáo so sánh lũy kế cùng kỳ</w:t>
            </w:r>
          </w:p>
        </w:tc>
      </w:tr>
      <w:tr w:rsidR="00257D71" w:rsidRPr="00D110CF" w14:paraId="36731B9F" w14:textId="77777777" w:rsidTr="008E7F17">
        <w:trPr>
          <w:trHeight w:val="284"/>
          <w:jc w:val="center"/>
        </w:trPr>
        <w:tc>
          <w:tcPr>
            <w:tcW w:w="1590" w:type="pct"/>
            <w:tcBorders>
              <w:left w:val="single" w:sz="18" w:space="0" w:color="808080"/>
            </w:tcBorders>
            <w:shd w:val="clear" w:color="auto" w:fill="F3F3F3"/>
            <w:vAlign w:val="center"/>
          </w:tcPr>
          <w:p w14:paraId="18F1E169" w14:textId="77777777" w:rsidR="00257D71" w:rsidRPr="00D110CF" w:rsidRDefault="00257D71" w:rsidP="008E7F17">
            <w:pPr>
              <w:ind w:left="142"/>
              <w:rPr>
                <w:b/>
                <w:sz w:val="26"/>
                <w:szCs w:val="26"/>
              </w:rPr>
            </w:pPr>
            <w:r w:rsidRPr="00D110CF">
              <w:rPr>
                <w:b/>
                <w:sz w:val="26"/>
                <w:szCs w:val="26"/>
              </w:rPr>
              <w:t>Mô tả</w:t>
            </w:r>
          </w:p>
        </w:tc>
        <w:tc>
          <w:tcPr>
            <w:tcW w:w="3410" w:type="pct"/>
            <w:tcBorders>
              <w:right w:val="single" w:sz="18" w:space="0" w:color="808080"/>
            </w:tcBorders>
            <w:vAlign w:val="center"/>
          </w:tcPr>
          <w:p w14:paraId="12612D5F" w14:textId="41CF825D" w:rsidR="00257D71" w:rsidRPr="00D110CF" w:rsidRDefault="00257D71" w:rsidP="008E7F17">
            <w:pPr>
              <w:pStyle w:val="BodyText"/>
              <w:ind w:left="0"/>
              <w:rPr>
                <w:sz w:val="26"/>
                <w:szCs w:val="26"/>
                <w:lang w:val="vi-VN" w:eastAsia="ar-SA"/>
              </w:rPr>
            </w:pPr>
            <w:r w:rsidRPr="00D110CF">
              <w:rPr>
                <w:sz w:val="26"/>
                <w:szCs w:val="26"/>
                <w:lang w:eastAsia="ar-SA"/>
              </w:rPr>
              <w:t xml:space="preserve">- </w:t>
            </w:r>
            <w:r w:rsidRPr="00D110CF">
              <w:rPr>
                <w:sz w:val="26"/>
                <w:szCs w:val="26"/>
                <w:lang w:val="vi-VN" w:eastAsia="ar-SA"/>
              </w:rPr>
              <w:t xml:space="preserve">Xử lý dữ liệu </w:t>
            </w:r>
            <w:r w:rsidRPr="00D110CF">
              <w:rPr>
                <w:sz w:val="26"/>
                <w:szCs w:val="26"/>
              </w:rPr>
              <w:t>Báo cáo so sánh lũy kế cùng kỳ</w:t>
            </w:r>
            <w:r w:rsidRPr="00D110CF">
              <w:rPr>
                <w:sz w:val="26"/>
                <w:szCs w:val="26"/>
                <w:lang w:val="vi-VN" w:eastAsia="ar-SA"/>
              </w:rPr>
              <w:t xml:space="preserve"> </w:t>
            </w:r>
          </w:p>
          <w:p w14:paraId="35166024" w14:textId="5D22845F" w:rsidR="00257D71" w:rsidRPr="00D110CF" w:rsidRDefault="00257D71" w:rsidP="008E7F17">
            <w:pPr>
              <w:pStyle w:val="BodyText"/>
              <w:ind w:left="0"/>
              <w:rPr>
                <w:sz w:val="26"/>
                <w:szCs w:val="26"/>
                <w:lang w:eastAsia="ar-SA"/>
              </w:rPr>
            </w:pPr>
            <w:r w:rsidRPr="00D110CF">
              <w:rPr>
                <w:sz w:val="26"/>
                <w:szCs w:val="26"/>
                <w:lang w:eastAsia="ar-SA"/>
              </w:rPr>
              <w:t xml:space="preserve">- Tìm kiếm và export </w:t>
            </w:r>
            <w:r w:rsidRPr="00D110CF">
              <w:rPr>
                <w:sz w:val="26"/>
                <w:szCs w:val="26"/>
              </w:rPr>
              <w:t>Báo cáo so sánh lũy kế cùng kỳ</w:t>
            </w:r>
          </w:p>
        </w:tc>
      </w:tr>
      <w:tr w:rsidR="00257D71" w:rsidRPr="00D110CF" w14:paraId="4527A558" w14:textId="77777777" w:rsidTr="008E7F17">
        <w:trPr>
          <w:trHeight w:val="395"/>
          <w:jc w:val="center"/>
        </w:trPr>
        <w:tc>
          <w:tcPr>
            <w:tcW w:w="1590" w:type="pct"/>
            <w:tcBorders>
              <w:left w:val="single" w:sz="18" w:space="0" w:color="808080"/>
            </w:tcBorders>
            <w:shd w:val="clear" w:color="auto" w:fill="F3F3F3"/>
            <w:vAlign w:val="center"/>
          </w:tcPr>
          <w:p w14:paraId="78F774BB" w14:textId="77777777" w:rsidR="00257D71" w:rsidRPr="00D110CF" w:rsidRDefault="00257D71" w:rsidP="008E7F17">
            <w:pPr>
              <w:ind w:left="142"/>
              <w:rPr>
                <w:b/>
                <w:sz w:val="26"/>
                <w:szCs w:val="26"/>
              </w:rPr>
            </w:pPr>
            <w:r w:rsidRPr="00D110CF">
              <w:rPr>
                <w:b/>
                <w:sz w:val="26"/>
                <w:szCs w:val="26"/>
              </w:rPr>
              <w:t>Tác  nhân</w:t>
            </w:r>
          </w:p>
        </w:tc>
        <w:tc>
          <w:tcPr>
            <w:tcW w:w="3410" w:type="pct"/>
            <w:tcBorders>
              <w:right w:val="single" w:sz="18" w:space="0" w:color="808080"/>
            </w:tcBorders>
            <w:vAlign w:val="center"/>
          </w:tcPr>
          <w:p w14:paraId="48461F32" w14:textId="77777777" w:rsidR="00257D71" w:rsidRPr="00D110CF" w:rsidRDefault="00257D71" w:rsidP="008E7F17">
            <w:pPr>
              <w:ind w:left="0"/>
              <w:rPr>
                <w:sz w:val="26"/>
                <w:szCs w:val="26"/>
              </w:rPr>
            </w:pPr>
            <w:r w:rsidRPr="00D110CF">
              <w:rPr>
                <w:sz w:val="26"/>
                <w:szCs w:val="26"/>
              </w:rPr>
              <w:t>Người dùng</w:t>
            </w:r>
          </w:p>
        </w:tc>
      </w:tr>
      <w:tr w:rsidR="00257D71" w:rsidRPr="00D110CF" w14:paraId="3602469A" w14:textId="77777777" w:rsidTr="008E7F17">
        <w:trPr>
          <w:trHeight w:val="378"/>
          <w:jc w:val="center"/>
        </w:trPr>
        <w:tc>
          <w:tcPr>
            <w:tcW w:w="1590" w:type="pct"/>
            <w:tcBorders>
              <w:left w:val="single" w:sz="18" w:space="0" w:color="808080"/>
            </w:tcBorders>
            <w:shd w:val="clear" w:color="auto" w:fill="F3F3F3"/>
            <w:vAlign w:val="center"/>
          </w:tcPr>
          <w:p w14:paraId="1CFEF531" w14:textId="77777777" w:rsidR="00257D71" w:rsidRPr="00D110CF" w:rsidRDefault="00257D71" w:rsidP="008E7F17">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7C111291" w14:textId="77777777" w:rsidR="00257D71" w:rsidRPr="00D110CF" w:rsidRDefault="00257D71" w:rsidP="008E7F17">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257D71" w:rsidRPr="00D110CF" w14:paraId="23E36471" w14:textId="77777777" w:rsidTr="008E7F17">
        <w:trPr>
          <w:trHeight w:val="530"/>
          <w:jc w:val="center"/>
        </w:trPr>
        <w:tc>
          <w:tcPr>
            <w:tcW w:w="1590" w:type="pct"/>
            <w:tcBorders>
              <w:left w:val="single" w:sz="18" w:space="0" w:color="808080"/>
              <w:bottom w:val="single" w:sz="8" w:space="0" w:color="808080"/>
            </w:tcBorders>
            <w:shd w:val="clear" w:color="auto" w:fill="F3F3F3"/>
            <w:vAlign w:val="center"/>
          </w:tcPr>
          <w:p w14:paraId="105B5A97" w14:textId="77777777" w:rsidR="00257D71" w:rsidRPr="00D110CF" w:rsidRDefault="00257D71" w:rsidP="008E7F17">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1BAF01C3" w14:textId="77777777" w:rsidR="00257D71" w:rsidRPr="00D110CF" w:rsidRDefault="00257D71" w:rsidP="008E7F17">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257D71" w:rsidRPr="00D110CF" w14:paraId="7E915B95" w14:textId="77777777" w:rsidTr="008E7F17">
        <w:trPr>
          <w:trHeight w:val="284"/>
          <w:jc w:val="center"/>
        </w:trPr>
        <w:tc>
          <w:tcPr>
            <w:tcW w:w="1590" w:type="pct"/>
            <w:tcBorders>
              <w:left w:val="single" w:sz="18" w:space="0" w:color="808080"/>
              <w:bottom w:val="single" w:sz="4" w:space="0" w:color="808080"/>
            </w:tcBorders>
            <w:shd w:val="clear" w:color="auto" w:fill="F3F3F3"/>
            <w:vAlign w:val="center"/>
          </w:tcPr>
          <w:p w14:paraId="65910B48" w14:textId="77777777" w:rsidR="00257D71" w:rsidRPr="00D110CF" w:rsidRDefault="00257D71" w:rsidP="008E7F17">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086AA6E5" w14:textId="77777777" w:rsidR="00257D71" w:rsidRPr="00D110CF" w:rsidRDefault="00257D71" w:rsidP="008E7F17">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257D71" w:rsidRPr="00D110CF" w14:paraId="2326201B" w14:textId="77777777" w:rsidTr="008E7F17">
        <w:trPr>
          <w:trHeight w:val="284"/>
          <w:jc w:val="center"/>
        </w:trPr>
        <w:tc>
          <w:tcPr>
            <w:tcW w:w="1590" w:type="pct"/>
            <w:tcBorders>
              <w:left w:val="single" w:sz="18" w:space="0" w:color="808080"/>
              <w:bottom w:val="single" w:sz="18" w:space="0" w:color="808080"/>
            </w:tcBorders>
            <w:shd w:val="clear" w:color="auto" w:fill="F3F3F3"/>
            <w:vAlign w:val="center"/>
          </w:tcPr>
          <w:p w14:paraId="29734C68" w14:textId="77777777" w:rsidR="00257D71" w:rsidRPr="00D110CF" w:rsidRDefault="00257D71" w:rsidP="008E7F17">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070698F2" w14:textId="5FCD08C3" w:rsidR="00257D71" w:rsidRPr="00D110CF" w:rsidRDefault="00257D71" w:rsidP="002C7681">
            <w:pPr>
              <w:pStyle w:val="tvNote"/>
              <w:rPr>
                <w:i w:val="0"/>
                <w:color w:val="000000" w:themeColor="text1"/>
                <w:sz w:val="26"/>
                <w:szCs w:val="26"/>
                <w:lang w:val="vi-VN"/>
              </w:rPr>
            </w:pPr>
            <w:r w:rsidRPr="00D110CF">
              <w:rPr>
                <w:i w:val="0"/>
                <w:color w:val="000000" w:themeColor="text1"/>
                <w:sz w:val="26"/>
                <w:szCs w:val="26"/>
                <w:lang w:val="vi-VN"/>
              </w:rPr>
              <w:t>N/A</w:t>
            </w:r>
          </w:p>
        </w:tc>
      </w:tr>
    </w:tbl>
    <w:p w14:paraId="08AA7B63" w14:textId="77777777" w:rsidR="00257D71" w:rsidRPr="00D110CF" w:rsidRDefault="00257D71" w:rsidP="00257D71">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lastRenderedPageBreak/>
        <w:t>Màn hình</w:t>
      </w:r>
    </w:p>
    <w:p w14:paraId="0F4C34B3" w14:textId="3452BCAE" w:rsidR="00257D71" w:rsidRPr="00D110CF" w:rsidRDefault="000055E1" w:rsidP="00257D71">
      <w:pPr>
        <w:ind w:left="90"/>
        <w:jc w:val="center"/>
        <w:rPr>
          <w:sz w:val="26"/>
          <w:szCs w:val="26"/>
          <w:lang w:eastAsia="ar-SA"/>
        </w:rPr>
      </w:pPr>
      <w:r w:rsidRPr="000055E1">
        <w:rPr>
          <w:sz w:val="26"/>
          <w:szCs w:val="26"/>
          <w:lang w:eastAsia="ar-SA"/>
        </w:rPr>
        <w:drawing>
          <wp:inline distT="0" distB="0" distL="0" distR="0" wp14:anchorId="651D2F15" wp14:editId="5DB4393C">
            <wp:extent cx="5941695" cy="33420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3342005"/>
                    </a:xfrm>
                    <a:prstGeom prst="rect">
                      <a:avLst/>
                    </a:prstGeom>
                  </pic:spPr>
                </pic:pic>
              </a:graphicData>
            </a:graphic>
          </wp:inline>
        </w:drawing>
      </w:r>
    </w:p>
    <w:p w14:paraId="798E5F30" w14:textId="45563973" w:rsidR="00257D71" w:rsidRPr="00D110CF" w:rsidRDefault="00257D71" w:rsidP="00257D71">
      <w:pPr>
        <w:ind w:left="0"/>
        <w:jc w:val="center"/>
        <w:rPr>
          <w:sz w:val="26"/>
          <w:szCs w:val="26"/>
          <w:lang w:eastAsia="ar-SA"/>
        </w:rPr>
      </w:pPr>
      <w:r w:rsidRPr="00D110CF">
        <w:rPr>
          <w:sz w:val="26"/>
          <w:szCs w:val="26"/>
          <w:lang w:val="vi-VN" w:eastAsia="ar-SA"/>
        </w:rPr>
        <w:t xml:space="preserve">Hình </w:t>
      </w:r>
      <w:r w:rsidR="000055E1">
        <w:rPr>
          <w:sz w:val="26"/>
          <w:szCs w:val="26"/>
          <w:lang w:eastAsia="ar-SA"/>
        </w:rPr>
        <w:t>7</w:t>
      </w:r>
      <w:r w:rsidRPr="00D110CF">
        <w:rPr>
          <w:sz w:val="26"/>
          <w:szCs w:val="26"/>
          <w:lang w:val="vi-VN" w:eastAsia="ar-SA"/>
        </w:rPr>
        <w:t xml:space="preserve">. Giao diện </w:t>
      </w:r>
      <w:r w:rsidR="002C7681" w:rsidRPr="00D110CF">
        <w:rPr>
          <w:sz w:val="26"/>
          <w:szCs w:val="26"/>
        </w:rPr>
        <w:t>Báo cáo so sánh lũy kế cùng kỳ</w:t>
      </w:r>
    </w:p>
    <w:p w14:paraId="65E69C10" w14:textId="77777777" w:rsidR="00257D71" w:rsidRPr="00D110CF" w:rsidRDefault="00257D71" w:rsidP="00257D71">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839"/>
        <w:gridCol w:w="684"/>
      </w:tblGrid>
      <w:tr w:rsidR="00257D71" w:rsidRPr="00D110CF" w14:paraId="701423C2" w14:textId="77777777" w:rsidTr="008E7F17">
        <w:trPr>
          <w:trHeight w:val="530"/>
        </w:trPr>
        <w:tc>
          <w:tcPr>
            <w:tcW w:w="4837" w:type="dxa"/>
            <w:shd w:val="pct5" w:color="auto" w:fill="auto"/>
          </w:tcPr>
          <w:p w14:paraId="5AFDF3BE" w14:textId="77777777" w:rsidR="00257D71" w:rsidRPr="00D110CF" w:rsidRDefault="00257D71" w:rsidP="008E7F17">
            <w:pPr>
              <w:ind w:left="0"/>
              <w:jc w:val="center"/>
              <w:rPr>
                <w:b/>
                <w:sz w:val="26"/>
                <w:szCs w:val="26"/>
                <w:lang w:val="vi-VN"/>
              </w:rPr>
            </w:pPr>
            <w:r w:rsidRPr="00D110CF">
              <w:rPr>
                <w:b/>
                <w:sz w:val="26"/>
                <w:szCs w:val="26"/>
                <w:lang w:val="vi-VN"/>
              </w:rPr>
              <w:t>Hành động của tác nhân</w:t>
            </w:r>
          </w:p>
        </w:tc>
        <w:tc>
          <w:tcPr>
            <w:tcW w:w="3839" w:type="dxa"/>
            <w:shd w:val="pct5" w:color="auto" w:fill="auto"/>
          </w:tcPr>
          <w:p w14:paraId="5B7CA95F" w14:textId="77777777" w:rsidR="00257D71" w:rsidRPr="00D110CF" w:rsidRDefault="00257D71" w:rsidP="008E7F17">
            <w:pPr>
              <w:ind w:left="0"/>
              <w:jc w:val="center"/>
              <w:rPr>
                <w:b/>
                <w:sz w:val="26"/>
                <w:szCs w:val="26"/>
                <w:lang w:val="vi-VN"/>
              </w:rPr>
            </w:pPr>
            <w:r w:rsidRPr="00D110CF">
              <w:rPr>
                <w:b/>
                <w:sz w:val="26"/>
                <w:szCs w:val="26"/>
                <w:lang w:val="vi-VN"/>
              </w:rPr>
              <w:t>Phản ứng của hệ thống</w:t>
            </w:r>
          </w:p>
        </w:tc>
        <w:tc>
          <w:tcPr>
            <w:tcW w:w="684" w:type="dxa"/>
            <w:shd w:val="pct5" w:color="auto" w:fill="auto"/>
          </w:tcPr>
          <w:p w14:paraId="587A8A2F" w14:textId="77777777" w:rsidR="00257D71" w:rsidRPr="00D110CF" w:rsidRDefault="00257D71" w:rsidP="008E7F17">
            <w:pPr>
              <w:ind w:left="0"/>
              <w:jc w:val="center"/>
              <w:rPr>
                <w:b/>
                <w:sz w:val="26"/>
                <w:szCs w:val="26"/>
                <w:lang w:val="vi-VN"/>
              </w:rPr>
            </w:pPr>
            <w:r w:rsidRPr="00D110CF">
              <w:rPr>
                <w:b/>
                <w:sz w:val="26"/>
                <w:szCs w:val="26"/>
                <w:lang w:val="vi-VN"/>
              </w:rPr>
              <w:t>Dữ liệu liên quan (C/R/U/D)</w:t>
            </w:r>
          </w:p>
        </w:tc>
      </w:tr>
      <w:tr w:rsidR="00257D71" w:rsidRPr="00D110CF" w14:paraId="57E068B1" w14:textId="77777777" w:rsidTr="008E7F17">
        <w:trPr>
          <w:trHeight w:val="494"/>
        </w:trPr>
        <w:tc>
          <w:tcPr>
            <w:tcW w:w="4837" w:type="dxa"/>
          </w:tcPr>
          <w:p w14:paraId="4FACBEE3" w14:textId="6372D6DA" w:rsidR="00257D71" w:rsidRPr="00D110CF" w:rsidRDefault="00257D71" w:rsidP="00257D71">
            <w:pPr>
              <w:pStyle w:val="Sothutu-1so"/>
              <w:numPr>
                <w:ilvl w:val="0"/>
                <w:numId w:val="38"/>
              </w:numPr>
              <w:rPr>
                <w:sz w:val="26"/>
                <w:lang w:val="vi-VN"/>
              </w:rPr>
            </w:pPr>
            <w:r w:rsidRPr="00D110CF">
              <w:rPr>
                <w:sz w:val="26"/>
                <w:lang w:val="vi-VN"/>
              </w:rPr>
              <w:t>Truy cập menu Báo cáo so sánh</w:t>
            </w:r>
          </w:p>
        </w:tc>
        <w:tc>
          <w:tcPr>
            <w:tcW w:w="3839" w:type="dxa"/>
          </w:tcPr>
          <w:p w14:paraId="3123FC95" w14:textId="77F755D3" w:rsidR="00257D71" w:rsidRPr="00D110CF" w:rsidRDefault="00257D71" w:rsidP="00257D71">
            <w:pPr>
              <w:pStyle w:val="Sothutu-1so"/>
              <w:numPr>
                <w:ilvl w:val="0"/>
                <w:numId w:val="38"/>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684" w:type="dxa"/>
          </w:tcPr>
          <w:p w14:paraId="4C9DAC1B" w14:textId="77777777" w:rsidR="00257D71" w:rsidRPr="00D110CF" w:rsidRDefault="00257D71" w:rsidP="008E7F17">
            <w:pPr>
              <w:ind w:left="0"/>
              <w:jc w:val="both"/>
              <w:rPr>
                <w:sz w:val="26"/>
                <w:szCs w:val="26"/>
              </w:rPr>
            </w:pPr>
            <w:r w:rsidRPr="00D110CF">
              <w:rPr>
                <w:sz w:val="26"/>
                <w:szCs w:val="26"/>
              </w:rPr>
              <w:t>R</w:t>
            </w:r>
          </w:p>
        </w:tc>
      </w:tr>
      <w:tr w:rsidR="00257D71" w:rsidRPr="00D110CF" w14:paraId="31B1E97A" w14:textId="77777777" w:rsidTr="008E7F17">
        <w:tc>
          <w:tcPr>
            <w:tcW w:w="4837" w:type="dxa"/>
          </w:tcPr>
          <w:p w14:paraId="571D22D2" w14:textId="77777777" w:rsidR="00257D71" w:rsidRPr="00D110CF" w:rsidRDefault="00257D71" w:rsidP="00257D71">
            <w:pPr>
              <w:pStyle w:val="Sothutu-1so"/>
              <w:numPr>
                <w:ilvl w:val="0"/>
                <w:numId w:val="38"/>
              </w:numPr>
              <w:rPr>
                <w:sz w:val="26"/>
              </w:rPr>
            </w:pPr>
            <w:r w:rsidRPr="00D110CF">
              <w:rPr>
                <w:sz w:val="26"/>
              </w:rPr>
              <w:t xml:space="preserve">Nhập thông tin để </w:t>
            </w:r>
            <w:r w:rsidRPr="00D110CF">
              <w:rPr>
                <w:sz w:val="26"/>
                <w:lang w:val="vi-VN"/>
              </w:rPr>
              <w:t>lọc báo cáo:</w:t>
            </w:r>
          </w:p>
          <w:p w14:paraId="13CDA7EF" w14:textId="77777777" w:rsidR="00257D71" w:rsidRPr="00D110CF" w:rsidRDefault="00257D71" w:rsidP="008E7F17">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 xml:space="preserve">Cho phép chọn 1 hoặc </w:t>
            </w:r>
            <w:r w:rsidRPr="00D110CF">
              <w:rPr>
                <w:sz w:val="26"/>
              </w:rPr>
              <w:lastRenderedPageBreak/>
              <w:t>nhiều giá trị</w:t>
            </w:r>
            <w:r w:rsidRPr="00D110CF">
              <w:rPr>
                <w:sz w:val="26"/>
                <w:lang w:val="vi-VN"/>
              </w:rPr>
              <w:t xml:space="preserve">. Danh sách công ty lấy từ danh mục đơn vị. </w:t>
            </w:r>
          </w:p>
          <w:p w14:paraId="53B046E7" w14:textId="77777777" w:rsidR="00257D71" w:rsidRPr="00D110CF" w:rsidRDefault="00257D71" w:rsidP="008E7F17">
            <w:pPr>
              <w:pStyle w:val="Sothutu-1so"/>
              <w:numPr>
                <w:ilvl w:val="0"/>
                <w:numId w:val="20"/>
              </w:numPr>
              <w:rPr>
                <w:sz w:val="26"/>
              </w:rPr>
            </w:pPr>
            <w:r w:rsidRPr="00D110CF">
              <w:rPr>
                <w:sz w:val="26"/>
                <w:lang w:val="vi-VN"/>
              </w:rPr>
              <w:t>Loại báo cáo*: combobox, cho phép chọn 1 giá trị. Danh sách các giá trị trong combobox:</w:t>
            </w:r>
          </w:p>
          <w:p w14:paraId="2C9CE5E9" w14:textId="77777777" w:rsidR="00257D71" w:rsidRPr="00D110CF" w:rsidRDefault="00257D71" w:rsidP="008E7F17">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1A2CD4E4" w14:textId="77777777" w:rsidR="00257D71" w:rsidRPr="00D110CF" w:rsidRDefault="00257D71" w:rsidP="008E7F17">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44EFFFFA" w14:textId="77777777" w:rsidR="00257D71" w:rsidRPr="00D110CF" w:rsidRDefault="00257D71"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463BE8CB" w14:textId="77777777" w:rsidR="00257D71" w:rsidRPr="00D110CF" w:rsidRDefault="00257D71" w:rsidP="008E7F17">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035E9ED3" w14:textId="77777777" w:rsidR="00257D71" w:rsidRPr="00D110CF" w:rsidRDefault="00257D71"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5FFFA76B" w14:textId="77777777" w:rsidR="00257D71" w:rsidRPr="00D110CF" w:rsidRDefault="00257D71" w:rsidP="008E7F17">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6DC6987F" w14:textId="77777777" w:rsidR="00257D71" w:rsidRPr="00D110CF" w:rsidRDefault="00257D71" w:rsidP="008E7F17">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76D53E2A" w14:textId="77777777" w:rsidR="00257D71" w:rsidRPr="00D110CF" w:rsidRDefault="00257D71" w:rsidP="008E7F17">
            <w:pPr>
              <w:pStyle w:val="ListParagraph"/>
              <w:spacing w:line="288" w:lineRule="auto"/>
              <w:ind w:left="1440"/>
              <w:jc w:val="both"/>
              <w:rPr>
                <w:sz w:val="26"/>
                <w:szCs w:val="26"/>
                <w:lang w:val="vi-VN"/>
              </w:rPr>
            </w:pPr>
            <w:r w:rsidRPr="00D110CF">
              <w:rPr>
                <w:sz w:val="26"/>
                <w:szCs w:val="26"/>
                <w:lang w:val="vi-VN"/>
              </w:rPr>
              <w:t xml:space="preserve">+ Báo cáo so sánh lũy kế thực hiện với kế hoạch năm </w:t>
            </w:r>
          </w:p>
          <w:p w14:paraId="6DBEBF2D" w14:textId="77777777" w:rsidR="00257D71" w:rsidRPr="00D110CF" w:rsidRDefault="00257D71" w:rsidP="008E7F17">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49B90D2B" w14:textId="77777777" w:rsidR="00257D71" w:rsidRPr="00D110CF" w:rsidRDefault="00257D71" w:rsidP="008E7F17">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5B3B1325" w14:textId="77777777" w:rsidR="00257D71" w:rsidRPr="00D110CF" w:rsidRDefault="00257D71" w:rsidP="008E7F17">
            <w:pPr>
              <w:pStyle w:val="Sothutu-1so"/>
              <w:ind w:left="904"/>
              <w:rPr>
                <w:sz w:val="26"/>
                <w:lang w:val="vi-VN"/>
              </w:rPr>
            </w:pPr>
            <w:r w:rsidRPr="00D110CF">
              <w:rPr>
                <w:sz w:val="26"/>
                <w:lang w:val="vi-VN"/>
              </w:rPr>
              <w:t>+ Báo cáo tháng,</w:t>
            </w:r>
          </w:p>
          <w:p w14:paraId="045A5B32" w14:textId="77777777" w:rsidR="00257D71" w:rsidRPr="00D110CF" w:rsidRDefault="00257D71" w:rsidP="008E7F17">
            <w:pPr>
              <w:pStyle w:val="Sothutu-1so"/>
              <w:ind w:left="904"/>
              <w:rPr>
                <w:sz w:val="26"/>
                <w:lang w:val="vi-VN"/>
              </w:rPr>
            </w:pPr>
            <w:r w:rsidRPr="00D110CF">
              <w:rPr>
                <w:sz w:val="26"/>
                <w:lang w:val="vi-VN"/>
              </w:rPr>
              <w:t>+ Báo cáo quý,</w:t>
            </w:r>
          </w:p>
          <w:p w14:paraId="19693E18" w14:textId="77777777" w:rsidR="00257D71" w:rsidRPr="00D110CF" w:rsidRDefault="00257D71" w:rsidP="008E7F17">
            <w:pPr>
              <w:pStyle w:val="Sothutu-1so"/>
              <w:ind w:left="904"/>
              <w:rPr>
                <w:sz w:val="26"/>
                <w:lang w:val="vi-VN"/>
              </w:rPr>
            </w:pPr>
            <w:r w:rsidRPr="00D110CF">
              <w:rPr>
                <w:sz w:val="26"/>
                <w:lang w:val="vi-VN"/>
              </w:rPr>
              <w:t xml:space="preserve">+ Báo cáo năm, </w:t>
            </w:r>
          </w:p>
          <w:p w14:paraId="757FE9A5" w14:textId="77777777" w:rsidR="00257D71" w:rsidRPr="00D110CF" w:rsidRDefault="00257D71" w:rsidP="008E7F17">
            <w:pPr>
              <w:pStyle w:val="Sothutu-1so"/>
              <w:ind w:left="904"/>
              <w:rPr>
                <w:sz w:val="26"/>
                <w:lang w:val="vi-VN"/>
              </w:rPr>
            </w:pPr>
            <w:r w:rsidRPr="00D110CF">
              <w:rPr>
                <w:sz w:val="26"/>
                <w:lang w:val="vi-VN"/>
              </w:rPr>
              <w:t xml:space="preserve">+ Báo cáo 6 tháng đầu năm, </w:t>
            </w:r>
          </w:p>
          <w:p w14:paraId="4733515B" w14:textId="77777777" w:rsidR="00257D71" w:rsidRPr="00D110CF" w:rsidRDefault="00257D71" w:rsidP="008E7F17">
            <w:pPr>
              <w:pStyle w:val="Sothutu-1so"/>
              <w:ind w:left="904"/>
              <w:rPr>
                <w:sz w:val="26"/>
                <w:lang w:val="vi-VN"/>
              </w:rPr>
            </w:pPr>
            <w:r w:rsidRPr="00D110CF">
              <w:rPr>
                <w:sz w:val="26"/>
                <w:lang w:val="vi-VN"/>
              </w:rPr>
              <w:t xml:space="preserve">+ Báo cáo 6 tháng cuối năm, </w:t>
            </w:r>
          </w:p>
          <w:p w14:paraId="16C4F7FD" w14:textId="77777777" w:rsidR="00257D71" w:rsidRPr="00D110CF" w:rsidRDefault="00257D71" w:rsidP="008E7F17">
            <w:pPr>
              <w:pStyle w:val="Sothutu-1so"/>
              <w:ind w:left="904"/>
              <w:rPr>
                <w:sz w:val="26"/>
                <w:lang w:val="vi-VN"/>
              </w:rPr>
            </w:pPr>
            <w:r w:rsidRPr="00D110CF">
              <w:rPr>
                <w:sz w:val="26"/>
                <w:lang w:val="vi-VN"/>
              </w:rPr>
              <w:t xml:space="preserve">+ Báo cáo 9 tháng đầu năm </w:t>
            </w:r>
          </w:p>
          <w:p w14:paraId="1D6A55EA" w14:textId="6662DD8E" w:rsidR="00257D71" w:rsidRPr="00D110CF" w:rsidRDefault="00257D71" w:rsidP="008E7F17">
            <w:pPr>
              <w:pStyle w:val="Sothutu-1so"/>
              <w:numPr>
                <w:ilvl w:val="0"/>
                <w:numId w:val="20"/>
              </w:numPr>
              <w:rPr>
                <w:sz w:val="26"/>
                <w:lang w:val="vi-VN"/>
              </w:rPr>
            </w:pPr>
            <w:r w:rsidRPr="00D110CF">
              <w:rPr>
                <w:sz w:val="26"/>
                <w:lang w:val="vi-VN"/>
              </w:rPr>
              <w:t xml:space="preserve">Tháng: combobox, cho phép chọn 1 giá trị, mặc định disable, chỉ enable khi người dùng chọn Kỳ báo cáo </w:t>
            </w:r>
            <w:r w:rsidRPr="00D110CF">
              <w:rPr>
                <w:sz w:val="26"/>
                <w:lang w:val="vi-VN"/>
              </w:rPr>
              <w:lastRenderedPageBreak/>
              <w:t>“tháng”. Danh sách giá trị trong combobox: 12 tháng trong năm, sắp xếp theo thứ tự tăng dần.</w:t>
            </w:r>
          </w:p>
          <w:p w14:paraId="79DA7105" w14:textId="378CE198"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136EC3E8" w14:textId="77777777" w:rsidR="00257D71" w:rsidRPr="00D110CF" w:rsidRDefault="00257D71" w:rsidP="008E7F17">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1B5E6337" w14:textId="41FC8E58" w:rsidR="00257D71" w:rsidRPr="00D110CF" w:rsidRDefault="00257D71" w:rsidP="008E7F17">
            <w:pPr>
              <w:pStyle w:val="Sothutu-1so"/>
              <w:numPr>
                <w:ilvl w:val="0"/>
                <w:numId w:val="20"/>
              </w:numPr>
              <w:rPr>
                <w:sz w:val="26"/>
                <w:highlight w:val="yellow"/>
                <w:lang w:val="vi-VN"/>
              </w:rPr>
            </w:pPr>
            <w:r w:rsidRPr="00D110CF">
              <w:rPr>
                <w:sz w:val="26"/>
              </w:rPr>
              <w:t xml:space="preserve">Code: combobox, cho phép tìm và chọn nhiều giá trị. Hiển thị theo cú pháp: </w:t>
            </w:r>
            <w:r w:rsidRPr="00987F8F">
              <w:rPr>
                <w:sz w:val="26"/>
              </w:rPr>
              <w:t xml:space="preserve">Code – Tên chỉ tiêu. Các giá trị trong combobox bao gồm: Tất cả, Danh sách code (tham khảo mục 3.1.2.3.5). Khi người dùng chọn Tất cả thì báo cáo hiển thị </w:t>
            </w:r>
            <w:r w:rsidR="00F41E42" w:rsidRPr="00987F8F">
              <w:rPr>
                <w:sz w:val="26"/>
              </w:rPr>
              <w:t xml:space="preserve">dữ liệu của </w:t>
            </w:r>
            <w:r w:rsidRPr="00987F8F">
              <w:rPr>
                <w:sz w:val="26"/>
              </w:rPr>
              <w:t>tất cả các code.</w:t>
            </w:r>
          </w:p>
          <w:p w14:paraId="3DA4BE95" w14:textId="77777777" w:rsidR="00987F8F" w:rsidRPr="007637AA" w:rsidRDefault="00987F8F" w:rsidP="00987F8F">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7430202F" w14:textId="77777777" w:rsidR="00987F8F" w:rsidRDefault="00987F8F" w:rsidP="00987F8F">
            <w:pPr>
              <w:pStyle w:val="Sothutu-1so"/>
              <w:ind w:left="904"/>
              <w:rPr>
                <w:sz w:val="26"/>
                <w:highlight w:val="yellow"/>
              </w:rPr>
            </w:pPr>
            <w:r>
              <w:rPr>
                <w:sz w:val="26"/>
                <w:highlight w:val="yellow"/>
              </w:rPr>
              <w:t xml:space="preserve">+Cho phép chọn 1 giá trị trong cbx. </w:t>
            </w:r>
          </w:p>
          <w:p w14:paraId="754FA4E8" w14:textId="77777777" w:rsidR="00987F8F" w:rsidRDefault="00987F8F" w:rsidP="00987F8F">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0B763F9C" w14:textId="77777777" w:rsidR="00987F8F" w:rsidRPr="00524014" w:rsidRDefault="00987F8F" w:rsidP="00987F8F">
            <w:pPr>
              <w:pStyle w:val="Sothutu-1so"/>
              <w:ind w:left="904"/>
              <w:rPr>
                <w:sz w:val="26"/>
                <w:highlight w:val="yellow"/>
                <w:lang w:val="vi-VN"/>
              </w:rPr>
            </w:pPr>
            <w:r>
              <w:rPr>
                <w:sz w:val="26"/>
                <w:highlight w:val="yellow"/>
              </w:rPr>
              <w:t xml:space="preserve">+ Giá trị trong cbx bao gồm các yêu cầu có Loại dữ liệu “Kế hoạch” và </w:t>
            </w:r>
            <w:r>
              <w:rPr>
                <w:sz w:val="26"/>
                <w:highlight w:val="yellow"/>
              </w:rPr>
              <w:lastRenderedPageBreak/>
              <w:t>yêu cầu được tạo trong kỳ báo cáo, năm báo cáo mà người dùng đã chọn. Hiển thị theo cấu trúc: Tên yêu cầu (Ngày tạo)</w:t>
            </w:r>
          </w:p>
          <w:p w14:paraId="18DA8959" w14:textId="77777777" w:rsidR="00257D71" w:rsidRPr="00D110CF" w:rsidRDefault="00257D71" w:rsidP="008E7F17">
            <w:pPr>
              <w:pStyle w:val="Sothutu-1so"/>
              <w:rPr>
                <w:i/>
                <w:sz w:val="26"/>
                <w:lang w:val="vi-VN"/>
              </w:rPr>
            </w:pPr>
            <w:r w:rsidRPr="00D110CF">
              <w:rPr>
                <w:i/>
                <w:sz w:val="26"/>
                <w:lang w:val="vi-VN"/>
              </w:rPr>
              <w:t>Các giá trị có gắn dấu * là giá trị bắt buộc nhập</w:t>
            </w:r>
          </w:p>
        </w:tc>
        <w:tc>
          <w:tcPr>
            <w:tcW w:w="3839" w:type="dxa"/>
          </w:tcPr>
          <w:p w14:paraId="12D3DCBF" w14:textId="77777777" w:rsidR="00257D71" w:rsidRPr="00D110CF" w:rsidRDefault="00257D71" w:rsidP="00257D71">
            <w:pPr>
              <w:pStyle w:val="Sothutu-1so"/>
              <w:numPr>
                <w:ilvl w:val="0"/>
                <w:numId w:val="38"/>
              </w:numPr>
              <w:rPr>
                <w:sz w:val="26"/>
                <w:lang w:val="vi-VN"/>
              </w:rPr>
            </w:pPr>
            <w:r w:rsidRPr="00D110CF">
              <w:rPr>
                <w:sz w:val="26"/>
                <w:lang w:val="vi-VN"/>
              </w:rPr>
              <w:lastRenderedPageBreak/>
              <w:t>Hệ thống hiển thị danh sách các báo cáo phù hợp điều kiện lọc.</w:t>
            </w:r>
          </w:p>
          <w:p w14:paraId="64C854D1" w14:textId="77777777" w:rsidR="00257D71" w:rsidRPr="00D110CF" w:rsidRDefault="00257D71" w:rsidP="008E7F17">
            <w:pPr>
              <w:pStyle w:val="Sothutu-1so"/>
              <w:ind w:left="360"/>
              <w:rPr>
                <w:sz w:val="26"/>
                <w:lang w:val="vi-VN"/>
              </w:rPr>
            </w:pPr>
            <w:r w:rsidRPr="00D110CF">
              <w:rPr>
                <w:sz w:val="26"/>
                <w:lang w:val="vi-VN"/>
              </w:rPr>
              <w:lastRenderedPageBreak/>
              <w:t>Trường hợp không có báo cáo phù hợp hệ thống hiển thị “Không có dữ liệu”</w:t>
            </w:r>
          </w:p>
          <w:p w14:paraId="746AB010" w14:textId="77777777" w:rsidR="00257D71" w:rsidRPr="00D110CF" w:rsidRDefault="00257D71" w:rsidP="008E7F17">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684" w:type="dxa"/>
          </w:tcPr>
          <w:p w14:paraId="3BF1435C" w14:textId="77777777" w:rsidR="00257D71" w:rsidRPr="00D110CF" w:rsidRDefault="00257D71" w:rsidP="008E7F17">
            <w:pPr>
              <w:ind w:left="0"/>
              <w:jc w:val="both"/>
              <w:rPr>
                <w:sz w:val="26"/>
                <w:szCs w:val="26"/>
                <w:lang w:val="vi-VN"/>
              </w:rPr>
            </w:pPr>
          </w:p>
        </w:tc>
      </w:tr>
      <w:tr w:rsidR="00257D71" w:rsidRPr="00D110CF" w14:paraId="270E7C22" w14:textId="77777777" w:rsidTr="008E7F17">
        <w:tc>
          <w:tcPr>
            <w:tcW w:w="4837" w:type="dxa"/>
          </w:tcPr>
          <w:p w14:paraId="1156CAFC" w14:textId="77777777" w:rsidR="00257D71" w:rsidRPr="00D110CF" w:rsidRDefault="00257D71" w:rsidP="00257D71">
            <w:pPr>
              <w:pStyle w:val="Sothutu-1so"/>
              <w:numPr>
                <w:ilvl w:val="0"/>
                <w:numId w:val="38"/>
              </w:numPr>
              <w:rPr>
                <w:sz w:val="26"/>
                <w:lang w:val="vi-VN"/>
              </w:rPr>
            </w:pPr>
            <w:r w:rsidRPr="00D110CF">
              <w:rPr>
                <w:sz w:val="26"/>
                <w:lang w:val="vi-VN"/>
              </w:rPr>
              <w:lastRenderedPageBreak/>
              <w:t xml:space="preserve">Người dùng nhấn nút Xem báo cáo </w:t>
            </w:r>
          </w:p>
        </w:tc>
        <w:tc>
          <w:tcPr>
            <w:tcW w:w="3839" w:type="dxa"/>
          </w:tcPr>
          <w:p w14:paraId="49DAB8E2" w14:textId="224541D9" w:rsidR="00257D71" w:rsidRPr="00D110CF" w:rsidRDefault="00257D71" w:rsidP="00257D71">
            <w:pPr>
              <w:pStyle w:val="Sothutu-1so"/>
              <w:numPr>
                <w:ilvl w:val="0"/>
                <w:numId w:val="38"/>
              </w:numPr>
              <w:rPr>
                <w:sz w:val="26"/>
                <w:lang w:val="vi-VN"/>
              </w:rPr>
            </w:pPr>
            <w:r w:rsidRPr="00D110CF">
              <w:rPr>
                <w:sz w:val="26"/>
                <w:lang w:val="vi-VN"/>
              </w:rPr>
              <w:t xml:space="preserve">Hệ thống hiển thị báo cáo so sánh theo tiêu chí lọc báo cáo </w:t>
            </w:r>
          </w:p>
          <w:p w14:paraId="4C10D87E" w14:textId="77777777" w:rsidR="00257D71" w:rsidRPr="00D110CF" w:rsidRDefault="00257D71" w:rsidP="00257D71">
            <w:pPr>
              <w:spacing w:line="288" w:lineRule="auto"/>
              <w:ind w:left="0"/>
              <w:jc w:val="both"/>
              <w:rPr>
                <w:b/>
                <w:sz w:val="26"/>
                <w:szCs w:val="26"/>
                <w:lang w:val="vi-VN"/>
              </w:rPr>
            </w:pPr>
            <w:r w:rsidRPr="00D110CF">
              <w:rPr>
                <w:b/>
                <w:sz w:val="26"/>
                <w:szCs w:val="26"/>
              </w:rPr>
              <w:t>Báo cáo so sánh lũy kế cùng kỳ</w:t>
            </w:r>
            <w:r w:rsidRPr="00D110CF">
              <w:rPr>
                <w:b/>
                <w:sz w:val="26"/>
                <w:szCs w:val="26"/>
                <w:lang w:val="vi-VN"/>
              </w:rPr>
              <w:t xml:space="preserve">: </w:t>
            </w:r>
          </w:p>
          <w:p w14:paraId="3D4E4093" w14:textId="3AFA2AFD" w:rsidR="00257D71" w:rsidRPr="00D110CF" w:rsidRDefault="00257D71" w:rsidP="00257D71">
            <w:pPr>
              <w:pStyle w:val="ListParagraph"/>
              <w:numPr>
                <w:ilvl w:val="0"/>
                <w:numId w:val="20"/>
              </w:numPr>
              <w:spacing w:line="288" w:lineRule="auto"/>
              <w:ind w:left="422"/>
              <w:jc w:val="both"/>
              <w:rPr>
                <w:sz w:val="26"/>
                <w:szCs w:val="26"/>
                <w:lang w:val="vi-VN"/>
              </w:rPr>
            </w:pPr>
            <w:r w:rsidRPr="00D110CF">
              <w:rPr>
                <w:sz w:val="26"/>
                <w:szCs w:val="26"/>
                <w:lang w:val="vi-VN"/>
              </w:rPr>
              <w:t>Dữ liệu báo cáo phù hợp với điều kiện lọc</w:t>
            </w:r>
          </w:p>
          <w:p w14:paraId="2EA4E714" w14:textId="77777777" w:rsidR="00257D71" w:rsidRPr="00992321" w:rsidRDefault="00257D71" w:rsidP="00257D71">
            <w:pPr>
              <w:pStyle w:val="Sothutu-1so"/>
              <w:rPr>
                <w:sz w:val="26"/>
              </w:rPr>
            </w:pPr>
            <w:r w:rsidRPr="00992321">
              <w:rPr>
                <w:sz w:val="26"/>
              </w:rPr>
              <w:t>Trong đó: Dữ liệu báo cáo lấy từ báo cáo hợp nhất với điều kiện:</w:t>
            </w:r>
          </w:p>
          <w:p w14:paraId="0741C861" w14:textId="2ED2B65B" w:rsidR="00257D71" w:rsidRPr="00992321" w:rsidRDefault="00257D71" w:rsidP="00257D71">
            <w:pPr>
              <w:pStyle w:val="Sothutu-1so"/>
              <w:ind w:left="346"/>
              <w:rPr>
                <w:sz w:val="26"/>
              </w:rPr>
            </w:pPr>
            <w:r w:rsidRPr="00992321">
              <w:rPr>
                <w:sz w:val="26"/>
              </w:rPr>
              <w:t>+ Kỳ báo cáo = kỳ báo cáo người dùng chọn</w:t>
            </w:r>
            <w:r w:rsidR="008E7F17" w:rsidRPr="00992321">
              <w:rPr>
                <w:sz w:val="26"/>
              </w:rPr>
              <w:t xml:space="preserve"> và cùng kỳ</w:t>
            </w:r>
            <w:r w:rsidRPr="00992321">
              <w:rPr>
                <w:sz w:val="26"/>
              </w:rPr>
              <w:t xml:space="preserve">. </w:t>
            </w:r>
            <w:r w:rsidR="008E7F17" w:rsidRPr="00992321">
              <w:rPr>
                <w:sz w:val="26"/>
              </w:rPr>
              <w:t>So sánh dữ liệu kỳ báo cáo user chọn với dữ liệu báo cáo cùng kỳ</w:t>
            </w:r>
            <w:r w:rsidR="00C67FB7" w:rsidRPr="00992321">
              <w:rPr>
                <w:sz w:val="26"/>
              </w:rPr>
              <w:t xml:space="preserve"> </w:t>
            </w:r>
            <w:r w:rsidRPr="00992321">
              <w:rPr>
                <w:sz w:val="26"/>
              </w:rPr>
              <w:t xml:space="preserve">(ví dụ người dùng chọn Kỳ báo cáo tháng 6/2024 thì hệ thống so sánh dữ liệu </w:t>
            </w:r>
            <w:r w:rsidR="00DF01B7" w:rsidRPr="00992321">
              <w:rPr>
                <w:sz w:val="26"/>
              </w:rPr>
              <w:t>lũy kế từ tháng 1 đến tháng</w:t>
            </w:r>
            <w:r w:rsidR="008E7F17" w:rsidRPr="00992321">
              <w:rPr>
                <w:sz w:val="26"/>
              </w:rPr>
              <w:t xml:space="preserve"> 6/2024 và</w:t>
            </w:r>
            <w:r w:rsidR="00DF01B7" w:rsidRPr="00992321">
              <w:rPr>
                <w:sz w:val="26"/>
              </w:rPr>
              <w:t xml:space="preserve"> dữ liệu lũy kế từ tháng 1 đến</w:t>
            </w:r>
            <w:r w:rsidR="008E7F17" w:rsidRPr="00992321">
              <w:rPr>
                <w:sz w:val="26"/>
              </w:rPr>
              <w:t xml:space="preserve"> tháng 6/2023)</w:t>
            </w:r>
            <w:r w:rsidR="00DF01B7" w:rsidRPr="00992321">
              <w:rPr>
                <w:sz w:val="26"/>
              </w:rPr>
              <w:t xml:space="preserve"> </w:t>
            </w:r>
          </w:p>
          <w:p w14:paraId="01B0EA1D" w14:textId="77777777" w:rsidR="00257D71" w:rsidRPr="00D110CF" w:rsidRDefault="00257D71" w:rsidP="00257D71">
            <w:pPr>
              <w:pStyle w:val="Sothutu-1so"/>
              <w:ind w:left="346"/>
              <w:rPr>
                <w:sz w:val="26"/>
              </w:rPr>
            </w:pPr>
            <w:r w:rsidRPr="00992321">
              <w:rPr>
                <w:sz w:val="26"/>
              </w:rPr>
              <w:t xml:space="preserve"> + Dữ liệu báo cáo LK thực hiện lấy từ loại dữ liệu: Thực hiện N12 </w:t>
            </w:r>
          </w:p>
          <w:p w14:paraId="4D0E8B3A" w14:textId="4CC3DE8B" w:rsidR="00257D71" w:rsidRPr="00D110CF" w:rsidRDefault="00257D71" w:rsidP="00257D71">
            <w:pPr>
              <w:pStyle w:val="ListParagraph"/>
              <w:numPr>
                <w:ilvl w:val="0"/>
                <w:numId w:val="20"/>
              </w:numPr>
              <w:spacing w:line="288" w:lineRule="auto"/>
              <w:ind w:left="422"/>
              <w:jc w:val="both"/>
              <w:rPr>
                <w:sz w:val="26"/>
              </w:rPr>
            </w:pPr>
            <w:r w:rsidRPr="00D110CF">
              <w:rPr>
                <w:sz w:val="26"/>
                <w:lang w:val="vi-VN"/>
              </w:rPr>
              <w:t xml:space="preserve">Dữ liệu chênh lệch = </w:t>
            </w:r>
            <w:r w:rsidRPr="00D110CF">
              <w:rPr>
                <w:sz w:val="26"/>
              </w:rPr>
              <w:t>Lũy kế t</w:t>
            </w:r>
            <w:r w:rsidRPr="00D110CF">
              <w:rPr>
                <w:sz w:val="26"/>
                <w:lang w:val="vi-VN"/>
              </w:rPr>
              <w:t xml:space="preserve">hực hiện – </w:t>
            </w:r>
            <w:r w:rsidRPr="00D110CF">
              <w:rPr>
                <w:sz w:val="26"/>
              </w:rPr>
              <w:t>Lũy kế thực hiện cùng kỳ</w:t>
            </w:r>
          </w:p>
          <w:p w14:paraId="03B6FC10" w14:textId="77777777" w:rsidR="00257D71" w:rsidRDefault="00257D71" w:rsidP="00257D71">
            <w:pPr>
              <w:pStyle w:val="ListParagraph"/>
              <w:numPr>
                <w:ilvl w:val="0"/>
                <w:numId w:val="20"/>
              </w:numPr>
              <w:spacing w:line="288" w:lineRule="auto"/>
              <w:ind w:left="422"/>
              <w:jc w:val="both"/>
              <w:rPr>
                <w:sz w:val="26"/>
                <w:lang w:val="vi-VN"/>
              </w:rPr>
            </w:pPr>
            <w:r w:rsidRPr="00D110CF">
              <w:rPr>
                <w:sz w:val="26"/>
                <w:lang w:val="vi-VN"/>
              </w:rPr>
              <w:t xml:space="preserve">Tỷ lệ </w:t>
            </w:r>
            <w:r w:rsidRPr="00D110CF">
              <w:rPr>
                <w:sz w:val="26"/>
              </w:rPr>
              <w:t>tăng trưởng</w:t>
            </w:r>
            <w:r w:rsidRPr="00D110CF">
              <w:rPr>
                <w:sz w:val="26"/>
                <w:lang w:val="vi-VN"/>
              </w:rPr>
              <w:t>: tỷ lệ %= (lũy kế thực hiện/</w:t>
            </w:r>
            <w:r w:rsidRPr="00D110CF">
              <w:rPr>
                <w:sz w:val="26"/>
              </w:rPr>
              <w:t>Lũy kế thực hiện cùng kỳ</w:t>
            </w:r>
            <w:r w:rsidRPr="00D110CF">
              <w:rPr>
                <w:sz w:val="26"/>
                <w:lang w:val="vi-VN"/>
              </w:rPr>
              <w:t>) x 100%</w:t>
            </w:r>
          </w:p>
          <w:p w14:paraId="0CD15FD6" w14:textId="18F940E7" w:rsidR="00992321" w:rsidRPr="00D110CF" w:rsidRDefault="00992321" w:rsidP="00992321">
            <w:pPr>
              <w:pStyle w:val="ListParagraph"/>
              <w:numPr>
                <w:ilvl w:val="0"/>
                <w:numId w:val="20"/>
              </w:numPr>
              <w:spacing w:line="288" w:lineRule="auto"/>
              <w:ind w:left="422"/>
              <w:jc w:val="both"/>
              <w:rPr>
                <w:sz w:val="26"/>
                <w:lang w:val="vi-VN"/>
              </w:rPr>
            </w:pPr>
            <w:r w:rsidRPr="005A6837">
              <w:rPr>
                <w:sz w:val="26"/>
                <w:highlight w:val="yellow"/>
              </w:rPr>
              <w:t xml:space="preserve">Thứ tự hiển thị dữ liệu báo cáo </w:t>
            </w:r>
            <w:r w:rsidRPr="005A6837">
              <w:rPr>
                <w:sz w:val="26"/>
                <w:highlight w:val="yellow"/>
              </w:rPr>
              <w:lastRenderedPageBreak/>
              <w:t>trên giao diện: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 xml:space="preserve">hực hiện, Dữ liệu </w:t>
            </w:r>
            <w:r>
              <w:rPr>
                <w:sz w:val="26"/>
                <w:highlight w:val="yellow"/>
              </w:rPr>
              <w:t>LK thực hiện cùng kỳ</w:t>
            </w:r>
            <w:r w:rsidRPr="005A6837">
              <w:rPr>
                <w:sz w:val="26"/>
                <w:highlight w:val="yellow"/>
              </w:rPr>
              <w:t>, Dữ liệu chênh lệch, T</w:t>
            </w:r>
            <w:r>
              <w:rPr>
                <w:sz w:val="26"/>
                <w:highlight w:val="yellow"/>
              </w:rPr>
              <w:t xml:space="preserve">ỷ lệ </w:t>
            </w:r>
            <w:r>
              <w:rPr>
                <w:sz w:val="26"/>
              </w:rPr>
              <w:t>tăng trưởng</w:t>
            </w:r>
          </w:p>
        </w:tc>
        <w:tc>
          <w:tcPr>
            <w:tcW w:w="684" w:type="dxa"/>
          </w:tcPr>
          <w:p w14:paraId="57565BD9" w14:textId="77777777" w:rsidR="00257D71" w:rsidRPr="00D110CF" w:rsidRDefault="00257D71" w:rsidP="008E7F17">
            <w:pPr>
              <w:ind w:left="0"/>
              <w:jc w:val="both"/>
              <w:rPr>
                <w:sz w:val="26"/>
                <w:szCs w:val="26"/>
                <w:lang w:val="vi-VN"/>
              </w:rPr>
            </w:pPr>
          </w:p>
        </w:tc>
      </w:tr>
      <w:tr w:rsidR="00257D71" w:rsidRPr="00D110CF" w14:paraId="446F5BF1" w14:textId="77777777" w:rsidTr="008E7F17">
        <w:tc>
          <w:tcPr>
            <w:tcW w:w="4837" w:type="dxa"/>
            <w:shd w:val="clear" w:color="auto" w:fill="auto"/>
          </w:tcPr>
          <w:p w14:paraId="71BCF832" w14:textId="77777777" w:rsidR="00257D71" w:rsidRPr="00D110CF" w:rsidRDefault="00257D71" w:rsidP="00257D71">
            <w:pPr>
              <w:pStyle w:val="ListParagraph"/>
              <w:numPr>
                <w:ilvl w:val="0"/>
                <w:numId w:val="38"/>
              </w:numPr>
              <w:jc w:val="both"/>
              <w:rPr>
                <w:sz w:val="26"/>
                <w:szCs w:val="26"/>
                <w:lang w:val="pt-BR"/>
              </w:rPr>
            </w:pPr>
            <w:r w:rsidRPr="00D110CF">
              <w:rPr>
                <w:sz w:val="26"/>
                <w:szCs w:val="26"/>
                <w:lang w:val="vi-VN"/>
              </w:rPr>
              <w:lastRenderedPageBreak/>
              <w:t xml:space="preserve">Người dùng nhấn nút Xuất báo cáo </w:t>
            </w:r>
          </w:p>
        </w:tc>
        <w:tc>
          <w:tcPr>
            <w:tcW w:w="3839" w:type="dxa"/>
            <w:shd w:val="clear" w:color="auto" w:fill="auto"/>
          </w:tcPr>
          <w:p w14:paraId="0414657D" w14:textId="02867C4A" w:rsidR="00257D71" w:rsidRPr="00D110CF" w:rsidRDefault="00257D71" w:rsidP="008E7F17">
            <w:pPr>
              <w:pStyle w:val="Sothutu-1so"/>
              <w:numPr>
                <w:ilvl w:val="0"/>
                <w:numId w:val="38"/>
              </w:numPr>
              <w:rPr>
                <w:sz w:val="26"/>
                <w:lang w:val="vi-VN"/>
              </w:rPr>
            </w:pPr>
            <w:r w:rsidRPr="00D110CF">
              <w:rPr>
                <w:sz w:val="26"/>
                <w:lang w:val="vi-VN"/>
              </w:rPr>
              <w:t>Hệ thống tải file định dạng xlsx  về máy người dùng. Tên file: [Tên báo cáo_Mã đơn vị_Ngày xuất báo cáo]</w:t>
            </w:r>
          </w:p>
          <w:p w14:paraId="1D862E20" w14:textId="77777777" w:rsidR="00257D71" w:rsidRPr="00D110CF" w:rsidRDefault="00257D71" w:rsidP="008E7F17">
            <w:pPr>
              <w:spacing w:line="288" w:lineRule="auto"/>
              <w:ind w:left="0"/>
              <w:jc w:val="both"/>
              <w:rPr>
                <w:b/>
                <w:sz w:val="26"/>
                <w:szCs w:val="26"/>
                <w:lang w:val="vi-VN"/>
              </w:rPr>
            </w:pPr>
            <w:r w:rsidRPr="00D110CF">
              <w:rPr>
                <w:b/>
                <w:sz w:val="26"/>
                <w:szCs w:val="26"/>
              </w:rPr>
              <w:t>Báo cáo so sánh lũy kế cùng kỳ</w:t>
            </w:r>
            <w:r w:rsidRPr="00D110CF">
              <w:rPr>
                <w:b/>
                <w:sz w:val="26"/>
                <w:szCs w:val="26"/>
                <w:lang w:val="vi-VN"/>
              </w:rPr>
              <w:t xml:space="preserve">: </w:t>
            </w:r>
          </w:p>
          <w:p w14:paraId="27150F60" w14:textId="77777777" w:rsidR="008E7F17" w:rsidRPr="00D110CF" w:rsidRDefault="008E7F17" w:rsidP="008E7F17">
            <w:pPr>
              <w:pStyle w:val="ListParagraph"/>
              <w:numPr>
                <w:ilvl w:val="0"/>
                <w:numId w:val="20"/>
              </w:numPr>
              <w:spacing w:line="288" w:lineRule="auto"/>
              <w:ind w:left="422"/>
              <w:jc w:val="both"/>
              <w:rPr>
                <w:sz w:val="26"/>
                <w:szCs w:val="26"/>
                <w:lang w:val="vi-VN"/>
              </w:rPr>
            </w:pPr>
            <w:r w:rsidRPr="00D110CF">
              <w:rPr>
                <w:sz w:val="26"/>
                <w:szCs w:val="26"/>
                <w:lang w:val="vi-VN"/>
              </w:rPr>
              <w:t>Dữ liệu báo cáo phù hợp với điều kiện lọc</w:t>
            </w:r>
          </w:p>
          <w:p w14:paraId="6DFB94BD" w14:textId="77777777" w:rsidR="008E7F17" w:rsidRPr="00992321" w:rsidRDefault="008E7F17" w:rsidP="008E7F17">
            <w:pPr>
              <w:pStyle w:val="Sothutu-1so"/>
              <w:rPr>
                <w:sz w:val="26"/>
              </w:rPr>
            </w:pPr>
            <w:r w:rsidRPr="00992321">
              <w:rPr>
                <w:sz w:val="26"/>
              </w:rPr>
              <w:t>Trong đó: Dữ liệu báo cáo lấy từ báo cáo hợp nhất với điều kiện:</w:t>
            </w:r>
          </w:p>
          <w:p w14:paraId="3786BAE5" w14:textId="77777777" w:rsidR="00C67FB7" w:rsidRPr="00992321" w:rsidRDefault="00C67FB7" w:rsidP="00C67FB7">
            <w:pPr>
              <w:pStyle w:val="Sothutu-1so"/>
              <w:ind w:left="346"/>
              <w:rPr>
                <w:sz w:val="26"/>
              </w:rPr>
            </w:pPr>
            <w:r w:rsidRPr="00992321">
              <w:rPr>
                <w:sz w:val="26"/>
              </w:rPr>
              <w:t xml:space="preserve">+ Kỳ báo cáo = kỳ báo cáo người dùng chọn và cùng kỳ. So sánh dữ liệu kỳ báo cáo user chọn với dữ liệu báo cáo cùng kỳ (ví dụ người dùng chọn Kỳ báo cáo tháng 6/2024 thì hệ thống so sánh dữ liệu lũy kế từ tháng 1 đến tháng 6/2024 và dữ liệu lũy kế từ tháng 1 đến tháng 6/2023) </w:t>
            </w:r>
          </w:p>
          <w:p w14:paraId="1AAFB612" w14:textId="77777777" w:rsidR="008E7F17" w:rsidRPr="00D110CF" w:rsidRDefault="008E7F17" w:rsidP="008E7F17">
            <w:pPr>
              <w:pStyle w:val="Sothutu-1so"/>
              <w:ind w:left="346"/>
              <w:rPr>
                <w:sz w:val="26"/>
              </w:rPr>
            </w:pPr>
            <w:r w:rsidRPr="00992321">
              <w:rPr>
                <w:sz w:val="26"/>
              </w:rPr>
              <w:t xml:space="preserve"> + Dữ liệu báo cáo LK thực hiện lấy từ loại dữ liệu: Thực hiện N12 </w:t>
            </w:r>
          </w:p>
          <w:p w14:paraId="61E898EB" w14:textId="77777777" w:rsidR="008E7F17" w:rsidRPr="00D110CF" w:rsidRDefault="008E7F17" w:rsidP="008E7F17">
            <w:pPr>
              <w:pStyle w:val="ListParagraph"/>
              <w:numPr>
                <w:ilvl w:val="0"/>
                <w:numId w:val="20"/>
              </w:numPr>
              <w:spacing w:line="288" w:lineRule="auto"/>
              <w:ind w:left="422"/>
              <w:jc w:val="both"/>
              <w:rPr>
                <w:sz w:val="26"/>
              </w:rPr>
            </w:pPr>
            <w:r w:rsidRPr="00D110CF">
              <w:rPr>
                <w:sz w:val="26"/>
                <w:lang w:val="vi-VN"/>
              </w:rPr>
              <w:t xml:space="preserve">Dữ liệu chênh lệch = </w:t>
            </w:r>
            <w:r w:rsidRPr="00D110CF">
              <w:rPr>
                <w:sz w:val="26"/>
              </w:rPr>
              <w:t>Lũy kế t</w:t>
            </w:r>
            <w:r w:rsidRPr="00D110CF">
              <w:rPr>
                <w:sz w:val="26"/>
                <w:lang w:val="vi-VN"/>
              </w:rPr>
              <w:t xml:space="preserve">hực hiện – </w:t>
            </w:r>
            <w:r w:rsidRPr="00D110CF">
              <w:rPr>
                <w:sz w:val="26"/>
              </w:rPr>
              <w:t>Lũy kế thực hiện cùng kỳ</w:t>
            </w:r>
          </w:p>
          <w:p w14:paraId="27B63F70" w14:textId="7A9E9639" w:rsidR="008E7F17" w:rsidRPr="00D110CF" w:rsidRDefault="008E7F17" w:rsidP="00C67FB7">
            <w:pPr>
              <w:pStyle w:val="ListParagraph"/>
              <w:numPr>
                <w:ilvl w:val="0"/>
                <w:numId w:val="20"/>
              </w:numPr>
              <w:spacing w:line="288" w:lineRule="auto"/>
              <w:ind w:left="422"/>
              <w:jc w:val="both"/>
              <w:rPr>
                <w:sz w:val="26"/>
                <w:lang w:val="vi-VN"/>
              </w:rPr>
            </w:pPr>
            <w:r w:rsidRPr="00D110CF">
              <w:rPr>
                <w:sz w:val="26"/>
                <w:lang w:val="vi-VN"/>
              </w:rPr>
              <w:t xml:space="preserve">Tỷ lệ </w:t>
            </w:r>
            <w:r w:rsidRPr="00D110CF">
              <w:rPr>
                <w:sz w:val="26"/>
              </w:rPr>
              <w:t>tăng trưởng</w:t>
            </w:r>
            <w:r w:rsidRPr="00D110CF">
              <w:rPr>
                <w:sz w:val="26"/>
                <w:lang w:val="vi-VN"/>
              </w:rPr>
              <w:t>: tỷ lệ %= (lũy kế thực hiện/</w:t>
            </w:r>
            <w:r w:rsidRPr="00D110CF">
              <w:rPr>
                <w:sz w:val="26"/>
              </w:rPr>
              <w:t>Lũy kế thực hiện cùng kỳ</w:t>
            </w:r>
            <w:r w:rsidRPr="00D110CF">
              <w:rPr>
                <w:sz w:val="26"/>
                <w:lang w:val="vi-VN"/>
              </w:rPr>
              <w:t>) x 100%</w:t>
            </w:r>
          </w:p>
          <w:p w14:paraId="4F7D15E6" w14:textId="77777777" w:rsidR="00257D71" w:rsidRDefault="00257D71" w:rsidP="00AE4EA7">
            <w:pPr>
              <w:pStyle w:val="ListParagraph"/>
              <w:numPr>
                <w:ilvl w:val="0"/>
                <w:numId w:val="20"/>
              </w:numPr>
              <w:spacing w:line="288" w:lineRule="auto"/>
              <w:ind w:left="422"/>
              <w:jc w:val="both"/>
              <w:rPr>
                <w:sz w:val="26"/>
              </w:rPr>
            </w:pPr>
            <w:r w:rsidRPr="00D110CF">
              <w:rPr>
                <w:sz w:val="26"/>
              </w:rPr>
              <w:t xml:space="preserve">Template: </w:t>
            </w:r>
            <w:r w:rsidR="00AE4EA7" w:rsidRPr="00D110CF">
              <w:rPr>
                <w:sz w:val="26"/>
              </w:rPr>
              <w:object w:dxaOrig="1539" w:dyaOrig="997" w14:anchorId="2FCEC5B5">
                <v:shape id="_x0000_i1034" type="#_x0000_t75" style="width:78.05pt;height:49.45pt" o:ole="">
                  <v:imagedata r:id="rId39" o:title=""/>
                </v:shape>
                <o:OLEObject Type="Embed" ProgID="Excel.Sheet.12" ShapeID="_x0000_i1034" DrawAspect="Icon" ObjectID="_1789483128" r:id="rId40"/>
              </w:object>
            </w:r>
          </w:p>
          <w:p w14:paraId="061ECE1F" w14:textId="11DFE9E4" w:rsidR="00992321" w:rsidRPr="00D110CF" w:rsidRDefault="00992321" w:rsidP="00992321">
            <w:pPr>
              <w:pStyle w:val="ListParagraph"/>
              <w:numPr>
                <w:ilvl w:val="0"/>
                <w:numId w:val="20"/>
              </w:numPr>
              <w:spacing w:line="288" w:lineRule="auto"/>
              <w:ind w:left="422"/>
              <w:jc w:val="both"/>
              <w:rPr>
                <w:sz w:val="26"/>
              </w:rPr>
            </w:pPr>
            <w:r w:rsidRPr="005A6837">
              <w:rPr>
                <w:sz w:val="26"/>
                <w:highlight w:val="yellow"/>
              </w:rPr>
              <w:lastRenderedPageBreak/>
              <w:t>Thứ tự hiển thị dữ liệu báo cáo: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 xml:space="preserve">hực hiện, Dữ liệu </w:t>
            </w:r>
            <w:r>
              <w:rPr>
                <w:sz w:val="26"/>
                <w:highlight w:val="yellow"/>
              </w:rPr>
              <w:t>LK thực hiện cùng kỳ</w:t>
            </w:r>
            <w:r w:rsidRPr="005A6837">
              <w:rPr>
                <w:sz w:val="26"/>
                <w:highlight w:val="yellow"/>
              </w:rPr>
              <w:t>, Dữ liệu chênh lệch, T</w:t>
            </w:r>
            <w:r>
              <w:rPr>
                <w:sz w:val="26"/>
                <w:highlight w:val="yellow"/>
              </w:rPr>
              <w:t xml:space="preserve">ỷ lệ </w:t>
            </w:r>
            <w:r>
              <w:rPr>
                <w:sz w:val="26"/>
              </w:rPr>
              <w:t>tăng trưởng</w:t>
            </w:r>
          </w:p>
        </w:tc>
        <w:tc>
          <w:tcPr>
            <w:tcW w:w="684" w:type="dxa"/>
            <w:shd w:val="clear" w:color="auto" w:fill="auto"/>
          </w:tcPr>
          <w:p w14:paraId="66D64058" w14:textId="77777777" w:rsidR="00257D71" w:rsidRPr="00D110CF" w:rsidRDefault="00257D71" w:rsidP="008E7F17">
            <w:pPr>
              <w:jc w:val="both"/>
              <w:rPr>
                <w:sz w:val="26"/>
                <w:szCs w:val="26"/>
                <w:lang w:val="pt-BR"/>
              </w:rPr>
            </w:pPr>
          </w:p>
        </w:tc>
      </w:tr>
      <w:tr w:rsidR="00257D71" w:rsidRPr="00D110CF" w14:paraId="2520480A" w14:textId="77777777" w:rsidTr="008E7F17">
        <w:tc>
          <w:tcPr>
            <w:tcW w:w="4837" w:type="dxa"/>
            <w:shd w:val="clear" w:color="auto" w:fill="auto"/>
          </w:tcPr>
          <w:p w14:paraId="7F26FC92" w14:textId="77777777" w:rsidR="00257D71" w:rsidRPr="00D110CF" w:rsidRDefault="00257D71" w:rsidP="008E7F17">
            <w:pPr>
              <w:pStyle w:val="ListParagraph"/>
              <w:jc w:val="both"/>
              <w:rPr>
                <w:sz w:val="26"/>
                <w:szCs w:val="26"/>
                <w:lang w:val="vi-VN"/>
              </w:rPr>
            </w:pPr>
          </w:p>
        </w:tc>
        <w:tc>
          <w:tcPr>
            <w:tcW w:w="3839" w:type="dxa"/>
            <w:shd w:val="clear" w:color="auto" w:fill="auto"/>
          </w:tcPr>
          <w:p w14:paraId="15B46CF2" w14:textId="77777777" w:rsidR="00257D71" w:rsidRPr="00D110CF" w:rsidRDefault="00257D71" w:rsidP="008E7F17">
            <w:pPr>
              <w:pStyle w:val="Sothutu-1so"/>
              <w:rPr>
                <w:sz w:val="26"/>
                <w:lang w:val="vi-VN"/>
              </w:rPr>
            </w:pPr>
            <w:r w:rsidRPr="00D110CF">
              <w:rPr>
                <w:sz w:val="26"/>
                <w:lang w:val="vi-VN"/>
              </w:rPr>
              <w:t>Lưu ý:</w:t>
            </w:r>
          </w:p>
          <w:p w14:paraId="45C435CA" w14:textId="77777777" w:rsidR="00257D71" w:rsidRPr="00D110CF" w:rsidRDefault="00257D71" w:rsidP="008E7F17">
            <w:pPr>
              <w:pStyle w:val="Sothutu-1so"/>
              <w:ind w:firstLine="461"/>
              <w:rPr>
                <w:sz w:val="26"/>
                <w:lang w:val="vi-VN"/>
              </w:rPr>
            </w:pPr>
            <w:r w:rsidRPr="00D110CF">
              <w:rPr>
                <w:sz w:val="26"/>
                <w:lang w:val="vi-VN"/>
              </w:rPr>
              <w:t>o</w:t>
            </w:r>
            <w:r w:rsidRPr="00D110CF">
              <w:rPr>
                <w:sz w:val="26"/>
                <w:lang w:val="vi-VN"/>
              </w:rPr>
              <w:tab/>
              <w:t>Text lề trái, Số lề phải</w:t>
            </w:r>
          </w:p>
          <w:p w14:paraId="135050DD" w14:textId="77777777" w:rsidR="00257D71" w:rsidRPr="00D110CF" w:rsidRDefault="00257D71" w:rsidP="008E7F17">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0B3AF6E5" w14:textId="77777777" w:rsidR="00257D71" w:rsidRPr="00D110CF" w:rsidRDefault="00257D71" w:rsidP="008E7F17">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701E630A" w14:textId="77777777" w:rsidR="00257D71" w:rsidRPr="00D110CF" w:rsidRDefault="00257D71" w:rsidP="008E7F17">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58CA6B25" w14:textId="77777777" w:rsidR="00257D71" w:rsidRPr="00D110CF" w:rsidRDefault="00257D71" w:rsidP="008E7F17">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687D55A9" w14:textId="77777777" w:rsidR="00257D71" w:rsidRPr="00D110CF" w:rsidRDefault="00257D71" w:rsidP="008E7F17">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684" w:type="dxa"/>
            <w:shd w:val="clear" w:color="auto" w:fill="auto"/>
          </w:tcPr>
          <w:p w14:paraId="2B4C31D3" w14:textId="77777777" w:rsidR="00257D71" w:rsidRPr="00D110CF" w:rsidRDefault="00257D71" w:rsidP="008E7F17">
            <w:pPr>
              <w:jc w:val="both"/>
              <w:rPr>
                <w:sz w:val="26"/>
                <w:szCs w:val="26"/>
                <w:lang w:val="pt-BR"/>
              </w:rPr>
            </w:pPr>
          </w:p>
        </w:tc>
      </w:tr>
      <w:tr w:rsidR="00257D71" w:rsidRPr="00D110CF" w14:paraId="0BBF571D" w14:textId="77777777" w:rsidTr="008E7F17">
        <w:tc>
          <w:tcPr>
            <w:tcW w:w="4837" w:type="dxa"/>
            <w:shd w:val="pct10" w:color="auto" w:fill="auto"/>
          </w:tcPr>
          <w:p w14:paraId="6278800C" w14:textId="77777777" w:rsidR="00257D71" w:rsidRPr="00D110CF" w:rsidRDefault="00257D71" w:rsidP="008E7F17">
            <w:pPr>
              <w:jc w:val="both"/>
              <w:rPr>
                <w:sz w:val="26"/>
                <w:szCs w:val="26"/>
                <w:lang w:val="pt-BR"/>
              </w:rPr>
            </w:pPr>
          </w:p>
        </w:tc>
        <w:tc>
          <w:tcPr>
            <w:tcW w:w="3839" w:type="dxa"/>
            <w:shd w:val="pct10" w:color="auto" w:fill="auto"/>
          </w:tcPr>
          <w:p w14:paraId="43D53316" w14:textId="77777777" w:rsidR="00257D71" w:rsidRPr="00D110CF" w:rsidRDefault="00257D71" w:rsidP="008E7F17">
            <w:pPr>
              <w:jc w:val="both"/>
              <w:rPr>
                <w:sz w:val="26"/>
                <w:szCs w:val="26"/>
                <w:lang w:val="pt-BR"/>
              </w:rPr>
            </w:pPr>
          </w:p>
        </w:tc>
        <w:tc>
          <w:tcPr>
            <w:tcW w:w="684" w:type="dxa"/>
            <w:shd w:val="pct10" w:color="auto" w:fill="auto"/>
          </w:tcPr>
          <w:p w14:paraId="6515ADF4" w14:textId="77777777" w:rsidR="00257D71" w:rsidRPr="00D110CF" w:rsidRDefault="00257D71" w:rsidP="008E7F17">
            <w:pPr>
              <w:jc w:val="both"/>
              <w:rPr>
                <w:sz w:val="26"/>
                <w:szCs w:val="26"/>
                <w:lang w:val="pt-BR"/>
              </w:rPr>
            </w:pPr>
          </w:p>
        </w:tc>
      </w:tr>
    </w:tbl>
    <w:p w14:paraId="467DB579" w14:textId="77777777" w:rsidR="00257D71" w:rsidRPr="00D110CF" w:rsidRDefault="00257D71" w:rsidP="00257D71">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Mô tả dòng sự kiện phụ (Alternative Flow)</w:t>
      </w:r>
    </w:p>
    <w:p w14:paraId="588C0DAD" w14:textId="201EA391" w:rsidR="00257D71" w:rsidRPr="00D110CF" w:rsidRDefault="00257D71" w:rsidP="00257D71">
      <w:pPr>
        <w:ind w:left="0"/>
        <w:rPr>
          <w:color w:val="000000" w:themeColor="text1"/>
          <w:sz w:val="26"/>
          <w:szCs w:val="26"/>
        </w:rPr>
      </w:pPr>
      <w:r w:rsidRPr="00D110CF">
        <w:rPr>
          <w:color w:val="000000" w:themeColor="text1"/>
          <w:sz w:val="26"/>
          <w:szCs w:val="26"/>
        </w:rPr>
        <w:t>Chức năng không có luồng sự kiện phụ</w:t>
      </w:r>
    </w:p>
    <w:p w14:paraId="7993FC19" w14:textId="4F61DDB4" w:rsidR="00441DAF" w:rsidRPr="00D110CF" w:rsidRDefault="00441DAF" w:rsidP="00441DAF">
      <w:pPr>
        <w:pStyle w:val="Heading4"/>
        <w:rPr>
          <w:rFonts w:ascii="Times New Roman" w:hAnsi="Times New Roman"/>
        </w:rPr>
      </w:pPr>
      <w:r w:rsidRPr="00D110CF">
        <w:rPr>
          <w:rFonts w:ascii="Times New Roman" w:hAnsi="Times New Roman"/>
          <w:sz w:val="26"/>
          <w:szCs w:val="26"/>
        </w:rPr>
        <w:t>Báo cáo so sánh lũy kế thực hiện với kế hoạch năm</w:t>
      </w:r>
    </w:p>
    <w:p w14:paraId="3D3B4823" w14:textId="77777777" w:rsidR="00441DAF" w:rsidRPr="00D110CF" w:rsidRDefault="00441DAF" w:rsidP="00441DAF">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41DAF" w:rsidRPr="00D110CF" w14:paraId="3812FD67" w14:textId="77777777" w:rsidTr="000F56F3">
        <w:trPr>
          <w:trHeight w:val="284"/>
          <w:jc w:val="center"/>
        </w:trPr>
        <w:tc>
          <w:tcPr>
            <w:tcW w:w="1590" w:type="pct"/>
            <w:tcBorders>
              <w:top w:val="single" w:sz="18" w:space="0" w:color="808080"/>
              <w:left w:val="single" w:sz="18" w:space="0" w:color="808080"/>
            </w:tcBorders>
            <w:shd w:val="clear" w:color="auto" w:fill="F3F3F3"/>
            <w:vAlign w:val="center"/>
          </w:tcPr>
          <w:p w14:paraId="264B46B3" w14:textId="77777777" w:rsidR="00441DAF" w:rsidRPr="00D110CF" w:rsidRDefault="00441DAF" w:rsidP="000F56F3">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30E40EA8" w14:textId="3AF83560" w:rsidR="00441DAF" w:rsidRPr="00D110CF" w:rsidRDefault="00441DAF" w:rsidP="000F56F3">
            <w:pPr>
              <w:pStyle w:val="BodyText"/>
              <w:ind w:left="0"/>
              <w:rPr>
                <w:color w:val="000000" w:themeColor="text1"/>
                <w:sz w:val="26"/>
                <w:szCs w:val="26"/>
                <w:lang w:val="vi-VN" w:eastAsia="ar-SA"/>
              </w:rPr>
            </w:pPr>
            <w:r w:rsidRPr="00D110CF">
              <w:rPr>
                <w:sz w:val="26"/>
                <w:szCs w:val="26"/>
              </w:rPr>
              <w:t>Báo cáo so sánh lũy kế thực hiện với kế hoạch năm</w:t>
            </w:r>
          </w:p>
        </w:tc>
      </w:tr>
      <w:tr w:rsidR="00441DAF" w:rsidRPr="00D110CF" w14:paraId="2C0B42C8" w14:textId="77777777" w:rsidTr="000F56F3">
        <w:trPr>
          <w:trHeight w:val="284"/>
          <w:jc w:val="center"/>
        </w:trPr>
        <w:tc>
          <w:tcPr>
            <w:tcW w:w="1590" w:type="pct"/>
            <w:tcBorders>
              <w:left w:val="single" w:sz="18" w:space="0" w:color="808080"/>
            </w:tcBorders>
            <w:shd w:val="clear" w:color="auto" w:fill="F3F3F3"/>
            <w:vAlign w:val="center"/>
          </w:tcPr>
          <w:p w14:paraId="4B901F00" w14:textId="77777777" w:rsidR="00441DAF" w:rsidRPr="00D110CF" w:rsidRDefault="00441DAF" w:rsidP="000F56F3">
            <w:pPr>
              <w:ind w:left="142"/>
              <w:rPr>
                <w:b/>
                <w:sz w:val="26"/>
                <w:szCs w:val="26"/>
              </w:rPr>
            </w:pPr>
            <w:r w:rsidRPr="00D110CF">
              <w:rPr>
                <w:b/>
                <w:sz w:val="26"/>
                <w:szCs w:val="26"/>
              </w:rPr>
              <w:t>Mô tả</w:t>
            </w:r>
          </w:p>
        </w:tc>
        <w:tc>
          <w:tcPr>
            <w:tcW w:w="3410" w:type="pct"/>
            <w:tcBorders>
              <w:right w:val="single" w:sz="18" w:space="0" w:color="808080"/>
            </w:tcBorders>
            <w:vAlign w:val="center"/>
          </w:tcPr>
          <w:p w14:paraId="730220E2" w14:textId="703AA44A" w:rsidR="00441DAF" w:rsidRPr="00D110CF" w:rsidRDefault="00441DAF" w:rsidP="000F56F3">
            <w:pPr>
              <w:pStyle w:val="BodyText"/>
              <w:ind w:left="0"/>
              <w:rPr>
                <w:sz w:val="26"/>
                <w:szCs w:val="26"/>
                <w:lang w:val="vi-VN" w:eastAsia="ar-SA"/>
              </w:rPr>
            </w:pPr>
            <w:r w:rsidRPr="00D110CF">
              <w:rPr>
                <w:sz w:val="26"/>
                <w:szCs w:val="26"/>
                <w:lang w:eastAsia="ar-SA"/>
              </w:rPr>
              <w:t xml:space="preserve">- </w:t>
            </w:r>
            <w:r w:rsidRPr="00D110CF">
              <w:rPr>
                <w:sz w:val="26"/>
                <w:szCs w:val="26"/>
                <w:lang w:val="vi-VN" w:eastAsia="ar-SA"/>
              </w:rPr>
              <w:t xml:space="preserve">Xử lý dữ liệu </w:t>
            </w:r>
            <w:r w:rsidRPr="00D110CF">
              <w:rPr>
                <w:sz w:val="26"/>
                <w:szCs w:val="26"/>
              </w:rPr>
              <w:t>Báo cáo so sánh lũy kế thực hiện với kế hoạch năm</w:t>
            </w:r>
          </w:p>
          <w:p w14:paraId="33B46ECB" w14:textId="49813612" w:rsidR="00441DAF" w:rsidRPr="00D110CF" w:rsidRDefault="00441DAF" w:rsidP="000F56F3">
            <w:pPr>
              <w:pStyle w:val="BodyText"/>
              <w:ind w:left="0"/>
              <w:rPr>
                <w:sz w:val="26"/>
                <w:szCs w:val="26"/>
                <w:lang w:eastAsia="ar-SA"/>
              </w:rPr>
            </w:pPr>
            <w:r w:rsidRPr="00D110CF">
              <w:rPr>
                <w:sz w:val="26"/>
                <w:szCs w:val="26"/>
                <w:lang w:eastAsia="ar-SA"/>
              </w:rPr>
              <w:t xml:space="preserve">- Tìm kiếm và export </w:t>
            </w:r>
            <w:r w:rsidRPr="00D110CF">
              <w:rPr>
                <w:sz w:val="26"/>
                <w:szCs w:val="26"/>
              </w:rPr>
              <w:t>Báo cáo so sánh lũy kế thực hiện với kế hoạch năm</w:t>
            </w:r>
          </w:p>
        </w:tc>
      </w:tr>
      <w:tr w:rsidR="00441DAF" w:rsidRPr="00D110CF" w14:paraId="5A32A8FE" w14:textId="77777777" w:rsidTr="000F56F3">
        <w:trPr>
          <w:trHeight w:val="395"/>
          <w:jc w:val="center"/>
        </w:trPr>
        <w:tc>
          <w:tcPr>
            <w:tcW w:w="1590" w:type="pct"/>
            <w:tcBorders>
              <w:left w:val="single" w:sz="18" w:space="0" w:color="808080"/>
            </w:tcBorders>
            <w:shd w:val="clear" w:color="auto" w:fill="F3F3F3"/>
            <w:vAlign w:val="center"/>
          </w:tcPr>
          <w:p w14:paraId="470DAEC0" w14:textId="77777777" w:rsidR="00441DAF" w:rsidRPr="00D110CF" w:rsidRDefault="00441DAF" w:rsidP="000F56F3">
            <w:pPr>
              <w:ind w:left="142"/>
              <w:rPr>
                <w:b/>
                <w:sz w:val="26"/>
                <w:szCs w:val="26"/>
              </w:rPr>
            </w:pPr>
            <w:r w:rsidRPr="00D110CF">
              <w:rPr>
                <w:b/>
                <w:sz w:val="26"/>
                <w:szCs w:val="26"/>
              </w:rPr>
              <w:t>Tác  nhân</w:t>
            </w:r>
          </w:p>
        </w:tc>
        <w:tc>
          <w:tcPr>
            <w:tcW w:w="3410" w:type="pct"/>
            <w:tcBorders>
              <w:right w:val="single" w:sz="18" w:space="0" w:color="808080"/>
            </w:tcBorders>
            <w:vAlign w:val="center"/>
          </w:tcPr>
          <w:p w14:paraId="72F5C926" w14:textId="77777777" w:rsidR="00441DAF" w:rsidRPr="00D110CF" w:rsidRDefault="00441DAF" w:rsidP="000F56F3">
            <w:pPr>
              <w:ind w:left="0"/>
              <w:rPr>
                <w:sz w:val="26"/>
                <w:szCs w:val="26"/>
              </w:rPr>
            </w:pPr>
            <w:r w:rsidRPr="00D110CF">
              <w:rPr>
                <w:sz w:val="26"/>
                <w:szCs w:val="26"/>
              </w:rPr>
              <w:t>Người dùng</w:t>
            </w:r>
          </w:p>
        </w:tc>
      </w:tr>
      <w:tr w:rsidR="00441DAF" w:rsidRPr="00D110CF" w14:paraId="3E0BC8B9" w14:textId="77777777" w:rsidTr="000F56F3">
        <w:trPr>
          <w:trHeight w:val="378"/>
          <w:jc w:val="center"/>
        </w:trPr>
        <w:tc>
          <w:tcPr>
            <w:tcW w:w="1590" w:type="pct"/>
            <w:tcBorders>
              <w:left w:val="single" w:sz="18" w:space="0" w:color="808080"/>
            </w:tcBorders>
            <w:shd w:val="clear" w:color="auto" w:fill="F3F3F3"/>
            <w:vAlign w:val="center"/>
          </w:tcPr>
          <w:p w14:paraId="648A1195" w14:textId="77777777" w:rsidR="00441DAF" w:rsidRPr="00D110CF" w:rsidRDefault="00441DAF" w:rsidP="000F56F3">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1FD15DE4" w14:textId="77777777" w:rsidR="00441DAF" w:rsidRPr="00D110CF" w:rsidRDefault="00441DAF" w:rsidP="000F56F3">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441DAF" w:rsidRPr="00D110CF" w14:paraId="735A2A8E" w14:textId="77777777" w:rsidTr="000F56F3">
        <w:trPr>
          <w:trHeight w:val="530"/>
          <w:jc w:val="center"/>
        </w:trPr>
        <w:tc>
          <w:tcPr>
            <w:tcW w:w="1590" w:type="pct"/>
            <w:tcBorders>
              <w:left w:val="single" w:sz="18" w:space="0" w:color="808080"/>
              <w:bottom w:val="single" w:sz="8" w:space="0" w:color="808080"/>
            </w:tcBorders>
            <w:shd w:val="clear" w:color="auto" w:fill="F3F3F3"/>
            <w:vAlign w:val="center"/>
          </w:tcPr>
          <w:p w14:paraId="65203354" w14:textId="77777777" w:rsidR="00441DAF" w:rsidRPr="00D110CF" w:rsidRDefault="00441DAF" w:rsidP="000F56F3">
            <w:pPr>
              <w:ind w:left="142"/>
              <w:rPr>
                <w:b/>
                <w:sz w:val="26"/>
                <w:szCs w:val="26"/>
              </w:rPr>
            </w:pPr>
            <w:r w:rsidRPr="00D110CF">
              <w:rPr>
                <w:b/>
                <w:sz w:val="26"/>
                <w:szCs w:val="26"/>
              </w:rPr>
              <w:lastRenderedPageBreak/>
              <w:t>Điều kiện sau</w:t>
            </w:r>
          </w:p>
        </w:tc>
        <w:tc>
          <w:tcPr>
            <w:tcW w:w="3410" w:type="pct"/>
            <w:tcBorders>
              <w:bottom w:val="single" w:sz="8" w:space="0" w:color="808080"/>
              <w:right w:val="single" w:sz="18" w:space="0" w:color="808080"/>
            </w:tcBorders>
            <w:vAlign w:val="center"/>
          </w:tcPr>
          <w:p w14:paraId="1F5DFA5B" w14:textId="77777777" w:rsidR="00441DAF" w:rsidRPr="00D110CF" w:rsidRDefault="00441DAF" w:rsidP="000F56F3">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441DAF" w:rsidRPr="00D110CF" w14:paraId="3495639F" w14:textId="77777777" w:rsidTr="000F56F3">
        <w:trPr>
          <w:trHeight w:val="284"/>
          <w:jc w:val="center"/>
        </w:trPr>
        <w:tc>
          <w:tcPr>
            <w:tcW w:w="1590" w:type="pct"/>
            <w:tcBorders>
              <w:left w:val="single" w:sz="18" w:space="0" w:color="808080"/>
              <w:bottom w:val="single" w:sz="4" w:space="0" w:color="808080"/>
            </w:tcBorders>
            <w:shd w:val="clear" w:color="auto" w:fill="F3F3F3"/>
            <w:vAlign w:val="center"/>
          </w:tcPr>
          <w:p w14:paraId="651F7DF3" w14:textId="77777777" w:rsidR="00441DAF" w:rsidRPr="00D110CF" w:rsidRDefault="00441DAF" w:rsidP="000F56F3">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042FB091" w14:textId="77777777" w:rsidR="00441DAF" w:rsidRPr="00D110CF" w:rsidRDefault="00441DAF" w:rsidP="000F56F3">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441DAF" w:rsidRPr="00D110CF" w14:paraId="6D8E6929" w14:textId="77777777" w:rsidTr="000F56F3">
        <w:trPr>
          <w:trHeight w:val="284"/>
          <w:jc w:val="center"/>
        </w:trPr>
        <w:tc>
          <w:tcPr>
            <w:tcW w:w="1590" w:type="pct"/>
            <w:tcBorders>
              <w:left w:val="single" w:sz="18" w:space="0" w:color="808080"/>
              <w:bottom w:val="single" w:sz="18" w:space="0" w:color="808080"/>
            </w:tcBorders>
            <w:shd w:val="clear" w:color="auto" w:fill="F3F3F3"/>
            <w:vAlign w:val="center"/>
          </w:tcPr>
          <w:p w14:paraId="621BA666" w14:textId="77777777" w:rsidR="00441DAF" w:rsidRPr="00D110CF" w:rsidRDefault="00441DAF" w:rsidP="000F56F3">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59CB7683" w14:textId="77777777" w:rsidR="00441DAF" w:rsidRPr="00D110CF" w:rsidRDefault="00441DAF" w:rsidP="000F56F3">
            <w:pPr>
              <w:pStyle w:val="tvNote"/>
              <w:rPr>
                <w:i w:val="0"/>
                <w:color w:val="000000" w:themeColor="text1"/>
                <w:sz w:val="26"/>
                <w:szCs w:val="26"/>
                <w:lang w:val="vi-VN"/>
              </w:rPr>
            </w:pPr>
            <w:r w:rsidRPr="00D110CF">
              <w:rPr>
                <w:i w:val="0"/>
                <w:color w:val="000000" w:themeColor="text1"/>
                <w:sz w:val="26"/>
                <w:szCs w:val="26"/>
                <w:lang w:val="vi-VN"/>
              </w:rPr>
              <w:t>N/A</w:t>
            </w:r>
          </w:p>
        </w:tc>
      </w:tr>
    </w:tbl>
    <w:p w14:paraId="0B65477A" w14:textId="77777777" w:rsidR="00441DAF" w:rsidRPr="00D110CF" w:rsidRDefault="00441DAF" w:rsidP="00441DAF">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Màn hình</w:t>
      </w:r>
    </w:p>
    <w:p w14:paraId="4773D748" w14:textId="67762E09" w:rsidR="00441DAF" w:rsidRPr="00D110CF" w:rsidRDefault="000055E1" w:rsidP="00441DAF">
      <w:pPr>
        <w:ind w:left="90"/>
        <w:jc w:val="center"/>
        <w:rPr>
          <w:sz w:val="26"/>
          <w:szCs w:val="26"/>
          <w:lang w:eastAsia="ar-SA"/>
        </w:rPr>
      </w:pPr>
      <w:r w:rsidRPr="000055E1">
        <w:rPr>
          <w:sz w:val="26"/>
          <w:szCs w:val="26"/>
          <w:lang w:eastAsia="ar-SA"/>
        </w:rPr>
        <w:drawing>
          <wp:inline distT="0" distB="0" distL="0" distR="0" wp14:anchorId="3BD10150" wp14:editId="321C9EBE">
            <wp:extent cx="5941695" cy="33420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3342005"/>
                    </a:xfrm>
                    <a:prstGeom prst="rect">
                      <a:avLst/>
                    </a:prstGeom>
                  </pic:spPr>
                </pic:pic>
              </a:graphicData>
            </a:graphic>
          </wp:inline>
        </w:drawing>
      </w:r>
    </w:p>
    <w:p w14:paraId="4216B554" w14:textId="00BD3584" w:rsidR="00441DAF" w:rsidRPr="00D110CF" w:rsidRDefault="00441DAF" w:rsidP="00441DAF">
      <w:pPr>
        <w:ind w:left="0"/>
        <w:jc w:val="center"/>
        <w:rPr>
          <w:sz w:val="26"/>
          <w:szCs w:val="26"/>
          <w:lang w:eastAsia="ar-SA"/>
        </w:rPr>
      </w:pPr>
      <w:r w:rsidRPr="00D110CF">
        <w:rPr>
          <w:sz w:val="26"/>
          <w:szCs w:val="26"/>
          <w:lang w:val="vi-VN" w:eastAsia="ar-SA"/>
        </w:rPr>
        <w:t xml:space="preserve">Hình </w:t>
      </w:r>
      <w:r w:rsidR="000055E1">
        <w:rPr>
          <w:sz w:val="26"/>
          <w:szCs w:val="26"/>
          <w:lang w:eastAsia="ar-SA"/>
        </w:rPr>
        <w:t>8</w:t>
      </w:r>
      <w:r w:rsidRPr="00D110CF">
        <w:rPr>
          <w:sz w:val="26"/>
          <w:szCs w:val="26"/>
          <w:lang w:val="vi-VN" w:eastAsia="ar-SA"/>
        </w:rPr>
        <w:t xml:space="preserve">. Giao diện </w:t>
      </w:r>
      <w:r w:rsidRPr="00D110CF">
        <w:rPr>
          <w:sz w:val="26"/>
          <w:szCs w:val="26"/>
        </w:rPr>
        <w:t>Báo cáo so sánh lũy kế thực hiện với kế hoạch năm</w:t>
      </w:r>
    </w:p>
    <w:p w14:paraId="7C373EFD" w14:textId="77777777" w:rsidR="00441DAF" w:rsidRPr="00D110CF" w:rsidRDefault="00441DAF" w:rsidP="00441DAF">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839"/>
        <w:gridCol w:w="684"/>
      </w:tblGrid>
      <w:tr w:rsidR="00441DAF" w:rsidRPr="00D110CF" w14:paraId="557B3405" w14:textId="77777777" w:rsidTr="000F56F3">
        <w:trPr>
          <w:trHeight w:val="530"/>
        </w:trPr>
        <w:tc>
          <w:tcPr>
            <w:tcW w:w="4837" w:type="dxa"/>
            <w:shd w:val="pct5" w:color="auto" w:fill="auto"/>
          </w:tcPr>
          <w:p w14:paraId="6E786A31" w14:textId="77777777" w:rsidR="00441DAF" w:rsidRPr="00D110CF" w:rsidRDefault="00441DAF" w:rsidP="000F56F3">
            <w:pPr>
              <w:ind w:left="0"/>
              <w:jc w:val="center"/>
              <w:rPr>
                <w:b/>
                <w:sz w:val="26"/>
                <w:szCs w:val="26"/>
                <w:lang w:val="vi-VN"/>
              </w:rPr>
            </w:pPr>
            <w:r w:rsidRPr="00D110CF">
              <w:rPr>
                <w:b/>
                <w:sz w:val="26"/>
                <w:szCs w:val="26"/>
                <w:lang w:val="vi-VN"/>
              </w:rPr>
              <w:t>Hành động của tác nhân</w:t>
            </w:r>
          </w:p>
        </w:tc>
        <w:tc>
          <w:tcPr>
            <w:tcW w:w="3839" w:type="dxa"/>
            <w:shd w:val="pct5" w:color="auto" w:fill="auto"/>
          </w:tcPr>
          <w:p w14:paraId="1C8EC46D" w14:textId="77777777" w:rsidR="00441DAF" w:rsidRPr="00D110CF" w:rsidRDefault="00441DAF" w:rsidP="000F56F3">
            <w:pPr>
              <w:ind w:left="0"/>
              <w:jc w:val="center"/>
              <w:rPr>
                <w:b/>
                <w:sz w:val="26"/>
                <w:szCs w:val="26"/>
                <w:lang w:val="vi-VN"/>
              </w:rPr>
            </w:pPr>
            <w:r w:rsidRPr="00D110CF">
              <w:rPr>
                <w:b/>
                <w:sz w:val="26"/>
                <w:szCs w:val="26"/>
                <w:lang w:val="vi-VN"/>
              </w:rPr>
              <w:t>Phản ứng của hệ thống</w:t>
            </w:r>
          </w:p>
        </w:tc>
        <w:tc>
          <w:tcPr>
            <w:tcW w:w="684" w:type="dxa"/>
            <w:shd w:val="pct5" w:color="auto" w:fill="auto"/>
          </w:tcPr>
          <w:p w14:paraId="2C124F5C" w14:textId="77777777" w:rsidR="00441DAF" w:rsidRPr="00D110CF" w:rsidRDefault="00441DAF" w:rsidP="000F56F3">
            <w:pPr>
              <w:ind w:left="0"/>
              <w:jc w:val="center"/>
              <w:rPr>
                <w:b/>
                <w:sz w:val="26"/>
                <w:szCs w:val="26"/>
                <w:lang w:val="vi-VN"/>
              </w:rPr>
            </w:pPr>
            <w:r w:rsidRPr="00D110CF">
              <w:rPr>
                <w:b/>
                <w:sz w:val="26"/>
                <w:szCs w:val="26"/>
                <w:lang w:val="vi-VN"/>
              </w:rPr>
              <w:t>Dữ liệu liên quan (C/R/U/D)</w:t>
            </w:r>
          </w:p>
        </w:tc>
      </w:tr>
      <w:tr w:rsidR="00441DAF" w:rsidRPr="00D110CF" w14:paraId="667A38C4" w14:textId="77777777" w:rsidTr="000F56F3">
        <w:trPr>
          <w:trHeight w:val="494"/>
        </w:trPr>
        <w:tc>
          <w:tcPr>
            <w:tcW w:w="4837" w:type="dxa"/>
          </w:tcPr>
          <w:p w14:paraId="7287751C" w14:textId="350A19B7" w:rsidR="00441DAF" w:rsidRPr="00D110CF" w:rsidRDefault="00441DAF" w:rsidP="00441DAF">
            <w:pPr>
              <w:pStyle w:val="Sothutu-1so"/>
              <w:numPr>
                <w:ilvl w:val="0"/>
                <w:numId w:val="42"/>
              </w:numPr>
              <w:rPr>
                <w:sz w:val="26"/>
                <w:lang w:val="vi-VN"/>
              </w:rPr>
            </w:pPr>
            <w:r w:rsidRPr="00D110CF">
              <w:rPr>
                <w:sz w:val="26"/>
                <w:lang w:val="vi-VN"/>
              </w:rPr>
              <w:t>Truy cập menu Báo cáo so sánh</w:t>
            </w:r>
          </w:p>
        </w:tc>
        <w:tc>
          <w:tcPr>
            <w:tcW w:w="3839" w:type="dxa"/>
          </w:tcPr>
          <w:p w14:paraId="51A4B672" w14:textId="77777777" w:rsidR="00441DAF" w:rsidRPr="00D110CF" w:rsidRDefault="00441DAF" w:rsidP="00441DAF">
            <w:pPr>
              <w:pStyle w:val="Sothutu-1so"/>
              <w:numPr>
                <w:ilvl w:val="0"/>
                <w:numId w:val="42"/>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684" w:type="dxa"/>
          </w:tcPr>
          <w:p w14:paraId="36F8163F" w14:textId="77777777" w:rsidR="00441DAF" w:rsidRPr="00D110CF" w:rsidRDefault="00441DAF" w:rsidP="000F56F3">
            <w:pPr>
              <w:ind w:left="0"/>
              <w:jc w:val="both"/>
              <w:rPr>
                <w:sz w:val="26"/>
                <w:szCs w:val="26"/>
              </w:rPr>
            </w:pPr>
            <w:r w:rsidRPr="00D110CF">
              <w:rPr>
                <w:sz w:val="26"/>
                <w:szCs w:val="26"/>
              </w:rPr>
              <w:t>R</w:t>
            </w:r>
          </w:p>
        </w:tc>
      </w:tr>
      <w:tr w:rsidR="00441DAF" w:rsidRPr="00D110CF" w14:paraId="11AC08B2" w14:textId="77777777" w:rsidTr="000F56F3">
        <w:tc>
          <w:tcPr>
            <w:tcW w:w="4837" w:type="dxa"/>
          </w:tcPr>
          <w:p w14:paraId="79E094C9" w14:textId="77777777" w:rsidR="00441DAF" w:rsidRPr="00D110CF" w:rsidRDefault="00441DAF" w:rsidP="00441DAF">
            <w:pPr>
              <w:pStyle w:val="Sothutu-1so"/>
              <w:numPr>
                <w:ilvl w:val="0"/>
                <w:numId w:val="42"/>
              </w:numPr>
              <w:rPr>
                <w:sz w:val="26"/>
              </w:rPr>
            </w:pPr>
            <w:r w:rsidRPr="00D110CF">
              <w:rPr>
                <w:sz w:val="26"/>
              </w:rPr>
              <w:lastRenderedPageBreak/>
              <w:t xml:space="preserve">Nhập thông tin để </w:t>
            </w:r>
            <w:r w:rsidRPr="00D110CF">
              <w:rPr>
                <w:sz w:val="26"/>
                <w:lang w:val="vi-VN"/>
              </w:rPr>
              <w:t>lọc báo cáo:</w:t>
            </w:r>
          </w:p>
          <w:p w14:paraId="37B8DE34" w14:textId="77777777" w:rsidR="00441DAF" w:rsidRPr="00D110CF" w:rsidRDefault="00441DAF" w:rsidP="000F56F3">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4A313C0B" w14:textId="77777777" w:rsidR="00441DAF" w:rsidRPr="00D110CF" w:rsidRDefault="00441DAF" w:rsidP="000F56F3">
            <w:pPr>
              <w:pStyle w:val="Sothutu-1so"/>
              <w:numPr>
                <w:ilvl w:val="0"/>
                <w:numId w:val="20"/>
              </w:numPr>
              <w:rPr>
                <w:sz w:val="26"/>
              </w:rPr>
            </w:pPr>
            <w:r w:rsidRPr="00D110CF">
              <w:rPr>
                <w:sz w:val="26"/>
                <w:lang w:val="vi-VN"/>
              </w:rPr>
              <w:t>Loại báo cáo*: combobox, cho phép chọn 1 giá trị. Danh sách các giá trị trong combobox:</w:t>
            </w:r>
          </w:p>
          <w:p w14:paraId="5DD952F4" w14:textId="77777777" w:rsidR="00441DAF" w:rsidRPr="00D110CF" w:rsidRDefault="00441DAF" w:rsidP="000F56F3">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75503620" w14:textId="77777777" w:rsidR="00441DAF" w:rsidRPr="00D110CF" w:rsidRDefault="00441DAF" w:rsidP="000F56F3">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21396183" w14:textId="77777777" w:rsidR="00441DAF" w:rsidRPr="00D110CF" w:rsidRDefault="00441DAF" w:rsidP="000F56F3">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315EAA0B" w14:textId="77777777" w:rsidR="00441DAF" w:rsidRPr="00D110CF" w:rsidRDefault="00441DAF" w:rsidP="000F56F3">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17AE3E77" w14:textId="77777777" w:rsidR="00441DAF" w:rsidRPr="00D110CF" w:rsidRDefault="00441DAF" w:rsidP="000F56F3">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129F263D" w14:textId="77777777" w:rsidR="00441DAF" w:rsidRPr="00D110CF" w:rsidRDefault="00441DAF" w:rsidP="000F56F3">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7E8A9ED0" w14:textId="77777777" w:rsidR="00441DAF" w:rsidRPr="00D110CF" w:rsidRDefault="00441DAF" w:rsidP="000F56F3">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26FB9BA8" w14:textId="77777777" w:rsidR="00441DAF" w:rsidRPr="00D110CF" w:rsidRDefault="00441DAF" w:rsidP="000F56F3">
            <w:pPr>
              <w:pStyle w:val="ListParagraph"/>
              <w:spacing w:line="288" w:lineRule="auto"/>
              <w:ind w:left="1440"/>
              <w:jc w:val="both"/>
              <w:rPr>
                <w:sz w:val="26"/>
                <w:szCs w:val="26"/>
                <w:lang w:val="vi-VN"/>
              </w:rPr>
            </w:pPr>
            <w:r w:rsidRPr="00D110CF">
              <w:rPr>
                <w:sz w:val="26"/>
                <w:szCs w:val="26"/>
                <w:lang w:val="vi-VN"/>
              </w:rPr>
              <w:t xml:space="preserve">+ Báo cáo so sánh lũy kế thực hiện với kế hoạch năm </w:t>
            </w:r>
          </w:p>
          <w:p w14:paraId="1D8F4CE2" w14:textId="77777777" w:rsidR="00441DAF" w:rsidRPr="00D110CF" w:rsidRDefault="00441DAF" w:rsidP="000F56F3">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1D852D35" w14:textId="77777777" w:rsidR="00441DAF" w:rsidRPr="00D110CF" w:rsidRDefault="00441DAF" w:rsidP="000F56F3">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1923F916" w14:textId="77777777" w:rsidR="00441DAF" w:rsidRPr="00D110CF" w:rsidRDefault="00441DAF" w:rsidP="000F56F3">
            <w:pPr>
              <w:pStyle w:val="Sothutu-1so"/>
              <w:ind w:left="904"/>
              <w:rPr>
                <w:sz w:val="26"/>
                <w:lang w:val="vi-VN"/>
              </w:rPr>
            </w:pPr>
            <w:r w:rsidRPr="00D110CF">
              <w:rPr>
                <w:sz w:val="26"/>
                <w:lang w:val="vi-VN"/>
              </w:rPr>
              <w:t>+ Báo cáo tháng,</w:t>
            </w:r>
          </w:p>
          <w:p w14:paraId="141788A0" w14:textId="77777777" w:rsidR="00441DAF" w:rsidRPr="00D110CF" w:rsidRDefault="00441DAF" w:rsidP="000F56F3">
            <w:pPr>
              <w:pStyle w:val="Sothutu-1so"/>
              <w:ind w:left="904"/>
              <w:rPr>
                <w:sz w:val="26"/>
                <w:lang w:val="vi-VN"/>
              </w:rPr>
            </w:pPr>
            <w:r w:rsidRPr="00D110CF">
              <w:rPr>
                <w:sz w:val="26"/>
                <w:lang w:val="vi-VN"/>
              </w:rPr>
              <w:t>+ Báo cáo quý,</w:t>
            </w:r>
          </w:p>
          <w:p w14:paraId="65E12E7A" w14:textId="77777777" w:rsidR="00441DAF" w:rsidRPr="00D110CF" w:rsidRDefault="00441DAF" w:rsidP="000F56F3">
            <w:pPr>
              <w:pStyle w:val="Sothutu-1so"/>
              <w:ind w:left="904"/>
              <w:rPr>
                <w:sz w:val="26"/>
                <w:lang w:val="vi-VN"/>
              </w:rPr>
            </w:pPr>
            <w:r w:rsidRPr="00D110CF">
              <w:rPr>
                <w:sz w:val="26"/>
                <w:lang w:val="vi-VN"/>
              </w:rPr>
              <w:t xml:space="preserve">+ Báo cáo năm, </w:t>
            </w:r>
          </w:p>
          <w:p w14:paraId="0AC0DBAF" w14:textId="77777777" w:rsidR="00441DAF" w:rsidRPr="00D110CF" w:rsidRDefault="00441DAF" w:rsidP="000F56F3">
            <w:pPr>
              <w:pStyle w:val="Sothutu-1so"/>
              <w:ind w:left="904"/>
              <w:rPr>
                <w:sz w:val="26"/>
                <w:lang w:val="vi-VN"/>
              </w:rPr>
            </w:pPr>
            <w:r w:rsidRPr="00D110CF">
              <w:rPr>
                <w:sz w:val="26"/>
                <w:lang w:val="vi-VN"/>
              </w:rPr>
              <w:t xml:space="preserve">+ Báo cáo 6 tháng đầu năm, </w:t>
            </w:r>
          </w:p>
          <w:p w14:paraId="23B8887D" w14:textId="77777777" w:rsidR="00441DAF" w:rsidRPr="00D110CF" w:rsidRDefault="00441DAF" w:rsidP="000F56F3">
            <w:pPr>
              <w:pStyle w:val="Sothutu-1so"/>
              <w:ind w:left="904"/>
              <w:rPr>
                <w:sz w:val="26"/>
                <w:lang w:val="vi-VN"/>
              </w:rPr>
            </w:pPr>
            <w:r w:rsidRPr="00D110CF">
              <w:rPr>
                <w:sz w:val="26"/>
                <w:lang w:val="vi-VN"/>
              </w:rPr>
              <w:t xml:space="preserve">+ Báo cáo 6 tháng cuối năm, </w:t>
            </w:r>
          </w:p>
          <w:p w14:paraId="7958FAEC" w14:textId="77777777" w:rsidR="00441DAF" w:rsidRPr="00D110CF" w:rsidRDefault="00441DAF" w:rsidP="000F56F3">
            <w:pPr>
              <w:pStyle w:val="Sothutu-1so"/>
              <w:ind w:left="904"/>
              <w:rPr>
                <w:sz w:val="26"/>
                <w:lang w:val="vi-VN"/>
              </w:rPr>
            </w:pPr>
            <w:r w:rsidRPr="00D110CF">
              <w:rPr>
                <w:sz w:val="26"/>
                <w:lang w:val="vi-VN"/>
              </w:rPr>
              <w:lastRenderedPageBreak/>
              <w:t xml:space="preserve">+ Báo cáo 9 tháng đầu năm </w:t>
            </w:r>
          </w:p>
          <w:p w14:paraId="659F35EE" w14:textId="44CEB248" w:rsidR="00441DAF" w:rsidRPr="00D110CF" w:rsidRDefault="00441DAF" w:rsidP="000F56F3">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489A466D" w14:textId="7EF6F5ED"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27E4D197" w14:textId="77777777" w:rsidR="00441DAF" w:rsidRPr="00D110CF" w:rsidRDefault="00441DAF" w:rsidP="000F56F3">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10495770" w14:textId="77777777" w:rsidR="00441DAF" w:rsidRPr="00D110CF" w:rsidRDefault="00441DAF" w:rsidP="000F56F3">
            <w:pPr>
              <w:pStyle w:val="Sothutu-1so"/>
              <w:numPr>
                <w:ilvl w:val="0"/>
                <w:numId w:val="20"/>
              </w:numPr>
              <w:rPr>
                <w:sz w:val="26"/>
                <w:highlight w:val="yellow"/>
                <w:lang w:val="vi-VN"/>
              </w:rPr>
            </w:pPr>
            <w:r w:rsidRPr="00D110CF">
              <w:rPr>
                <w:sz w:val="26"/>
              </w:rPr>
              <w:t>Code: combobox, cho phép tìm và chọn nhiều giá trị. Hiển thị theo cú pháp: Code – Tên chỉ ti</w:t>
            </w:r>
            <w:r w:rsidRPr="000B2B58">
              <w:rPr>
                <w:sz w:val="26"/>
              </w:rPr>
              <w:t>êu. Các giá trị trong combobox bao gồm: Tất cả, Danh sách code (tham khảo mục 3.1.2.3.5). Khi người dùng chọn Tất cả thì báo cáo hiển thị dữ liệu của tất cả các code.</w:t>
            </w:r>
          </w:p>
          <w:p w14:paraId="744FC53A" w14:textId="77777777" w:rsidR="00524014" w:rsidRPr="007637AA" w:rsidRDefault="00524014" w:rsidP="00524014">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chọn kỳ báo cáo “năm’ và chọn năm.</w:t>
            </w:r>
          </w:p>
          <w:p w14:paraId="334E44E5" w14:textId="77777777" w:rsidR="00524014" w:rsidRDefault="00524014" w:rsidP="00524014">
            <w:pPr>
              <w:pStyle w:val="Sothutu-1so"/>
              <w:ind w:left="904"/>
              <w:rPr>
                <w:sz w:val="26"/>
                <w:highlight w:val="yellow"/>
              </w:rPr>
            </w:pPr>
            <w:r>
              <w:rPr>
                <w:sz w:val="26"/>
                <w:highlight w:val="yellow"/>
              </w:rPr>
              <w:t xml:space="preserve">+Cho phép chọn 1 giá trị trong cbx. </w:t>
            </w:r>
          </w:p>
          <w:p w14:paraId="5CB5E4B9" w14:textId="77777777" w:rsidR="00524014" w:rsidRDefault="00524014" w:rsidP="00524014">
            <w:pPr>
              <w:pStyle w:val="Sothutu-1so"/>
              <w:ind w:left="904"/>
              <w:rPr>
                <w:sz w:val="26"/>
                <w:highlight w:val="yellow"/>
              </w:rPr>
            </w:pPr>
            <w:r>
              <w:rPr>
                <w:sz w:val="26"/>
                <w:highlight w:val="yellow"/>
              </w:rPr>
              <w:lastRenderedPageBreak/>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49147DC0" w14:textId="77777777" w:rsidR="00524014" w:rsidRPr="00D110CF" w:rsidRDefault="00524014" w:rsidP="00524014">
            <w:pPr>
              <w:pStyle w:val="Sothutu-1so"/>
              <w:ind w:left="904"/>
              <w:rPr>
                <w:sz w:val="26"/>
                <w:highlight w:val="yellow"/>
                <w:lang w:val="vi-VN"/>
              </w:rPr>
            </w:pPr>
            <w:r>
              <w:rPr>
                <w:sz w:val="26"/>
                <w:highlight w:val="yellow"/>
              </w:rPr>
              <w:t>+ Giá trị trong cbx bao gồm các yêu cầu có Loại dữ liệu “Kế hoạch” và yêu cầu được tạo trong kỳ báo cáo, năm báo cáo mà người dùng đã chọn. Hiển thị theo cấu trúc: Tên yêu cầu (Ngày tạo)</w:t>
            </w:r>
          </w:p>
          <w:p w14:paraId="2F239F5C" w14:textId="77777777" w:rsidR="00441DAF" w:rsidRPr="00D110CF" w:rsidRDefault="00441DAF" w:rsidP="000F56F3">
            <w:pPr>
              <w:pStyle w:val="Sothutu-1so"/>
              <w:rPr>
                <w:i/>
                <w:sz w:val="26"/>
                <w:lang w:val="vi-VN"/>
              </w:rPr>
            </w:pPr>
            <w:r w:rsidRPr="00D110CF">
              <w:rPr>
                <w:i/>
                <w:sz w:val="26"/>
                <w:lang w:val="vi-VN"/>
              </w:rPr>
              <w:t>Các giá trị có gắn dấu * là giá trị bắt buộc nhập</w:t>
            </w:r>
          </w:p>
        </w:tc>
        <w:tc>
          <w:tcPr>
            <w:tcW w:w="3839" w:type="dxa"/>
          </w:tcPr>
          <w:p w14:paraId="04A55615" w14:textId="77777777" w:rsidR="00441DAF" w:rsidRPr="00D110CF" w:rsidRDefault="00441DAF" w:rsidP="00441DAF">
            <w:pPr>
              <w:pStyle w:val="Sothutu-1so"/>
              <w:numPr>
                <w:ilvl w:val="0"/>
                <w:numId w:val="42"/>
              </w:numPr>
              <w:rPr>
                <w:sz w:val="26"/>
                <w:lang w:val="vi-VN"/>
              </w:rPr>
            </w:pPr>
            <w:r w:rsidRPr="00D110CF">
              <w:rPr>
                <w:sz w:val="26"/>
                <w:lang w:val="vi-VN"/>
              </w:rPr>
              <w:lastRenderedPageBreak/>
              <w:t>Hệ thống hiển thị danh sách các báo cáo phù hợp điều kiện lọc.</w:t>
            </w:r>
          </w:p>
          <w:p w14:paraId="55E405F2" w14:textId="77777777" w:rsidR="00441DAF" w:rsidRPr="00D110CF" w:rsidRDefault="00441DAF" w:rsidP="000F56F3">
            <w:pPr>
              <w:pStyle w:val="Sothutu-1so"/>
              <w:ind w:left="360"/>
              <w:rPr>
                <w:sz w:val="26"/>
                <w:lang w:val="vi-VN"/>
              </w:rPr>
            </w:pPr>
            <w:r w:rsidRPr="00D110CF">
              <w:rPr>
                <w:sz w:val="26"/>
                <w:lang w:val="vi-VN"/>
              </w:rPr>
              <w:t>Trường hợp không có báo cáo phù hợp hệ thống hiển thị “Không có dữ liệu”</w:t>
            </w:r>
          </w:p>
          <w:p w14:paraId="27C4F619" w14:textId="77777777" w:rsidR="00441DAF" w:rsidRPr="00D110CF" w:rsidRDefault="00441DAF" w:rsidP="000F56F3">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684" w:type="dxa"/>
          </w:tcPr>
          <w:p w14:paraId="4A21E71C" w14:textId="77777777" w:rsidR="00441DAF" w:rsidRPr="00D110CF" w:rsidRDefault="00441DAF" w:rsidP="000F56F3">
            <w:pPr>
              <w:ind w:left="0"/>
              <w:jc w:val="both"/>
              <w:rPr>
                <w:sz w:val="26"/>
                <w:szCs w:val="26"/>
                <w:lang w:val="vi-VN"/>
              </w:rPr>
            </w:pPr>
          </w:p>
        </w:tc>
      </w:tr>
      <w:tr w:rsidR="00441DAF" w:rsidRPr="00D110CF" w14:paraId="1F9286AA" w14:textId="77777777" w:rsidTr="000F56F3">
        <w:tc>
          <w:tcPr>
            <w:tcW w:w="4837" w:type="dxa"/>
          </w:tcPr>
          <w:p w14:paraId="0FD6613E" w14:textId="77777777" w:rsidR="00441DAF" w:rsidRPr="00D110CF" w:rsidRDefault="00441DAF" w:rsidP="00441DAF">
            <w:pPr>
              <w:pStyle w:val="Sothutu-1so"/>
              <w:numPr>
                <w:ilvl w:val="0"/>
                <w:numId w:val="42"/>
              </w:numPr>
              <w:rPr>
                <w:sz w:val="26"/>
                <w:lang w:val="vi-VN"/>
              </w:rPr>
            </w:pPr>
            <w:r w:rsidRPr="00D110CF">
              <w:rPr>
                <w:sz w:val="26"/>
                <w:lang w:val="vi-VN"/>
              </w:rPr>
              <w:lastRenderedPageBreak/>
              <w:t xml:space="preserve">Người dùng nhấn nút Xem báo cáo </w:t>
            </w:r>
          </w:p>
        </w:tc>
        <w:tc>
          <w:tcPr>
            <w:tcW w:w="3839" w:type="dxa"/>
          </w:tcPr>
          <w:p w14:paraId="2E5D536D" w14:textId="77777777" w:rsidR="00441DAF" w:rsidRPr="00D110CF" w:rsidRDefault="00441DAF" w:rsidP="00441DAF">
            <w:pPr>
              <w:pStyle w:val="Sothutu-1so"/>
              <w:numPr>
                <w:ilvl w:val="0"/>
                <w:numId w:val="42"/>
              </w:numPr>
              <w:rPr>
                <w:sz w:val="26"/>
                <w:lang w:val="vi-VN"/>
              </w:rPr>
            </w:pPr>
            <w:r w:rsidRPr="00D110CF">
              <w:rPr>
                <w:sz w:val="26"/>
                <w:lang w:val="vi-VN"/>
              </w:rPr>
              <w:t xml:space="preserve">Hệ thống hiển thị báo cáo so sánh theo tiêu chí lọc báo cáo </w:t>
            </w:r>
          </w:p>
          <w:p w14:paraId="4D565683" w14:textId="3F31E033" w:rsidR="00441DAF" w:rsidRPr="00D110CF" w:rsidRDefault="00441DAF" w:rsidP="000F56F3">
            <w:pPr>
              <w:spacing w:line="288" w:lineRule="auto"/>
              <w:ind w:left="0"/>
              <w:jc w:val="both"/>
              <w:rPr>
                <w:b/>
                <w:sz w:val="26"/>
                <w:szCs w:val="26"/>
                <w:lang w:val="vi-VN"/>
              </w:rPr>
            </w:pPr>
            <w:r w:rsidRPr="00D110CF">
              <w:rPr>
                <w:b/>
                <w:sz w:val="26"/>
                <w:szCs w:val="26"/>
              </w:rPr>
              <w:t>Báo cáo so sánh lũy kế thực hiện với kế hoạch năm</w:t>
            </w:r>
            <w:r w:rsidRPr="00D110CF">
              <w:rPr>
                <w:b/>
                <w:sz w:val="26"/>
                <w:szCs w:val="26"/>
                <w:lang w:val="vi-VN"/>
              </w:rPr>
              <w:t xml:space="preserve">: </w:t>
            </w:r>
          </w:p>
          <w:p w14:paraId="0441B83C" w14:textId="77777777" w:rsidR="00441DAF" w:rsidRPr="00D110CF" w:rsidRDefault="00441DAF" w:rsidP="000F56F3">
            <w:pPr>
              <w:pStyle w:val="ListParagraph"/>
              <w:numPr>
                <w:ilvl w:val="0"/>
                <w:numId w:val="20"/>
              </w:numPr>
              <w:spacing w:line="288" w:lineRule="auto"/>
              <w:ind w:left="422"/>
              <w:jc w:val="both"/>
              <w:rPr>
                <w:sz w:val="26"/>
                <w:szCs w:val="26"/>
                <w:lang w:val="vi-VN"/>
              </w:rPr>
            </w:pPr>
            <w:r w:rsidRPr="00D110CF">
              <w:rPr>
                <w:sz w:val="26"/>
                <w:szCs w:val="26"/>
                <w:lang w:val="vi-VN"/>
              </w:rPr>
              <w:t>Dữ liệu báo cáo phù hợp với điều kiện lọc</w:t>
            </w:r>
          </w:p>
          <w:p w14:paraId="684584B3" w14:textId="77777777" w:rsidR="00441DAF" w:rsidRPr="00992321" w:rsidRDefault="00441DAF" w:rsidP="000F56F3">
            <w:pPr>
              <w:pStyle w:val="Sothutu-1so"/>
              <w:rPr>
                <w:sz w:val="26"/>
              </w:rPr>
            </w:pPr>
            <w:r w:rsidRPr="00992321">
              <w:rPr>
                <w:sz w:val="26"/>
              </w:rPr>
              <w:t>Trong đó: Dữ liệu báo cáo lấy từ báo cáo hợp nhất với điều kiện:</w:t>
            </w:r>
          </w:p>
          <w:p w14:paraId="3E1D95E8" w14:textId="77777777" w:rsidR="00C7202A" w:rsidRPr="00992321" w:rsidRDefault="00C7202A" w:rsidP="00C7202A">
            <w:pPr>
              <w:pStyle w:val="Sothutu-1so"/>
              <w:ind w:left="346"/>
              <w:rPr>
                <w:sz w:val="26"/>
              </w:rPr>
            </w:pPr>
            <w:r w:rsidRPr="00992321">
              <w:rPr>
                <w:sz w:val="26"/>
              </w:rPr>
              <w:t xml:space="preserve">+ Kỳ báo cáo = kỳ báo cáo người dùng chọn. Dữ liệu lũy kế lấy từ tháng 1 đến kỳ báo cáo (ví dụ người dùng chọn Kỳ báo cáo năm 2024 thì hệ thống so sánh dữ liệu LK thực hiện &amp; kế hoạch từ tháng 1 đến tháng 12/2024) </w:t>
            </w:r>
          </w:p>
          <w:p w14:paraId="0D38C782" w14:textId="1C2FE503" w:rsidR="00441DAF" w:rsidRPr="00D110CF" w:rsidRDefault="00441DAF" w:rsidP="000F56F3">
            <w:pPr>
              <w:pStyle w:val="Sothutu-1so"/>
              <w:ind w:left="346"/>
              <w:rPr>
                <w:sz w:val="26"/>
              </w:rPr>
            </w:pPr>
            <w:r w:rsidRPr="00992321">
              <w:rPr>
                <w:sz w:val="26"/>
              </w:rPr>
              <w:t xml:space="preserve"> + Dữ liệu báo cáo LK thực hiện lấy</w:t>
            </w:r>
            <w:r w:rsidR="00992321">
              <w:rPr>
                <w:sz w:val="26"/>
              </w:rPr>
              <w:t xml:space="preserve"> từ loại dữ liệu: Thực hiện N12, Kế hoạch</w:t>
            </w:r>
          </w:p>
          <w:p w14:paraId="564A7D99" w14:textId="5100B41B" w:rsidR="00441DAF" w:rsidRPr="00D110CF" w:rsidRDefault="00441DAF" w:rsidP="000F56F3">
            <w:pPr>
              <w:pStyle w:val="ListParagraph"/>
              <w:numPr>
                <w:ilvl w:val="0"/>
                <w:numId w:val="20"/>
              </w:numPr>
              <w:spacing w:line="288" w:lineRule="auto"/>
              <w:ind w:left="422"/>
              <w:jc w:val="both"/>
              <w:rPr>
                <w:sz w:val="26"/>
              </w:rPr>
            </w:pPr>
            <w:r w:rsidRPr="00D110CF">
              <w:rPr>
                <w:sz w:val="26"/>
                <w:lang w:val="vi-VN"/>
              </w:rPr>
              <w:t xml:space="preserve">Dữ liệu chênh lệch = </w:t>
            </w:r>
            <w:r w:rsidRPr="00D110CF">
              <w:rPr>
                <w:sz w:val="26"/>
              </w:rPr>
              <w:t>Lũy kế t</w:t>
            </w:r>
            <w:r w:rsidRPr="00D110CF">
              <w:rPr>
                <w:sz w:val="26"/>
                <w:lang w:val="vi-VN"/>
              </w:rPr>
              <w:t xml:space="preserve">hực hiện – </w:t>
            </w:r>
            <w:r w:rsidR="00992321">
              <w:rPr>
                <w:sz w:val="26"/>
              </w:rPr>
              <w:t>Kế hoạch năm</w:t>
            </w:r>
          </w:p>
          <w:p w14:paraId="4831DC32" w14:textId="627EBB88" w:rsidR="00441DAF" w:rsidRDefault="00441DAF" w:rsidP="000F56F3">
            <w:pPr>
              <w:pStyle w:val="ListParagraph"/>
              <w:numPr>
                <w:ilvl w:val="0"/>
                <w:numId w:val="20"/>
              </w:numPr>
              <w:spacing w:line="288" w:lineRule="auto"/>
              <w:ind w:left="422"/>
              <w:jc w:val="both"/>
              <w:rPr>
                <w:sz w:val="26"/>
                <w:lang w:val="vi-VN"/>
              </w:rPr>
            </w:pPr>
            <w:r w:rsidRPr="00D110CF">
              <w:rPr>
                <w:sz w:val="26"/>
                <w:lang w:val="vi-VN"/>
              </w:rPr>
              <w:lastRenderedPageBreak/>
              <w:t xml:space="preserve">Tỷ lệ </w:t>
            </w:r>
            <w:r w:rsidR="00992321">
              <w:rPr>
                <w:sz w:val="26"/>
              </w:rPr>
              <w:t>hoàn thành kế hoạch</w:t>
            </w:r>
            <w:r w:rsidRPr="00D110CF">
              <w:rPr>
                <w:sz w:val="26"/>
                <w:lang w:val="vi-VN"/>
              </w:rPr>
              <w:t>: tỷ lệ %= (lũy kế thực hiện/</w:t>
            </w:r>
            <w:r w:rsidR="00992321">
              <w:rPr>
                <w:sz w:val="26"/>
              </w:rPr>
              <w:t>kế hoạch năm</w:t>
            </w:r>
            <w:r w:rsidRPr="00D110CF">
              <w:rPr>
                <w:sz w:val="26"/>
                <w:lang w:val="vi-VN"/>
              </w:rPr>
              <w:t>) x 100%</w:t>
            </w:r>
          </w:p>
          <w:p w14:paraId="02C13957" w14:textId="02D5BD9B" w:rsidR="00992321" w:rsidRPr="00D110CF" w:rsidRDefault="00992321" w:rsidP="00992321">
            <w:pPr>
              <w:pStyle w:val="ListParagraph"/>
              <w:numPr>
                <w:ilvl w:val="0"/>
                <w:numId w:val="20"/>
              </w:numPr>
              <w:spacing w:line="288" w:lineRule="auto"/>
              <w:ind w:left="422"/>
              <w:jc w:val="both"/>
              <w:rPr>
                <w:sz w:val="26"/>
                <w:lang w:val="vi-VN"/>
              </w:rPr>
            </w:pPr>
            <w:r w:rsidRPr="005A6837">
              <w:rPr>
                <w:sz w:val="26"/>
                <w:highlight w:val="yellow"/>
              </w:rPr>
              <w:t>Thứ tự hiển thị dữ liệu báo cáo trên giao diện: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hực hiện, D</w:t>
            </w:r>
            <w:r>
              <w:rPr>
                <w:sz w:val="26"/>
                <w:highlight w:val="yellow"/>
              </w:rPr>
              <w:t>ữ liệu kế hoạch năm</w:t>
            </w:r>
            <w:r w:rsidRPr="005A6837">
              <w:rPr>
                <w:sz w:val="26"/>
                <w:highlight w:val="yellow"/>
              </w:rPr>
              <w:t xml:space="preserve">, Dữ liệu chênh lệch, </w:t>
            </w:r>
            <w:r w:rsidRPr="00992321">
              <w:rPr>
                <w:sz w:val="26"/>
                <w:highlight w:val="yellow"/>
              </w:rPr>
              <w:t>Tỷ hoàn thành kế hoạch</w:t>
            </w:r>
          </w:p>
        </w:tc>
        <w:tc>
          <w:tcPr>
            <w:tcW w:w="684" w:type="dxa"/>
          </w:tcPr>
          <w:p w14:paraId="49C18184" w14:textId="77777777" w:rsidR="00441DAF" w:rsidRPr="00D110CF" w:rsidRDefault="00441DAF" w:rsidP="000F56F3">
            <w:pPr>
              <w:ind w:left="0"/>
              <w:jc w:val="both"/>
              <w:rPr>
                <w:sz w:val="26"/>
                <w:szCs w:val="26"/>
                <w:lang w:val="vi-VN"/>
              </w:rPr>
            </w:pPr>
          </w:p>
        </w:tc>
      </w:tr>
      <w:tr w:rsidR="00441DAF" w:rsidRPr="00D110CF" w14:paraId="7168ECC8" w14:textId="77777777" w:rsidTr="000F56F3">
        <w:tc>
          <w:tcPr>
            <w:tcW w:w="4837" w:type="dxa"/>
            <w:shd w:val="clear" w:color="auto" w:fill="auto"/>
          </w:tcPr>
          <w:p w14:paraId="5344ECD7" w14:textId="77777777" w:rsidR="00441DAF" w:rsidRPr="00D110CF" w:rsidRDefault="00441DAF" w:rsidP="00441DAF">
            <w:pPr>
              <w:pStyle w:val="ListParagraph"/>
              <w:numPr>
                <w:ilvl w:val="0"/>
                <w:numId w:val="42"/>
              </w:numPr>
              <w:jc w:val="both"/>
              <w:rPr>
                <w:sz w:val="26"/>
                <w:szCs w:val="26"/>
                <w:lang w:val="pt-BR"/>
              </w:rPr>
            </w:pPr>
            <w:r w:rsidRPr="00D110CF">
              <w:rPr>
                <w:sz w:val="26"/>
                <w:szCs w:val="26"/>
                <w:lang w:val="vi-VN"/>
              </w:rPr>
              <w:lastRenderedPageBreak/>
              <w:t xml:space="preserve">Người dùng nhấn nút Xuất báo cáo </w:t>
            </w:r>
          </w:p>
        </w:tc>
        <w:tc>
          <w:tcPr>
            <w:tcW w:w="3839" w:type="dxa"/>
            <w:shd w:val="clear" w:color="auto" w:fill="auto"/>
          </w:tcPr>
          <w:p w14:paraId="163EE014" w14:textId="77777777" w:rsidR="00441DAF" w:rsidRPr="00D110CF" w:rsidRDefault="00441DAF" w:rsidP="00441DAF">
            <w:pPr>
              <w:pStyle w:val="Sothutu-1so"/>
              <w:numPr>
                <w:ilvl w:val="0"/>
                <w:numId w:val="42"/>
              </w:numPr>
              <w:rPr>
                <w:sz w:val="26"/>
                <w:lang w:val="vi-VN"/>
              </w:rPr>
            </w:pPr>
            <w:r w:rsidRPr="00D110CF">
              <w:rPr>
                <w:sz w:val="26"/>
                <w:lang w:val="vi-VN"/>
              </w:rPr>
              <w:t>Hệ thống tải file định dạng xlsx  về máy người dùng. Tên file: [Tên báo cáo_Mã đơn vị_Ngày xuất báo cáo]</w:t>
            </w:r>
          </w:p>
          <w:p w14:paraId="05272F4B" w14:textId="1DD11061" w:rsidR="00441DAF" w:rsidRPr="00D110CF" w:rsidRDefault="00441DAF" w:rsidP="000F56F3">
            <w:pPr>
              <w:spacing w:line="288" w:lineRule="auto"/>
              <w:ind w:left="0"/>
              <w:jc w:val="both"/>
              <w:rPr>
                <w:b/>
                <w:sz w:val="26"/>
                <w:szCs w:val="26"/>
                <w:lang w:val="vi-VN"/>
              </w:rPr>
            </w:pPr>
            <w:r w:rsidRPr="00D110CF">
              <w:rPr>
                <w:b/>
                <w:sz w:val="26"/>
                <w:szCs w:val="26"/>
              </w:rPr>
              <w:t>Báo cáo so sánh lũy kế thực hiện với kế hoạch năm</w:t>
            </w:r>
            <w:r w:rsidRPr="00D110CF">
              <w:rPr>
                <w:b/>
                <w:sz w:val="26"/>
                <w:szCs w:val="26"/>
                <w:lang w:val="vi-VN"/>
              </w:rPr>
              <w:t xml:space="preserve">: </w:t>
            </w:r>
          </w:p>
          <w:p w14:paraId="4B4E036C" w14:textId="77777777" w:rsidR="00441DAF" w:rsidRPr="00D110CF" w:rsidRDefault="00441DAF" w:rsidP="000F56F3">
            <w:pPr>
              <w:pStyle w:val="ListParagraph"/>
              <w:numPr>
                <w:ilvl w:val="0"/>
                <w:numId w:val="20"/>
              </w:numPr>
              <w:spacing w:line="288" w:lineRule="auto"/>
              <w:ind w:left="422"/>
              <w:jc w:val="both"/>
              <w:rPr>
                <w:sz w:val="26"/>
                <w:szCs w:val="26"/>
                <w:lang w:val="vi-VN"/>
              </w:rPr>
            </w:pPr>
            <w:r w:rsidRPr="00D110CF">
              <w:rPr>
                <w:sz w:val="26"/>
                <w:szCs w:val="26"/>
                <w:lang w:val="vi-VN"/>
              </w:rPr>
              <w:t>Dữ liệu báo cáo phù hợp với điều kiện lọc</w:t>
            </w:r>
          </w:p>
          <w:p w14:paraId="0AE62266" w14:textId="77777777" w:rsidR="00441DAF" w:rsidRPr="00992321" w:rsidRDefault="00441DAF" w:rsidP="000F56F3">
            <w:pPr>
              <w:pStyle w:val="Sothutu-1so"/>
              <w:rPr>
                <w:sz w:val="26"/>
              </w:rPr>
            </w:pPr>
            <w:r w:rsidRPr="00992321">
              <w:rPr>
                <w:sz w:val="26"/>
              </w:rPr>
              <w:t>Trong đó: Dữ liệu báo cáo lấy từ báo cáo hợp nhất với điều kiện:</w:t>
            </w:r>
          </w:p>
          <w:p w14:paraId="39C26691" w14:textId="0F0001AD" w:rsidR="00441DAF" w:rsidRPr="00992321" w:rsidRDefault="00441DAF" w:rsidP="000F56F3">
            <w:pPr>
              <w:pStyle w:val="Sothutu-1so"/>
              <w:ind w:left="346"/>
              <w:rPr>
                <w:sz w:val="26"/>
              </w:rPr>
            </w:pPr>
            <w:r w:rsidRPr="00992321">
              <w:rPr>
                <w:sz w:val="26"/>
              </w:rPr>
              <w:t xml:space="preserve">+ Kỳ báo cáo = kỳ báo cáo người dùng chọn. </w:t>
            </w:r>
            <w:r w:rsidR="00C7202A" w:rsidRPr="00992321">
              <w:rPr>
                <w:sz w:val="26"/>
              </w:rPr>
              <w:t>Dữ liệu lũy kế lấy từ tháng 1 đến kỳ báo cáo</w:t>
            </w:r>
            <w:r w:rsidRPr="00992321">
              <w:rPr>
                <w:sz w:val="26"/>
              </w:rPr>
              <w:t xml:space="preserve"> (ví dụ người dùng chọn Kỳ báo cáo </w:t>
            </w:r>
            <w:r w:rsidR="00C7202A" w:rsidRPr="00992321">
              <w:rPr>
                <w:sz w:val="26"/>
              </w:rPr>
              <w:t>năm 2024</w:t>
            </w:r>
            <w:r w:rsidRPr="00992321">
              <w:rPr>
                <w:sz w:val="26"/>
              </w:rPr>
              <w:t xml:space="preserve"> thì hệ thống so sánh dữ li</w:t>
            </w:r>
            <w:r w:rsidR="00C7202A" w:rsidRPr="00992321">
              <w:rPr>
                <w:sz w:val="26"/>
              </w:rPr>
              <w:t>ệu LK thực hiện &amp; kế hoạch từ tháng 1 đến tháng 12</w:t>
            </w:r>
            <w:r w:rsidRPr="00992321">
              <w:rPr>
                <w:sz w:val="26"/>
              </w:rPr>
              <w:t xml:space="preserve">/2024) </w:t>
            </w:r>
          </w:p>
          <w:p w14:paraId="71E59566" w14:textId="1EFCD676" w:rsidR="00441DAF" w:rsidRPr="00D110CF" w:rsidRDefault="00441DAF" w:rsidP="000F56F3">
            <w:pPr>
              <w:pStyle w:val="Sothutu-1so"/>
              <w:ind w:left="346"/>
              <w:rPr>
                <w:sz w:val="26"/>
              </w:rPr>
            </w:pPr>
            <w:r w:rsidRPr="00992321">
              <w:rPr>
                <w:sz w:val="26"/>
              </w:rPr>
              <w:t xml:space="preserve"> + Dữ liệu báo cáo LK thực hiện lấy từ loại dữ liệu: Thực hiện N12</w:t>
            </w:r>
            <w:r w:rsidR="00992321">
              <w:rPr>
                <w:sz w:val="26"/>
              </w:rPr>
              <w:t>, Kế hoạch</w:t>
            </w:r>
            <w:r w:rsidRPr="00992321">
              <w:rPr>
                <w:sz w:val="26"/>
              </w:rPr>
              <w:t xml:space="preserve"> </w:t>
            </w:r>
          </w:p>
          <w:p w14:paraId="5ABD31AF" w14:textId="77777777" w:rsidR="00441DAF" w:rsidRPr="00D110CF" w:rsidRDefault="00441DAF" w:rsidP="00441DAF">
            <w:pPr>
              <w:pStyle w:val="ListParagraph"/>
              <w:numPr>
                <w:ilvl w:val="0"/>
                <w:numId w:val="20"/>
              </w:numPr>
              <w:spacing w:line="288" w:lineRule="auto"/>
              <w:ind w:left="422"/>
              <w:jc w:val="both"/>
              <w:rPr>
                <w:sz w:val="26"/>
              </w:rPr>
            </w:pPr>
            <w:r w:rsidRPr="00D110CF">
              <w:rPr>
                <w:sz w:val="26"/>
                <w:lang w:val="vi-VN"/>
              </w:rPr>
              <w:t xml:space="preserve">Dữ liệu chênh lệch = </w:t>
            </w:r>
            <w:r w:rsidRPr="00D110CF">
              <w:rPr>
                <w:sz w:val="26"/>
              </w:rPr>
              <w:t>Lũy kế t</w:t>
            </w:r>
            <w:r w:rsidRPr="00D110CF">
              <w:rPr>
                <w:sz w:val="26"/>
                <w:lang w:val="vi-VN"/>
              </w:rPr>
              <w:t xml:space="preserve">hực hiện – </w:t>
            </w:r>
            <w:r w:rsidRPr="00D110CF">
              <w:rPr>
                <w:sz w:val="26"/>
              </w:rPr>
              <w:t>Kế hoạch năm</w:t>
            </w:r>
          </w:p>
          <w:p w14:paraId="2727E044" w14:textId="08E1D79E" w:rsidR="00441DAF" w:rsidRPr="00D110CF" w:rsidRDefault="00441DAF" w:rsidP="00441DAF">
            <w:pPr>
              <w:pStyle w:val="ListParagraph"/>
              <w:numPr>
                <w:ilvl w:val="0"/>
                <w:numId w:val="20"/>
              </w:numPr>
              <w:spacing w:line="288" w:lineRule="auto"/>
              <w:ind w:left="422"/>
              <w:jc w:val="both"/>
              <w:rPr>
                <w:sz w:val="26"/>
                <w:lang w:val="vi-VN"/>
              </w:rPr>
            </w:pPr>
            <w:r w:rsidRPr="00D110CF">
              <w:rPr>
                <w:sz w:val="26"/>
                <w:lang w:val="vi-VN"/>
              </w:rPr>
              <w:t xml:space="preserve">Tỷ lệ </w:t>
            </w:r>
            <w:r w:rsidRPr="00D110CF">
              <w:rPr>
                <w:sz w:val="26"/>
              </w:rPr>
              <w:t>hoàn thành kế hoạch</w:t>
            </w:r>
            <w:r w:rsidRPr="00D110CF">
              <w:rPr>
                <w:sz w:val="26"/>
                <w:lang w:val="vi-VN"/>
              </w:rPr>
              <w:t>: tỷ lệ %= (lũy kế thực hiện/</w:t>
            </w:r>
            <w:r w:rsidRPr="00D110CF">
              <w:rPr>
                <w:sz w:val="26"/>
              </w:rPr>
              <w:t>Kế hoạch năm</w:t>
            </w:r>
            <w:r w:rsidRPr="00D110CF">
              <w:rPr>
                <w:sz w:val="26"/>
                <w:lang w:val="vi-VN"/>
              </w:rPr>
              <w:t>) x 100%</w:t>
            </w:r>
          </w:p>
          <w:p w14:paraId="40CF30A2" w14:textId="06F5DC56" w:rsidR="00441DAF" w:rsidRDefault="00441DAF" w:rsidP="00441DAF">
            <w:pPr>
              <w:pStyle w:val="ListParagraph"/>
              <w:numPr>
                <w:ilvl w:val="0"/>
                <w:numId w:val="20"/>
              </w:numPr>
              <w:spacing w:line="288" w:lineRule="auto"/>
              <w:ind w:left="422"/>
              <w:jc w:val="both"/>
              <w:rPr>
                <w:sz w:val="26"/>
              </w:rPr>
            </w:pPr>
            <w:r w:rsidRPr="00D110CF">
              <w:rPr>
                <w:sz w:val="26"/>
              </w:rPr>
              <w:lastRenderedPageBreak/>
              <w:t xml:space="preserve"> Template: </w:t>
            </w:r>
            <w:bookmarkStart w:id="81" w:name="_MON_1789477720"/>
            <w:bookmarkEnd w:id="81"/>
            <w:r w:rsidR="00992321" w:rsidRPr="00D110CF">
              <w:rPr>
                <w:sz w:val="26"/>
              </w:rPr>
              <w:object w:dxaOrig="1539" w:dyaOrig="997" w14:anchorId="1EF93D9B">
                <v:shape id="_x0000_i1052" type="#_x0000_t75" style="width:78.05pt;height:49.45pt" o:ole="">
                  <v:imagedata r:id="rId42" o:title=""/>
                </v:shape>
                <o:OLEObject Type="Embed" ProgID="Excel.Sheet.12" ShapeID="_x0000_i1052" DrawAspect="Icon" ObjectID="_1789483129" r:id="rId43"/>
              </w:object>
            </w:r>
          </w:p>
          <w:p w14:paraId="58449490" w14:textId="62E65CC7" w:rsidR="00992321" w:rsidRPr="00D110CF" w:rsidRDefault="00992321" w:rsidP="000B2B58">
            <w:pPr>
              <w:pStyle w:val="ListParagraph"/>
              <w:numPr>
                <w:ilvl w:val="0"/>
                <w:numId w:val="20"/>
              </w:numPr>
              <w:spacing w:line="288" w:lineRule="auto"/>
              <w:ind w:left="422"/>
              <w:jc w:val="both"/>
              <w:rPr>
                <w:sz w:val="26"/>
              </w:rPr>
            </w:pPr>
            <w:r w:rsidRPr="005A6837">
              <w:rPr>
                <w:sz w:val="26"/>
                <w:highlight w:val="yellow"/>
              </w:rPr>
              <w:t>Thứ tự hiển thị dữ liệu báo cáo: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hực hiện, D</w:t>
            </w:r>
            <w:r>
              <w:rPr>
                <w:sz w:val="26"/>
                <w:highlight w:val="yellow"/>
              </w:rPr>
              <w:t>ữ liệu kế hoạch năm</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shd w:val="clear" w:color="auto" w:fill="auto"/>
          </w:tcPr>
          <w:p w14:paraId="5A0448C7" w14:textId="77777777" w:rsidR="00441DAF" w:rsidRPr="00D110CF" w:rsidRDefault="00441DAF" w:rsidP="000F56F3">
            <w:pPr>
              <w:jc w:val="both"/>
              <w:rPr>
                <w:sz w:val="26"/>
                <w:szCs w:val="26"/>
                <w:lang w:val="pt-BR"/>
              </w:rPr>
            </w:pPr>
          </w:p>
        </w:tc>
      </w:tr>
      <w:tr w:rsidR="00441DAF" w:rsidRPr="00D110CF" w14:paraId="13B25BEA" w14:textId="77777777" w:rsidTr="000F56F3">
        <w:tc>
          <w:tcPr>
            <w:tcW w:w="4837" w:type="dxa"/>
            <w:shd w:val="clear" w:color="auto" w:fill="auto"/>
          </w:tcPr>
          <w:p w14:paraId="6150A379" w14:textId="77777777" w:rsidR="00441DAF" w:rsidRPr="00D110CF" w:rsidRDefault="00441DAF" w:rsidP="000F56F3">
            <w:pPr>
              <w:pStyle w:val="ListParagraph"/>
              <w:jc w:val="both"/>
              <w:rPr>
                <w:sz w:val="26"/>
                <w:szCs w:val="26"/>
                <w:lang w:val="vi-VN"/>
              </w:rPr>
            </w:pPr>
          </w:p>
        </w:tc>
        <w:tc>
          <w:tcPr>
            <w:tcW w:w="3839" w:type="dxa"/>
            <w:shd w:val="clear" w:color="auto" w:fill="auto"/>
          </w:tcPr>
          <w:p w14:paraId="6D9C4BAB" w14:textId="77777777" w:rsidR="00441DAF" w:rsidRPr="00D110CF" w:rsidRDefault="00441DAF" w:rsidP="000F56F3">
            <w:pPr>
              <w:pStyle w:val="Sothutu-1so"/>
              <w:rPr>
                <w:sz w:val="26"/>
                <w:lang w:val="vi-VN"/>
              </w:rPr>
            </w:pPr>
            <w:r w:rsidRPr="00D110CF">
              <w:rPr>
                <w:sz w:val="26"/>
                <w:lang w:val="vi-VN"/>
              </w:rPr>
              <w:t>Lưu ý:</w:t>
            </w:r>
          </w:p>
          <w:p w14:paraId="200FE2D9" w14:textId="77777777" w:rsidR="00441DAF" w:rsidRPr="00D110CF" w:rsidRDefault="00441DAF" w:rsidP="000F56F3">
            <w:pPr>
              <w:pStyle w:val="Sothutu-1so"/>
              <w:ind w:firstLine="461"/>
              <w:rPr>
                <w:sz w:val="26"/>
                <w:lang w:val="vi-VN"/>
              </w:rPr>
            </w:pPr>
            <w:r w:rsidRPr="00D110CF">
              <w:rPr>
                <w:sz w:val="26"/>
                <w:lang w:val="vi-VN"/>
              </w:rPr>
              <w:t>o</w:t>
            </w:r>
            <w:r w:rsidRPr="00D110CF">
              <w:rPr>
                <w:sz w:val="26"/>
                <w:lang w:val="vi-VN"/>
              </w:rPr>
              <w:tab/>
              <w:t>Text lề trái, Số lề phải</w:t>
            </w:r>
          </w:p>
          <w:p w14:paraId="1C7E5EE6" w14:textId="77777777" w:rsidR="00441DAF" w:rsidRPr="00D110CF" w:rsidRDefault="00441DAF" w:rsidP="000F56F3">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370B5CA5" w14:textId="77777777" w:rsidR="00441DAF" w:rsidRPr="00D110CF" w:rsidRDefault="00441DAF" w:rsidP="000F56F3">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49EDFD88" w14:textId="77777777" w:rsidR="00441DAF" w:rsidRPr="00D110CF" w:rsidRDefault="00441DAF" w:rsidP="000F56F3">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4A243135" w14:textId="77777777" w:rsidR="00441DAF" w:rsidRPr="00D110CF" w:rsidRDefault="00441DAF" w:rsidP="000F56F3">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6980A02F" w14:textId="77777777" w:rsidR="00441DAF" w:rsidRPr="00D110CF" w:rsidRDefault="00441DAF" w:rsidP="000F56F3">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684" w:type="dxa"/>
            <w:shd w:val="clear" w:color="auto" w:fill="auto"/>
          </w:tcPr>
          <w:p w14:paraId="068E146D" w14:textId="77777777" w:rsidR="00441DAF" w:rsidRPr="00D110CF" w:rsidRDefault="00441DAF" w:rsidP="000F56F3">
            <w:pPr>
              <w:jc w:val="both"/>
              <w:rPr>
                <w:sz w:val="26"/>
                <w:szCs w:val="26"/>
                <w:lang w:val="pt-BR"/>
              </w:rPr>
            </w:pPr>
          </w:p>
        </w:tc>
      </w:tr>
      <w:tr w:rsidR="00441DAF" w:rsidRPr="00D110CF" w14:paraId="062E7346" w14:textId="77777777" w:rsidTr="000F56F3">
        <w:tc>
          <w:tcPr>
            <w:tcW w:w="4837" w:type="dxa"/>
            <w:shd w:val="pct10" w:color="auto" w:fill="auto"/>
          </w:tcPr>
          <w:p w14:paraId="3C7CC9F8" w14:textId="77777777" w:rsidR="00441DAF" w:rsidRPr="00D110CF" w:rsidRDefault="00441DAF" w:rsidP="000F56F3">
            <w:pPr>
              <w:jc w:val="both"/>
              <w:rPr>
                <w:sz w:val="26"/>
                <w:szCs w:val="26"/>
                <w:lang w:val="pt-BR"/>
              </w:rPr>
            </w:pPr>
          </w:p>
        </w:tc>
        <w:tc>
          <w:tcPr>
            <w:tcW w:w="3839" w:type="dxa"/>
            <w:shd w:val="pct10" w:color="auto" w:fill="auto"/>
          </w:tcPr>
          <w:p w14:paraId="1A5CFE25" w14:textId="77777777" w:rsidR="00441DAF" w:rsidRPr="00D110CF" w:rsidRDefault="00441DAF" w:rsidP="000F56F3">
            <w:pPr>
              <w:jc w:val="both"/>
              <w:rPr>
                <w:sz w:val="26"/>
                <w:szCs w:val="26"/>
                <w:lang w:val="pt-BR"/>
              </w:rPr>
            </w:pPr>
          </w:p>
        </w:tc>
        <w:tc>
          <w:tcPr>
            <w:tcW w:w="684" w:type="dxa"/>
            <w:shd w:val="pct10" w:color="auto" w:fill="auto"/>
          </w:tcPr>
          <w:p w14:paraId="7C8E9D1E" w14:textId="77777777" w:rsidR="00441DAF" w:rsidRPr="00D110CF" w:rsidRDefault="00441DAF" w:rsidP="000F56F3">
            <w:pPr>
              <w:jc w:val="both"/>
              <w:rPr>
                <w:sz w:val="26"/>
                <w:szCs w:val="26"/>
                <w:lang w:val="pt-BR"/>
              </w:rPr>
            </w:pPr>
          </w:p>
        </w:tc>
      </w:tr>
    </w:tbl>
    <w:p w14:paraId="3F090325" w14:textId="77777777" w:rsidR="00441DAF" w:rsidRPr="00D110CF" w:rsidRDefault="00441DAF" w:rsidP="00441DAF">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Mô tả dòng sự kiện phụ (Alternative Flow)</w:t>
      </w:r>
    </w:p>
    <w:p w14:paraId="5275A693" w14:textId="57CA7D8E" w:rsidR="00441DAF" w:rsidRPr="00D110CF" w:rsidRDefault="00441DAF" w:rsidP="00441DAF">
      <w:pPr>
        <w:ind w:left="0"/>
        <w:rPr>
          <w:color w:val="000000" w:themeColor="text1"/>
          <w:sz w:val="26"/>
          <w:szCs w:val="26"/>
        </w:rPr>
      </w:pPr>
      <w:r w:rsidRPr="00D110CF">
        <w:rPr>
          <w:color w:val="000000" w:themeColor="text1"/>
          <w:sz w:val="26"/>
          <w:szCs w:val="26"/>
        </w:rPr>
        <w:t>Chức năng không có luồng sự kiện phụ</w:t>
      </w:r>
    </w:p>
    <w:p w14:paraId="208A709D" w14:textId="738DC8CF" w:rsidR="00AE4EA7" w:rsidRPr="00D110CF" w:rsidRDefault="00AE4EA7" w:rsidP="00AE4EA7">
      <w:pPr>
        <w:pStyle w:val="Heading4"/>
        <w:rPr>
          <w:rFonts w:ascii="Times New Roman" w:hAnsi="Times New Roman"/>
          <w:highlight w:val="yellow"/>
        </w:rPr>
      </w:pPr>
      <w:r w:rsidRPr="00D110CF">
        <w:rPr>
          <w:rFonts w:ascii="Times New Roman" w:hAnsi="Times New Roman"/>
        </w:rPr>
        <w:t>Báo cáo so sánh lũy kế thực hiện với kế hoạch năm điều chỉnh</w:t>
      </w:r>
    </w:p>
    <w:p w14:paraId="7A0F0B7A" w14:textId="77777777" w:rsidR="00AE4EA7" w:rsidRPr="00D110CF" w:rsidRDefault="00AE4EA7" w:rsidP="00AE4EA7">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4EA7" w:rsidRPr="00D110CF" w14:paraId="78D6C11D" w14:textId="77777777" w:rsidTr="002C7681">
        <w:trPr>
          <w:trHeight w:val="284"/>
          <w:jc w:val="center"/>
        </w:trPr>
        <w:tc>
          <w:tcPr>
            <w:tcW w:w="1590" w:type="pct"/>
            <w:tcBorders>
              <w:top w:val="single" w:sz="18" w:space="0" w:color="808080"/>
              <w:left w:val="single" w:sz="18" w:space="0" w:color="808080"/>
            </w:tcBorders>
            <w:shd w:val="clear" w:color="auto" w:fill="F3F3F3"/>
            <w:vAlign w:val="center"/>
          </w:tcPr>
          <w:p w14:paraId="2E383C5C" w14:textId="77777777" w:rsidR="00AE4EA7" w:rsidRPr="00D110CF" w:rsidRDefault="00AE4EA7" w:rsidP="002C7681">
            <w:pPr>
              <w:ind w:left="142"/>
              <w:rPr>
                <w:sz w:val="26"/>
                <w:szCs w:val="26"/>
              </w:rPr>
            </w:pPr>
            <w:r w:rsidRPr="00D110CF">
              <w:rPr>
                <w:b/>
                <w:sz w:val="26"/>
                <w:szCs w:val="26"/>
              </w:rPr>
              <w:t>Tên chức năng</w:t>
            </w:r>
          </w:p>
        </w:tc>
        <w:tc>
          <w:tcPr>
            <w:tcW w:w="3410" w:type="pct"/>
            <w:tcBorders>
              <w:top w:val="single" w:sz="18" w:space="0" w:color="808080"/>
              <w:right w:val="single" w:sz="18" w:space="0" w:color="808080"/>
            </w:tcBorders>
            <w:vAlign w:val="center"/>
          </w:tcPr>
          <w:p w14:paraId="3E7064C5" w14:textId="29893338" w:rsidR="00AE4EA7" w:rsidRPr="00D110CF" w:rsidRDefault="00AE4EA7" w:rsidP="002C7681">
            <w:pPr>
              <w:pStyle w:val="BodyText"/>
              <w:ind w:left="0"/>
              <w:rPr>
                <w:color w:val="000000" w:themeColor="text1"/>
                <w:sz w:val="26"/>
                <w:szCs w:val="26"/>
                <w:lang w:val="vi-VN" w:eastAsia="ar-SA"/>
              </w:rPr>
            </w:pPr>
            <w:r w:rsidRPr="00D110CF">
              <w:rPr>
                <w:sz w:val="26"/>
                <w:szCs w:val="26"/>
              </w:rPr>
              <w:t>Báo cáo so sánh lũy kế thực hiện với kế hoạch năm điều chỉnh</w:t>
            </w:r>
          </w:p>
        </w:tc>
      </w:tr>
      <w:tr w:rsidR="00AE4EA7" w:rsidRPr="00D110CF" w14:paraId="360BFD06" w14:textId="77777777" w:rsidTr="002C7681">
        <w:trPr>
          <w:trHeight w:val="284"/>
          <w:jc w:val="center"/>
        </w:trPr>
        <w:tc>
          <w:tcPr>
            <w:tcW w:w="1590" w:type="pct"/>
            <w:tcBorders>
              <w:left w:val="single" w:sz="18" w:space="0" w:color="808080"/>
            </w:tcBorders>
            <w:shd w:val="clear" w:color="auto" w:fill="F3F3F3"/>
            <w:vAlign w:val="center"/>
          </w:tcPr>
          <w:p w14:paraId="61BB76C9" w14:textId="77777777" w:rsidR="00AE4EA7" w:rsidRPr="00D110CF" w:rsidRDefault="00AE4EA7" w:rsidP="002C7681">
            <w:pPr>
              <w:ind w:left="142"/>
              <w:rPr>
                <w:b/>
                <w:sz w:val="26"/>
                <w:szCs w:val="26"/>
              </w:rPr>
            </w:pPr>
            <w:r w:rsidRPr="00D110CF">
              <w:rPr>
                <w:b/>
                <w:sz w:val="26"/>
                <w:szCs w:val="26"/>
              </w:rPr>
              <w:t>Mô tả</w:t>
            </w:r>
          </w:p>
        </w:tc>
        <w:tc>
          <w:tcPr>
            <w:tcW w:w="3410" w:type="pct"/>
            <w:tcBorders>
              <w:right w:val="single" w:sz="18" w:space="0" w:color="808080"/>
            </w:tcBorders>
            <w:vAlign w:val="center"/>
          </w:tcPr>
          <w:p w14:paraId="6FC8E398" w14:textId="0C3CA946" w:rsidR="00AE4EA7" w:rsidRPr="00D110CF" w:rsidRDefault="00AE4EA7" w:rsidP="002C7681">
            <w:pPr>
              <w:pStyle w:val="BodyText"/>
              <w:ind w:left="0"/>
              <w:rPr>
                <w:sz w:val="26"/>
                <w:szCs w:val="26"/>
                <w:lang w:val="vi-VN" w:eastAsia="ar-SA"/>
              </w:rPr>
            </w:pPr>
            <w:r w:rsidRPr="00D110CF">
              <w:rPr>
                <w:sz w:val="26"/>
                <w:szCs w:val="26"/>
                <w:lang w:eastAsia="ar-SA"/>
              </w:rPr>
              <w:t xml:space="preserve">- </w:t>
            </w:r>
            <w:r w:rsidRPr="00D110CF">
              <w:rPr>
                <w:sz w:val="26"/>
                <w:szCs w:val="26"/>
                <w:lang w:val="vi-VN" w:eastAsia="ar-SA"/>
              </w:rPr>
              <w:t xml:space="preserve">Xử lý dữ liệu </w:t>
            </w:r>
            <w:r w:rsidRPr="00D110CF">
              <w:rPr>
                <w:sz w:val="26"/>
                <w:szCs w:val="26"/>
              </w:rPr>
              <w:t>Báo cáo so sánh lũy kế thực hiện với kế hoạch năm điều chỉnh</w:t>
            </w:r>
            <w:r w:rsidRPr="00D110CF">
              <w:rPr>
                <w:sz w:val="26"/>
                <w:szCs w:val="26"/>
                <w:lang w:val="vi-VN" w:eastAsia="ar-SA"/>
              </w:rPr>
              <w:t xml:space="preserve"> </w:t>
            </w:r>
          </w:p>
          <w:p w14:paraId="08D0319D" w14:textId="2D23D53B" w:rsidR="00AE4EA7" w:rsidRPr="00D110CF" w:rsidRDefault="00AE4EA7" w:rsidP="002C7681">
            <w:pPr>
              <w:pStyle w:val="BodyText"/>
              <w:ind w:left="0"/>
              <w:rPr>
                <w:sz w:val="26"/>
                <w:szCs w:val="26"/>
                <w:lang w:eastAsia="ar-SA"/>
              </w:rPr>
            </w:pPr>
            <w:r w:rsidRPr="00D110CF">
              <w:rPr>
                <w:sz w:val="26"/>
                <w:szCs w:val="26"/>
                <w:lang w:eastAsia="ar-SA"/>
              </w:rPr>
              <w:t xml:space="preserve">- Tìm kiếm và export </w:t>
            </w:r>
            <w:r w:rsidRPr="00D110CF">
              <w:rPr>
                <w:sz w:val="26"/>
                <w:szCs w:val="26"/>
              </w:rPr>
              <w:t>Báo cáo so sánh lũy kế thực hiện với kế hoạch năm điều chỉnh</w:t>
            </w:r>
          </w:p>
        </w:tc>
      </w:tr>
      <w:tr w:rsidR="00AE4EA7" w:rsidRPr="00D110CF" w14:paraId="5184DCC5" w14:textId="77777777" w:rsidTr="002C7681">
        <w:trPr>
          <w:trHeight w:val="395"/>
          <w:jc w:val="center"/>
        </w:trPr>
        <w:tc>
          <w:tcPr>
            <w:tcW w:w="1590" w:type="pct"/>
            <w:tcBorders>
              <w:left w:val="single" w:sz="18" w:space="0" w:color="808080"/>
            </w:tcBorders>
            <w:shd w:val="clear" w:color="auto" w:fill="F3F3F3"/>
            <w:vAlign w:val="center"/>
          </w:tcPr>
          <w:p w14:paraId="04F6905F" w14:textId="77777777" w:rsidR="00AE4EA7" w:rsidRPr="00D110CF" w:rsidRDefault="00AE4EA7" w:rsidP="002C7681">
            <w:pPr>
              <w:ind w:left="142"/>
              <w:rPr>
                <w:b/>
                <w:sz w:val="26"/>
                <w:szCs w:val="26"/>
              </w:rPr>
            </w:pPr>
            <w:r w:rsidRPr="00D110CF">
              <w:rPr>
                <w:b/>
                <w:sz w:val="26"/>
                <w:szCs w:val="26"/>
              </w:rPr>
              <w:lastRenderedPageBreak/>
              <w:t>Tác  nhân</w:t>
            </w:r>
          </w:p>
        </w:tc>
        <w:tc>
          <w:tcPr>
            <w:tcW w:w="3410" w:type="pct"/>
            <w:tcBorders>
              <w:right w:val="single" w:sz="18" w:space="0" w:color="808080"/>
            </w:tcBorders>
            <w:vAlign w:val="center"/>
          </w:tcPr>
          <w:p w14:paraId="020D410A" w14:textId="77777777" w:rsidR="00AE4EA7" w:rsidRPr="00D110CF" w:rsidRDefault="00AE4EA7" w:rsidP="002C7681">
            <w:pPr>
              <w:ind w:left="0"/>
              <w:rPr>
                <w:sz w:val="26"/>
                <w:szCs w:val="26"/>
              </w:rPr>
            </w:pPr>
            <w:r w:rsidRPr="00D110CF">
              <w:rPr>
                <w:sz w:val="26"/>
                <w:szCs w:val="26"/>
              </w:rPr>
              <w:t>Người dùng</w:t>
            </w:r>
          </w:p>
        </w:tc>
      </w:tr>
      <w:tr w:rsidR="00AE4EA7" w:rsidRPr="00D110CF" w14:paraId="384296CA" w14:textId="77777777" w:rsidTr="002C7681">
        <w:trPr>
          <w:trHeight w:val="378"/>
          <w:jc w:val="center"/>
        </w:trPr>
        <w:tc>
          <w:tcPr>
            <w:tcW w:w="1590" w:type="pct"/>
            <w:tcBorders>
              <w:left w:val="single" w:sz="18" w:space="0" w:color="808080"/>
            </w:tcBorders>
            <w:shd w:val="clear" w:color="auto" w:fill="F3F3F3"/>
            <w:vAlign w:val="center"/>
          </w:tcPr>
          <w:p w14:paraId="71165DFD" w14:textId="77777777" w:rsidR="00AE4EA7" w:rsidRPr="00D110CF" w:rsidRDefault="00AE4EA7" w:rsidP="002C7681">
            <w:pPr>
              <w:ind w:left="142"/>
              <w:rPr>
                <w:b/>
                <w:sz w:val="26"/>
                <w:szCs w:val="26"/>
              </w:rPr>
            </w:pPr>
            <w:r w:rsidRPr="00D110CF">
              <w:rPr>
                <w:b/>
                <w:sz w:val="26"/>
                <w:szCs w:val="26"/>
              </w:rPr>
              <w:t xml:space="preserve">Điều kiện trước </w:t>
            </w:r>
          </w:p>
        </w:tc>
        <w:tc>
          <w:tcPr>
            <w:tcW w:w="3410" w:type="pct"/>
            <w:tcBorders>
              <w:right w:val="single" w:sz="18" w:space="0" w:color="808080"/>
            </w:tcBorders>
            <w:vAlign w:val="center"/>
          </w:tcPr>
          <w:p w14:paraId="02209D63" w14:textId="77777777" w:rsidR="00AE4EA7" w:rsidRPr="00D110CF" w:rsidRDefault="00AE4EA7" w:rsidP="002C7681">
            <w:pPr>
              <w:pStyle w:val="BodyText"/>
              <w:ind w:left="0"/>
              <w:rPr>
                <w:color w:val="000000" w:themeColor="text1"/>
                <w:sz w:val="26"/>
                <w:szCs w:val="26"/>
                <w:lang w:eastAsia="ar-SA"/>
              </w:rPr>
            </w:pPr>
            <w:r w:rsidRPr="00D110CF">
              <w:rPr>
                <w:color w:val="000000" w:themeColor="text1"/>
                <w:sz w:val="26"/>
                <w:szCs w:val="26"/>
                <w:lang w:val="vi-VN" w:eastAsia="ar-SA"/>
              </w:rPr>
              <w:t>Người dùng đăng nhập thành công và được phân quyền truy cập màn hình Báo cáo so sánh</w:t>
            </w:r>
            <w:r w:rsidRPr="00D110CF">
              <w:rPr>
                <w:color w:val="000000" w:themeColor="text1"/>
                <w:sz w:val="26"/>
                <w:szCs w:val="26"/>
                <w:lang w:eastAsia="ar-SA"/>
              </w:rPr>
              <w:t xml:space="preserve"> </w:t>
            </w:r>
          </w:p>
        </w:tc>
      </w:tr>
      <w:tr w:rsidR="00AE4EA7" w:rsidRPr="00D110CF" w14:paraId="33C20404" w14:textId="77777777" w:rsidTr="002C7681">
        <w:trPr>
          <w:trHeight w:val="530"/>
          <w:jc w:val="center"/>
        </w:trPr>
        <w:tc>
          <w:tcPr>
            <w:tcW w:w="1590" w:type="pct"/>
            <w:tcBorders>
              <w:left w:val="single" w:sz="18" w:space="0" w:color="808080"/>
              <w:bottom w:val="single" w:sz="8" w:space="0" w:color="808080"/>
            </w:tcBorders>
            <w:shd w:val="clear" w:color="auto" w:fill="F3F3F3"/>
            <w:vAlign w:val="center"/>
          </w:tcPr>
          <w:p w14:paraId="6D9F8339" w14:textId="77777777" w:rsidR="00AE4EA7" w:rsidRPr="00D110CF" w:rsidRDefault="00AE4EA7" w:rsidP="002C7681">
            <w:pPr>
              <w:ind w:left="142"/>
              <w:rPr>
                <w:b/>
                <w:sz w:val="26"/>
                <w:szCs w:val="26"/>
              </w:rPr>
            </w:pPr>
            <w:r w:rsidRPr="00D110CF">
              <w:rPr>
                <w:b/>
                <w:sz w:val="26"/>
                <w:szCs w:val="26"/>
              </w:rPr>
              <w:t>Điều kiện sau</w:t>
            </w:r>
          </w:p>
        </w:tc>
        <w:tc>
          <w:tcPr>
            <w:tcW w:w="3410" w:type="pct"/>
            <w:tcBorders>
              <w:bottom w:val="single" w:sz="8" w:space="0" w:color="808080"/>
              <w:right w:val="single" w:sz="18" w:space="0" w:color="808080"/>
            </w:tcBorders>
            <w:vAlign w:val="center"/>
          </w:tcPr>
          <w:p w14:paraId="1B7A0943" w14:textId="77777777" w:rsidR="00AE4EA7" w:rsidRPr="00D110CF" w:rsidRDefault="00AE4EA7" w:rsidP="002C7681">
            <w:pPr>
              <w:pStyle w:val="BodyText"/>
              <w:ind w:left="0"/>
              <w:rPr>
                <w:color w:val="000000" w:themeColor="text1"/>
                <w:sz w:val="26"/>
                <w:szCs w:val="26"/>
                <w:lang w:eastAsia="ar-SA"/>
              </w:rPr>
            </w:pPr>
            <w:r w:rsidRPr="00D110CF">
              <w:rPr>
                <w:color w:val="000000" w:themeColor="text1"/>
                <w:sz w:val="26"/>
                <w:szCs w:val="26"/>
                <w:lang w:val="vi-VN" w:eastAsia="ar-SA"/>
              </w:rPr>
              <w:t xml:space="preserve">Hệ thống hiển thị giao diện Báo cáo so sánh, người dùng được phép </w:t>
            </w:r>
            <w:r w:rsidRPr="00D110CF">
              <w:rPr>
                <w:color w:val="000000" w:themeColor="text1"/>
                <w:sz w:val="26"/>
                <w:szCs w:val="26"/>
                <w:lang w:eastAsia="ar-SA"/>
              </w:rPr>
              <w:t>xem báo cáo và xuất file báo cáo</w:t>
            </w:r>
          </w:p>
        </w:tc>
      </w:tr>
      <w:tr w:rsidR="00AE4EA7" w:rsidRPr="00D110CF" w14:paraId="3E3294ED" w14:textId="77777777" w:rsidTr="002C7681">
        <w:trPr>
          <w:trHeight w:val="284"/>
          <w:jc w:val="center"/>
        </w:trPr>
        <w:tc>
          <w:tcPr>
            <w:tcW w:w="1590" w:type="pct"/>
            <w:tcBorders>
              <w:left w:val="single" w:sz="18" w:space="0" w:color="808080"/>
              <w:bottom w:val="single" w:sz="4" w:space="0" w:color="808080"/>
            </w:tcBorders>
            <w:shd w:val="clear" w:color="auto" w:fill="F3F3F3"/>
            <w:vAlign w:val="center"/>
          </w:tcPr>
          <w:p w14:paraId="3520DB88" w14:textId="77777777" w:rsidR="00AE4EA7" w:rsidRPr="00D110CF" w:rsidRDefault="00AE4EA7" w:rsidP="002C7681">
            <w:pPr>
              <w:ind w:left="142"/>
              <w:rPr>
                <w:b/>
                <w:sz w:val="26"/>
                <w:szCs w:val="26"/>
              </w:rPr>
            </w:pPr>
            <w:r w:rsidRPr="00D110CF">
              <w:rPr>
                <w:b/>
                <w:sz w:val="26"/>
                <w:szCs w:val="26"/>
              </w:rPr>
              <w:t>Ngoại lệ</w:t>
            </w:r>
          </w:p>
        </w:tc>
        <w:tc>
          <w:tcPr>
            <w:tcW w:w="3410" w:type="pct"/>
            <w:tcBorders>
              <w:bottom w:val="single" w:sz="4" w:space="0" w:color="808080"/>
              <w:right w:val="single" w:sz="18" w:space="0" w:color="808080"/>
            </w:tcBorders>
            <w:vAlign w:val="center"/>
          </w:tcPr>
          <w:p w14:paraId="4892AE39" w14:textId="77777777" w:rsidR="00AE4EA7" w:rsidRPr="00D110CF" w:rsidRDefault="00AE4EA7" w:rsidP="002C7681">
            <w:pPr>
              <w:pStyle w:val="InfoBlue"/>
              <w:spacing w:after="0"/>
              <w:ind w:left="0"/>
              <w:rPr>
                <w:rFonts w:ascii="Times New Roman" w:hAnsi="Times New Roman" w:cs="Times New Roman"/>
                <w:color w:val="000000" w:themeColor="text1"/>
                <w:sz w:val="26"/>
                <w:szCs w:val="26"/>
                <w:lang w:val="vi-VN"/>
              </w:rPr>
            </w:pPr>
            <w:r w:rsidRPr="00D110CF">
              <w:rPr>
                <w:rFonts w:ascii="Times New Roman" w:hAnsi="Times New Roman" w:cs="Times New Roman"/>
                <w:color w:val="000000" w:themeColor="text1"/>
                <w:sz w:val="26"/>
                <w:szCs w:val="26"/>
                <w:lang w:val="vi-VN"/>
              </w:rPr>
              <w:t>N/A</w:t>
            </w:r>
          </w:p>
        </w:tc>
      </w:tr>
      <w:tr w:rsidR="00AE4EA7" w:rsidRPr="00D110CF" w14:paraId="0A33B653" w14:textId="77777777" w:rsidTr="002C7681">
        <w:trPr>
          <w:trHeight w:val="284"/>
          <w:jc w:val="center"/>
        </w:trPr>
        <w:tc>
          <w:tcPr>
            <w:tcW w:w="1590" w:type="pct"/>
            <w:tcBorders>
              <w:left w:val="single" w:sz="18" w:space="0" w:color="808080"/>
              <w:bottom w:val="single" w:sz="18" w:space="0" w:color="808080"/>
            </w:tcBorders>
            <w:shd w:val="clear" w:color="auto" w:fill="F3F3F3"/>
            <w:vAlign w:val="center"/>
          </w:tcPr>
          <w:p w14:paraId="3588283B" w14:textId="77777777" w:rsidR="00AE4EA7" w:rsidRPr="00D110CF" w:rsidRDefault="00AE4EA7" w:rsidP="002C7681">
            <w:pPr>
              <w:ind w:left="142"/>
              <w:rPr>
                <w:b/>
                <w:sz w:val="26"/>
                <w:szCs w:val="26"/>
              </w:rPr>
            </w:pPr>
            <w:r w:rsidRPr="00D110CF">
              <w:rPr>
                <w:b/>
                <w:sz w:val="26"/>
                <w:szCs w:val="26"/>
              </w:rPr>
              <w:t>Các yêu cầu đặc biệt</w:t>
            </w:r>
          </w:p>
        </w:tc>
        <w:tc>
          <w:tcPr>
            <w:tcW w:w="3410" w:type="pct"/>
            <w:tcBorders>
              <w:bottom w:val="single" w:sz="18" w:space="0" w:color="808080"/>
              <w:right w:val="single" w:sz="18" w:space="0" w:color="808080"/>
            </w:tcBorders>
            <w:vAlign w:val="center"/>
          </w:tcPr>
          <w:p w14:paraId="437C3AFF" w14:textId="77777777" w:rsidR="00AE4EA7" w:rsidRPr="00D110CF" w:rsidRDefault="00AE4EA7" w:rsidP="002C7681">
            <w:pPr>
              <w:pStyle w:val="tvNote"/>
              <w:rPr>
                <w:i w:val="0"/>
                <w:color w:val="000000" w:themeColor="text1"/>
                <w:sz w:val="26"/>
                <w:szCs w:val="26"/>
                <w:lang w:val="vi-VN"/>
              </w:rPr>
            </w:pPr>
            <w:r w:rsidRPr="00D110CF">
              <w:rPr>
                <w:i w:val="0"/>
                <w:color w:val="000000" w:themeColor="text1"/>
                <w:sz w:val="26"/>
                <w:szCs w:val="26"/>
                <w:lang w:val="vi-VN"/>
              </w:rPr>
              <w:t>N/A</w:t>
            </w:r>
          </w:p>
          <w:p w14:paraId="0FF02121" w14:textId="77777777" w:rsidR="00AE4EA7" w:rsidRPr="00D110CF" w:rsidRDefault="00AE4EA7" w:rsidP="002C7681">
            <w:pPr>
              <w:pStyle w:val="BodyText"/>
              <w:ind w:left="0"/>
              <w:rPr>
                <w:color w:val="000000" w:themeColor="text1"/>
                <w:sz w:val="26"/>
                <w:szCs w:val="26"/>
              </w:rPr>
            </w:pPr>
          </w:p>
        </w:tc>
      </w:tr>
    </w:tbl>
    <w:p w14:paraId="7CE63EA1" w14:textId="77777777" w:rsidR="00AE4EA7" w:rsidRPr="00D110CF" w:rsidRDefault="00AE4EA7" w:rsidP="00AE4EA7">
      <w:pPr>
        <w:pStyle w:val="Heading5"/>
        <w:tabs>
          <w:tab w:val="clear" w:pos="4248"/>
          <w:tab w:val="num" w:pos="3690"/>
        </w:tabs>
        <w:spacing w:line="240" w:lineRule="auto"/>
        <w:ind w:left="1980" w:hanging="1260"/>
        <w:rPr>
          <w:sz w:val="26"/>
          <w:szCs w:val="26"/>
          <w:lang w:eastAsia="ar-SA"/>
        </w:rPr>
      </w:pPr>
      <w:r w:rsidRPr="00D110CF">
        <w:rPr>
          <w:sz w:val="26"/>
          <w:szCs w:val="26"/>
          <w:lang w:val="vi-VN" w:eastAsia="ar-SA"/>
        </w:rPr>
        <w:t>Màn hình</w:t>
      </w:r>
    </w:p>
    <w:p w14:paraId="27FD9456" w14:textId="3E94E6B8" w:rsidR="00AE4EA7" w:rsidRPr="00D110CF" w:rsidRDefault="000D1B4B" w:rsidP="00AE4EA7">
      <w:pPr>
        <w:ind w:left="90"/>
        <w:jc w:val="center"/>
        <w:rPr>
          <w:sz w:val="26"/>
          <w:szCs w:val="26"/>
          <w:lang w:eastAsia="ar-SA"/>
        </w:rPr>
      </w:pPr>
      <w:r w:rsidRPr="000D1B4B">
        <w:rPr>
          <w:sz w:val="26"/>
          <w:szCs w:val="26"/>
          <w:lang w:eastAsia="ar-SA"/>
        </w:rPr>
        <w:drawing>
          <wp:inline distT="0" distB="0" distL="0" distR="0" wp14:anchorId="71640552" wp14:editId="2F67D6F8">
            <wp:extent cx="5941695" cy="33420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3342005"/>
                    </a:xfrm>
                    <a:prstGeom prst="rect">
                      <a:avLst/>
                    </a:prstGeom>
                  </pic:spPr>
                </pic:pic>
              </a:graphicData>
            </a:graphic>
          </wp:inline>
        </w:drawing>
      </w:r>
    </w:p>
    <w:p w14:paraId="463065CF" w14:textId="56983949" w:rsidR="00AE4EA7" w:rsidRPr="00D110CF" w:rsidRDefault="00AE4EA7" w:rsidP="00AE4EA7">
      <w:pPr>
        <w:ind w:left="0"/>
        <w:jc w:val="center"/>
        <w:rPr>
          <w:sz w:val="26"/>
          <w:szCs w:val="26"/>
          <w:lang w:eastAsia="ar-SA"/>
        </w:rPr>
      </w:pPr>
      <w:r w:rsidRPr="00D110CF">
        <w:rPr>
          <w:sz w:val="26"/>
          <w:szCs w:val="26"/>
          <w:lang w:val="vi-VN" w:eastAsia="ar-SA"/>
        </w:rPr>
        <w:t xml:space="preserve">Hình </w:t>
      </w:r>
      <w:r w:rsidR="002A5EF1">
        <w:rPr>
          <w:sz w:val="26"/>
          <w:szCs w:val="26"/>
          <w:lang w:eastAsia="ar-SA"/>
        </w:rPr>
        <w:t>9</w:t>
      </w:r>
      <w:r w:rsidRPr="00D110CF">
        <w:rPr>
          <w:sz w:val="26"/>
          <w:szCs w:val="26"/>
          <w:lang w:val="vi-VN" w:eastAsia="ar-SA"/>
        </w:rPr>
        <w:t xml:space="preserve">. Giao diện </w:t>
      </w:r>
      <w:r w:rsidR="002C7681" w:rsidRPr="00D110CF">
        <w:rPr>
          <w:sz w:val="26"/>
          <w:szCs w:val="26"/>
        </w:rPr>
        <w:t>Báo cáo so sánh lũy kế thực hiện với kế hoạch năm điều chỉnh</w:t>
      </w:r>
    </w:p>
    <w:p w14:paraId="49BE8360" w14:textId="77777777" w:rsidR="00AE4EA7" w:rsidRPr="00D110CF" w:rsidRDefault="00AE4EA7" w:rsidP="00AE4EA7">
      <w:pPr>
        <w:pStyle w:val="Heading5"/>
        <w:tabs>
          <w:tab w:val="clear" w:pos="4248"/>
          <w:tab w:val="num" w:pos="3690"/>
        </w:tabs>
        <w:spacing w:line="240" w:lineRule="auto"/>
        <w:ind w:left="1980" w:hanging="1260"/>
        <w:rPr>
          <w:sz w:val="26"/>
          <w:szCs w:val="26"/>
          <w:lang w:val="vi-VN" w:eastAsia="ar-SA"/>
        </w:rPr>
      </w:pPr>
      <w:r w:rsidRPr="00D110CF">
        <w:rPr>
          <w:sz w:val="26"/>
          <w:szCs w:val="26"/>
          <w:lang w:val="vi-VN"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4837"/>
        <w:gridCol w:w="3839"/>
        <w:gridCol w:w="684"/>
      </w:tblGrid>
      <w:tr w:rsidR="00AE4EA7" w:rsidRPr="00D110CF" w14:paraId="16EDBF81" w14:textId="77777777" w:rsidTr="002C7681">
        <w:trPr>
          <w:trHeight w:val="530"/>
        </w:trPr>
        <w:tc>
          <w:tcPr>
            <w:tcW w:w="4837" w:type="dxa"/>
            <w:shd w:val="pct5" w:color="auto" w:fill="auto"/>
          </w:tcPr>
          <w:p w14:paraId="2CC2D72A" w14:textId="77777777" w:rsidR="00AE4EA7" w:rsidRPr="00D110CF" w:rsidRDefault="00AE4EA7" w:rsidP="002C7681">
            <w:pPr>
              <w:ind w:left="0"/>
              <w:jc w:val="center"/>
              <w:rPr>
                <w:b/>
                <w:sz w:val="26"/>
                <w:szCs w:val="26"/>
                <w:lang w:val="vi-VN"/>
              </w:rPr>
            </w:pPr>
            <w:r w:rsidRPr="00D110CF">
              <w:rPr>
                <w:b/>
                <w:sz w:val="26"/>
                <w:szCs w:val="26"/>
                <w:lang w:val="vi-VN"/>
              </w:rPr>
              <w:t>Hành động của tác nhân</w:t>
            </w:r>
          </w:p>
        </w:tc>
        <w:tc>
          <w:tcPr>
            <w:tcW w:w="3839" w:type="dxa"/>
            <w:shd w:val="pct5" w:color="auto" w:fill="auto"/>
          </w:tcPr>
          <w:p w14:paraId="49C51F34" w14:textId="77777777" w:rsidR="00AE4EA7" w:rsidRPr="00D110CF" w:rsidRDefault="00AE4EA7" w:rsidP="002C7681">
            <w:pPr>
              <w:ind w:left="0"/>
              <w:jc w:val="center"/>
              <w:rPr>
                <w:b/>
                <w:sz w:val="26"/>
                <w:szCs w:val="26"/>
                <w:lang w:val="vi-VN"/>
              </w:rPr>
            </w:pPr>
            <w:r w:rsidRPr="00D110CF">
              <w:rPr>
                <w:b/>
                <w:sz w:val="26"/>
                <w:szCs w:val="26"/>
                <w:lang w:val="vi-VN"/>
              </w:rPr>
              <w:t>Phản ứng của hệ thống</w:t>
            </w:r>
          </w:p>
        </w:tc>
        <w:tc>
          <w:tcPr>
            <w:tcW w:w="684" w:type="dxa"/>
            <w:shd w:val="pct5" w:color="auto" w:fill="auto"/>
          </w:tcPr>
          <w:p w14:paraId="2A4AE988" w14:textId="77777777" w:rsidR="00AE4EA7" w:rsidRPr="00D110CF" w:rsidRDefault="00AE4EA7" w:rsidP="002C7681">
            <w:pPr>
              <w:ind w:left="0"/>
              <w:jc w:val="center"/>
              <w:rPr>
                <w:b/>
                <w:sz w:val="26"/>
                <w:szCs w:val="26"/>
                <w:lang w:val="vi-VN"/>
              </w:rPr>
            </w:pPr>
            <w:r w:rsidRPr="00D110CF">
              <w:rPr>
                <w:b/>
                <w:sz w:val="26"/>
                <w:szCs w:val="26"/>
                <w:lang w:val="vi-VN"/>
              </w:rPr>
              <w:t>Dữ liệu liên quan (C/R/U</w:t>
            </w:r>
            <w:r w:rsidRPr="00D110CF">
              <w:rPr>
                <w:b/>
                <w:sz w:val="26"/>
                <w:szCs w:val="26"/>
                <w:lang w:val="vi-VN"/>
              </w:rPr>
              <w:lastRenderedPageBreak/>
              <w:t>/D)</w:t>
            </w:r>
          </w:p>
        </w:tc>
      </w:tr>
      <w:tr w:rsidR="00AE4EA7" w:rsidRPr="00D110CF" w14:paraId="4C9216E1" w14:textId="77777777" w:rsidTr="002C7681">
        <w:trPr>
          <w:trHeight w:val="494"/>
        </w:trPr>
        <w:tc>
          <w:tcPr>
            <w:tcW w:w="4837" w:type="dxa"/>
          </w:tcPr>
          <w:p w14:paraId="39D87B13" w14:textId="15CFF032" w:rsidR="00AE4EA7" w:rsidRPr="00D110CF" w:rsidRDefault="00AE4EA7" w:rsidP="00AE4EA7">
            <w:pPr>
              <w:pStyle w:val="Sothutu-1so"/>
              <w:numPr>
                <w:ilvl w:val="0"/>
                <w:numId w:val="39"/>
              </w:numPr>
              <w:rPr>
                <w:sz w:val="26"/>
                <w:lang w:val="vi-VN"/>
              </w:rPr>
            </w:pPr>
            <w:r w:rsidRPr="00D110CF">
              <w:rPr>
                <w:sz w:val="26"/>
                <w:lang w:val="vi-VN"/>
              </w:rPr>
              <w:lastRenderedPageBreak/>
              <w:t>Truy cập menu Báo cáo so sánh</w:t>
            </w:r>
          </w:p>
        </w:tc>
        <w:tc>
          <w:tcPr>
            <w:tcW w:w="3839" w:type="dxa"/>
          </w:tcPr>
          <w:p w14:paraId="40F65F1F" w14:textId="1019776D" w:rsidR="00AE4EA7" w:rsidRPr="00D110CF" w:rsidRDefault="00AE4EA7" w:rsidP="00AE4EA7">
            <w:pPr>
              <w:pStyle w:val="Sothutu-1so"/>
              <w:numPr>
                <w:ilvl w:val="0"/>
                <w:numId w:val="39"/>
              </w:numPr>
              <w:rPr>
                <w:sz w:val="26"/>
              </w:rPr>
            </w:pPr>
            <w:r w:rsidRPr="00D110CF">
              <w:rPr>
                <w:sz w:val="26"/>
              </w:rPr>
              <w:t xml:space="preserve">Hiển thị trang </w:t>
            </w:r>
            <w:r w:rsidRPr="00D110CF">
              <w:rPr>
                <w:sz w:val="26"/>
                <w:lang w:val="vi-VN"/>
              </w:rPr>
              <w:t>Báo cáo so sánh</w:t>
            </w:r>
            <w:r w:rsidRPr="00D110CF">
              <w:rPr>
                <w:sz w:val="26"/>
              </w:rPr>
              <w:t xml:space="preserve"> </w:t>
            </w:r>
          </w:p>
        </w:tc>
        <w:tc>
          <w:tcPr>
            <w:tcW w:w="684" w:type="dxa"/>
          </w:tcPr>
          <w:p w14:paraId="46ABEC39" w14:textId="77777777" w:rsidR="00AE4EA7" w:rsidRPr="00D110CF" w:rsidRDefault="00AE4EA7" w:rsidP="002C7681">
            <w:pPr>
              <w:ind w:left="0"/>
              <w:jc w:val="both"/>
              <w:rPr>
                <w:sz w:val="26"/>
                <w:szCs w:val="26"/>
              </w:rPr>
            </w:pPr>
            <w:r w:rsidRPr="00D110CF">
              <w:rPr>
                <w:sz w:val="26"/>
                <w:szCs w:val="26"/>
              </w:rPr>
              <w:t>R</w:t>
            </w:r>
          </w:p>
        </w:tc>
      </w:tr>
      <w:tr w:rsidR="00AE4EA7" w:rsidRPr="00D110CF" w14:paraId="3EE0E6FC" w14:textId="77777777" w:rsidTr="002C7681">
        <w:tc>
          <w:tcPr>
            <w:tcW w:w="4837" w:type="dxa"/>
          </w:tcPr>
          <w:p w14:paraId="1B849D38" w14:textId="77777777" w:rsidR="00AE4EA7" w:rsidRPr="00D110CF" w:rsidRDefault="00AE4EA7" w:rsidP="00AE4EA7">
            <w:pPr>
              <w:pStyle w:val="Sothutu-1so"/>
              <w:numPr>
                <w:ilvl w:val="0"/>
                <w:numId w:val="39"/>
              </w:numPr>
              <w:rPr>
                <w:sz w:val="26"/>
              </w:rPr>
            </w:pPr>
            <w:r w:rsidRPr="00D110CF">
              <w:rPr>
                <w:sz w:val="26"/>
              </w:rPr>
              <w:t xml:space="preserve">Nhập thông tin để </w:t>
            </w:r>
            <w:r w:rsidRPr="00D110CF">
              <w:rPr>
                <w:sz w:val="26"/>
                <w:lang w:val="vi-VN"/>
              </w:rPr>
              <w:t>lọc báo cáo:</w:t>
            </w:r>
          </w:p>
          <w:p w14:paraId="49901AE6" w14:textId="77777777" w:rsidR="00AE4EA7" w:rsidRPr="00D110CF" w:rsidRDefault="00AE4EA7" w:rsidP="002C7681">
            <w:pPr>
              <w:pStyle w:val="Sothutu-1so"/>
              <w:numPr>
                <w:ilvl w:val="0"/>
                <w:numId w:val="20"/>
              </w:numPr>
              <w:rPr>
                <w:sz w:val="26"/>
                <w:lang w:val="vi-VN"/>
              </w:rPr>
            </w:pPr>
            <w:r w:rsidRPr="00D110CF">
              <w:rPr>
                <w:sz w:val="26"/>
              </w:rPr>
              <w:t>Đơn vị</w:t>
            </w:r>
            <w:r w:rsidRPr="00D110CF">
              <w:rPr>
                <w:sz w:val="26"/>
                <w:lang w:val="vi-VN"/>
              </w:rPr>
              <w:t xml:space="preserve">*: combobox, cho phép người dùng chọn và tìm kiếm trong combobox. </w:t>
            </w:r>
            <w:r w:rsidRPr="00D110CF">
              <w:rPr>
                <w:sz w:val="26"/>
              </w:rPr>
              <w:t>Cho phép chọn 1 hoặc nhiều giá trị</w:t>
            </w:r>
            <w:r w:rsidRPr="00D110CF">
              <w:rPr>
                <w:sz w:val="26"/>
                <w:lang w:val="vi-VN"/>
              </w:rPr>
              <w:t xml:space="preserve">. Danh sách công ty lấy từ danh mục đơn vị. </w:t>
            </w:r>
          </w:p>
          <w:p w14:paraId="3864D42E" w14:textId="77777777" w:rsidR="00AE4EA7" w:rsidRPr="00D110CF" w:rsidRDefault="00AE4EA7" w:rsidP="002C7681">
            <w:pPr>
              <w:pStyle w:val="Sothutu-1so"/>
              <w:numPr>
                <w:ilvl w:val="0"/>
                <w:numId w:val="20"/>
              </w:numPr>
              <w:rPr>
                <w:sz w:val="26"/>
              </w:rPr>
            </w:pPr>
            <w:r w:rsidRPr="00D110CF">
              <w:rPr>
                <w:sz w:val="26"/>
                <w:lang w:val="vi-VN"/>
              </w:rPr>
              <w:t>Loại báo cáo*: combobox, cho phép chọn 1 giá trị. Danh sách các giá trị trong combobox:</w:t>
            </w:r>
          </w:p>
          <w:p w14:paraId="0F2CAE66" w14:textId="77777777" w:rsidR="00AE4EA7" w:rsidRPr="00D110CF" w:rsidRDefault="00AE4EA7" w:rsidP="002C7681">
            <w:pPr>
              <w:pStyle w:val="ListParagraph"/>
              <w:spacing w:line="288" w:lineRule="auto"/>
              <w:ind w:left="1440"/>
              <w:jc w:val="both"/>
              <w:rPr>
                <w:sz w:val="26"/>
                <w:szCs w:val="26"/>
                <w:lang w:val="vi-VN"/>
              </w:rPr>
            </w:pPr>
            <w:r w:rsidRPr="00D110CF">
              <w:rPr>
                <w:bCs/>
                <w:sz w:val="26"/>
                <w:szCs w:val="26"/>
                <w:lang w:val="vi-VN"/>
              </w:rPr>
              <w:t xml:space="preserve">+ </w:t>
            </w:r>
            <w:r w:rsidRPr="00D110CF">
              <w:rPr>
                <w:bCs/>
                <w:sz w:val="26"/>
                <w:szCs w:val="26"/>
              </w:rPr>
              <w:t xml:space="preserve">Báo cáo </w:t>
            </w:r>
            <w:r w:rsidRPr="00D110CF">
              <w:rPr>
                <w:sz w:val="26"/>
                <w:szCs w:val="26"/>
              </w:rPr>
              <w:t>so sánh kỳ thực hiện với số kế hoạch</w:t>
            </w:r>
          </w:p>
          <w:p w14:paraId="402B2FAF" w14:textId="77777777" w:rsidR="00AE4EA7" w:rsidRPr="00D110CF" w:rsidRDefault="00AE4EA7" w:rsidP="002C7681">
            <w:pPr>
              <w:pStyle w:val="ListParagraph"/>
              <w:spacing w:line="288" w:lineRule="auto"/>
              <w:ind w:left="1440"/>
              <w:jc w:val="both"/>
              <w:rPr>
                <w:sz w:val="26"/>
                <w:szCs w:val="26"/>
                <w:lang w:val="vi-VN"/>
              </w:rPr>
            </w:pPr>
            <w:r w:rsidRPr="00D110CF">
              <w:rPr>
                <w:bCs/>
                <w:sz w:val="26"/>
                <w:szCs w:val="26"/>
                <w:lang w:val="vi-VN"/>
              </w:rPr>
              <w:t xml:space="preserve">+ Báo cáo so sánh số thực hiện </w:t>
            </w:r>
            <w:r w:rsidRPr="00D110CF">
              <w:rPr>
                <w:sz w:val="26"/>
                <w:szCs w:val="26"/>
                <w:lang w:val="vi-VN"/>
              </w:rPr>
              <w:t xml:space="preserve">với số kế hoạch khác </w:t>
            </w:r>
          </w:p>
          <w:p w14:paraId="53D121FE" w14:textId="77777777" w:rsidR="00AE4EA7" w:rsidRPr="00D110CF" w:rsidRDefault="00AE4EA7" w:rsidP="002C7681">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cùng kỳ </w:t>
            </w:r>
          </w:p>
          <w:p w14:paraId="1911E9D0" w14:textId="77777777" w:rsidR="00AE4EA7" w:rsidRPr="00D110CF" w:rsidRDefault="00AE4EA7" w:rsidP="002C7681">
            <w:pPr>
              <w:pStyle w:val="ListParagraph"/>
              <w:spacing w:line="288" w:lineRule="auto"/>
              <w:ind w:left="1440"/>
              <w:jc w:val="both"/>
              <w:rPr>
                <w:sz w:val="26"/>
                <w:szCs w:val="26"/>
                <w:lang w:val="vi-VN"/>
              </w:rPr>
            </w:pPr>
            <w:r w:rsidRPr="00D110CF">
              <w:rPr>
                <w:sz w:val="26"/>
                <w:szCs w:val="26"/>
                <w:lang w:val="vi-VN"/>
              </w:rPr>
              <w:t xml:space="preserve">+ Báo cáo so sánh số thực hiện với số liền kề </w:t>
            </w:r>
          </w:p>
          <w:p w14:paraId="5F43908D" w14:textId="77777777" w:rsidR="00AE4EA7" w:rsidRPr="00D110CF" w:rsidRDefault="00AE4EA7" w:rsidP="002C7681">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lũy kế</w:t>
            </w:r>
            <w:r w:rsidRPr="00D110CF" w:rsidDel="00965D42">
              <w:rPr>
                <w:sz w:val="26"/>
                <w:szCs w:val="26"/>
                <w:lang w:val="vi-VN"/>
              </w:rPr>
              <w:t xml:space="preserve"> </w:t>
            </w:r>
          </w:p>
          <w:p w14:paraId="3E0D4FB5" w14:textId="77777777" w:rsidR="00AE4EA7" w:rsidRPr="00D110CF" w:rsidRDefault="00AE4EA7" w:rsidP="002C7681">
            <w:pPr>
              <w:pStyle w:val="ListParagraph"/>
              <w:spacing w:line="288" w:lineRule="auto"/>
              <w:ind w:left="1440"/>
              <w:jc w:val="both"/>
              <w:rPr>
                <w:sz w:val="26"/>
                <w:szCs w:val="26"/>
                <w:lang w:val="vi-VN"/>
              </w:rPr>
            </w:pPr>
            <w:r w:rsidRPr="00D110CF">
              <w:rPr>
                <w:sz w:val="26"/>
                <w:szCs w:val="26"/>
                <w:lang w:val="vi-VN"/>
              </w:rPr>
              <w:t>+ Báo cáo so sánh thực hiện lũy kế so với kế hoạch khác</w:t>
            </w:r>
            <w:r w:rsidRPr="00D110CF" w:rsidDel="00965D42">
              <w:rPr>
                <w:sz w:val="26"/>
                <w:szCs w:val="26"/>
                <w:lang w:val="vi-VN"/>
              </w:rPr>
              <w:t xml:space="preserve"> </w:t>
            </w:r>
            <w:r w:rsidRPr="00D110CF">
              <w:rPr>
                <w:sz w:val="26"/>
                <w:szCs w:val="26"/>
                <w:lang w:val="vi-VN"/>
              </w:rPr>
              <w:t xml:space="preserve"> </w:t>
            </w:r>
          </w:p>
          <w:p w14:paraId="1FB7AE78" w14:textId="77777777" w:rsidR="00AE4EA7" w:rsidRPr="00D110CF" w:rsidRDefault="00AE4EA7" w:rsidP="002C7681">
            <w:pPr>
              <w:pStyle w:val="ListParagraph"/>
              <w:spacing w:line="288" w:lineRule="auto"/>
              <w:ind w:left="1440"/>
              <w:jc w:val="both"/>
              <w:rPr>
                <w:sz w:val="26"/>
                <w:szCs w:val="26"/>
                <w:lang w:val="vi-VN"/>
              </w:rPr>
            </w:pPr>
            <w:r w:rsidRPr="00D110CF">
              <w:rPr>
                <w:sz w:val="26"/>
                <w:szCs w:val="26"/>
                <w:lang w:val="vi-VN"/>
              </w:rPr>
              <w:t xml:space="preserve">+ Báo cáo so sánh lũy kế cùng kỳ </w:t>
            </w:r>
          </w:p>
          <w:p w14:paraId="64ACF1A8" w14:textId="77777777" w:rsidR="00AE4EA7" w:rsidRPr="00D110CF" w:rsidRDefault="00AE4EA7" w:rsidP="002C7681">
            <w:pPr>
              <w:pStyle w:val="ListParagraph"/>
              <w:spacing w:line="288" w:lineRule="auto"/>
              <w:ind w:left="1440"/>
              <w:jc w:val="both"/>
              <w:rPr>
                <w:sz w:val="26"/>
                <w:szCs w:val="26"/>
                <w:lang w:val="vi-VN"/>
              </w:rPr>
            </w:pPr>
            <w:r w:rsidRPr="00D110CF">
              <w:rPr>
                <w:sz w:val="26"/>
                <w:szCs w:val="26"/>
                <w:lang w:val="vi-VN"/>
              </w:rPr>
              <w:t xml:space="preserve">+ Báo cáo so sánh lũy kế thực hiện với kế hoạch năm </w:t>
            </w:r>
          </w:p>
          <w:p w14:paraId="59BF9F7C" w14:textId="77777777" w:rsidR="00AE4EA7" w:rsidRPr="00D110CF" w:rsidRDefault="00AE4EA7" w:rsidP="002C7681">
            <w:pPr>
              <w:pStyle w:val="ListParagraph"/>
              <w:spacing w:line="288" w:lineRule="auto"/>
              <w:ind w:left="1440"/>
              <w:jc w:val="both"/>
              <w:rPr>
                <w:b/>
                <w:bCs/>
                <w:sz w:val="26"/>
                <w:szCs w:val="26"/>
                <w:lang w:val="vi-VN"/>
              </w:rPr>
            </w:pPr>
            <w:r w:rsidRPr="00D110CF">
              <w:rPr>
                <w:sz w:val="26"/>
                <w:szCs w:val="26"/>
                <w:lang w:val="vi-VN"/>
              </w:rPr>
              <w:t xml:space="preserve">+ Báo cáo so sánh lũy kế thực hiện với kế hoạch năm điều chính </w:t>
            </w:r>
          </w:p>
          <w:p w14:paraId="27562FA4" w14:textId="77777777" w:rsidR="00AE4EA7" w:rsidRPr="00D110CF" w:rsidRDefault="00AE4EA7" w:rsidP="002C7681">
            <w:pPr>
              <w:pStyle w:val="Sothutu-1so"/>
              <w:numPr>
                <w:ilvl w:val="0"/>
                <w:numId w:val="20"/>
              </w:numPr>
              <w:rPr>
                <w:sz w:val="26"/>
                <w:lang w:val="vi-VN"/>
              </w:rPr>
            </w:pPr>
            <w:r w:rsidRPr="00D110CF">
              <w:rPr>
                <w:sz w:val="26"/>
                <w:lang w:val="vi-VN"/>
              </w:rPr>
              <w:t xml:space="preserve">Kỳ báo cáo*: combobox, cho phép chọn giá trị. Các giá trị bao gồm: </w:t>
            </w:r>
          </w:p>
          <w:p w14:paraId="306E6705" w14:textId="77777777" w:rsidR="00AE4EA7" w:rsidRPr="00D110CF" w:rsidRDefault="00AE4EA7" w:rsidP="002C7681">
            <w:pPr>
              <w:pStyle w:val="Sothutu-1so"/>
              <w:ind w:left="904"/>
              <w:rPr>
                <w:sz w:val="26"/>
                <w:lang w:val="vi-VN"/>
              </w:rPr>
            </w:pPr>
            <w:r w:rsidRPr="00D110CF">
              <w:rPr>
                <w:sz w:val="26"/>
                <w:lang w:val="vi-VN"/>
              </w:rPr>
              <w:t>+ Báo cáo tháng,</w:t>
            </w:r>
          </w:p>
          <w:p w14:paraId="1672E663" w14:textId="77777777" w:rsidR="00AE4EA7" w:rsidRPr="00D110CF" w:rsidRDefault="00AE4EA7" w:rsidP="002C7681">
            <w:pPr>
              <w:pStyle w:val="Sothutu-1so"/>
              <w:ind w:left="904"/>
              <w:rPr>
                <w:sz w:val="26"/>
                <w:lang w:val="vi-VN"/>
              </w:rPr>
            </w:pPr>
            <w:r w:rsidRPr="00D110CF">
              <w:rPr>
                <w:sz w:val="26"/>
                <w:lang w:val="vi-VN"/>
              </w:rPr>
              <w:t>+ Báo cáo quý,</w:t>
            </w:r>
          </w:p>
          <w:p w14:paraId="50FD26F3" w14:textId="77777777" w:rsidR="00AE4EA7" w:rsidRPr="00D110CF" w:rsidRDefault="00AE4EA7" w:rsidP="002C7681">
            <w:pPr>
              <w:pStyle w:val="Sothutu-1so"/>
              <w:ind w:left="904"/>
              <w:rPr>
                <w:sz w:val="26"/>
                <w:lang w:val="vi-VN"/>
              </w:rPr>
            </w:pPr>
            <w:r w:rsidRPr="00D110CF">
              <w:rPr>
                <w:sz w:val="26"/>
                <w:lang w:val="vi-VN"/>
              </w:rPr>
              <w:lastRenderedPageBreak/>
              <w:t xml:space="preserve">+ Báo cáo năm, </w:t>
            </w:r>
          </w:p>
          <w:p w14:paraId="1ACC20F4" w14:textId="77777777" w:rsidR="00AE4EA7" w:rsidRPr="00D110CF" w:rsidRDefault="00AE4EA7" w:rsidP="002C7681">
            <w:pPr>
              <w:pStyle w:val="Sothutu-1so"/>
              <w:ind w:left="904"/>
              <w:rPr>
                <w:sz w:val="26"/>
                <w:lang w:val="vi-VN"/>
              </w:rPr>
            </w:pPr>
            <w:r w:rsidRPr="00D110CF">
              <w:rPr>
                <w:sz w:val="26"/>
                <w:lang w:val="vi-VN"/>
              </w:rPr>
              <w:t xml:space="preserve">+ Báo cáo 6 tháng đầu năm, </w:t>
            </w:r>
          </w:p>
          <w:p w14:paraId="241900F7" w14:textId="77777777" w:rsidR="00AE4EA7" w:rsidRPr="00D110CF" w:rsidRDefault="00AE4EA7" w:rsidP="002C7681">
            <w:pPr>
              <w:pStyle w:val="Sothutu-1so"/>
              <w:ind w:left="904"/>
              <w:rPr>
                <w:sz w:val="26"/>
                <w:lang w:val="vi-VN"/>
              </w:rPr>
            </w:pPr>
            <w:r w:rsidRPr="00D110CF">
              <w:rPr>
                <w:sz w:val="26"/>
                <w:lang w:val="vi-VN"/>
              </w:rPr>
              <w:t xml:space="preserve">+ Báo cáo 6 tháng cuối năm, </w:t>
            </w:r>
          </w:p>
          <w:p w14:paraId="6E46D2C7" w14:textId="77777777" w:rsidR="00AE4EA7" w:rsidRPr="00D110CF" w:rsidRDefault="00AE4EA7" w:rsidP="002C7681">
            <w:pPr>
              <w:pStyle w:val="Sothutu-1so"/>
              <w:ind w:left="904"/>
              <w:rPr>
                <w:sz w:val="26"/>
                <w:lang w:val="vi-VN"/>
              </w:rPr>
            </w:pPr>
            <w:r w:rsidRPr="00D110CF">
              <w:rPr>
                <w:sz w:val="26"/>
                <w:lang w:val="vi-VN"/>
              </w:rPr>
              <w:t xml:space="preserve">+ Báo cáo 9 tháng đầu năm </w:t>
            </w:r>
          </w:p>
          <w:p w14:paraId="2E110E56" w14:textId="54D4534C" w:rsidR="00AE4EA7" w:rsidRPr="00D110CF" w:rsidRDefault="00AE4EA7" w:rsidP="002C7681">
            <w:pPr>
              <w:pStyle w:val="Sothutu-1so"/>
              <w:numPr>
                <w:ilvl w:val="0"/>
                <w:numId w:val="20"/>
              </w:numPr>
              <w:rPr>
                <w:sz w:val="26"/>
                <w:lang w:val="vi-VN"/>
              </w:rPr>
            </w:pPr>
            <w:r w:rsidRPr="00D110CF">
              <w:rPr>
                <w:sz w:val="26"/>
                <w:lang w:val="vi-VN"/>
              </w:rPr>
              <w:t>Tháng: combobox, cho phép chọn 1 giá trị, mặc định disable, chỉ enable khi người dùng chọn Kỳ báo cáo “tháng”. Danh sách giá trị trong combobox: 12 tháng trong năm, sắp xếp theo thứ tự tăng dần.</w:t>
            </w:r>
          </w:p>
          <w:p w14:paraId="708C651F" w14:textId="2DCCF5C1" w:rsidR="001C30CE" w:rsidRPr="00D110CF" w:rsidRDefault="001C30CE" w:rsidP="001C30CE">
            <w:pPr>
              <w:pStyle w:val="Sothutu-1so"/>
              <w:numPr>
                <w:ilvl w:val="0"/>
                <w:numId w:val="20"/>
              </w:numPr>
              <w:rPr>
                <w:sz w:val="26"/>
                <w:lang w:val="vi-VN"/>
              </w:rPr>
            </w:pPr>
            <w:r w:rsidRPr="00D110CF">
              <w:rPr>
                <w:sz w:val="26"/>
              </w:rPr>
              <w:t>Quý</w:t>
            </w:r>
            <w:r w:rsidRPr="00D110CF">
              <w:rPr>
                <w:sz w:val="26"/>
                <w:lang w:val="vi-VN"/>
              </w:rPr>
              <w:t>: combobox, cho phép chọn 1 giá trị, mặc định disable, chỉ enable khi người dùng chọn Kỳ báo cáo “</w:t>
            </w:r>
            <w:r w:rsidRPr="00D110CF">
              <w:rPr>
                <w:sz w:val="26"/>
              </w:rPr>
              <w:t>quý</w:t>
            </w:r>
            <w:r w:rsidRPr="00D110CF">
              <w:rPr>
                <w:sz w:val="26"/>
                <w:lang w:val="vi-VN"/>
              </w:rPr>
              <w:t xml:space="preserve">”. Danh sách giá trị trong combobox: </w:t>
            </w:r>
            <w:r w:rsidRPr="00D110CF">
              <w:rPr>
                <w:sz w:val="26"/>
              </w:rPr>
              <w:t>4 quý trong năm</w:t>
            </w:r>
            <w:r w:rsidRPr="00D110CF">
              <w:rPr>
                <w:sz w:val="26"/>
                <w:lang w:val="vi-VN"/>
              </w:rPr>
              <w:t xml:space="preserve">, sắp xếp theo thứ tự </w:t>
            </w:r>
            <w:r w:rsidRPr="00D110CF">
              <w:rPr>
                <w:sz w:val="26"/>
              </w:rPr>
              <w:t>Quý 1, Quý 2, Quý 3, Quý 4</w:t>
            </w:r>
          </w:p>
          <w:p w14:paraId="5F5FBE66" w14:textId="77777777" w:rsidR="00AE4EA7" w:rsidRPr="00D110CF" w:rsidRDefault="00AE4EA7" w:rsidP="002C7681">
            <w:pPr>
              <w:pStyle w:val="Sothutu-1so"/>
              <w:numPr>
                <w:ilvl w:val="0"/>
                <w:numId w:val="20"/>
              </w:numPr>
              <w:rPr>
                <w:sz w:val="26"/>
                <w:lang w:val="vi-VN"/>
              </w:rPr>
            </w:pPr>
            <w:r w:rsidRPr="00D110CF">
              <w:rPr>
                <w:sz w:val="26"/>
                <w:lang w:val="vi-VN"/>
              </w:rPr>
              <w:t xml:space="preserve">Năm*: combobox, cho phép chọn  1 giá trị. Danh sách giá trị trong combobox: từ năm 2008 đến năm hiện tại, sắp xếp theo thứ </w:t>
            </w:r>
            <w:r w:rsidRPr="00D110CF">
              <w:rPr>
                <w:sz w:val="26"/>
              </w:rPr>
              <w:t xml:space="preserve">tự </w:t>
            </w:r>
            <w:r w:rsidRPr="00D110CF">
              <w:rPr>
                <w:sz w:val="26"/>
                <w:lang w:val="vi-VN"/>
              </w:rPr>
              <w:t>giảm dần</w:t>
            </w:r>
          </w:p>
          <w:p w14:paraId="771841FE" w14:textId="1235C7B8" w:rsidR="00AE4EA7" w:rsidRPr="00524014" w:rsidRDefault="00AE4EA7" w:rsidP="002C7681">
            <w:pPr>
              <w:pStyle w:val="Sothutu-1so"/>
              <w:numPr>
                <w:ilvl w:val="0"/>
                <w:numId w:val="20"/>
              </w:numPr>
              <w:rPr>
                <w:sz w:val="26"/>
                <w:lang w:val="vi-VN"/>
              </w:rPr>
            </w:pPr>
            <w:r w:rsidRPr="00524014">
              <w:rPr>
                <w:sz w:val="26"/>
              </w:rPr>
              <w:t>Code: combobox, cho phép tìm và chọn nhiều giá trị. Hiển thị theo cú pháp: Code – Tên chỉ tiêu. Các giá trị trong combobox bao gồm: Tất cả, Danh sách code (tham khảo mục 3.1.2.3.5). Khi người dùng chọn Tất cả thì báo cáo hiển thị dữ liệu của tất cả các code.</w:t>
            </w:r>
          </w:p>
          <w:p w14:paraId="5E8AE17C" w14:textId="77777777" w:rsidR="00524014" w:rsidRPr="007637AA" w:rsidRDefault="00524014" w:rsidP="00524014">
            <w:pPr>
              <w:pStyle w:val="Sothutu-1so"/>
              <w:numPr>
                <w:ilvl w:val="0"/>
                <w:numId w:val="20"/>
              </w:numPr>
              <w:rPr>
                <w:sz w:val="26"/>
                <w:highlight w:val="yellow"/>
                <w:lang w:val="vi-VN"/>
              </w:rPr>
            </w:pPr>
            <w:r>
              <w:rPr>
                <w:sz w:val="26"/>
                <w:highlight w:val="yellow"/>
              </w:rPr>
              <w:t xml:space="preserve">Yêu cầu: combobox, mặc định disable, chỉ enable khi người dùng </w:t>
            </w:r>
            <w:r w:rsidRPr="007637AA">
              <w:rPr>
                <w:sz w:val="26"/>
                <w:highlight w:val="yellow"/>
              </w:rPr>
              <w:t>chọn loại báo cáo “</w:t>
            </w:r>
            <w:r w:rsidRPr="007637AA">
              <w:rPr>
                <w:bCs/>
                <w:sz w:val="26"/>
                <w:highlight w:val="yellow"/>
              </w:rPr>
              <w:t xml:space="preserve">Báo cáo </w:t>
            </w:r>
            <w:r w:rsidRPr="007637AA">
              <w:rPr>
                <w:sz w:val="26"/>
                <w:highlight w:val="yellow"/>
              </w:rPr>
              <w:t xml:space="preserve">so sánh </w:t>
            </w:r>
            <w:r w:rsidRPr="007637AA">
              <w:rPr>
                <w:sz w:val="26"/>
                <w:highlight w:val="yellow"/>
              </w:rPr>
              <w:lastRenderedPageBreak/>
              <w:t>kỳ thực hiện với số kế hoạch”</w:t>
            </w:r>
            <w:r>
              <w:rPr>
                <w:sz w:val="26"/>
                <w:highlight w:val="yellow"/>
              </w:rPr>
              <w:t>, chọn kỳ báo cáo “năm’ và chọn năm.</w:t>
            </w:r>
          </w:p>
          <w:p w14:paraId="10F93E8C" w14:textId="77777777" w:rsidR="00524014" w:rsidRDefault="00524014" w:rsidP="00524014">
            <w:pPr>
              <w:pStyle w:val="Sothutu-1so"/>
              <w:ind w:left="904"/>
              <w:rPr>
                <w:sz w:val="26"/>
                <w:highlight w:val="yellow"/>
              </w:rPr>
            </w:pPr>
            <w:r>
              <w:rPr>
                <w:sz w:val="26"/>
                <w:highlight w:val="yellow"/>
              </w:rPr>
              <w:t xml:space="preserve">+Cho phép chọn 1 giá trị trong cbx. </w:t>
            </w:r>
          </w:p>
          <w:p w14:paraId="44E134EF" w14:textId="77777777" w:rsidR="00524014" w:rsidRDefault="00524014" w:rsidP="00524014">
            <w:pPr>
              <w:pStyle w:val="Sothutu-1so"/>
              <w:ind w:left="904"/>
              <w:rPr>
                <w:sz w:val="26"/>
                <w:highlight w:val="yellow"/>
              </w:rPr>
            </w:pPr>
            <w:r>
              <w:rPr>
                <w:sz w:val="26"/>
                <w:highlight w:val="yellow"/>
              </w:rPr>
              <w:t xml:space="preserve">+Bắt buộc chọn khi người dùng chọn </w:t>
            </w:r>
            <w:r w:rsidRPr="007637AA">
              <w:rPr>
                <w:sz w:val="26"/>
                <w:highlight w:val="yellow"/>
              </w:rPr>
              <w:t>loại báo cáo “</w:t>
            </w:r>
            <w:r w:rsidRPr="007637AA">
              <w:rPr>
                <w:bCs/>
                <w:sz w:val="26"/>
                <w:highlight w:val="yellow"/>
              </w:rPr>
              <w:t xml:space="preserve">Báo cáo </w:t>
            </w:r>
            <w:r w:rsidRPr="007637AA">
              <w:rPr>
                <w:sz w:val="26"/>
                <w:highlight w:val="yellow"/>
              </w:rPr>
              <w:t>so sánh kỳ thực hiện với số kế hoạch”</w:t>
            </w:r>
            <w:r>
              <w:rPr>
                <w:sz w:val="26"/>
                <w:highlight w:val="yellow"/>
              </w:rPr>
              <w:t xml:space="preserve">. </w:t>
            </w:r>
          </w:p>
          <w:p w14:paraId="0EB897E2" w14:textId="77777777" w:rsidR="00524014" w:rsidRPr="00D110CF" w:rsidRDefault="00524014" w:rsidP="00524014">
            <w:pPr>
              <w:pStyle w:val="Sothutu-1so"/>
              <w:ind w:left="904"/>
              <w:rPr>
                <w:sz w:val="26"/>
                <w:highlight w:val="yellow"/>
                <w:lang w:val="vi-VN"/>
              </w:rPr>
            </w:pPr>
            <w:r>
              <w:rPr>
                <w:sz w:val="26"/>
                <w:highlight w:val="yellow"/>
              </w:rPr>
              <w:t>+ Giá trị trong cbx bao gồm các yêu cầu có Loại dữ liệu “Kế hoạch” và yêu cầu được tạo trong kỳ báo cáo, năm báo cáo mà người dùng đã chọn. Hiển thị theo cấu trúc: Tên yêu cầu (Ngày tạo)</w:t>
            </w:r>
          </w:p>
          <w:p w14:paraId="77FD4B1E" w14:textId="77777777" w:rsidR="00AE4EA7" w:rsidRPr="00D110CF" w:rsidRDefault="00AE4EA7" w:rsidP="002C7681">
            <w:pPr>
              <w:pStyle w:val="Sothutu-1so"/>
              <w:rPr>
                <w:i/>
                <w:sz w:val="26"/>
                <w:lang w:val="vi-VN"/>
              </w:rPr>
            </w:pPr>
            <w:r w:rsidRPr="00D110CF">
              <w:rPr>
                <w:i/>
                <w:sz w:val="26"/>
                <w:lang w:val="vi-VN"/>
              </w:rPr>
              <w:t>Các giá trị có gắn dấu * là giá trị bắt buộc nhập</w:t>
            </w:r>
          </w:p>
        </w:tc>
        <w:tc>
          <w:tcPr>
            <w:tcW w:w="3839" w:type="dxa"/>
          </w:tcPr>
          <w:p w14:paraId="4B37C3F2" w14:textId="77777777" w:rsidR="00AE4EA7" w:rsidRPr="00D110CF" w:rsidRDefault="00AE4EA7" w:rsidP="00AE4EA7">
            <w:pPr>
              <w:pStyle w:val="Sothutu-1so"/>
              <w:numPr>
                <w:ilvl w:val="0"/>
                <w:numId w:val="39"/>
              </w:numPr>
              <w:rPr>
                <w:sz w:val="26"/>
                <w:lang w:val="vi-VN"/>
              </w:rPr>
            </w:pPr>
            <w:r w:rsidRPr="00D110CF">
              <w:rPr>
                <w:sz w:val="26"/>
                <w:lang w:val="vi-VN"/>
              </w:rPr>
              <w:lastRenderedPageBreak/>
              <w:t>Hệ thống hiển thị danh sách các báo cáo phù hợp điều kiện lọc.</w:t>
            </w:r>
          </w:p>
          <w:p w14:paraId="3564F31B" w14:textId="77777777" w:rsidR="00AE4EA7" w:rsidRPr="00D110CF" w:rsidRDefault="00AE4EA7" w:rsidP="002C7681">
            <w:pPr>
              <w:pStyle w:val="Sothutu-1so"/>
              <w:ind w:left="360"/>
              <w:rPr>
                <w:sz w:val="26"/>
                <w:lang w:val="vi-VN"/>
              </w:rPr>
            </w:pPr>
            <w:r w:rsidRPr="00D110CF">
              <w:rPr>
                <w:sz w:val="26"/>
                <w:lang w:val="vi-VN"/>
              </w:rPr>
              <w:t>Trường hợp không có báo cáo phù hợp hệ thống hiển thị “Không có dữ liệu”</w:t>
            </w:r>
          </w:p>
          <w:p w14:paraId="7CCF24A0" w14:textId="77777777" w:rsidR="00AE4EA7" w:rsidRPr="00D110CF" w:rsidRDefault="00AE4EA7" w:rsidP="002C7681">
            <w:pPr>
              <w:pStyle w:val="Sothutu-1so"/>
              <w:ind w:left="360"/>
              <w:rPr>
                <w:sz w:val="26"/>
                <w:lang w:val="vi-VN"/>
              </w:rPr>
            </w:pPr>
            <w:r w:rsidRPr="00D110CF">
              <w:rPr>
                <w:sz w:val="26"/>
                <w:lang w:val="vi-VN"/>
              </w:rPr>
              <w:t>Trường hợp người dùng chọn không đủ các trường bắt buộc nhập, hệ thống hiển thị thông báo tương ứng “Vui lòng chọn Loại báo cáo”...</w:t>
            </w:r>
          </w:p>
        </w:tc>
        <w:tc>
          <w:tcPr>
            <w:tcW w:w="684" w:type="dxa"/>
          </w:tcPr>
          <w:p w14:paraId="31BD1BD1" w14:textId="77777777" w:rsidR="00AE4EA7" w:rsidRPr="00D110CF" w:rsidRDefault="00AE4EA7" w:rsidP="002C7681">
            <w:pPr>
              <w:ind w:left="0"/>
              <w:jc w:val="both"/>
              <w:rPr>
                <w:sz w:val="26"/>
                <w:szCs w:val="26"/>
                <w:lang w:val="vi-VN"/>
              </w:rPr>
            </w:pPr>
          </w:p>
        </w:tc>
      </w:tr>
      <w:tr w:rsidR="00AE4EA7" w:rsidRPr="00D110CF" w14:paraId="15FE8263" w14:textId="77777777" w:rsidTr="002C7681">
        <w:tc>
          <w:tcPr>
            <w:tcW w:w="4837" w:type="dxa"/>
          </w:tcPr>
          <w:p w14:paraId="550A2504" w14:textId="77777777" w:rsidR="00AE4EA7" w:rsidRPr="00D110CF" w:rsidRDefault="00AE4EA7" w:rsidP="00AE4EA7">
            <w:pPr>
              <w:pStyle w:val="Sothutu-1so"/>
              <w:numPr>
                <w:ilvl w:val="0"/>
                <w:numId w:val="39"/>
              </w:numPr>
              <w:rPr>
                <w:sz w:val="26"/>
                <w:lang w:val="vi-VN"/>
              </w:rPr>
            </w:pPr>
            <w:r w:rsidRPr="00D110CF">
              <w:rPr>
                <w:sz w:val="26"/>
                <w:lang w:val="vi-VN"/>
              </w:rPr>
              <w:lastRenderedPageBreak/>
              <w:t xml:space="preserve">Người dùng nhấn nút Xem báo cáo </w:t>
            </w:r>
          </w:p>
        </w:tc>
        <w:tc>
          <w:tcPr>
            <w:tcW w:w="3839" w:type="dxa"/>
          </w:tcPr>
          <w:p w14:paraId="59B5C443" w14:textId="769B48F1" w:rsidR="00AE4EA7" w:rsidRPr="00D110CF" w:rsidRDefault="00AE4EA7" w:rsidP="00AE4EA7">
            <w:pPr>
              <w:pStyle w:val="Sothutu-1so"/>
              <w:numPr>
                <w:ilvl w:val="0"/>
                <w:numId w:val="39"/>
              </w:numPr>
              <w:rPr>
                <w:sz w:val="26"/>
                <w:lang w:val="vi-VN"/>
              </w:rPr>
            </w:pPr>
            <w:r w:rsidRPr="00D110CF">
              <w:rPr>
                <w:sz w:val="26"/>
                <w:lang w:val="vi-VN"/>
              </w:rPr>
              <w:t xml:space="preserve">Hệ thống hiển thị báo cáo so sánh theo tiêu chí lọc báo cáo </w:t>
            </w:r>
          </w:p>
          <w:p w14:paraId="7884D0B0" w14:textId="77777777" w:rsidR="00AE4EA7" w:rsidRPr="00D110CF" w:rsidRDefault="00AE4EA7" w:rsidP="00C67FB7">
            <w:pPr>
              <w:spacing w:line="288" w:lineRule="auto"/>
              <w:ind w:left="0"/>
              <w:jc w:val="both"/>
              <w:rPr>
                <w:b/>
                <w:sz w:val="26"/>
                <w:szCs w:val="26"/>
                <w:lang w:val="vi-VN"/>
              </w:rPr>
            </w:pPr>
            <w:r w:rsidRPr="00D110CF">
              <w:rPr>
                <w:b/>
                <w:sz w:val="26"/>
                <w:szCs w:val="26"/>
              </w:rPr>
              <w:t>Báo cáo so sánh lũy kế thực hiện với kế hoạch năm điều chỉnh</w:t>
            </w:r>
            <w:r w:rsidRPr="00D110CF">
              <w:rPr>
                <w:b/>
                <w:sz w:val="26"/>
                <w:szCs w:val="26"/>
                <w:lang w:val="vi-VN"/>
              </w:rPr>
              <w:t xml:space="preserve">: </w:t>
            </w:r>
          </w:p>
          <w:p w14:paraId="27A674A6" w14:textId="77777777" w:rsidR="00C67FB7" w:rsidRPr="00992321" w:rsidRDefault="00C67FB7" w:rsidP="00C67FB7">
            <w:pPr>
              <w:pStyle w:val="Sothutu-1so"/>
              <w:rPr>
                <w:sz w:val="26"/>
              </w:rPr>
            </w:pPr>
            <w:r w:rsidRPr="00992321">
              <w:rPr>
                <w:sz w:val="26"/>
              </w:rPr>
              <w:t>Trong đó: Dữ liệu báo cáo lấy từ báo cáo hợp nhất với điều kiện:</w:t>
            </w:r>
          </w:p>
          <w:p w14:paraId="37D5BF93" w14:textId="6639A164" w:rsidR="00C67FB7" w:rsidRPr="00992321" w:rsidRDefault="00C67FB7" w:rsidP="00C67FB7">
            <w:pPr>
              <w:pStyle w:val="Sothutu-1so"/>
              <w:ind w:left="346"/>
              <w:rPr>
                <w:sz w:val="26"/>
              </w:rPr>
            </w:pPr>
            <w:r w:rsidRPr="00992321">
              <w:rPr>
                <w:sz w:val="26"/>
              </w:rPr>
              <w:t>+ Kỳ báo cáo = kỳ báo cáo người dùng chọn (ví dụ người dùng chọn Kỳ báo cáo tháng 6/2024 thì hệ thống so sánh dữ liệu lũy kế từ tháng 1/2024 đến tháng 6/2024)</w:t>
            </w:r>
          </w:p>
          <w:p w14:paraId="1E2337E1" w14:textId="7CBB960A" w:rsidR="00C67FB7" w:rsidRPr="00992321" w:rsidRDefault="00C67FB7" w:rsidP="00C67FB7">
            <w:pPr>
              <w:pStyle w:val="Sothutu-1so"/>
              <w:ind w:left="346"/>
              <w:rPr>
                <w:sz w:val="26"/>
              </w:rPr>
            </w:pPr>
            <w:r w:rsidRPr="00992321">
              <w:rPr>
                <w:sz w:val="26"/>
              </w:rPr>
              <w:t xml:space="preserve"> + Dữ liệu báo cáo LK thực hiện lấy từ loại dữ liệu: Thực hiện N12 </w:t>
            </w:r>
          </w:p>
          <w:p w14:paraId="4378045B" w14:textId="7034C117" w:rsidR="00C67FB7" w:rsidRPr="00D110CF" w:rsidRDefault="00C67FB7" w:rsidP="00C67FB7">
            <w:pPr>
              <w:pStyle w:val="Sothutu-1so"/>
              <w:ind w:left="346"/>
              <w:rPr>
                <w:sz w:val="26"/>
              </w:rPr>
            </w:pPr>
            <w:r w:rsidRPr="00992321">
              <w:rPr>
                <w:sz w:val="26"/>
              </w:rPr>
              <w:t xml:space="preserve">+ Dữ liệu báo cáo kế hoạch năm điều chỉnh lấy từ báo cáo loại </w:t>
            </w:r>
            <w:r w:rsidRPr="00992321">
              <w:rPr>
                <w:sz w:val="26"/>
              </w:rPr>
              <w:lastRenderedPageBreak/>
              <w:t>dữ liệu: Kế hoạch (có điều chỉnh)</w:t>
            </w:r>
          </w:p>
          <w:p w14:paraId="6B1E696C" w14:textId="5514FBF0" w:rsidR="00AE4EA7" w:rsidRPr="00D110CF" w:rsidRDefault="00AE4EA7" w:rsidP="00C67FB7">
            <w:pPr>
              <w:pStyle w:val="ListParagraph"/>
              <w:numPr>
                <w:ilvl w:val="0"/>
                <w:numId w:val="20"/>
              </w:numPr>
              <w:spacing w:line="288" w:lineRule="auto"/>
              <w:ind w:left="422"/>
              <w:jc w:val="both"/>
              <w:rPr>
                <w:sz w:val="26"/>
              </w:rPr>
            </w:pPr>
            <w:r w:rsidRPr="00D110CF">
              <w:rPr>
                <w:sz w:val="26"/>
                <w:lang w:val="vi-VN"/>
              </w:rPr>
              <w:t xml:space="preserve"> Dữ liệu chênh lệch = </w:t>
            </w:r>
            <w:r w:rsidRPr="00D110CF">
              <w:rPr>
                <w:sz w:val="26"/>
              </w:rPr>
              <w:t>Lũy kế t</w:t>
            </w:r>
            <w:r w:rsidRPr="00D110CF">
              <w:rPr>
                <w:sz w:val="26"/>
                <w:lang w:val="vi-VN"/>
              </w:rPr>
              <w:t xml:space="preserve">hực hiện – </w:t>
            </w:r>
            <w:r w:rsidRPr="00D110CF">
              <w:rPr>
                <w:sz w:val="26"/>
              </w:rPr>
              <w:t>Kế hoạch năm điều chỉnh</w:t>
            </w:r>
          </w:p>
          <w:p w14:paraId="279CA955" w14:textId="77777777" w:rsidR="00AE4EA7" w:rsidRDefault="00AE4EA7" w:rsidP="00C67FB7">
            <w:pPr>
              <w:pStyle w:val="ListParagraph"/>
              <w:numPr>
                <w:ilvl w:val="0"/>
                <w:numId w:val="20"/>
              </w:numPr>
              <w:spacing w:line="288" w:lineRule="auto"/>
              <w:ind w:left="422"/>
              <w:jc w:val="both"/>
              <w:rPr>
                <w:sz w:val="26"/>
                <w:lang w:val="vi-VN"/>
              </w:rPr>
            </w:pPr>
            <w:r w:rsidRPr="00D110CF">
              <w:rPr>
                <w:sz w:val="26"/>
                <w:lang w:val="vi-VN"/>
              </w:rPr>
              <w:t xml:space="preserve">Tỷ lệ </w:t>
            </w:r>
            <w:r w:rsidRPr="00D110CF">
              <w:rPr>
                <w:sz w:val="26"/>
              </w:rPr>
              <w:t>hoàn thành kế hoạch</w:t>
            </w:r>
            <w:r w:rsidRPr="00D110CF">
              <w:rPr>
                <w:sz w:val="26"/>
                <w:lang w:val="vi-VN"/>
              </w:rPr>
              <w:t>: tỷ lệ %= (lũy kế thực hiện/</w:t>
            </w:r>
            <w:r w:rsidRPr="00D110CF">
              <w:rPr>
                <w:sz w:val="26"/>
              </w:rPr>
              <w:t>Kế hoạch năm điều chỉnh</w:t>
            </w:r>
            <w:r w:rsidRPr="00D110CF">
              <w:rPr>
                <w:sz w:val="26"/>
                <w:lang w:val="vi-VN"/>
              </w:rPr>
              <w:t>) x 100%</w:t>
            </w:r>
          </w:p>
          <w:p w14:paraId="08BF351F" w14:textId="64309CF5" w:rsidR="00992321" w:rsidRPr="00D110CF" w:rsidRDefault="00992321" w:rsidP="00992321">
            <w:pPr>
              <w:pStyle w:val="ListParagraph"/>
              <w:numPr>
                <w:ilvl w:val="0"/>
                <w:numId w:val="20"/>
              </w:numPr>
              <w:spacing w:line="288" w:lineRule="auto"/>
              <w:ind w:left="422"/>
              <w:jc w:val="both"/>
              <w:rPr>
                <w:sz w:val="26"/>
                <w:lang w:val="vi-VN"/>
              </w:rPr>
            </w:pPr>
            <w:r w:rsidRPr="005A6837">
              <w:rPr>
                <w:sz w:val="26"/>
                <w:highlight w:val="yellow"/>
              </w:rPr>
              <w:t>Thứ tự hiển thị dữ liệu báo cáo trên giao diện: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hực hiện, D</w:t>
            </w:r>
            <w:r>
              <w:rPr>
                <w:sz w:val="26"/>
                <w:highlight w:val="yellow"/>
              </w:rPr>
              <w:t>ữ liệu kế hoạch năm điều chỉnh</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tcPr>
          <w:p w14:paraId="2A65947E" w14:textId="77777777" w:rsidR="00AE4EA7" w:rsidRPr="00D110CF" w:rsidRDefault="00AE4EA7" w:rsidP="002C7681">
            <w:pPr>
              <w:ind w:left="0"/>
              <w:jc w:val="both"/>
              <w:rPr>
                <w:sz w:val="26"/>
                <w:szCs w:val="26"/>
                <w:lang w:val="vi-VN"/>
              </w:rPr>
            </w:pPr>
          </w:p>
        </w:tc>
      </w:tr>
      <w:tr w:rsidR="00AE4EA7" w:rsidRPr="00D110CF" w14:paraId="2A3BA07F" w14:textId="77777777" w:rsidTr="002C7681">
        <w:tc>
          <w:tcPr>
            <w:tcW w:w="4837" w:type="dxa"/>
            <w:shd w:val="clear" w:color="auto" w:fill="auto"/>
          </w:tcPr>
          <w:p w14:paraId="5FDCD6EC" w14:textId="77777777" w:rsidR="00AE4EA7" w:rsidRPr="00D110CF" w:rsidRDefault="00AE4EA7" w:rsidP="00AE4EA7">
            <w:pPr>
              <w:pStyle w:val="ListParagraph"/>
              <w:numPr>
                <w:ilvl w:val="0"/>
                <w:numId w:val="39"/>
              </w:numPr>
              <w:jc w:val="both"/>
              <w:rPr>
                <w:sz w:val="26"/>
                <w:szCs w:val="26"/>
                <w:lang w:val="pt-BR"/>
              </w:rPr>
            </w:pPr>
            <w:r w:rsidRPr="00D110CF">
              <w:rPr>
                <w:sz w:val="26"/>
                <w:szCs w:val="26"/>
                <w:lang w:val="vi-VN"/>
              </w:rPr>
              <w:lastRenderedPageBreak/>
              <w:t xml:space="preserve">Người dùng nhấn nút Xuất báo cáo </w:t>
            </w:r>
          </w:p>
        </w:tc>
        <w:tc>
          <w:tcPr>
            <w:tcW w:w="3839" w:type="dxa"/>
            <w:shd w:val="clear" w:color="auto" w:fill="auto"/>
          </w:tcPr>
          <w:p w14:paraId="3452D8A1" w14:textId="78AB776E" w:rsidR="00AE4EA7" w:rsidRPr="00D110CF" w:rsidRDefault="00AE4EA7" w:rsidP="00DF01B7">
            <w:pPr>
              <w:pStyle w:val="Sothutu-1so"/>
              <w:numPr>
                <w:ilvl w:val="0"/>
                <w:numId w:val="39"/>
              </w:numPr>
              <w:rPr>
                <w:sz w:val="26"/>
                <w:lang w:val="vi-VN"/>
              </w:rPr>
            </w:pPr>
            <w:r w:rsidRPr="00D110CF">
              <w:rPr>
                <w:sz w:val="26"/>
                <w:lang w:val="vi-VN"/>
              </w:rPr>
              <w:t>Hệ thống tải file định dạng xlsx  về máy người dùng. Tên file: [Tên báo cáo_Mã đơn vị_Ngày xuất báo cáo]</w:t>
            </w:r>
          </w:p>
          <w:p w14:paraId="6C20FC67" w14:textId="77777777" w:rsidR="00AE4EA7" w:rsidRPr="00D110CF" w:rsidRDefault="00AE4EA7" w:rsidP="002C7681">
            <w:pPr>
              <w:pStyle w:val="ListParagraph"/>
              <w:numPr>
                <w:ilvl w:val="0"/>
                <w:numId w:val="20"/>
              </w:numPr>
              <w:spacing w:line="288" w:lineRule="auto"/>
              <w:ind w:left="422"/>
              <w:jc w:val="both"/>
              <w:rPr>
                <w:b/>
                <w:sz w:val="26"/>
                <w:szCs w:val="26"/>
                <w:lang w:val="vi-VN"/>
              </w:rPr>
            </w:pPr>
            <w:r w:rsidRPr="00D110CF">
              <w:rPr>
                <w:b/>
                <w:sz w:val="26"/>
                <w:szCs w:val="26"/>
              </w:rPr>
              <w:t>Báo cáo so sánh lũy kế thực hiện với kế hoạch năm điều chỉnh</w:t>
            </w:r>
            <w:r w:rsidRPr="00D110CF">
              <w:rPr>
                <w:b/>
                <w:sz w:val="26"/>
                <w:szCs w:val="26"/>
                <w:lang w:val="vi-VN"/>
              </w:rPr>
              <w:t xml:space="preserve">: </w:t>
            </w:r>
          </w:p>
          <w:p w14:paraId="31502421" w14:textId="77777777" w:rsidR="00C67FB7" w:rsidRPr="00D110CF" w:rsidRDefault="00C67FB7" w:rsidP="00C67FB7">
            <w:pPr>
              <w:pStyle w:val="ListParagraph"/>
              <w:spacing w:line="288" w:lineRule="auto"/>
              <w:ind w:left="422"/>
              <w:jc w:val="both"/>
              <w:rPr>
                <w:sz w:val="26"/>
                <w:szCs w:val="26"/>
                <w:lang w:val="vi-VN"/>
              </w:rPr>
            </w:pPr>
            <w:r w:rsidRPr="00D110CF">
              <w:rPr>
                <w:sz w:val="26"/>
                <w:szCs w:val="26"/>
                <w:lang w:val="vi-VN"/>
              </w:rPr>
              <w:t>Trong đó: Dữ liệu báo cáo lấy từ báo cáo hợp nhất với điều kiện:</w:t>
            </w:r>
          </w:p>
          <w:p w14:paraId="6A86CA05" w14:textId="77777777" w:rsidR="00C67FB7" w:rsidRPr="00D110CF" w:rsidRDefault="00C67FB7" w:rsidP="00C67FB7">
            <w:pPr>
              <w:pStyle w:val="ListParagraph"/>
              <w:spacing w:line="288" w:lineRule="auto"/>
              <w:ind w:left="422"/>
              <w:jc w:val="both"/>
              <w:rPr>
                <w:sz w:val="26"/>
                <w:szCs w:val="26"/>
                <w:lang w:val="vi-VN"/>
              </w:rPr>
            </w:pPr>
            <w:r w:rsidRPr="00D110CF">
              <w:rPr>
                <w:sz w:val="26"/>
                <w:szCs w:val="26"/>
                <w:lang w:val="vi-VN"/>
              </w:rPr>
              <w:t>+ Kỳ báo cáo = kỳ báo cáo người dùng chọn (ví dụ người dùng chọn Kỳ báo cáo tháng 6/2024 thì hệ thống so sánh dữ liệu lũy kế từ tháng 1/2024 đến tháng 6/2024)</w:t>
            </w:r>
          </w:p>
          <w:p w14:paraId="50011F52" w14:textId="77777777" w:rsidR="00C67FB7" w:rsidRPr="00D110CF" w:rsidRDefault="00C67FB7" w:rsidP="00C67FB7">
            <w:pPr>
              <w:pStyle w:val="ListParagraph"/>
              <w:spacing w:line="288" w:lineRule="auto"/>
              <w:ind w:left="422"/>
              <w:jc w:val="both"/>
              <w:rPr>
                <w:sz w:val="26"/>
                <w:szCs w:val="26"/>
                <w:lang w:val="vi-VN"/>
              </w:rPr>
            </w:pPr>
            <w:r w:rsidRPr="00D110CF">
              <w:rPr>
                <w:sz w:val="26"/>
                <w:szCs w:val="26"/>
                <w:lang w:val="vi-VN"/>
              </w:rPr>
              <w:t xml:space="preserve"> + Dữ liệu báo cáo LK thực hiện lấy từ loại dữ liệu: Thực hiện N12 </w:t>
            </w:r>
          </w:p>
          <w:p w14:paraId="6656FAE4" w14:textId="168B4B56" w:rsidR="00EB27DC" w:rsidRPr="00D110CF" w:rsidRDefault="00EB27DC" w:rsidP="00EB27DC">
            <w:pPr>
              <w:pStyle w:val="ListParagraph"/>
              <w:spacing w:line="288" w:lineRule="auto"/>
              <w:ind w:left="422"/>
              <w:jc w:val="both"/>
              <w:rPr>
                <w:sz w:val="26"/>
              </w:rPr>
            </w:pPr>
            <w:r w:rsidRPr="00D110CF">
              <w:rPr>
                <w:sz w:val="26"/>
                <w:szCs w:val="26"/>
              </w:rPr>
              <w:t xml:space="preserve">+ </w:t>
            </w:r>
            <w:r w:rsidR="00C67FB7" w:rsidRPr="00D110CF">
              <w:rPr>
                <w:sz w:val="26"/>
                <w:szCs w:val="26"/>
                <w:lang w:val="vi-VN"/>
              </w:rPr>
              <w:t xml:space="preserve">Dữ liệu báo cáo kế hoạch năm điều chỉnh lấy từ </w:t>
            </w:r>
            <w:commentRangeStart w:id="82"/>
            <w:r w:rsidR="00C67FB7" w:rsidRPr="00D110CF">
              <w:rPr>
                <w:sz w:val="26"/>
                <w:szCs w:val="26"/>
                <w:lang w:val="vi-VN"/>
              </w:rPr>
              <w:t xml:space="preserve">báo cáo </w:t>
            </w:r>
            <w:r w:rsidR="000F56F3" w:rsidRPr="00D110CF">
              <w:rPr>
                <w:sz w:val="26"/>
                <w:szCs w:val="26"/>
              </w:rPr>
              <w:t xml:space="preserve">gần nhất của </w:t>
            </w:r>
            <w:r w:rsidR="00C67FB7" w:rsidRPr="00D110CF">
              <w:rPr>
                <w:sz w:val="26"/>
                <w:szCs w:val="26"/>
                <w:lang w:val="vi-VN"/>
              </w:rPr>
              <w:t>loại dữ liệu: Kế hoạch</w:t>
            </w:r>
            <w:r w:rsidR="000F56F3" w:rsidRPr="00D110CF">
              <w:rPr>
                <w:sz w:val="26"/>
                <w:szCs w:val="26"/>
              </w:rPr>
              <w:t xml:space="preserve">, kỳ báo cáo: báo cáo năm </w:t>
            </w:r>
            <w:commentRangeEnd w:id="82"/>
            <w:r w:rsidR="000F56F3" w:rsidRPr="00D110CF">
              <w:rPr>
                <w:rStyle w:val="CommentReference"/>
                <w:snapToGrid/>
              </w:rPr>
              <w:commentReference w:id="82"/>
            </w:r>
          </w:p>
          <w:p w14:paraId="2D84F935" w14:textId="5DA38CA2" w:rsidR="00AE4EA7" w:rsidRPr="00D110CF" w:rsidRDefault="00AE4EA7" w:rsidP="00C67FB7">
            <w:pPr>
              <w:pStyle w:val="ListParagraph"/>
              <w:numPr>
                <w:ilvl w:val="0"/>
                <w:numId w:val="20"/>
              </w:numPr>
              <w:spacing w:line="288" w:lineRule="auto"/>
              <w:ind w:left="422"/>
              <w:jc w:val="both"/>
              <w:rPr>
                <w:sz w:val="26"/>
              </w:rPr>
            </w:pPr>
            <w:r w:rsidRPr="00D110CF">
              <w:rPr>
                <w:sz w:val="26"/>
                <w:lang w:val="vi-VN"/>
              </w:rPr>
              <w:lastRenderedPageBreak/>
              <w:t xml:space="preserve">Dữ liệu chênh lệch = </w:t>
            </w:r>
            <w:r w:rsidRPr="00D110CF">
              <w:rPr>
                <w:sz w:val="26"/>
              </w:rPr>
              <w:t>Lũy kế t</w:t>
            </w:r>
            <w:r w:rsidRPr="00D110CF">
              <w:rPr>
                <w:sz w:val="26"/>
                <w:lang w:val="vi-VN"/>
              </w:rPr>
              <w:t xml:space="preserve">hực hiện – </w:t>
            </w:r>
            <w:r w:rsidRPr="00D110CF">
              <w:rPr>
                <w:sz w:val="26"/>
              </w:rPr>
              <w:t>Kế hoạch năm điều chỉnh</w:t>
            </w:r>
          </w:p>
          <w:p w14:paraId="615935E7" w14:textId="79CE8CAB" w:rsidR="00AE4EA7" w:rsidRPr="00D110CF" w:rsidRDefault="00AE4EA7" w:rsidP="00C67FB7">
            <w:pPr>
              <w:pStyle w:val="ListParagraph"/>
              <w:numPr>
                <w:ilvl w:val="0"/>
                <w:numId w:val="20"/>
              </w:numPr>
              <w:spacing w:line="288" w:lineRule="auto"/>
              <w:ind w:left="422"/>
              <w:jc w:val="both"/>
              <w:rPr>
                <w:sz w:val="26"/>
                <w:lang w:val="vi-VN"/>
              </w:rPr>
            </w:pPr>
            <w:r w:rsidRPr="00D110CF">
              <w:rPr>
                <w:sz w:val="26"/>
              </w:rPr>
              <w:t xml:space="preserve">  </w:t>
            </w:r>
            <w:r w:rsidRPr="00D110CF">
              <w:rPr>
                <w:sz w:val="26"/>
                <w:lang w:val="vi-VN"/>
              </w:rPr>
              <w:t xml:space="preserve">Tỷ lệ </w:t>
            </w:r>
            <w:r w:rsidRPr="00D110CF">
              <w:rPr>
                <w:sz w:val="26"/>
              </w:rPr>
              <w:t>hoàn thành kế hoạch</w:t>
            </w:r>
            <w:r w:rsidRPr="00D110CF">
              <w:rPr>
                <w:sz w:val="26"/>
                <w:lang w:val="vi-VN"/>
              </w:rPr>
              <w:t>: tỷ lệ %= (lũy kế thực hiện/</w:t>
            </w:r>
            <w:r w:rsidRPr="00D110CF">
              <w:rPr>
                <w:sz w:val="26"/>
              </w:rPr>
              <w:t>Kế hoạch năm điều chỉnh</w:t>
            </w:r>
            <w:r w:rsidRPr="00D110CF">
              <w:rPr>
                <w:sz w:val="26"/>
                <w:lang w:val="vi-VN"/>
              </w:rPr>
              <w:t>) x 100%</w:t>
            </w:r>
          </w:p>
          <w:p w14:paraId="5E8CB6C3" w14:textId="77777777" w:rsidR="00AE4EA7" w:rsidRDefault="00AE4EA7" w:rsidP="002C7681">
            <w:pPr>
              <w:pStyle w:val="Sothutu-1so"/>
              <w:ind w:left="422"/>
              <w:rPr>
                <w:color w:val="212121"/>
                <w:sz w:val="26"/>
                <w:lang w:val="vi-VN"/>
              </w:rPr>
            </w:pPr>
            <w:r w:rsidRPr="00D110CF">
              <w:rPr>
                <w:sz w:val="26"/>
              </w:rPr>
              <w:t xml:space="preserve">+ Template: </w:t>
            </w:r>
            <w:r w:rsidRPr="00D110CF">
              <w:rPr>
                <w:sz w:val="26"/>
              </w:rPr>
              <w:object w:dxaOrig="1539" w:dyaOrig="997" w14:anchorId="77700C07">
                <v:shape id="_x0000_i1036" type="#_x0000_t75" style="width:78.05pt;height:49.45pt" o:ole="">
                  <v:imagedata r:id="rId45" o:title=""/>
                </v:shape>
                <o:OLEObject Type="Embed" ProgID="Excel.Sheet.12" ShapeID="_x0000_i1036" DrawAspect="Icon" ObjectID="_1789483130" r:id="rId46"/>
              </w:object>
            </w:r>
            <w:r w:rsidRPr="00D110CF">
              <w:rPr>
                <w:color w:val="212121"/>
                <w:sz w:val="26"/>
                <w:lang w:val="vi-VN"/>
              </w:rPr>
              <w:t xml:space="preserve"> </w:t>
            </w:r>
          </w:p>
          <w:p w14:paraId="3675BBFB" w14:textId="30C8ABE4" w:rsidR="00992321" w:rsidRPr="00D110CF" w:rsidRDefault="00992321" w:rsidP="000B2B58">
            <w:pPr>
              <w:pStyle w:val="ListParagraph"/>
              <w:numPr>
                <w:ilvl w:val="0"/>
                <w:numId w:val="20"/>
              </w:numPr>
              <w:spacing w:line="288" w:lineRule="auto"/>
              <w:ind w:left="422"/>
              <w:jc w:val="both"/>
              <w:rPr>
                <w:sz w:val="26"/>
              </w:rPr>
            </w:pPr>
            <w:r w:rsidRPr="00992321">
              <w:rPr>
                <w:sz w:val="26"/>
                <w:lang w:val="vi-VN"/>
              </w:rPr>
              <w:t>Thứ</w:t>
            </w:r>
            <w:r w:rsidRPr="005A6837">
              <w:rPr>
                <w:sz w:val="26"/>
                <w:highlight w:val="yellow"/>
              </w:rPr>
              <w:t xml:space="preserve"> tự hiển thị dữ liệu báo cáo: Dữ liệu</w:t>
            </w:r>
            <w:r>
              <w:rPr>
                <w:sz w:val="26"/>
                <w:highlight w:val="yellow"/>
              </w:rPr>
              <w:t xml:space="preserve"> LK</w:t>
            </w:r>
            <w:r w:rsidRPr="005A6837">
              <w:rPr>
                <w:sz w:val="26"/>
                <w:highlight w:val="yellow"/>
              </w:rPr>
              <w:t xml:space="preserve"> </w:t>
            </w:r>
            <w:r>
              <w:rPr>
                <w:sz w:val="26"/>
                <w:highlight w:val="yellow"/>
              </w:rPr>
              <w:t>t</w:t>
            </w:r>
            <w:r w:rsidRPr="005A6837">
              <w:rPr>
                <w:sz w:val="26"/>
                <w:highlight w:val="yellow"/>
              </w:rPr>
              <w:t>hực hiện, D</w:t>
            </w:r>
            <w:r>
              <w:rPr>
                <w:sz w:val="26"/>
                <w:highlight w:val="yellow"/>
              </w:rPr>
              <w:t>ữ liệu kế hoạch năm điều chỉnh</w:t>
            </w:r>
            <w:r w:rsidRPr="005A6837">
              <w:rPr>
                <w:sz w:val="26"/>
                <w:highlight w:val="yellow"/>
              </w:rPr>
              <w:t>, Dữ liệu chênh lệch, T</w:t>
            </w:r>
            <w:r>
              <w:rPr>
                <w:sz w:val="26"/>
                <w:highlight w:val="yellow"/>
              </w:rPr>
              <w:t xml:space="preserve">ỷ lệ </w:t>
            </w:r>
            <w:r>
              <w:rPr>
                <w:sz w:val="26"/>
              </w:rPr>
              <w:t>hoàn thành kế hoạch</w:t>
            </w:r>
          </w:p>
        </w:tc>
        <w:tc>
          <w:tcPr>
            <w:tcW w:w="684" w:type="dxa"/>
            <w:shd w:val="clear" w:color="auto" w:fill="auto"/>
          </w:tcPr>
          <w:p w14:paraId="5DB95696" w14:textId="77777777" w:rsidR="00AE4EA7" w:rsidRPr="00D110CF" w:rsidRDefault="00AE4EA7" w:rsidP="002C7681">
            <w:pPr>
              <w:jc w:val="both"/>
              <w:rPr>
                <w:sz w:val="26"/>
                <w:szCs w:val="26"/>
                <w:lang w:val="pt-BR"/>
              </w:rPr>
            </w:pPr>
          </w:p>
        </w:tc>
      </w:tr>
      <w:tr w:rsidR="00AE4EA7" w:rsidRPr="00D110CF" w14:paraId="5159B4DC" w14:textId="77777777" w:rsidTr="002C7681">
        <w:tc>
          <w:tcPr>
            <w:tcW w:w="4837" w:type="dxa"/>
            <w:shd w:val="clear" w:color="auto" w:fill="auto"/>
          </w:tcPr>
          <w:p w14:paraId="4C88E01C" w14:textId="77777777" w:rsidR="00AE4EA7" w:rsidRPr="00D110CF" w:rsidRDefault="00AE4EA7" w:rsidP="002C7681">
            <w:pPr>
              <w:pStyle w:val="ListParagraph"/>
              <w:jc w:val="both"/>
              <w:rPr>
                <w:sz w:val="26"/>
                <w:szCs w:val="26"/>
                <w:lang w:val="vi-VN"/>
              </w:rPr>
            </w:pPr>
          </w:p>
        </w:tc>
        <w:tc>
          <w:tcPr>
            <w:tcW w:w="3839" w:type="dxa"/>
            <w:shd w:val="clear" w:color="auto" w:fill="auto"/>
          </w:tcPr>
          <w:p w14:paraId="3A0A5FF3" w14:textId="77777777" w:rsidR="00AE4EA7" w:rsidRPr="00D110CF" w:rsidRDefault="00AE4EA7" w:rsidP="002C7681">
            <w:pPr>
              <w:pStyle w:val="Sothutu-1so"/>
              <w:rPr>
                <w:sz w:val="26"/>
                <w:lang w:val="vi-VN"/>
              </w:rPr>
            </w:pPr>
            <w:r w:rsidRPr="00D110CF">
              <w:rPr>
                <w:sz w:val="26"/>
                <w:lang w:val="vi-VN"/>
              </w:rPr>
              <w:t>Lưu ý:</w:t>
            </w:r>
          </w:p>
          <w:p w14:paraId="3B0FB595" w14:textId="77777777" w:rsidR="00AE4EA7" w:rsidRPr="00D110CF" w:rsidRDefault="00AE4EA7" w:rsidP="002C7681">
            <w:pPr>
              <w:pStyle w:val="Sothutu-1so"/>
              <w:ind w:firstLine="461"/>
              <w:rPr>
                <w:sz w:val="26"/>
                <w:lang w:val="vi-VN"/>
              </w:rPr>
            </w:pPr>
            <w:r w:rsidRPr="00D110CF">
              <w:rPr>
                <w:sz w:val="26"/>
                <w:lang w:val="vi-VN"/>
              </w:rPr>
              <w:t>o</w:t>
            </w:r>
            <w:r w:rsidRPr="00D110CF">
              <w:rPr>
                <w:sz w:val="26"/>
                <w:lang w:val="vi-VN"/>
              </w:rPr>
              <w:tab/>
              <w:t>Text lề trái, Số lề phải</w:t>
            </w:r>
          </w:p>
          <w:p w14:paraId="64B5F9D5" w14:textId="77777777" w:rsidR="00AE4EA7" w:rsidRPr="00D110CF" w:rsidRDefault="00AE4EA7" w:rsidP="002C7681">
            <w:pPr>
              <w:pStyle w:val="Sothutu-1so"/>
              <w:ind w:left="461"/>
              <w:rPr>
                <w:sz w:val="26"/>
                <w:lang w:val="vi-VN"/>
              </w:rPr>
            </w:pPr>
            <w:r w:rsidRPr="00D110CF">
              <w:rPr>
                <w:sz w:val="26"/>
                <w:lang w:val="vi-VN"/>
              </w:rPr>
              <w:t>o</w:t>
            </w:r>
            <w:r w:rsidRPr="00D110CF">
              <w:rPr>
                <w:sz w:val="26"/>
                <w:lang w:val="vi-VN"/>
              </w:rPr>
              <w:tab/>
              <w:t>Tỷ lệ để dạng % (định dạng gồm ký tự %)</w:t>
            </w:r>
          </w:p>
          <w:p w14:paraId="343E3F04" w14:textId="77777777" w:rsidR="00AE4EA7" w:rsidRPr="00D110CF" w:rsidRDefault="00AE4EA7" w:rsidP="002C7681">
            <w:pPr>
              <w:pStyle w:val="Sothutu-1so"/>
              <w:ind w:firstLine="461"/>
              <w:rPr>
                <w:color w:val="212121"/>
                <w:sz w:val="26"/>
                <w:lang w:val="vi-VN"/>
              </w:rPr>
            </w:pPr>
            <w:r w:rsidRPr="00D110CF">
              <w:rPr>
                <w:color w:val="212121"/>
                <w:sz w:val="26"/>
                <w:lang w:val="vi-VN"/>
              </w:rPr>
              <w:t>o</w:t>
            </w:r>
            <w:r w:rsidRPr="00D110CF">
              <w:rPr>
                <w:color w:val="FF0000"/>
                <w:sz w:val="26"/>
                <w:lang w:val="vi-VN"/>
              </w:rPr>
              <w:tab/>
            </w:r>
            <w:r w:rsidRPr="00D110CF">
              <w:rPr>
                <w:color w:val="212121"/>
                <w:sz w:val="26"/>
                <w:lang w:val="vi-VN"/>
              </w:rPr>
              <w:t xml:space="preserve">Bôi đỏ 3 chỉ tiêu sau nếu âm (chênh lệch) (bôi cả tên chỉ tiêu, giá trị, chênh lệch, tỷ lệ %): </w:t>
            </w:r>
          </w:p>
          <w:p w14:paraId="53043FBD" w14:textId="77777777" w:rsidR="00AE4EA7" w:rsidRPr="00D110CF" w:rsidRDefault="00AE4EA7" w:rsidP="002C7681">
            <w:pPr>
              <w:pStyle w:val="Sothutu-1so"/>
              <w:ind w:firstLine="461"/>
              <w:rPr>
                <w:color w:val="212121"/>
                <w:sz w:val="26"/>
              </w:rPr>
            </w:pPr>
            <w:r w:rsidRPr="00D110CF">
              <w:rPr>
                <w:color w:val="212121"/>
                <w:sz w:val="26"/>
              </w:rPr>
              <w:t xml:space="preserve">- </w:t>
            </w:r>
            <w:r w:rsidRPr="00D110CF">
              <w:rPr>
                <w:color w:val="212121"/>
                <w:sz w:val="26"/>
                <w:lang w:val="vi-VN"/>
              </w:rPr>
              <w:t>Tổng doanh thu</w:t>
            </w:r>
            <w:r w:rsidRPr="00D110CF">
              <w:rPr>
                <w:color w:val="212121"/>
                <w:sz w:val="26"/>
              </w:rPr>
              <w:t>: code 1</w:t>
            </w:r>
          </w:p>
          <w:p w14:paraId="650E13D8" w14:textId="77777777" w:rsidR="00AE4EA7" w:rsidRPr="00D110CF" w:rsidRDefault="00AE4EA7" w:rsidP="002C7681">
            <w:pPr>
              <w:pStyle w:val="Sothutu-1so"/>
              <w:ind w:firstLine="461"/>
              <w:rPr>
                <w:color w:val="212121"/>
                <w:sz w:val="26"/>
                <w:lang w:val="vi-VN"/>
              </w:rPr>
            </w:pPr>
            <w:r w:rsidRPr="00D110CF">
              <w:rPr>
                <w:color w:val="212121"/>
                <w:sz w:val="26"/>
                <w:lang w:val="vi-VN"/>
              </w:rPr>
              <w:t>- EBT (lợi nhuận kế toán trước thuế TNDN) từ hoạt động kinh doanh</w:t>
            </w:r>
            <w:r w:rsidRPr="00D110CF">
              <w:rPr>
                <w:color w:val="212121"/>
                <w:sz w:val="26"/>
              </w:rPr>
              <w:t>: code 63</w:t>
            </w:r>
            <w:r w:rsidRPr="00D110CF">
              <w:rPr>
                <w:color w:val="212121"/>
                <w:sz w:val="26"/>
                <w:lang w:val="vi-VN"/>
              </w:rPr>
              <w:t xml:space="preserve"> </w:t>
            </w:r>
          </w:p>
          <w:p w14:paraId="681C2BAB" w14:textId="77777777" w:rsidR="00AE4EA7" w:rsidRPr="00D110CF" w:rsidRDefault="00AE4EA7" w:rsidP="002C7681">
            <w:pPr>
              <w:pStyle w:val="Sothutu-1so"/>
              <w:ind w:firstLine="461"/>
              <w:rPr>
                <w:sz w:val="26"/>
                <w:lang w:val="vi-VN"/>
              </w:rPr>
            </w:pPr>
            <w:r w:rsidRPr="00D110CF">
              <w:rPr>
                <w:color w:val="212121"/>
                <w:sz w:val="26"/>
              </w:rPr>
              <w:t xml:space="preserve">- </w:t>
            </w:r>
            <w:r w:rsidRPr="00D110CF">
              <w:rPr>
                <w:color w:val="212121"/>
                <w:sz w:val="26"/>
                <w:lang w:val="vi-VN"/>
              </w:rPr>
              <w:t>Dòng tiền ròng từ hoạt động SXKD (Theo tỷ giá quy đổi trung bình mua và bán)</w:t>
            </w:r>
            <w:r w:rsidRPr="00D110CF">
              <w:rPr>
                <w:color w:val="212121"/>
                <w:sz w:val="26"/>
              </w:rPr>
              <w:t>: code 81</w:t>
            </w:r>
            <w:r w:rsidRPr="00D110CF">
              <w:rPr>
                <w:color w:val="212121"/>
                <w:sz w:val="26"/>
                <w:lang w:val="vi-VN"/>
              </w:rPr>
              <w:t xml:space="preserve">  </w:t>
            </w:r>
          </w:p>
        </w:tc>
        <w:tc>
          <w:tcPr>
            <w:tcW w:w="684" w:type="dxa"/>
            <w:shd w:val="clear" w:color="auto" w:fill="auto"/>
          </w:tcPr>
          <w:p w14:paraId="1BC43609" w14:textId="77777777" w:rsidR="00AE4EA7" w:rsidRPr="00D110CF" w:rsidRDefault="00AE4EA7" w:rsidP="002C7681">
            <w:pPr>
              <w:jc w:val="both"/>
              <w:rPr>
                <w:sz w:val="26"/>
                <w:szCs w:val="26"/>
                <w:lang w:val="pt-BR"/>
              </w:rPr>
            </w:pPr>
          </w:p>
        </w:tc>
      </w:tr>
      <w:tr w:rsidR="00AE4EA7" w:rsidRPr="00D110CF" w14:paraId="3C6D2072" w14:textId="77777777" w:rsidTr="002C7681">
        <w:tc>
          <w:tcPr>
            <w:tcW w:w="4837" w:type="dxa"/>
            <w:shd w:val="pct10" w:color="auto" w:fill="auto"/>
          </w:tcPr>
          <w:p w14:paraId="797C4199" w14:textId="77777777" w:rsidR="00AE4EA7" w:rsidRPr="00D110CF" w:rsidRDefault="00AE4EA7" w:rsidP="002C7681">
            <w:pPr>
              <w:jc w:val="both"/>
              <w:rPr>
                <w:sz w:val="26"/>
                <w:szCs w:val="26"/>
                <w:lang w:val="pt-BR"/>
              </w:rPr>
            </w:pPr>
          </w:p>
        </w:tc>
        <w:tc>
          <w:tcPr>
            <w:tcW w:w="3839" w:type="dxa"/>
            <w:shd w:val="pct10" w:color="auto" w:fill="auto"/>
          </w:tcPr>
          <w:p w14:paraId="2EED7714" w14:textId="77777777" w:rsidR="00AE4EA7" w:rsidRPr="00D110CF" w:rsidRDefault="00AE4EA7" w:rsidP="002C7681">
            <w:pPr>
              <w:jc w:val="both"/>
              <w:rPr>
                <w:sz w:val="26"/>
                <w:szCs w:val="26"/>
                <w:lang w:val="pt-BR"/>
              </w:rPr>
            </w:pPr>
          </w:p>
        </w:tc>
        <w:tc>
          <w:tcPr>
            <w:tcW w:w="684" w:type="dxa"/>
            <w:shd w:val="pct10" w:color="auto" w:fill="auto"/>
          </w:tcPr>
          <w:p w14:paraId="66FE14B4" w14:textId="77777777" w:rsidR="00AE4EA7" w:rsidRPr="00D110CF" w:rsidRDefault="00AE4EA7" w:rsidP="002C7681">
            <w:pPr>
              <w:jc w:val="both"/>
              <w:rPr>
                <w:sz w:val="26"/>
                <w:szCs w:val="26"/>
                <w:lang w:val="pt-BR"/>
              </w:rPr>
            </w:pPr>
          </w:p>
        </w:tc>
      </w:tr>
    </w:tbl>
    <w:p w14:paraId="41829433" w14:textId="77777777" w:rsidR="00AE4EA7" w:rsidRPr="00D110CF" w:rsidRDefault="00AE4EA7" w:rsidP="00AE4EA7">
      <w:pPr>
        <w:pStyle w:val="Heading5"/>
        <w:tabs>
          <w:tab w:val="clear" w:pos="4248"/>
          <w:tab w:val="num" w:pos="3690"/>
        </w:tabs>
        <w:spacing w:line="240" w:lineRule="auto"/>
        <w:ind w:left="1980" w:hanging="1260"/>
        <w:rPr>
          <w:sz w:val="26"/>
          <w:szCs w:val="26"/>
          <w:lang w:eastAsia="ar-SA"/>
        </w:rPr>
      </w:pPr>
      <w:r w:rsidRPr="00D110CF">
        <w:rPr>
          <w:sz w:val="26"/>
          <w:szCs w:val="26"/>
          <w:lang w:eastAsia="ar-SA"/>
        </w:rPr>
        <w:t>Mô tả dòng sự kiện phụ (Alternative Flow)</w:t>
      </w:r>
    </w:p>
    <w:p w14:paraId="39E3992D" w14:textId="4FA3BB66" w:rsidR="00AE4EA7" w:rsidRPr="00D110CF" w:rsidRDefault="00AE4EA7" w:rsidP="00257D71">
      <w:pPr>
        <w:ind w:left="0"/>
        <w:rPr>
          <w:color w:val="000000" w:themeColor="text1"/>
          <w:sz w:val="26"/>
          <w:szCs w:val="26"/>
        </w:rPr>
      </w:pPr>
      <w:r w:rsidRPr="00D110CF">
        <w:rPr>
          <w:color w:val="000000" w:themeColor="text1"/>
          <w:sz w:val="26"/>
          <w:szCs w:val="26"/>
        </w:rPr>
        <w:t>Chức năng không có luồng sự kiện phụ</w:t>
      </w:r>
    </w:p>
    <w:p w14:paraId="06B3109C" w14:textId="77777777" w:rsidR="00DF01B7" w:rsidRPr="00D110CF" w:rsidRDefault="00DF01B7" w:rsidP="00DF01B7">
      <w:pPr>
        <w:pStyle w:val="Heading5"/>
        <w:tabs>
          <w:tab w:val="clear" w:pos="4248"/>
          <w:tab w:val="num" w:pos="3690"/>
        </w:tabs>
        <w:spacing w:line="240" w:lineRule="auto"/>
        <w:ind w:left="1980" w:hanging="1260"/>
        <w:rPr>
          <w:lang w:eastAsia="ar-SA"/>
        </w:rPr>
      </w:pPr>
      <w:r w:rsidRPr="00D110CF">
        <w:rPr>
          <w:sz w:val="26"/>
          <w:szCs w:val="26"/>
          <w:lang w:eastAsia="ar-SA"/>
        </w:rPr>
        <w:t>Ghi chú</w:t>
      </w:r>
    </w:p>
    <w:p w14:paraId="3D8E6E92" w14:textId="16F31681" w:rsidR="00DF01B7" w:rsidRPr="00D110CF" w:rsidRDefault="00DF01B7" w:rsidP="00DF01B7">
      <w:pPr>
        <w:ind w:left="0"/>
        <w:rPr>
          <w:lang w:eastAsia="ar-SA"/>
        </w:rPr>
      </w:pPr>
      <w:r w:rsidRPr="00D110CF">
        <w:rPr>
          <w:sz w:val="26"/>
          <w:szCs w:val="26"/>
          <w:lang w:eastAsia="ar-SA"/>
        </w:rPr>
        <w:t>Danh</w:t>
      </w:r>
      <w:r w:rsidRPr="00D110CF">
        <w:rPr>
          <w:lang w:eastAsia="ar-SA"/>
        </w:rPr>
        <w:t xml:space="preserve"> sách code và chỉ tiêu tương ứng: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3147"/>
        <w:gridCol w:w="4768"/>
        <w:gridCol w:w="762"/>
      </w:tblGrid>
      <w:tr w:rsidR="00DF01B7" w:rsidRPr="00D110CF" w14:paraId="349AC3BE" w14:textId="77777777" w:rsidTr="002C7681">
        <w:trPr>
          <w:trHeight w:val="315"/>
        </w:trPr>
        <w:tc>
          <w:tcPr>
            <w:tcW w:w="267" w:type="pct"/>
            <w:shd w:val="clear" w:color="auto" w:fill="9BBB59" w:themeFill="accent3"/>
            <w:vAlign w:val="center"/>
            <w:hideMark/>
          </w:tcPr>
          <w:p w14:paraId="1C34B5D3"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lastRenderedPageBreak/>
              <w:t>STT</w:t>
            </w:r>
          </w:p>
        </w:tc>
        <w:tc>
          <w:tcPr>
            <w:tcW w:w="1714" w:type="pct"/>
            <w:shd w:val="clear" w:color="auto" w:fill="9BBB59" w:themeFill="accent3"/>
            <w:vAlign w:val="center"/>
            <w:hideMark/>
          </w:tcPr>
          <w:p w14:paraId="2D3030E0"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Chỉ tiêu (ENG)</w:t>
            </w:r>
          </w:p>
        </w:tc>
        <w:tc>
          <w:tcPr>
            <w:tcW w:w="2581" w:type="pct"/>
            <w:shd w:val="clear" w:color="auto" w:fill="9BBB59" w:themeFill="accent3"/>
            <w:vAlign w:val="center"/>
            <w:hideMark/>
          </w:tcPr>
          <w:p w14:paraId="2CCFD752"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Chỉ tiêu (VNM)</w:t>
            </w:r>
          </w:p>
        </w:tc>
        <w:tc>
          <w:tcPr>
            <w:tcW w:w="438" w:type="pct"/>
            <w:shd w:val="clear" w:color="auto" w:fill="9BBB59" w:themeFill="accent3"/>
            <w:vAlign w:val="center"/>
            <w:hideMark/>
          </w:tcPr>
          <w:p w14:paraId="3C842561"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Code</w:t>
            </w:r>
          </w:p>
        </w:tc>
      </w:tr>
      <w:tr w:rsidR="00DF01B7" w:rsidRPr="00D110CF" w14:paraId="56F401EA" w14:textId="77777777" w:rsidTr="002C7681">
        <w:trPr>
          <w:trHeight w:val="315"/>
        </w:trPr>
        <w:tc>
          <w:tcPr>
            <w:tcW w:w="267" w:type="pct"/>
            <w:shd w:val="clear" w:color="FBE4D5" w:fill="FBE4D5"/>
            <w:vAlign w:val="center"/>
          </w:tcPr>
          <w:p w14:paraId="30543122"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1</w:t>
            </w:r>
          </w:p>
        </w:tc>
        <w:tc>
          <w:tcPr>
            <w:tcW w:w="1714" w:type="pct"/>
            <w:shd w:val="clear" w:color="FBE4D5" w:fill="FBE4D5"/>
            <w:vAlign w:val="center"/>
          </w:tcPr>
          <w:p w14:paraId="28EDA86A"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Total revenue</w:t>
            </w:r>
          </w:p>
        </w:tc>
        <w:tc>
          <w:tcPr>
            <w:tcW w:w="2581" w:type="pct"/>
            <w:shd w:val="clear" w:color="FBE4D5" w:fill="FBE4D5"/>
            <w:vAlign w:val="center"/>
          </w:tcPr>
          <w:p w14:paraId="4062B3CA"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Tổng doanh thu</w:t>
            </w:r>
          </w:p>
        </w:tc>
        <w:tc>
          <w:tcPr>
            <w:tcW w:w="438" w:type="pct"/>
            <w:shd w:val="clear" w:color="FBE4D5" w:fill="FBE4D5"/>
            <w:vAlign w:val="center"/>
          </w:tcPr>
          <w:p w14:paraId="25981896"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1</w:t>
            </w:r>
          </w:p>
        </w:tc>
      </w:tr>
      <w:tr w:rsidR="00DF01B7" w:rsidRPr="00D110CF" w14:paraId="3D9977B4" w14:textId="77777777" w:rsidTr="002C7681">
        <w:trPr>
          <w:trHeight w:val="315"/>
        </w:trPr>
        <w:tc>
          <w:tcPr>
            <w:tcW w:w="267" w:type="pct"/>
            <w:shd w:val="clear" w:color="auto" w:fill="auto"/>
            <w:vAlign w:val="center"/>
            <w:hideMark/>
          </w:tcPr>
          <w:p w14:paraId="69FA5C8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w:t>
            </w:r>
          </w:p>
        </w:tc>
        <w:tc>
          <w:tcPr>
            <w:tcW w:w="1714" w:type="pct"/>
            <w:shd w:val="clear" w:color="auto" w:fill="auto"/>
            <w:vAlign w:val="center"/>
            <w:hideMark/>
          </w:tcPr>
          <w:p w14:paraId="44BC7DCF"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Total revenue (Excluding unrealized deferred tax)</w:t>
            </w:r>
          </w:p>
        </w:tc>
        <w:tc>
          <w:tcPr>
            <w:tcW w:w="2581" w:type="pct"/>
            <w:shd w:val="clear" w:color="auto" w:fill="auto"/>
            <w:vAlign w:val="center"/>
            <w:hideMark/>
          </w:tcPr>
          <w:p w14:paraId="0E335514"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Tổng doanh thu ( Loại trừ CLTG chưa thực hiện)</w:t>
            </w:r>
          </w:p>
        </w:tc>
        <w:tc>
          <w:tcPr>
            <w:tcW w:w="438" w:type="pct"/>
            <w:shd w:val="clear" w:color="auto" w:fill="auto"/>
            <w:vAlign w:val="center"/>
            <w:hideMark/>
          </w:tcPr>
          <w:p w14:paraId="6253A2C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w:t>
            </w:r>
          </w:p>
        </w:tc>
      </w:tr>
      <w:tr w:rsidR="00DF01B7" w:rsidRPr="00D110CF" w14:paraId="7B07B4D8" w14:textId="77777777" w:rsidTr="002C7681">
        <w:trPr>
          <w:trHeight w:val="315"/>
        </w:trPr>
        <w:tc>
          <w:tcPr>
            <w:tcW w:w="267" w:type="pct"/>
            <w:shd w:val="clear" w:color="auto" w:fill="auto"/>
            <w:vAlign w:val="center"/>
            <w:hideMark/>
          </w:tcPr>
          <w:p w14:paraId="4391F714"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w:t>
            </w:r>
          </w:p>
        </w:tc>
        <w:tc>
          <w:tcPr>
            <w:tcW w:w="1714" w:type="pct"/>
            <w:shd w:val="clear" w:color="auto" w:fill="auto"/>
            <w:vAlign w:val="center"/>
            <w:hideMark/>
          </w:tcPr>
          <w:p w14:paraId="51C0871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Total revenue (Excluding deferred tax)</w:t>
            </w:r>
          </w:p>
        </w:tc>
        <w:tc>
          <w:tcPr>
            <w:tcW w:w="2581" w:type="pct"/>
            <w:shd w:val="clear" w:color="auto" w:fill="auto"/>
            <w:vAlign w:val="center"/>
            <w:hideMark/>
          </w:tcPr>
          <w:p w14:paraId="620A77FB"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Tổng doanh thu ( Loại trừ CLTG)</w:t>
            </w:r>
          </w:p>
        </w:tc>
        <w:tc>
          <w:tcPr>
            <w:tcW w:w="438" w:type="pct"/>
            <w:shd w:val="clear" w:color="auto" w:fill="auto"/>
            <w:vAlign w:val="center"/>
            <w:hideMark/>
          </w:tcPr>
          <w:p w14:paraId="46A9CC19"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w:t>
            </w:r>
          </w:p>
        </w:tc>
      </w:tr>
      <w:tr w:rsidR="00DF01B7" w:rsidRPr="00D110CF" w14:paraId="79F03AAC" w14:textId="77777777" w:rsidTr="002C7681">
        <w:trPr>
          <w:trHeight w:val="315"/>
        </w:trPr>
        <w:tc>
          <w:tcPr>
            <w:tcW w:w="267" w:type="pct"/>
            <w:shd w:val="clear" w:color="auto" w:fill="auto"/>
            <w:vAlign w:val="center"/>
            <w:hideMark/>
          </w:tcPr>
          <w:p w14:paraId="71B1B38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w:t>
            </w:r>
          </w:p>
        </w:tc>
        <w:tc>
          <w:tcPr>
            <w:tcW w:w="1714" w:type="pct"/>
            <w:shd w:val="clear" w:color="auto" w:fill="auto"/>
            <w:vAlign w:val="center"/>
            <w:hideMark/>
          </w:tcPr>
          <w:p w14:paraId="49416C5B"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Sales and service revenue</w:t>
            </w:r>
          </w:p>
        </w:tc>
        <w:tc>
          <w:tcPr>
            <w:tcW w:w="2581" w:type="pct"/>
            <w:shd w:val="clear" w:color="auto" w:fill="auto"/>
            <w:vAlign w:val="center"/>
            <w:hideMark/>
          </w:tcPr>
          <w:p w14:paraId="6DE6B3F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Doanh thu bán hàng và cung cấp dịch vụ</w:t>
            </w:r>
          </w:p>
        </w:tc>
        <w:tc>
          <w:tcPr>
            <w:tcW w:w="438" w:type="pct"/>
            <w:shd w:val="clear" w:color="auto" w:fill="auto"/>
            <w:vAlign w:val="center"/>
            <w:hideMark/>
          </w:tcPr>
          <w:p w14:paraId="469269C3"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w:t>
            </w:r>
          </w:p>
        </w:tc>
      </w:tr>
      <w:tr w:rsidR="00DF01B7" w:rsidRPr="00D110CF" w14:paraId="067A5DD5" w14:textId="77777777" w:rsidTr="002C7681">
        <w:trPr>
          <w:trHeight w:val="315"/>
        </w:trPr>
        <w:tc>
          <w:tcPr>
            <w:tcW w:w="267" w:type="pct"/>
            <w:shd w:val="clear" w:color="auto" w:fill="auto"/>
            <w:vAlign w:val="center"/>
            <w:hideMark/>
          </w:tcPr>
          <w:p w14:paraId="1007DAB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w:t>
            </w:r>
          </w:p>
        </w:tc>
        <w:tc>
          <w:tcPr>
            <w:tcW w:w="1714" w:type="pct"/>
            <w:shd w:val="clear" w:color="auto" w:fill="auto"/>
            <w:vAlign w:val="center"/>
            <w:hideMark/>
          </w:tcPr>
          <w:p w14:paraId="185E4645"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Prepaid consumption</w:t>
            </w:r>
          </w:p>
        </w:tc>
        <w:tc>
          <w:tcPr>
            <w:tcW w:w="2581" w:type="pct"/>
            <w:shd w:val="clear" w:color="auto" w:fill="auto"/>
            <w:vAlign w:val="center"/>
            <w:hideMark/>
          </w:tcPr>
          <w:p w14:paraId="73BA89D9"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Tiêu dùng trả trước</w:t>
            </w:r>
          </w:p>
        </w:tc>
        <w:tc>
          <w:tcPr>
            <w:tcW w:w="438" w:type="pct"/>
            <w:shd w:val="clear" w:color="auto" w:fill="auto"/>
            <w:vAlign w:val="center"/>
            <w:hideMark/>
          </w:tcPr>
          <w:p w14:paraId="5647404B"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w:t>
            </w:r>
          </w:p>
        </w:tc>
      </w:tr>
      <w:tr w:rsidR="00DF01B7" w:rsidRPr="00D110CF" w14:paraId="6F7A41F4" w14:textId="77777777" w:rsidTr="002C7681">
        <w:trPr>
          <w:trHeight w:val="315"/>
        </w:trPr>
        <w:tc>
          <w:tcPr>
            <w:tcW w:w="267" w:type="pct"/>
            <w:shd w:val="clear" w:color="auto" w:fill="auto"/>
            <w:vAlign w:val="center"/>
            <w:hideMark/>
          </w:tcPr>
          <w:p w14:paraId="1F6E6D0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w:t>
            </w:r>
          </w:p>
        </w:tc>
        <w:tc>
          <w:tcPr>
            <w:tcW w:w="1714" w:type="pct"/>
            <w:shd w:val="clear" w:color="auto" w:fill="auto"/>
            <w:vAlign w:val="center"/>
            <w:hideMark/>
          </w:tcPr>
          <w:p w14:paraId="6A59654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Revenue from SIM, kit, activation fee</w:t>
            </w:r>
          </w:p>
        </w:tc>
        <w:tc>
          <w:tcPr>
            <w:tcW w:w="2581" w:type="pct"/>
            <w:shd w:val="clear" w:color="auto" w:fill="auto"/>
            <w:vAlign w:val="center"/>
            <w:hideMark/>
          </w:tcPr>
          <w:p w14:paraId="0290514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Doanh thu từ sim, kít, phí kích hoạt</w:t>
            </w:r>
          </w:p>
        </w:tc>
        <w:tc>
          <w:tcPr>
            <w:tcW w:w="438" w:type="pct"/>
            <w:shd w:val="clear" w:color="auto" w:fill="auto"/>
            <w:vAlign w:val="center"/>
            <w:hideMark/>
          </w:tcPr>
          <w:p w14:paraId="758AF8D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7</w:t>
            </w:r>
          </w:p>
        </w:tc>
      </w:tr>
      <w:tr w:rsidR="00DF01B7" w:rsidRPr="00D110CF" w14:paraId="59679D44" w14:textId="77777777" w:rsidTr="002C7681">
        <w:trPr>
          <w:trHeight w:val="315"/>
        </w:trPr>
        <w:tc>
          <w:tcPr>
            <w:tcW w:w="267" w:type="pct"/>
            <w:shd w:val="clear" w:color="auto" w:fill="auto"/>
            <w:vAlign w:val="center"/>
            <w:hideMark/>
          </w:tcPr>
          <w:p w14:paraId="40410E6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7</w:t>
            </w:r>
          </w:p>
        </w:tc>
        <w:tc>
          <w:tcPr>
            <w:tcW w:w="1714" w:type="pct"/>
            <w:shd w:val="clear" w:color="auto" w:fill="auto"/>
            <w:vAlign w:val="center"/>
            <w:hideMark/>
          </w:tcPr>
          <w:p w14:paraId="1AD13F89"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Revenue from Homephone, PSTN device sales</w:t>
            </w:r>
          </w:p>
        </w:tc>
        <w:tc>
          <w:tcPr>
            <w:tcW w:w="2581" w:type="pct"/>
            <w:shd w:val="clear" w:color="auto" w:fill="auto"/>
            <w:vAlign w:val="center"/>
            <w:hideMark/>
          </w:tcPr>
          <w:p w14:paraId="687F294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Thiết bị đầu cuối và thiết bị hàng hóa</w:t>
            </w:r>
          </w:p>
        </w:tc>
        <w:tc>
          <w:tcPr>
            <w:tcW w:w="438" w:type="pct"/>
            <w:shd w:val="clear" w:color="auto" w:fill="auto"/>
            <w:vAlign w:val="center"/>
            <w:hideMark/>
          </w:tcPr>
          <w:p w14:paraId="715EB58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85</w:t>
            </w:r>
          </w:p>
        </w:tc>
      </w:tr>
      <w:tr w:rsidR="00DF01B7" w:rsidRPr="00D110CF" w14:paraId="53C0390D" w14:textId="77777777" w:rsidTr="002C7681">
        <w:trPr>
          <w:trHeight w:val="315"/>
        </w:trPr>
        <w:tc>
          <w:tcPr>
            <w:tcW w:w="267" w:type="pct"/>
            <w:shd w:val="clear" w:color="auto" w:fill="auto"/>
            <w:vAlign w:val="center"/>
            <w:hideMark/>
          </w:tcPr>
          <w:p w14:paraId="770918A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w:t>
            </w:r>
          </w:p>
        </w:tc>
        <w:tc>
          <w:tcPr>
            <w:tcW w:w="1714" w:type="pct"/>
            <w:shd w:val="clear" w:color="auto" w:fill="auto"/>
            <w:vAlign w:val="center"/>
            <w:hideMark/>
          </w:tcPr>
          <w:p w14:paraId="33030460"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Postpaid domestic charges (Mobile)</w:t>
            </w:r>
          </w:p>
        </w:tc>
        <w:tc>
          <w:tcPr>
            <w:tcW w:w="2581" w:type="pct"/>
            <w:shd w:val="clear" w:color="auto" w:fill="auto"/>
            <w:vAlign w:val="center"/>
            <w:hideMark/>
          </w:tcPr>
          <w:p w14:paraId="15CBA4B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Cước trả sau, thuê kênh</w:t>
            </w:r>
          </w:p>
        </w:tc>
        <w:tc>
          <w:tcPr>
            <w:tcW w:w="438" w:type="pct"/>
            <w:shd w:val="clear" w:color="auto" w:fill="auto"/>
            <w:vAlign w:val="center"/>
            <w:hideMark/>
          </w:tcPr>
          <w:p w14:paraId="407B42D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86</w:t>
            </w:r>
          </w:p>
        </w:tc>
      </w:tr>
      <w:tr w:rsidR="00DF01B7" w:rsidRPr="00D110CF" w14:paraId="3FE211CC" w14:textId="77777777" w:rsidTr="002C7681">
        <w:trPr>
          <w:trHeight w:val="315"/>
        </w:trPr>
        <w:tc>
          <w:tcPr>
            <w:tcW w:w="267" w:type="pct"/>
            <w:shd w:val="clear" w:color="auto" w:fill="auto"/>
            <w:vAlign w:val="center"/>
            <w:hideMark/>
          </w:tcPr>
          <w:p w14:paraId="105986B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9</w:t>
            </w:r>
          </w:p>
        </w:tc>
        <w:tc>
          <w:tcPr>
            <w:tcW w:w="1714" w:type="pct"/>
            <w:shd w:val="clear" w:color="auto" w:fill="auto"/>
            <w:vAlign w:val="center"/>
            <w:hideMark/>
          </w:tcPr>
          <w:p w14:paraId="55929A0F"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Domestic connection charges</w:t>
            </w:r>
          </w:p>
        </w:tc>
        <w:tc>
          <w:tcPr>
            <w:tcW w:w="2581" w:type="pct"/>
            <w:shd w:val="clear" w:color="auto" w:fill="auto"/>
            <w:vAlign w:val="center"/>
            <w:hideMark/>
          </w:tcPr>
          <w:p w14:paraId="742D2164"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Cước kết nối trong nước</w:t>
            </w:r>
          </w:p>
        </w:tc>
        <w:tc>
          <w:tcPr>
            <w:tcW w:w="438" w:type="pct"/>
            <w:shd w:val="clear" w:color="auto" w:fill="auto"/>
            <w:vAlign w:val="center"/>
            <w:hideMark/>
          </w:tcPr>
          <w:p w14:paraId="0266E16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87</w:t>
            </w:r>
          </w:p>
        </w:tc>
      </w:tr>
      <w:tr w:rsidR="00DF01B7" w:rsidRPr="00D110CF" w14:paraId="0318A5F4" w14:textId="77777777" w:rsidTr="002C7681">
        <w:trPr>
          <w:trHeight w:val="315"/>
        </w:trPr>
        <w:tc>
          <w:tcPr>
            <w:tcW w:w="267" w:type="pct"/>
            <w:shd w:val="clear" w:color="auto" w:fill="auto"/>
            <w:vAlign w:val="center"/>
            <w:hideMark/>
          </w:tcPr>
          <w:p w14:paraId="5ED18FB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w:t>
            </w:r>
          </w:p>
        </w:tc>
        <w:tc>
          <w:tcPr>
            <w:tcW w:w="1714" w:type="pct"/>
            <w:shd w:val="clear" w:color="auto" w:fill="auto"/>
            <w:vAlign w:val="center"/>
            <w:hideMark/>
          </w:tcPr>
          <w:p w14:paraId="2883FADC"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International connectivity, Roaming charges</w:t>
            </w:r>
          </w:p>
        </w:tc>
        <w:tc>
          <w:tcPr>
            <w:tcW w:w="2581" w:type="pct"/>
            <w:shd w:val="clear" w:color="auto" w:fill="auto"/>
            <w:vAlign w:val="center"/>
            <w:hideMark/>
          </w:tcPr>
          <w:p w14:paraId="6A3BA269"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Cước kết nối quốc tế, roaming</w:t>
            </w:r>
          </w:p>
        </w:tc>
        <w:tc>
          <w:tcPr>
            <w:tcW w:w="438" w:type="pct"/>
            <w:shd w:val="clear" w:color="auto" w:fill="auto"/>
            <w:vAlign w:val="center"/>
            <w:hideMark/>
          </w:tcPr>
          <w:p w14:paraId="0CD283D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88</w:t>
            </w:r>
          </w:p>
        </w:tc>
      </w:tr>
      <w:tr w:rsidR="00DF01B7" w:rsidRPr="00D110CF" w14:paraId="0C349D39" w14:textId="77777777" w:rsidTr="002C7681">
        <w:trPr>
          <w:trHeight w:val="315"/>
        </w:trPr>
        <w:tc>
          <w:tcPr>
            <w:tcW w:w="267" w:type="pct"/>
            <w:shd w:val="clear" w:color="auto" w:fill="auto"/>
            <w:vAlign w:val="center"/>
            <w:hideMark/>
          </w:tcPr>
          <w:p w14:paraId="63A322C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11</w:t>
            </w:r>
          </w:p>
        </w:tc>
        <w:tc>
          <w:tcPr>
            <w:tcW w:w="1714" w:type="pct"/>
            <w:shd w:val="clear" w:color="auto" w:fill="auto"/>
            <w:vAlign w:val="center"/>
            <w:hideMark/>
          </w:tcPr>
          <w:p w14:paraId="0479514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E-commerce and Others</w:t>
            </w:r>
          </w:p>
        </w:tc>
        <w:tc>
          <w:tcPr>
            <w:tcW w:w="2581" w:type="pct"/>
            <w:shd w:val="clear" w:color="auto" w:fill="auto"/>
            <w:vAlign w:val="center"/>
            <w:hideMark/>
          </w:tcPr>
          <w:p w14:paraId="3D2F273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Thương mại điện tử, khác</w:t>
            </w:r>
          </w:p>
        </w:tc>
        <w:tc>
          <w:tcPr>
            <w:tcW w:w="438" w:type="pct"/>
            <w:shd w:val="clear" w:color="auto" w:fill="auto"/>
            <w:vAlign w:val="center"/>
            <w:hideMark/>
          </w:tcPr>
          <w:p w14:paraId="55006BC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89</w:t>
            </w:r>
          </w:p>
        </w:tc>
      </w:tr>
      <w:tr w:rsidR="00DF01B7" w:rsidRPr="00D110CF" w14:paraId="3B94C33E" w14:textId="77777777" w:rsidTr="002C7681">
        <w:trPr>
          <w:trHeight w:val="315"/>
        </w:trPr>
        <w:tc>
          <w:tcPr>
            <w:tcW w:w="267" w:type="pct"/>
            <w:shd w:val="clear" w:color="auto" w:fill="auto"/>
            <w:vAlign w:val="center"/>
            <w:hideMark/>
          </w:tcPr>
          <w:p w14:paraId="59804FF3"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12</w:t>
            </w:r>
          </w:p>
        </w:tc>
        <w:tc>
          <w:tcPr>
            <w:tcW w:w="1714" w:type="pct"/>
            <w:shd w:val="clear" w:color="auto" w:fill="auto"/>
            <w:vAlign w:val="center"/>
            <w:hideMark/>
          </w:tcPr>
          <w:p w14:paraId="2A87F89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Financial activities revenue</w:t>
            </w:r>
          </w:p>
        </w:tc>
        <w:tc>
          <w:tcPr>
            <w:tcW w:w="2581" w:type="pct"/>
            <w:shd w:val="clear" w:color="auto" w:fill="auto"/>
            <w:vAlign w:val="center"/>
            <w:hideMark/>
          </w:tcPr>
          <w:p w14:paraId="3D5988FC"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Doanh thu hoạt động tài chính</w:t>
            </w:r>
          </w:p>
        </w:tc>
        <w:tc>
          <w:tcPr>
            <w:tcW w:w="438" w:type="pct"/>
            <w:shd w:val="clear" w:color="auto" w:fill="auto"/>
            <w:vAlign w:val="center"/>
            <w:hideMark/>
          </w:tcPr>
          <w:p w14:paraId="2EE8FF3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29</w:t>
            </w:r>
          </w:p>
        </w:tc>
      </w:tr>
      <w:tr w:rsidR="00DF01B7" w:rsidRPr="00D110CF" w14:paraId="58BE723F" w14:textId="77777777" w:rsidTr="002C7681">
        <w:trPr>
          <w:trHeight w:val="315"/>
        </w:trPr>
        <w:tc>
          <w:tcPr>
            <w:tcW w:w="267" w:type="pct"/>
            <w:shd w:val="clear" w:color="auto" w:fill="auto"/>
            <w:vAlign w:val="center"/>
            <w:hideMark/>
          </w:tcPr>
          <w:p w14:paraId="5512F39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13</w:t>
            </w:r>
          </w:p>
        </w:tc>
        <w:tc>
          <w:tcPr>
            <w:tcW w:w="1714" w:type="pct"/>
            <w:shd w:val="clear" w:color="auto" w:fill="auto"/>
            <w:vAlign w:val="center"/>
            <w:hideMark/>
          </w:tcPr>
          <w:p w14:paraId="5316FDE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Deposit interest</w:t>
            </w:r>
          </w:p>
        </w:tc>
        <w:tc>
          <w:tcPr>
            <w:tcW w:w="2581" w:type="pct"/>
            <w:shd w:val="clear" w:color="auto" w:fill="auto"/>
            <w:vAlign w:val="center"/>
            <w:hideMark/>
          </w:tcPr>
          <w:p w14:paraId="34178D44"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tiền gửi</w:t>
            </w:r>
          </w:p>
        </w:tc>
        <w:tc>
          <w:tcPr>
            <w:tcW w:w="438" w:type="pct"/>
            <w:shd w:val="clear" w:color="auto" w:fill="auto"/>
            <w:vAlign w:val="center"/>
            <w:hideMark/>
          </w:tcPr>
          <w:p w14:paraId="0693375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30</w:t>
            </w:r>
          </w:p>
        </w:tc>
      </w:tr>
      <w:tr w:rsidR="00DF01B7" w:rsidRPr="00D110CF" w14:paraId="741637A4" w14:textId="77777777" w:rsidTr="002C7681">
        <w:trPr>
          <w:trHeight w:val="315"/>
        </w:trPr>
        <w:tc>
          <w:tcPr>
            <w:tcW w:w="267" w:type="pct"/>
            <w:shd w:val="clear" w:color="auto" w:fill="auto"/>
            <w:vAlign w:val="center"/>
            <w:hideMark/>
          </w:tcPr>
          <w:p w14:paraId="1D31C7D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14</w:t>
            </w:r>
          </w:p>
        </w:tc>
        <w:tc>
          <w:tcPr>
            <w:tcW w:w="1714" w:type="pct"/>
            <w:shd w:val="clear" w:color="auto" w:fill="auto"/>
            <w:vAlign w:val="center"/>
            <w:hideMark/>
          </w:tcPr>
          <w:p w14:paraId="19CC1444"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Interest from unrealized deferred tax</w:t>
            </w:r>
          </w:p>
        </w:tc>
        <w:tc>
          <w:tcPr>
            <w:tcW w:w="2581" w:type="pct"/>
            <w:shd w:val="clear" w:color="auto" w:fill="auto"/>
            <w:vAlign w:val="center"/>
            <w:hideMark/>
          </w:tcPr>
          <w:p w14:paraId="45323F0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từ CLTG chưa thực hiện</w:t>
            </w:r>
          </w:p>
        </w:tc>
        <w:tc>
          <w:tcPr>
            <w:tcW w:w="438" w:type="pct"/>
            <w:shd w:val="clear" w:color="auto" w:fill="auto"/>
            <w:vAlign w:val="center"/>
            <w:hideMark/>
          </w:tcPr>
          <w:p w14:paraId="33A8F6F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31</w:t>
            </w:r>
          </w:p>
        </w:tc>
      </w:tr>
      <w:tr w:rsidR="00DF01B7" w:rsidRPr="00D110CF" w14:paraId="676D00ED" w14:textId="77777777" w:rsidTr="002C7681">
        <w:trPr>
          <w:trHeight w:val="315"/>
        </w:trPr>
        <w:tc>
          <w:tcPr>
            <w:tcW w:w="267" w:type="pct"/>
            <w:shd w:val="clear" w:color="auto" w:fill="auto"/>
            <w:vAlign w:val="center"/>
            <w:hideMark/>
          </w:tcPr>
          <w:p w14:paraId="1361825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15</w:t>
            </w:r>
          </w:p>
        </w:tc>
        <w:tc>
          <w:tcPr>
            <w:tcW w:w="1714" w:type="pct"/>
            <w:shd w:val="clear" w:color="auto" w:fill="auto"/>
            <w:vAlign w:val="center"/>
            <w:hideMark/>
          </w:tcPr>
          <w:p w14:paraId="1ED235E0"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Interest from realized deferred tax</w:t>
            </w:r>
          </w:p>
        </w:tc>
        <w:tc>
          <w:tcPr>
            <w:tcW w:w="2581" w:type="pct"/>
            <w:shd w:val="clear" w:color="auto" w:fill="auto"/>
            <w:vAlign w:val="center"/>
            <w:hideMark/>
          </w:tcPr>
          <w:p w14:paraId="016985E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từ CLTG đã thực hiện</w:t>
            </w:r>
          </w:p>
        </w:tc>
        <w:tc>
          <w:tcPr>
            <w:tcW w:w="438" w:type="pct"/>
            <w:shd w:val="clear" w:color="auto" w:fill="auto"/>
            <w:vAlign w:val="center"/>
            <w:hideMark/>
          </w:tcPr>
          <w:p w14:paraId="4843ADB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32</w:t>
            </w:r>
          </w:p>
        </w:tc>
      </w:tr>
      <w:tr w:rsidR="00DF01B7" w:rsidRPr="00D110CF" w14:paraId="2016D2AC" w14:textId="77777777" w:rsidTr="002C7681">
        <w:trPr>
          <w:trHeight w:val="315"/>
        </w:trPr>
        <w:tc>
          <w:tcPr>
            <w:tcW w:w="267" w:type="pct"/>
            <w:shd w:val="clear" w:color="auto" w:fill="auto"/>
            <w:vAlign w:val="center"/>
            <w:hideMark/>
          </w:tcPr>
          <w:p w14:paraId="5BC9848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16</w:t>
            </w:r>
          </w:p>
        </w:tc>
        <w:tc>
          <w:tcPr>
            <w:tcW w:w="1714" w:type="pct"/>
            <w:shd w:val="clear" w:color="auto" w:fill="auto"/>
            <w:vAlign w:val="center"/>
            <w:hideMark/>
          </w:tcPr>
          <w:p w14:paraId="5CEDEF4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Other financial revenue</w:t>
            </w:r>
          </w:p>
        </w:tc>
        <w:tc>
          <w:tcPr>
            <w:tcW w:w="2581" w:type="pct"/>
            <w:shd w:val="clear" w:color="auto" w:fill="auto"/>
            <w:vAlign w:val="center"/>
            <w:hideMark/>
          </w:tcPr>
          <w:p w14:paraId="2F00840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Doanh thu tài chính khác</w:t>
            </w:r>
          </w:p>
        </w:tc>
        <w:tc>
          <w:tcPr>
            <w:tcW w:w="438" w:type="pct"/>
            <w:shd w:val="clear" w:color="auto" w:fill="auto"/>
            <w:vAlign w:val="center"/>
            <w:hideMark/>
          </w:tcPr>
          <w:p w14:paraId="41D4E9B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33</w:t>
            </w:r>
          </w:p>
        </w:tc>
      </w:tr>
      <w:tr w:rsidR="00DF01B7" w:rsidRPr="00D110CF" w14:paraId="1FB40BDA" w14:textId="77777777" w:rsidTr="002C7681">
        <w:trPr>
          <w:trHeight w:val="315"/>
        </w:trPr>
        <w:tc>
          <w:tcPr>
            <w:tcW w:w="267" w:type="pct"/>
            <w:shd w:val="clear" w:color="auto" w:fill="auto"/>
            <w:vAlign w:val="center"/>
            <w:hideMark/>
          </w:tcPr>
          <w:p w14:paraId="269CC503"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17</w:t>
            </w:r>
          </w:p>
        </w:tc>
        <w:tc>
          <w:tcPr>
            <w:tcW w:w="1714" w:type="pct"/>
            <w:shd w:val="clear" w:color="auto" w:fill="auto"/>
            <w:vAlign w:val="center"/>
            <w:hideMark/>
          </w:tcPr>
          <w:p w14:paraId="673EC43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Dividend income</w:t>
            </w:r>
          </w:p>
        </w:tc>
        <w:tc>
          <w:tcPr>
            <w:tcW w:w="2581" w:type="pct"/>
            <w:shd w:val="clear" w:color="auto" w:fill="auto"/>
            <w:vAlign w:val="center"/>
            <w:hideMark/>
          </w:tcPr>
          <w:p w14:paraId="6DFAD17D"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từ Cổ tức</w:t>
            </w:r>
          </w:p>
        </w:tc>
        <w:tc>
          <w:tcPr>
            <w:tcW w:w="438" w:type="pct"/>
            <w:shd w:val="clear" w:color="auto" w:fill="auto"/>
            <w:vAlign w:val="center"/>
            <w:hideMark/>
          </w:tcPr>
          <w:p w14:paraId="4A43A23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34</w:t>
            </w:r>
          </w:p>
        </w:tc>
      </w:tr>
      <w:tr w:rsidR="00DF01B7" w:rsidRPr="00D110CF" w14:paraId="4DE7C843" w14:textId="77777777" w:rsidTr="002C7681">
        <w:trPr>
          <w:trHeight w:val="315"/>
        </w:trPr>
        <w:tc>
          <w:tcPr>
            <w:tcW w:w="267" w:type="pct"/>
            <w:shd w:val="clear" w:color="auto" w:fill="auto"/>
            <w:vAlign w:val="center"/>
            <w:hideMark/>
          </w:tcPr>
          <w:p w14:paraId="5937702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18</w:t>
            </w:r>
          </w:p>
        </w:tc>
        <w:tc>
          <w:tcPr>
            <w:tcW w:w="1714" w:type="pct"/>
            <w:shd w:val="clear" w:color="auto" w:fill="auto"/>
            <w:vAlign w:val="center"/>
            <w:hideMark/>
          </w:tcPr>
          <w:p w14:paraId="3ED76137"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Late payment interest</w:t>
            </w:r>
          </w:p>
        </w:tc>
        <w:tc>
          <w:tcPr>
            <w:tcW w:w="2581" w:type="pct"/>
            <w:shd w:val="clear" w:color="auto" w:fill="auto"/>
            <w:vAlign w:val="center"/>
            <w:hideMark/>
          </w:tcPr>
          <w:p w14:paraId="67B93FE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trả chậm</w:t>
            </w:r>
          </w:p>
        </w:tc>
        <w:tc>
          <w:tcPr>
            <w:tcW w:w="438" w:type="pct"/>
            <w:shd w:val="clear" w:color="auto" w:fill="auto"/>
            <w:vAlign w:val="center"/>
            <w:hideMark/>
          </w:tcPr>
          <w:p w14:paraId="48D5D20B"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35</w:t>
            </w:r>
          </w:p>
        </w:tc>
      </w:tr>
      <w:tr w:rsidR="00DF01B7" w:rsidRPr="00D110CF" w14:paraId="4A3B7B16" w14:textId="77777777" w:rsidTr="002C7681">
        <w:trPr>
          <w:trHeight w:val="315"/>
        </w:trPr>
        <w:tc>
          <w:tcPr>
            <w:tcW w:w="267" w:type="pct"/>
            <w:shd w:val="clear" w:color="auto" w:fill="auto"/>
            <w:vAlign w:val="center"/>
            <w:hideMark/>
          </w:tcPr>
          <w:p w14:paraId="4FFA8B2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19</w:t>
            </w:r>
          </w:p>
        </w:tc>
        <w:tc>
          <w:tcPr>
            <w:tcW w:w="1714" w:type="pct"/>
            <w:shd w:val="clear" w:color="auto" w:fill="auto"/>
            <w:vAlign w:val="center"/>
            <w:hideMark/>
          </w:tcPr>
          <w:p w14:paraId="59B8543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Shareholder loan interest</w:t>
            </w:r>
          </w:p>
        </w:tc>
        <w:tc>
          <w:tcPr>
            <w:tcW w:w="2581" w:type="pct"/>
            <w:shd w:val="clear" w:color="auto" w:fill="auto"/>
            <w:vAlign w:val="center"/>
            <w:hideMark/>
          </w:tcPr>
          <w:p w14:paraId="0F82C886"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vay cổ đông</w:t>
            </w:r>
          </w:p>
        </w:tc>
        <w:tc>
          <w:tcPr>
            <w:tcW w:w="438" w:type="pct"/>
            <w:shd w:val="clear" w:color="auto" w:fill="auto"/>
            <w:vAlign w:val="center"/>
            <w:hideMark/>
          </w:tcPr>
          <w:p w14:paraId="275385A9"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36</w:t>
            </w:r>
          </w:p>
        </w:tc>
      </w:tr>
      <w:tr w:rsidR="00DF01B7" w:rsidRPr="00D110CF" w14:paraId="6F24E87A" w14:textId="77777777" w:rsidTr="002C7681">
        <w:trPr>
          <w:trHeight w:val="315"/>
        </w:trPr>
        <w:tc>
          <w:tcPr>
            <w:tcW w:w="267" w:type="pct"/>
            <w:shd w:val="clear" w:color="auto" w:fill="auto"/>
            <w:vAlign w:val="center"/>
            <w:hideMark/>
          </w:tcPr>
          <w:p w14:paraId="66EDDAE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20</w:t>
            </w:r>
          </w:p>
        </w:tc>
        <w:tc>
          <w:tcPr>
            <w:tcW w:w="1714" w:type="pct"/>
            <w:shd w:val="clear" w:color="auto" w:fill="auto"/>
            <w:vAlign w:val="center"/>
            <w:hideMark/>
          </w:tcPr>
          <w:p w14:paraId="4DF3969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Other income</w:t>
            </w:r>
          </w:p>
        </w:tc>
        <w:tc>
          <w:tcPr>
            <w:tcW w:w="2581" w:type="pct"/>
            <w:shd w:val="clear" w:color="auto" w:fill="auto"/>
            <w:vAlign w:val="center"/>
            <w:hideMark/>
          </w:tcPr>
          <w:p w14:paraId="14E46A4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Thu nhập khác</w:t>
            </w:r>
          </w:p>
        </w:tc>
        <w:tc>
          <w:tcPr>
            <w:tcW w:w="438" w:type="pct"/>
            <w:shd w:val="clear" w:color="auto" w:fill="auto"/>
            <w:vAlign w:val="center"/>
            <w:hideMark/>
          </w:tcPr>
          <w:p w14:paraId="19CD2C3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37</w:t>
            </w:r>
          </w:p>
        </w:tc>
      </w:tr>
      <w:tr w:rsidR="00DF01B7" w:rsidRPr="00D110CF" w14:paraId="22A3256F" w14:textId="77777777" w:rsidTr="002C7681">
        <w:trPr>
          <w:trHeight w:val="315"/>
        </w:trPr>
        <w:tc>
          <w:tcPr>
            <w:tcW w:w="267" w:type="pct"/>
            <w:shd w:val="clear" w:color="FBE4D5" w:fill="FBE4D5"/>
            <w:vAlign w:val="center"/>
            <w:hideMark/>
          </w:tcPr>
          <w:p w14:paraId="75F7959D"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21</w:t>
            </w:r>
          </w:p>
        </w:tc>
        <w:tc>
          <w:tcPr>
            <w:tcW w:w="1714" w:type="pct"/>
            <w:shd w:val="clear" w:color="FBE4D5" w:fill="FBE4D5"/>
            <w:vAlign w:val="center"/>
            <w:hideMark/>
          </w:tcPr>
          <w:p w14:paraId="3633ADA2"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Total expenses</w:t>
            </w:r>
          </w:p>
        </w:tc>
        <w:tc>
          <w:tcPr>
            <w:tcW w:w="2581" w:type="pct"/>
            <w:shd w:val="clear" w:color="FBE4D5" w:fill="FBE4D5"/>
            <w:vAlign w:val="center"/>
            <w:hideMark/>
          </w:tcPr>
          <w:p w14:paraId="7798F498"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Tổng chi phí</w:t>
            </w:r>
          </w:p>
        </w:tc>
        <w:tc>
          <w:tcPr>
            <w:tcW w:w="438" w:type="pct"/>
            <w:shd w:val="clear" w:color="FBE4D5" w:fill="FBE4D5"/>
            <w:vAlign w:val="center"/>
            <w:hideMark/>
          </w:tcPr>
          <w:p w14:paraId="41EC55C4"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40</w:t>
            </w:r>
          </w:p>
        </w:tc>
      </w:tr>
      <w:tr w:rsidR="00DF01B7" w:rsidRPr="00D110CF" w14:paraId="30ACDEF8" w14:textId="77777777" w:rsidTr="002C7681">
        <w:trPr>
          <w:trHeight w:val="315"/>
        </w:trPr>
        <w:tc>
          <w:tcPr>
            <w:tcW w:w="267" w:type="pct"/>
            <w:shd w:val="clear" w:color="auto" w:fill="auto"/>
            <w:vAlign w:val="center"/>
            <w:hideMark/>
          </w:tcPr>
          <w:p w14:paraId="67DFD60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22</w:t>
            </w:r>
          </w:p>
        </w:tc>
        <w:tc>
          <w:tcPr>
            <w:tcW w:w="1714" w:type="pct"/>
            <w:shd w:val="clear" w:color="auto" w:fill="auto"/>
            <w:vAlign w:val="center"/>
            <w:hideMark/>
          </w:tcPr>
          <w:p w14:paraId="1121FDE5"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Total expenses (Excluding unrealized deferred tax)</w:t>
            </w:r>
          </w:p>
        </w:tc>
        <w:tc>
          <w:tcPr>
            <w:tcW w:w="2581" w:type="pct"/>
            <w:shd w:val="clear" w:color="auto" w:fill="auto"/>
            <w:vAlign w:val="center"/>
            <w:hideMark/>
          </w:tcPr>
          <w:p w14:paraId="6015F4A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Tổng chi phí ( Loại trừ CLTG chưa thực hiện)</w:t>
            </w:r>
          </w:p>
        </w:tc>
        <w:tc>
          <w:tcPr>
            <w:tcW w:w="438" w:type="pct"/>
            <w:shd w:val="clear" w:color="auto" w:fill="auto"/>
            <w:vAlign w:val="center"/>
            <w:hideMark/>
          </w:tcPr>
          <w:p w14:paraId="4556DEC4"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41</w:t>
            </w:r>
          </w:p>
        </w:tc>
      </w:tr>
      <w:tr w:rsidR="00DF01B7" w:rsidRPr="00D110CF" w14:paraId="7D464347" w14:textId="77777777" w:rsidTr="002C7681">
        <w:trPr>
          <w:trHeight w:val="315"/>
        </w:trPr>
        <w:tc>
          <w:tcPr>
            <w:tcW w:w="267" w:type="pct"/>
            <w:shd w:val="clear" w:color="auto" w:fill="auto"/>
            <w:vAlign w:val="center"/>
            <w:hideMark/>
          </w:tcPr>
          <w:p w14:paraId="72F29ACB"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23</w:t>
            </w:r>
          </w:p>
        </w:tc>
        <w:tc>
          <w:tcPr>
            <w:tcW w:w="1714" w:type="pct"/>
            <w:shd w:val="clear" w:color="auto" w:fill="auto"/>
            <w:vAlign w:val="center"/>
            <w:hideMark/>
          </w:tcPr>
          <w:p w14:paraId="6029619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Total expenses (Excluding deferred tax)</w:t>
            </w:r>
          </w:p>
        </w:tc>
        <w:tc>
          <w:tcPr>
            <w:tcW w:w="2581" w:type="pct"/>
            <w:shd w:val="clear" w:color="auto" w:fill="auto"/>
            <w:vAlign w:val="center"/>
            <w:hideMark/>
          </w:tcPr>
          <w:p w14:paraId="2E92DE9D"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Tổng chi phí ( Loại trừ CLTG)</w:t>
            </w:r>
          </w:p>
        </w:tc>
        <w:tc>
          <w:tcPr>
            <w:tcW w:w="438" w:type="pct"/>
            <w:shd w:val="clear" w:color="auto" w:fill="auto"/>
            <w:vAlign w:val="center"/>
            <w:hideMark/>
          </w:tcPr>
          <w:p w14:paraId="5372FC4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42</w:t>
            </w:r>
          </w:p>
        </w:tc>
      </w:tr>
      <w:tr w:rsidR="00DF01B7" w:rsidRPr="00D110CF" w14:paraId="0F96DE58" w14:textId="77777777" w:rsidTr="002C7681">
        <w:trPr>
          <w:trHeight w:val="315"/>
        </w:trPr>
        <w:tc>
          <w:tcPr>
            <w:tcW w:w="267" w:type="pct"/>
            <w:shd w:val="clear" w:color="auto" w:fill="auto"/>
            <w:vAlign w:val="center"/>
            <w:hideMark/>
          </w:tcPr>
          <w:p w14:paraId="0B90002B"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24</w:t>
            </w:r>
          </w:p>
        </w:tc>
        <w:tc>
          <w:tcPr>
            <w:tcW w:w="1714" w:type="pct"/>
            <w:shd w:val="clear" w:color="auto" w:fill="auto"/>
            <w:vAlign w:val="center"/>
            <w:hideMark/>
          </w:tcPr>
          <w:p w14:paraId="2E63316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Depreciation expenses</w:t>
            </w:r>
          </w:p>
        </w:tc>
        <w:tc>
          <w:tcPr>
            <w:tcW w:w="2581" w:type="pct"/>
            <w:shd w:val="clear" w:color="auto" w:fill="auto"/>
            <w:vAlign w:val="center"/>
            <w:hideMark/>
          </w:tcPr>
          <w:p w14:paraId="2E6A6C8C"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Chi phí khấu hao</w:t>
            </w:r>
          </w:p>
        </w:tc>
        <w:tc>
          <w:tcPr>
            <w:tcW w:w="438" w:type="pct"/>
            <w:shd w:val="clear" w:color="auto" w:fill="auto"/>
            <w:vAlign w:val="center"/>
            <w:hideMark/>
          </w:tcPr>
          <w:p w14:paraId="43D2F89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43</w:t>
            </w:r>
          </w:p>
        </w:tc>
      </w:tr>
      <w:tr w:rsidR="00DF01B7" w:rsidRPr="00D110CF" w14:paraId="49E667FE" w14:textId="77777777" w:rsidTr="002C7681">
        <w:trPr>
          <w:trHeight w:val="315"/>
        </w:trPr>
        <w:tc>
          <w:tcPr>
            <w:tcW w:w="267" w:type="pct"/>
            <w:shd w:val="clear" w:color="auto" w:fill="auto"/>
            <w:vAlign w:val="center"/>
            <w:hideMark/>
          </w:tcPr>
          <w:p w14:paraId="29DC9FA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25</w:t>
            </w:r>
          </w:p>
        </w:tc>
        <w:tc>
          <w:tcPr>
            <w:tcW w:w="1714" w:type="pct"/>
            <w:shd w:val="clear" w:color="auto" w:fill="auto"/>
            <w:vAlign w:val="center"/>
            <w:hideMark/>
          </w:tcPr>
          <w:p w14:paraId="0FE485CF"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Financial operating expenses</w:t>
            </w:r>
          </w:p>
        </w:tc>
        <w:tc>
          <w:tcPr>
            <w:tcW w:w="2581" w:type="pct"/>
            <w:shd w:val="clear" w:color="auto" w:fill="auto"/>
            <w:vAlign w:val="center"/>
            <w:hideMark/>
          </w:tcPr>
          <w:p w14:paraId="4CEE1104"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Chi phí hoạt động tài chính</w:t>
            </w:r>
          </w:p>
        </w:tc>
        <w:tc>
          <w:tcPr>
            <w:tcW w:w="438" w:type="pct"/>
            <w:shd w:val="clear" w:color="auto" w:fill="auto"/>
            <w:vAlign w:val="center"/>
            <w:hideMark/>
          </w:tcPr>
          <w:p w14:paraId="640FB6D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44</w:t>
            </w:r>
          </w:p>
        </w:tc>
      </w:tr>
      <w:tr w:rsidR="00DF01B7" w:rsidRPr="00D110CF" w14:paraId="65F3A510" w14:textId="77777777" w:rsidTr="002C7681">
        <w:trPr>
          <w:trHeight w:val="315"/>
        </w:trPr>
        <w:tc>
          <w:tcPr>
            <w:tcW w:w="267" w:type="pct"/>
            <w:shd w:val="clear" w:color="auto" w:fill="auto"/>
            <w:vAlign w:val="center"/>
            <w:hideMark/>
          </w:tcPr>
          <w:p w14:paraId="273047DA"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26</w:t>
            </w:r>
          </w:p>
        </w:tc>
        <w:tc>
          <w:tcPr>
            <w:tcW w:w="1714" w:type="pct"/>
            <w:shd w:val="clear" w:color="auto" w:fill="auto"/>
            <w:vAlign w:val="center"/>
            <w:hideMark/>
          </w:tcPr>
          <w:p w14:paraId="0241421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Bank loan interest</w:t>
            </w:r>
          </w:p>
        </w:tc>
        <w:tc>
          <w:tcPr>
            <w:tcW w:w="2581" w:type="pct"/>
            <w:shd w:val="clear" w:color="auto" w:fill="auto"/>
            <w:vAlign w:val="center"/>
            <w:hideMark/>
          </w:tcPr>
          <w:p w14:paraId="1C919300"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vay ngân hàng</w:t>
            </w:r>
          </w:p>
        </w:tc>
        <w:tc>
          <w:tcPr>
            <w:tcW w:w="438" w:type="pct"/>
            <w:shd w:val="clear" w:color="auto" w:fill="auto"/>
            <w:vAlign w:val="center"/>
            <w:hideMark/>
          </w:tcPr>
          <w:p w14:paraId="17C1194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45</w:t>
            </w:r>
          </w:p>
        </w:tc>
      </w:tr>
      <w:tr w:rsidR="00DF01B7" w:rsidRPr="00D110CF" w14:paraId="7DE9F7F6" w14:textId="77777777" w:rsidTr="002C7681">
        <w:trPr>
          <w:trHeight w:val="315"/>
        </w:trPr>
        <w:tc>
          <w:tcPr>
            <w:tcW w:w="267" w:type="pct"/>
            <w:shd w:val="clear" w:color="auto" w:fill="auto"/>
            <w:vAlign w:val="center"/>
            <w:hideMark/>
          </w:tcPr>
          <w:p w14:paraId="4F1042B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27</w:t>
            </w:r>
          </w:p>
        </w:tc>
        <w:tc>
          <w:tcPr>
            <w:tcW w:w="1714" w:type="pct"/>
            <w:shd w:val="clear" w:color="auto" w:fill="auto"/>
            <w:vAlign w:val="center"/>
            <w:hideMark/>
          </w:tcPr>
          <w:p w14:paraId="3DDC092C"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Shareholder loan interest</w:t>
            </w:r>
          </w:p>
        </w:tc>
        <w:tc>
          <w:tcPr>
            <w:tcW w:w="2581" w:type="pct"/>
            <w:shd w:val="clear" w:color="auto" w:fill="auto"/>
            <w:vAlign w:val="center"/>
            <w:hideMark/>
          </w:tcPr>
          <w:p w14:paraId="3D58BAA5"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vay cổ đông</w:t>
            </w:r>
          </w:p>
        </w:tc>
        <w:tc>
          <w:tcPr>
            <w:tcW w:w="438" w:type="pct"/>
            <w:shd w:val="clear" w:color="auto" w:fill="auto"/>
            <w:vAlign w:val="center"/>
            <w:hideMark/>
          </w:tcPr>
          <w:p w14:paraId="0FFD27BB"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46</w:t>
            </w:r>
          </w:p>
        </w:tc>
      </w:tr>
      <w:tr w:rsidR="00DF01B7" w:rsidRPr="00D110CF" w14:paraId="6E8E0CFE" w14:textId="77777777" w:rsidTr="002C7681">
        <w:trPr>
          <w:trHeight w:val="315"/>
        </w:trPr>
        <w:tc>
          <w:tcPr>
            <w:tcW w:w="267" w:type="pct"/>
            <w:shd w:val="clear" w:color="auto" w:fill="auto"/>
            <w:vAlign w:val="center"/>
            <w:hideMark/>
          </w:tcPr>
          <w:p w14:paraId="13DAA01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28</w:t>
            </w:r>
          </w:p>
        </w:tc>
        <w:tc>
          <w:tcPr>
            <w:tcW w:w="1714" w:type="pct"/>
            <w:shd w:val="clear" w:color="auto" w:fill="auto"/>
            <w:vAlign w:val="center"/>
            <w:hideMark/>
          </w:tcPr>
          <w:p w14:paraId="453B5DD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Late payment interest</w:t>
            </w:r>
          </w:p>
        </w:tc>
        <w:tc>
          <w:tcPr>
            <w:tcW w:w="2581" w:type="pct"/>
            <w:shd w:val="clear" w:color="auto" w:fill="auto"/>
            <w:vAlign w:val="center"/>
            <w:hideMark/>
          </w:tcPr>
          <w:p w14:paraId="118C5E7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Lãi trả chậm</w:t>
            </w:r>
          </w:p>
        </w:tc>
        <w:tc>
          <w:tcPr>
            <w:tcW w:w="438" w:type="pct"/>
            <w:shd w:val="clear" w:color="auto" w:fill="auto"/>
            <w:vAlign w:val="center"/>
            <w:hideMark/>
          </w:tcPr>
          <w:p w14:paraId="5110049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47</w:t>
            </w:r>
          </w:p>
        </w:tc>
      </w:tr>
      <w:tr w:rsidR="00DF01B7" w:rsidRPr="00D110CF" w14:paraId="45BC9982" w14:textId="77777777" w:rsidTr="002C7681">
        <w:trPr>
          <w:trHeight w:val="315"/>
        </w:trPr>
        <w:tc>
          <w:tcPr>
            <w:tcW w:w="267" w:type="pct"/>
            <w:shd w:val="clear" w:color="auto" w:fill="auto"/>
            <w:vAlign w:val="center"/>
            <w:hideMark/>
          </w:tcPr>
          <w:p w14:paraId="5A95662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29</w:t>
            </w:r>
          </w:p>
        </w:tc>
        <w:tc>
          <w:tcPr>
            <w:tcW w:w="1714" w:type="pct"/>
            <w:shd w:val="clear" w:color="auto" w:fill="auto"/>
            <w:vAlign w:val="center"/>
            <w:hideMark/>
          </w:tcPr>
          <w:p w14:paraId="307DE0EF"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Loss from unrealized deferred tax</w:t>
            </w:r>
          </w:p>
        </w:tc>
        <w:tc>
          <w:tcPr>
            <w:tcW w:w="2581" w:type="pct"/>
            <w:shd w:val="clear" w:color="auto" w:fill="auto"/>
            <w:vAlign w:val="center"/>
            <w:hideMark/>
          </w:tcPr>
          <w:p w14:paraId="682AEBB7"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đó:Lỗ từ CLTG chưa thực hiện</w:t>
            </w:r>
          </w:p>
        </w:tc>
        <w:tc>
          <w:tcPr>
            <w:tcW w:w="438" w:type="pct"/>
            <w:shd w:val="clear" w:color="auto" w:fill="auto"/>
            <w:vAlign w:val="center"/>
            <w:hideMark/>
          </w:tcPr>
          <w:p w14:paraId="51A1C2D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48</w:t>
            </w:r>
          </w:p>
        </w:tc>
      </w:tr>
      <w:tr w:rsidR="00DF01B7" w:rsidRPr="00D110CF" w14:paraId="01055DE5" w14:textId="77777777" w:rsidTr="002C7681">
        <w:trPr>
          <w:trHeight w:val="315"/>
        </w:trPr>
        <w:tc>
          <w:tcPr>
            <w:tcW w:w="267" w:type="pct"/>
            <w:shd w:val="clear" w:color="auto" w:fill="auto"/>
            <w:vAlign w:val="center"/>
            <w:hideMark/>
          </w:tcPr>
          <w:p w14:paraId="6F59DD2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30</w:t>
            </w:r>
          </w:p>
        </w:tc>
        <w:tc>
          <w:tcPr>
            <w:tcW w:w="1714" w:type="pct"/>
            <w:shd w:val="clear" w:color="auto" w:fill="auto"/>
            <w:vAlign w:val="center"/>
            <w:hideMark/>
          </w:tcPr>
          <w:p w14:paraId="6586F617"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Loss from realized deferred tax</w:t>
            </w:r>
          </w:p>
        </w:tc>
        <w:tc>
          <w:tcPr>
            <w:tcW w:w="2581" w:type="pct"/>
            <w:shd w:val="clear" w:color="auto" w:fill="auto"/>
            <w:vAlign w:val="center"/>
            <w:hideMark/>
          </w:tcPr>
          <w:p w14:paraId="059BBC2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đó:Lỗ từ CLTG đã thực hiện</w:t>
            </w:r>
          </w:p>
        </w:tc>
        <w:tc>
          <w:tcPr>
            <w:tcW w:w="438" w:type="pct"/>
            <w:shd w:val="clear" w:color="auto" w:fill="auto"/>
            <w:vAlign w:val="center"/>
            <w:hideMark/>
          </w:tcPr>
          <w:p w14:paraId="428EF2C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49</w:t>
            </w:r>
          </w:p>
        </w:tc>
      </w:tr>
      <w:tr w:rsidR="00DF01B7" w:rsidRPr="00D110CF" w14:paraId="3B01F853" w14:textId="77777777" w:rsidTr="002C7681">
        <w:trPr>
          <w:trHeight w:val="315"/>
        </w:trPr>
        <w:tc>
          <w:tcPr>
            <w:tcW w:w="267" w:type="pct"/>
            <w:shd w:val="clear" w:color="auto" w:fill="auto"/>
            <w:vAlign w:val="center"/>
            <w:hideMark/>
          </w:tcPr>
          <w:p w14:paraId="45EFCF3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31</w:t>
            </w:r>
          </w:p>
        </w:tc>
        <w:tc>
          <w:tcPr>
            <w:tcW w:w="1714" w:type="pct"/>
            <w:shd w:val="clear" w:color="auto" w:fill="auto"/>
            <w:vAlign w:val="center"/>
            <w:hideMark/>
          </w:tcPr>
          <w:p w14:paraId="1BEE4815"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Other financial expenses</w:t>
            </w:r>
          </w:p>
        </w:tc>
        <w:tc>
          <w:tcPr>
            <w:tcW w:w="2581" w:type="pct"/>
            <w:shd w:val="clear" w:color="auto" w:fill="auto"/>
            <w:vAlign w:val="center"/>
            <w:hideMark/>
          </w:tcPr>
          <w:p w14:paraId="1F50024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Trong  đó: Chi phí tài chính khác</w:t>
            </w:r>
          </w:p>
        </w:tc>
        <w:tc>
          <w:tcPr>
            <w:tcW w:w="438" w:type="pct"/>
            <w:shd w:val="clear" w:color="auto" w:fill="auto"/>
            <w:vAlign w:val="center"/>
            <w:hideMark/>
          </w:tcPr>
          <w:p w14:paraId="5B753869"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50</w:t>
            </w:r>
          </w:p>
        </w:tc>
      </w:tr>
      <w:tr w:rsidR="00DF01B7" w:rsidRPr="00D110CF" w14:paraId="2D526864" w14:textId="77777777" w:rsidTr="002C7681">
        <w:trPr>
          <w:trHeight w:val="315"/>
        </w:trPr>
        <w:tc>
          <w:tcPr>
            <w:tcW w:w="267" w:type="pct"/>
            <w:shd w:val="clear" w:color="auto" w:fill="auto"/>
            <w:vAlign w:val="center"/>
            <w:hideMark/>
          </w:tcPr>
          <w:p w14:paraId="55A05C5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32</w:t>
            </w:r>
          </w:p>
        </w:tc>
        <w:tc>
          <w:tcPr>
            <w:tcW w:w="1714" w:type="pct"/>
            <w:shd w:val="clear" w:color="auto" w:fill="auto"/>
            <w:vAlign w:val="center"/>
            <w:hideMark/>
          </w:tcPr>
          <w:p w14:paraId="040488A6"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Opex expenses</w:t>
            </w:r>
          </w:p>
        </w:tc>
        <w:tc>
          <w:tcPr>
            <w:tcW w:w="2581" w:type="pct"/>
            <w:shd w:val="clear" w:color="auto" w:fill="auto"/>
            <w:vAlign w:val="center"/>
            <w:hideMark/>
          </w:tcPr>
          <w:p w14:paraId="3CFAFD8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Chi phí Opex</w:t>
            </w:r>
          </w:p>
        </w:tc>
        <w:tc>
          <w:tcPr>
            <w:tcW w:w="438" w:type="pct"/>
            <w:shd w:val="clear" w:color="auto" w:fill="auto"/>
            <w:vAlign w:val="center"/>
            <w:hideMark/>
          </w:tcPr>
          <w:p w14:paraId="03DC165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51</w:t>
            </w:r>
          </w:p>
        </w:tc>
      </w:tr>
      <w:tr w:rsidR="00DF01B7" w:rsidRPr="00D110CF" w14:paraId="78A2160A" w14:textId="77777777" w:rsidTr="002C7681">
        <w:trPr>
          <w:trHeight w:val="315"/>
        </w:trPr>
        <w:tc>
          <w:tcPr>
            <w:tcW w:w="267" w:type="pct"/>
            <w:shd w:val="clear" w:color="auto" w:fill="auto"/>
            <w:vAlign w:val="center"/>
            <w:hideMark/>
          </w:tcPr>
          <w:p w14:paraId="4D7B9B2B"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lastRenderedPageBreak/>
              <w:t>33</w:t>
            </w:r>
          </w:p>
        </w:tc>
        <w:tc>
          <w:tcPr>
            <w:tcW w:w="1714" w:type="pct"/>
            <w:shd w:val="clear" w:color="auto" w:fill="auto"/>
            <w:vAlign w:val="center"/>
            <w:hideMark/>
          </w:tcPr>
          <w:p w14:paraId="19FCAE7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Business operating expenses</w:t>
            </w:r>
          </w:p>
        </w:tc>
        <w:tc>
          <w:tcPr>
            <w:tcW w:w="2581" w:type="pct"/>
            <w:shd w:val="clear" w:color="auto" w:fill="auto"/>
            <w:vAlign w:val="center"/>
            <w:hideMark/>
          </w:tcPr>
          <w:p w14:paraId="0DBDF003"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kinh doanh</w:t>
            </w:r>
          </w:p>
        </w:tc>
        <w:tc>
          <w:tcPr>
            <w:tcW w:w="438" w:type="pct"/>
            <w:shd w:val="clear" w:color="auto" w:fill="auto"/>
            <w:vAlign w:val="center"/>
            <w:hideMark/>
          </w:tcPr>
          <w:p w14:paraId="4AAD6254"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52</w:t>
            </w:r>
          </w:p>
        </w:tc>
      </w:tr>
      <w:tr w:rsidR="00DF01B7" w:rsidRPr="00D110CF" w14:paraId="43042EF4" w14:textId="77777777" w:rsidTr="002C7681">
        <w:trPr>
          <w:trHeight w:val="315"/>
        </w:trPr>
        <w:tc>
          <w:tcPr>
            <w:tcW w:w="267" w:type="pct"/>
            <w:shd w:val="clear" w:color="auto" w:fill="auto"/>
            <w:vAlign w:val="center"/>
            <w:hideMark/>
          </w:tcPr>
          <w:p w14:paraId="7D34828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34</w:t>
            </w:r>
          </w:p>
        </w:tc>
        <w:tc>
          <w:tcPr>
            <w:tcW w:w="1714" w:type="pct"/>
            <w:shd w:val="clear" w:color="auto" w:fill="auto"/>
            <w:vAlign w:val="center"/>
            <w:hideMark/>
          </w:tcPr>
          <w:p w14:paraId="6281646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Cost of goods sold</w:t>
            </w:r>
          </w:p>
        </w:tc>
        <w:tc>
          <w:tcPr>
            <w:tcW w:w="2581" w:type="pct"/>
            <w:shd w:val="clear" w:color="auto" w:fill="auto"/>
            <w:vAlign w:val="center"/>
            <w:hideMark/>
          </w:tcPr>
          <w:p w14:paraId="18F626D4"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Trong đó: Giá vốn hàng bán</w:t>
            </w:r>
          </w:p>
        </w:tc>
        <w:tc>
          <w:tcPr>
            <w:tcW w:w="438" w:type="pct"/>
            <w:shd w:val="clear" w:color="auto" w:fill="auto"/>
            <w:vAlign w:val="center"/>
            <w:hideMark/>
          </w:tcPr>
          <w:p w14:paraId="363C513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53</w:t>
            </w:r>
          </w:p>
        </w:tc>
      </w:tr>
      <w:tr w:rsidR="00DF01B7" w:rsidRPr="00D110CF" w14:paraId="3909A0A3" w14:textId="77777777" w:rsidTr="002C7681">
        <w:trPr>
          <w:trHeight w:val="315"/>
        </w:trPr>
        <w:tc>
          <w:tcPr>
            <w:tcW w:w="267" w:type="pct"/>
            <w:shd w:val="clear" w:color="auto" w:fill="auto"/>
            <w:vAlign w:val="center"/>
            <w:hideMark/>
          </w:tcPr>
          <w:p w14:paraId="128A122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35</w:t>
            </w:r>
          </w:p>
        </w:tc>
        <w:tc>
          <w:tcPr>
            <w:tcW w:w="1714" w:type="pct"/>
            <w:shd w:val="clear" w:color="auto" w:fill="auto"/>
            <w:vAlign w:val="center"/>
            <w:hideMark/>
          </w:tcPr>
          <w:p w14:paraId="55E7D90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Connection expenses</w:t>
            </w:r>
          </w:p>
        </w:tc>
        <w:tc>
          <w:tcPr>
            <w:tcW w:w="2581" w:type="pct"/>
            <w:shd w:val="clear" w:color="auto" w:fill="auto"/>
            <w:vAlign w:val="center"/>
            <w:hideMark/>
          </w:tcPr>
          <w:p w14:paraId="3A7EDB55"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kết nối</w:t>
            </w:r>
          </w:p>
        </w:tc>
        <w:tc>
          <w:tcPr>
            <w:tcW w:w="438" w:type="pct"/>
            <w:shd w:val="clear" w:color="auto" w:fill="auto"/>
            <w:vAlign w:val="center"/>
            <w:hideMark/>
          </w:tcPr>
          <w:p w14:paraId="2FB11F4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54</w:t>
            </w:r>
          </w:p>
        </w:tc>
      </w:tr>
      <w:tr w:rsidR="00DF01B7" w:rsidRPr="00D110CF" w14:paraId="2264A9EF" w14:textId="77777777" w:rsidTr="002C7681">
        <w:trPr>
          <w:trHeight w:val="315"/>
        </w:trPr>
        <w:tc>
          <w:tcPr>
            <w:tcW w:w="267" w:type="pct"/>
            <w:shd w:val="clear" w:color="auto" w:fill="auto"/>
            <w:vAlign w:val="center"/>
            <w:hideMark/>
          </w:tcPr>
          <w:p w14:paraId="41646FB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36</w:t>
            </w:r>
          </w:p>
        </w:tc>
        <w:tc>
          <w:tcPr>
            <w:tcW w:w="1714" w:type="pct"/>
            <w:shd w:val="clear" w:color="auto" w:fill="auto"/>
            <w:vAlign w:val="center"/>
            <w:hideMark/>
          </w:tcPr>
          <w:p w14:paraId="451FC6C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Channel leasing expenses</w:t>
            </w:r>
          </w:p>
        </w:tc>
        <w:tc>
          <w:tcPr>
            <w:tcW w:w="2581" w:type="pct"/>
            <w:shd w:val="clear" w:color="auto" w:fill="auto"/>
            <w:vAlign w:val="center"/>
            <w:hideMark/>
          </w:tcPr>
          <w:p w14:paraId="6F18C82E"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thuê kênh</w:t>
            </w:r>
          </w:p>
        </w:tc>
        <w:tc>
          <w:tcPr>
            <w:tcW w:w="438" w:type="pct"/>
            <w:shd w:val="clear" w:color="auto" w:fill="auto"/>
            <w:vAlign w:val="center"/>
            <w:hideMark/>
          </w:tcPr>
          <w:p w14:paraId="24C4866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55</w:t>
            </w:r>
          </w:p>
        </w:tc>
      </w:tr>
      <w:tr w:rsidR="00DF01B7" w:rsidRPr="00D110CF" w14:paraId="4F079DBC" w14:textId="77777777" w:rsidTr="002C7681">
        <w:trPr>
          <w:trHeight w:val="315"/>
        </w:trPr>
        <w:tc>
          <w:tcPr>
            <w:tcW w:w="267" w:type="pct"/>
            <w:shd w:val="clear" w:color="auto" w:fill="auto"/>
            <w:vAlign w:val="center"/>
            <w:hideMark/>
          </w:tcPr>
          <w:p w14:paraId="0AD7F61E"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37</w:t>
            </w:r>
          </w:p>
        </w:tc>
        <w:tc>
          <w:tcPr>
            <w:tcW w:w="1714" w:type="pct"/>
            <w:shd w:val="clear" w:color="auto" w:fill="auto"/>
            <w:vAlign w:val="center"/>
            <w:hideMark/>
          </w:tcPr>
          <w:p w14:paraId="1A098A8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Operation and maintenance expenses</w:t>
            </w:r>
          </w:p>
        </w:tc>
        <w:tc>
          <w:tcPr>
            <w:tcW w:w="2581" w:type="pct"/>
            <w:shd w:val="clear" w:color="auto" w:fill="auto"/>
            <w:vAlign w:val="center"/>
            <w:hideMark/>
          </w:tcPr>
          <w:p w14:paraId="7B144EA2"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vận hành khai thác</w:t>
            </w:r>
          </w:p>
        </w:tc>
        <w:tc>
          <w:tcPr>
            <w:tcW w:w="438" w:type="pct"/>
            <w:shd w:val="clear" w:color="auto" w:fill="auto"/>
            <w:vAlign w:val="center"/>
            <w:hideMark/>
          </w:tcPr>
          <w:p w14:paraId="551984C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56</w:t>
            </w:r>
          </w:p>
        </w:tc>
      </w:tr>
      <w:tr w:rsidR="00DF01B7" w:rsidRPr="00D110CF" w14:paraId="7B9E395D" w14:textId="77777777" w:rsidTr="002C7681">
        <w:trPr>
          <w:trHeight w:val="315"/>
        </w:trPr>
        <w:tc>
          <w:tcPr>
            <w:tcW w:w="267" w:type="pct"/>
            <w:shd w:val="clear" w:color="auto" w:fill="auto"/>
            <w:vAlign w:val="center"/>
            <w:hideMark/>
          </w:tcPr>
          <w:p w14:paraId="723B0E29"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38</w:t>
            </w:r>
          </w:p>
        </w:tc>
        <w:tc>
          <w:tcPr>
            <w:tcW w:w="1714" w:type="pct"/>
            <w:shd w:val="clear" w:color="auto" w:fill="auto"/>
            <w:vAlign w:val="center"/>
            <w:hideMark/>
          </w:tcPr>
          <w:p w14:paraId="5E9B251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Consultancy and SLA contract management fees</w:t>
            </w:r>
          </w:p>
        </w:tc>
        <w:tc>
          <w:tcPr>
            <w:tcW w:w="2581" w:type="pct"/>
            <w:shd w:val="clear" w:color="auto" w:fill="auto"/>
            <w:vAlign w:val="center"/>
            <w:hideMark/>
          </w:tcPr>
          <w:p w14:paraId="00E9E5DB"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giải đáp tư vấn, phí quản lý hợp đồng SLA</w:t>
            </w:r>
          </w:p>
        </w:tc>
        <w:tc>
          <w:tcPr>
            <w:tcW w:w="438" w:type="pct"/>
            <w:shd w:val="clear" w:color="auto" w:fill="auto"/>
            <w:vAlign w:val="center"/>
            <w:hideMark/>
          </w:tcPr>
          <w:p w14:paraId="2823AC8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57</w:t>
            </w:r>
          </w:p>
        </w:tc>
      </w:tr>
      <w:tr w:rsidR="00DF01B7" w:rsidRPr="00D110CF" w14:paraId="07BB3F38" w14:textId="77777777" w:rsidTr="002C7681">
        <w:trPr>
          <w:trHeight w:val="315"/>
        </w:trPr>
        <w:tc>
          <w:tcPr>
            <w:tcW w:w="267" w:type="pct"/>
            <w:shd w:val="clear" w:color="auto" w:fill="auto"/>
            <w:vAlign w:val="center"/>
            <w:hideMark/>
          </w:tcPr>
          <w:p w14:paraId="000BA25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39</w:t>
            </w:r>
          </w:p>
        </w:tc>
        <w:tc>
          <w:tcPr>
            <w:tcW w:w="1714" w:type="pct"/>
            <w:shd w:val="clear" w:color="auto" w:fill="auto"/>
            <w:vAlign w:val="center"/>
            <w:hideMark/>
          </w:tcPr>
          <w:p w14:paraId="595F4436"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Labor and employee-related expenses</w:t>
            </w:r>
          </w:p>
        </w:tc>
        <w:tc>
          <w:tcPr>
            <w:tcW w:w="2581" w:type="pct"/>
            <w:shd w:val="clear" w:color="auto" w:fill="auto"/>
            <w:vAlign w:val="center"/>
            <w:hideMark/>
          </w:tcPr>
          <w:p w14:paraId="36C8A156"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nhân công và các khoản chi cho người lao động</w:t>
            </w:r>
          </w:p>
        </w:tc>
        <w:tc>
          <w:tcPr>
            <w:tcW w:w="438" w:type="pct"/>
            <w:shd w:val="clear" w:color="auto" w:fill="auto"/>
            <w:vAlign w:val="center"/>
            <w:hideMark/>
          </w:tcPr>
          <w:p w14:paraId="49E23FE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58</w:t>
            </w:r>
          </w:p>
        </w:tc>
      </w:tr>
      <w:tr w:rsidR="00DF01B7" w:rsidRPr="00D110CF" w14:paraId="1B575059" w14:textId="77777777" w:rsidTr="002C7681">
        <w:trPr>
          <w:trHeight w:val="315"/>
        </w:trPr>
        <w:tc>
          <w:tcPr>
            <w:tcW w:w="267" w:type="pct"/>
            <w:shd w:val="clear" w:color="auto" w:fill="auto"/>
            <w:vAlign w:val="center"/>
            <w:hideMark/>
          </w:tcPr>
          <w:p w14:paraId="3574EBD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40</w:t>
            </w:r>
          </w:p>
        </w:tc>
        <w:tc>
          <w:tcPr>
            <w:tcW w:w="1714" w:type="pct"/>
            <w:shd w:val="clear" w:color="auto" w:fill="auto"/>
            <w:vAlign w:val="center"/>
            <w:hideMark/>
          </w:tcPr>
          <w:p w14:paraId="618835D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Routine expenses</w:t>
            </w:r>
          </w:p>
        </w:tc>
        <w:tc>
          <w:tcPr>
            <w:tcW w:w="2581" w:type="pct"/>
            <w:shd w:val="clear" w:color="auto" w:fill="auto"/>
            <w:vAlign w:val="center"/>
            <w:hideMark/>
          </w:tcPr>
          <w:p w14:paraId="4185CBA0"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thường xuyên</w:t>
            </w:r>
          </w:p>
        </w:tc>
        <w:tc>
          <w:tcPr>
            <w:tcW w:w="438" w:type="pct"/>
            <w:shd w:val="clear" w:color="auto" w:fill="auto"/>
            <w:vAlign w:val="center"/>
            <w:hideMark/>
          </w:tcPr>
          <w:p w14:paraId="44E1892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59</w:t>
            </w:r>
          </w:p>
        </w:tc>
      </w:tr>
      <w:tr w:rsidR="00DF01B7" w:rsidRPr="00D110CF" w14:paraId="4E4107E5" w14:textId="77777777" w:rsidTr="002C7681">
        <w:trPr>
          <w:trHeight w:val="315"/>
        </w:trPr>
        <w:tc>
          <w:tcPr>
            <w:tcW w:w="267" w:type="pct"/>
            <w:shd w:val="clear" w:color="auto" w:fill="auto"/>
            <w:vAlign w:val="center"/>
            <w:hideMark/>
          </w:tcPr>
          <w:p w14:paraId="7FB21C2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41</w:t>
            </w:r>
          </w:p>
        </w:tc>
        <w:tc>
          <w:tcPr>
            <w:tcW w:w="1714" w:type="pct"/>
            <w:shd w:val="clear" w:color="auto" w:fill="auto"/>
            <w:vAlign w:val="center"/>
            <w:hideMark/>
          </w:tcPr>
          <w:p w14:paraId="6EEE07DC"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Taxes, fees, and payments to the state</w:t>
            </w:r>
          </w:p>
        </w:tc>
        <w:tc>
          <w:tcPr>
            <w:tcW w:w="2581" w:type="pct"/>
            <w:shd w:val="clear" w:color="auto" w:fill="auto"/>
            <w:vAlign w:val="center"/>
            <w:hideMark/>
          </w:tcPr>
          <w:p w14:paraId="3CB07616"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Thuế, phí và các khoản phải nộp cho nhà nước</w:t>
            </w:r>
          </w:p>
        </w:tc>
        <w:tc>
          <w:tcPr>
            <w:tcW w:w="438" w:type="pct"/>
            <w:shd w:val="clear" w:color="auto" w:fill="auto"/>
            <w:vAlign w:val="center"/>
            <w:hideMark/>
          </w:tcPr>
          <w:p w14:paraId="58AF0AE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60</w:t>
            </w:r>
          </w:p>
        </w:tc>
      </w:tr>
      <w:tr w:rsidR="00DF01B7" w:rsidRPr="00D110CF" w14:paraId="734F0690" w14:textId="77777777" w:rsidTr="002C7681">
        <w:trPr>
          <w:trHeight w:val="315"/>
        </w:trPr>
        <w:tc>
          <w:tcPr>
            <w:tcW w:w="267" w:type="pct"/>
            <w:shd w:val="clear" w:color="auto" w:fill="auto"/>
            <w:vAlign w:val="center"/>
            <w:hideMark/>
          </w:tcPr>
          <w:p w14:paraId="2FD8B1D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42</w:t>
            </w:r>
          </w:p>
        </w:tc>
        <w:tc>
          <w:tcPr>
            <w:tcW w:w="1714" w:type="pct"/>
            <w:shd w:val="clear" w:color="auto" w:fill="auto"/>
            <w:vAlign w:val="center"/>
            <w:hideMark/>
          </w:tcPr>
          <w:p w14:paraId="272B29D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Reserves and provisions</w:t>
            </w:r>
          </w:p>
        </w:tc>
        <w:tc>
          <w:tcPr>
            <w:tcW w:w="2581" w:type="pct"/>
            <w:shd w:val="clear" w:color="auto" w:fill="auto"/>
            <w:vAlign w:val="center"/>
            <w:hideMark/>
          </w:tcPr>
          <w:p w14:paraId="3DF03747"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Các khoản trích lập dự phòng</w:t>
            </w:r>
          </w:p>
        </w:tc>
        <w:tc>
          <w:tcPr>
            <w:tcW w:w="438" w:type="pct"/>
            <w:shd w:val="clear" w:color="auto" w:fill="auto"/>
            <w:vAlign w:val="center"/>
            <w:hideMark/>
          </w:tcPr>
          <w:p w14:paraId="43857E6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61</w:t>
            </w:r>
          </w:p>
        </w:tc>
      </w:tr>
      <w:tr w:rsidR="00DF01B7" w:rsidRPr="00D110CF" w14:paraId="05E59C1C" w14:textId="77777777" w:rsidTr="002C7681">
        <w:trPr>
          <w:trHeight w:val="315"/>
        </w:trPr>
        <w:tc>
          <w:tcPr>
            <w:tcW w:w="267" w:type="pct"/>
            <w:shd w:val="clear" w:color="auto" w:fill="auto"/>
            <w:vAlign w:val="center"/>
            <w:hideMark/>
          </w:tcPr>
          <w:p w14:paraId="39BBB7A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43</w:t>
            </w:r>
          </w:p>
        </w:tc>
        <w:tc>
          <w:tcPr>
            <w:tcW w:w="1714" w:type="pct"/>
            <w:shd w:val="clear" w:color="auto" w:fill="auto"/>
            <w:vAlign w:val="center"/>
            <w:hideMark/>
          </w:tcPr>
          <w:p w14:paraId="71814686"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Specific and other expenses</w:t>
            </w:r>
          </w:p>
        </w:tc>
        <w:tc>
          <w:tcPr>
            <w:tcW w:w="2581" w:type="pct"/>
            <w:shd w:val="clear" w:color="auto" w:fill="auto"/>
            <w:vAlign w:val="center"/>
            <w:hideMark/>
          </w:tcPr>
          <w:p w14:paraId="077B801D"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Chi phí đặc thù, khác</w:t>
            </w:r>
          </w:p>
        </w:tc>
        <w:tc>
          <w:tcPr>
            <w:tcW w:w="438" w:type="pct"/>
            <w:shd w:val="clear" w:color="auto" w:fill="auto"/>
            <w:vAlign w:val="center"/>
            <w:hideMark/>
          </w:tcPr>
          <w:p w14:paraId="27EE8EB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62</w:t>
            </w:r>
          </w:p>
        </w:tc>
      </w:tr>
      <w:tr w:rsidR="00DF01B7" w:rsidRPr="00D110CF" w14:paraId="545E0A0B" w14:textId="77777777" w:rsidTr="002C7681">
        <w:trPr>
          <w:trHeight w:val="315"/>
        </w:trPr>
        <w:tc>
          <w:tcPr>
            <w:tcW w:w="267" w:type="pct"/>
            <w:shd w:val="clear" w:color="FBE4D5" w:fill="FBE4D5"/>
            <w:vAlign w:val="center"/>
            <w:hideMark/>
          </w:tcPr>
          <w:p w14:paraId="54A2964B"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44</w:t>
            </w:r>
          </w:p>
        </w:tc>
        <w:tc>
          <w:tcPr>
            <w:tcW w:w="1714" w:type="pct"/>
            <w:shd w:val="clear" w:color="FBE4D5" w:fill="FBE4D5"/>
            <w:vAlign w:val="center"/>
            <w:hideMark/>
          </w:tcPr>
          <w:p w14:paraId="7C6C96F4"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EBT (Earnings Before Tax) (100% deferred tax)</w:t>
            </w:r>
          </w:p>
        </w:tc>
        <w:tc>
          <w:tcPr>
            <w:tcW w:w="2581" w:type="pct"/>
            <w:shd w:val="clear" w:color="FBE4D5" w:fill="FBE4D5"/>
            <w:vAlign w:val="center"/>
            <w:hideMark/>
          </w:tcPr>
          <w:p w14:paraId="6CE81B6E"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EBT (lợi nhuận kế toán trước thuế TNDN) ( 100% CLTG)</w:t>
            </w:r>
          </w:p>
        </w:tc>
        <w:tc>
          <w:tcPr>
            <w:tcW w:w="438" w:type="pct"/>
            <w:shd w:val="clear" w:color="FBE4D5" w:fill="FBE4D5"/>
            <w:vAlign w:val="center"/>
            <w:hideMark/>
          </w:tcPr>
          <w:p w14:paraId="1F71307E"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63</w:t>
            </w:r>
          </w:p>
        </w:tc>
      </w:tr>
      <w:tr w:rsidR="00DF01B7" w:rsidRPr="00D110CF" w14:paraId="6F528B44" w14:textId="77777777" w:rsidTr="002C7681">
        <w:trPr>
          <w:trHeight w:val="315"/>
        </w:trPr>
        <w:tc>
          <w:tcPr>
            <w:tcW w:w="267" w:type="pct"/>
            <w:shd w:val="clear" w:color="auto" w:fill="auto"/>
            <w:vAlign w:val="center"/>
            <w:hideMark/>
          </w:tcPr>
          <w:p w14:paraId="36B431A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45</w:t>
            </w:r>
          </w:p>
        </w:tc>
        <w:tc>
          <w:tcPr>
            <w:tcW w:w="1714" w:type="pct"/>
            <w:shd w:val="clear" w:color="auto" w:fill="auto"/>
            <w:vAlign w:val="center"/>
            <w:hideMark/>
          </w:tcPr>
          <w:p w14:paraId="39E1652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EBT (Earnings Before Tax) excluding unrealized deferred tax</w:t>
            </w:r>
          </w:p>
        </w:tc>
        <w:tc>
          <w:tcPr>
            <w:tcW w:w="2581" w:type="pct"/>
            <w:shd w:val="clear" w:color="auto" w:fill="auto"/>
            <w:vAlign w:val="center"/>
            <w:hideMark/>
          </w:tcPr>
          <w:p w14:paraId="16F162D4"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EBT (lợi nhuận trước thuế TNDN) không gồm CLTG chưa TH.</w:t>
            </w:r>
          </w:p>
        </w:tc>
        <w:tc>
          <w:tcPr>
            <w:tcW w:w="438" w:type="pct"/>
            <w:shd w:val="clear" w:color="auto" w:fill="auto"/>
            <w:vAlign w:val="center"/>
            <w:hideMark/>
          </w:tcPr>
          <w:p w14:paraId="45692F9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64</w:t>
            </w:r>
          </w:p>
        </w:tc>
      </w:tr>
      <w:tr w:rsidR="00DF01B7" w:rsidRPr="00D110CF" w14:paraId="6451C2C1" w14:textId="77777777" w:rsidTr="002C7681">
        <w:trPr>
          <w:trHeight w:val="315"/>
        </w:trPr>
        <w:tc>
          <w:tcPr>
            <w:tcW w:w="267" w:type="pct"/>
            <w:shd w:val="clear" w:color="auto" w:fill="auto"/>
            <w:vAlign w:val="center"/>
            <w:hideMark/>
          </w:tcPr>
          <w:p w14:paraId="4CB5956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46</w:t>
            </w:r>
          </w:p>
        </w:tc>
        <w:tc>
          <w:tcPr>
            <w:tcW w:w="1714" w:type="pct"/>
            <w:shd w:val="clear" w:color="auto" w:fill="auto"/>
            <w:vAlign w:val="center"/>
            <w:hideMark/>
          </w:tcPr>
          <w:p w14:paraId="6D3096CF"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EBT (Earnings Before Tax) excluding deferred tax</w:t>
            </w:r>
          </w:p>
        </w:tc>
        <w:tc>
          <w:tcPr>
            <w:tcW w:w="2581" w:type="pct"/>
            <w:shd w:val="clear" w:color="auto" w:fill="auto"/>
            <w:vAlign w:val="center"/>
            <w:hideMark/>
          </w:tcPr>
          <w:p w14:paraId="7C16649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EBT (lợi nhuận trước thuế TNDN) không gồm CLTG</w:t>
            </w:r>
          </w:p>
        </w:tc>
        <w:tc>
          <w:tcPr>
            <w:tcW w:w="438" w:type="pct"/>
            <w:shd w:val="clear" w:color="auto" w:fill="auto"/>
            <w:vAlign w:val="center"/>
            <w:hideMark/>
          </w:tcPr>
          <w:p w14:paraId="021E6D3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65</w:t>
            </w:r>
          </w:p>
        </w:tc>
      </w:tr>
      <w:tr w:rsidR="00DF01B7" w:rsidRPr="00D110CF" w14:paraId="67958F9D" w14:textId="77777777" w:rsidTr="002C7681">
        <w:trPr>
          <w:trHeight w:val="630"/>
        </w:trPr>
        <w:tc>
          <w:tcPr>
            <w:tcW w:w="267" w:type="pct"/>
            <w:shd w:val="clear" w:color="FBE4D5" w:fill="FBE4D5"/>
            <w:vAlign w:val="center"/>
            <w:hideMark/>
          </w:tcPr>
          <w:p w14:paraId="2FA96126"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47</w:t>
            </w:r>
          </w:p>
        </w:tc>
        <w:tc>
          <w:tcPr>
            <w:tcW w:w="1714" w:type="pct"/>
            <w:shd w:val="clear" w:color="FBE4D5" w:fill="FBE4D5"/>
            <w:vAlign w:val="center"/>
            <w:hideMark/>
          </w:tcPr>
          <w:p w14:paraId="1000C307"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Profit/Loss from affiliated companies</w:t>
            </w:r>
          </w:p>
        </w:tc>
        <w:tc>
          <w:tcPr>
            <w:tcW w:w="2581" w:type="pct"/>
            <w:shd w:val="clear" w:color="FBE4D5" w:fill="FBE4D5"/>
            <w:vAlign w:val="center"/>
            <w:hideMark/>
          </w:tcPr>
          <w:p w14:paraId="08469D51"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Lãi/Lỗ từ công ty liên kết</w:t>
            </w:r>
          </w:p>
        </w:tc>
        <w:tc>
          <w:tcPr>
            <w:tcW w:w="438" w:type="pct"/>
            <w:shd w:val="clear" w:color="FBE4D5" w:fill="FBE4D5"/>
            <w:vAlign w:val="center"/>
            <w:hideMark/>
          </w:tcPr>
          <w:p w14:paraId="180DE1A1"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100</w:t>
            </w:r>
          </w:p>
        </w:tc>
      </w:tr>
      <w:tr w:rsidR="00DF01B7" w:rsidRPr="00D110CF" w14:paraId="2F404340" w14:textId="77777777" w:rsidTr="002C7681">
        <w:trPr>
          <w:trHeight w:val="315"/>
        </w:trPr>
        <w:tc>
          <w:tcPr>
            <w:tcW w:w="267" w:type="pct"/>
            <w:shd w:val="clear" w:color="auto" w:fill="auto"/>
            <w:vAlign w:val="center"/>
            <w:hideMark/>
          </w:tcPr>
          <w:p w14:paraId="6FB367BA"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48</w:t>
            </w:r>
          </w:p>
        </w:tc>
        <w:tc>
          <w:tcPr>
            <w:tcW w:w="1714" w:type="pct"/>
            <w:shd w:val="clear" w:color="auto" w:fill="auto"/>
            <w:vAlign w:val="center"/>
            <w:hideMark/>
          </w:tcPr>
          <w:p w14:paraId="509F47C6"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Profit/Loss from unrealized exchange rate differences</w:t>
            </w:r>
          </w:p>
        </w:tc>
        <w:tc>
          <w:tcPr>
            <w:tcW w:w="2581" w:type="pct"/>
            <w:shd w:val="clear" w:color="FFFFFF" w:fill="FFFFFF"/>
            <w:vAlign w:val="center"/>
            <w:hideMark/>
          </w:tcPr>
          <w:p w14:paraId="099164DA"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 xml:space="preserve">      Trong đó: Lãi/lỗ từ CLTG chưa thực hiện</w:t>
            </w:r>
          </w:p>
        </w:tc>
        <w:tc>
          <w:tcPr>
            <w:tcW w:w="438" w:type="pct"/>
            <w:shd w:val="clear" w:color="auto" w:fill="auto"/>
            <w:vAlign w:val="center"/>
            <w:hideMark/>
          </w:tcPr>
          <w:p w14:paraId="29D6C49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101</w:t>
            </w:r>
          </w:p>
        </w:tc>
      </w:tr>
      <w:tr w:rsidR="00DF01B7" w:rsidRPr="00D110CF" w14:paraId="7EB19FF4" w14:textId="77777777" w:rsidTr="002C7681">
        <w:trPr>
          <w:trHeight w:val="315"/>
        </w:trPr>
        <w:tc>
          <w:tcPr>
            <w:tcW w:w="267" w:type="pct"/>
            <w:shd w:val="clear" w:color="auto" w:fill="auto"/>
            <w:vAlign w:val="center"/>
            <w:hideMark/>
          </w:tcPr>
          <w:p w14:paraId="4F60ADCA"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49</w:t>
            </w:r>
          </w:p>
        </w:tc>
        <w:tc>
          <w:tcPr>
            <w:tcW w:w="1714" w:type="pct"/>
            <w:shd w:val="clear" w:color="auto" w:fill="auto"/>
            <w:vAlign w:val="center"/>
            <w:hideMark/>
          </w:tcPr>
          <w:p w14:paraId="4AF7F96C"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Profit/Loss from realized exchange rate differences</w:t>
            </w:r>
          </w:p>
        </w:tc>
        <w:tc>
          <w:tcPr>
            <w:tcW w:w="2581" w:type="pct"/>
            <w:shd w:val="clear" w:color="FFFFFF" w:fill="FFFFFF"/>
            <w:vAlign w:val="center"/>
            <w:hideMark/>
          </w:tcPr>
          <w:p w14:paraId="26287250"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 xml:space="preserve">      Trong đó: Lãi/lỗ từ CLTG đã thực hiện</w:t>
            </w:r>
          </w:p>
        </w:tc>
        <w:tc>
          <w:tcPr>
            <w:tcW w:w="438" w:type="pct"/>
            <w:shd w:val="clear" w:color="auto" w:fill="auto"/>
            <w:vAlign w:val="center"/>
            <w:hideMark/>
          </w:tcPr>
          <w:p w14:paraId="78B624E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102</w:t>
            </w:r>
          </w:p>
        </w:tc>
      </w:tr>
      <w:tr w:rsidR="00DF01B7" w:rsidRPr="00D110CF" w14:paraId="77A00F21" w14:textId="77777777" w:rsidTr="002C7681">
        <w:trPr>
          <w:trHeight w:val="315"/>
        </w:trPr>
        <w:tc>
          <w:tcPr>
            <w:tcW w:w="267" w:type="pct"/>
            <w:shd w:val="clear" w:color="auto" w:fill="auto"/>
            <w:vAlign w:val="center"/>
            <w:hideMark/>
          </w:tcPr>
          <w:p w14:paraId="7F525A2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50</w:t>
            </w:r>
          </w:p>
        </w:tc>
        <w:tc>
          <w:tcPr>
            <w:tcW w:w="1714" w:type="pct"/>
            <w:shd w:val="clear" w:color="auto" w:fill="auto"/>
            <w:vAlign w:val="center"/>
            <w:hideMark/>
          </w:tcPr>
          <w:p w14:paraId="1558CC5B"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Profit/Loss from business operations</w:t>
            </w:r>
          </w:p>
        </w:tc>
        <w:tc>
          <w:tcPr>
            <w:tcW w:w="2581" w:type="pct"/>
            <w:shd w:val="clear" w:color="FFFFFF" w:fill="FFFFFF"/>
            <w:vAlign w:val="center"/>
            <w:hideMark/>
          </w:tcPr>
          <w:p w14:paraId="0AA4783C"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 xml:space="preserve">      Trong đó: Lãi/lỗ từ hoạt động kinh doanh</w:t>
            </w:r>
          </w:p>
        </w:tc>
        <w:tc>
          <w:tcPr>
            <w:tcW w:w="438" w:type="pct"/>
            <w:shd w:val="clear" w:color="auto" w:fill="auto"/>
            <w:vAlign w:val="center"/>
            <w:hideMark/>
          </w:tcPr>
          <w:p w14:paraId="62A5399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103</w:t>
            </w:r>
          </w:p>
        </w:tc>
      </w:tr>
      <w:tr w:rsidR="00DF01B7" w:rsidRPr="00D110CF" w14:paraId="76ED2FCC" w14:textId="77777777" w:rsidTr="002C7681">
        <w:trPr>
          <w:trHeight w:val="315"/>
        </w:trPr>
        <w:tc>
          <w:tcPr>
            <w:tcW w:w="267" w:type="pct"/>
            <w:shd w:val="clear" w:color="FBE4D5" w:fill="FBE4D5"/>
            <w:vAlign w:val="center"/>
            <w:hideMark/>
          </w:tcPr>
          <w:p w14:paraId="52714FAF"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51</w:t>
            </w:r>
          </w:p>
        </w:tc>
        <w:tc>
          <w:tcPr>
            <w:tcW w:w="1714" w:type="pct"/>
            <w:shd w:val="clear" w:color="FBE4D5" w:fill="FBE4D5"/>
            <w:vAlign w:val="center"/>
            <w:hideMark/>
          </w:tcPr>
          <w:p w14:paraId="600ADF96"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Total pre-tax accounting profit of 100% exchange rate differences</w:t>
            </w:r>
          </w:p>
        </w:tc>
        <w:tc>
          <w:tcPr>
            <w:tcW w:w="2581" w:type="pct"/>
            <w:shd w:val="clear" w:color="FBE4D5" w:fill="FBE4D5"/>
            <w:vAlign w:val="center"/>
            <w:hideMark/>
          </w:tcPr>
          <w:p w14:paraId="1C3076BB"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Tổng EBT (lợi nhuận kế toán trước thuế TNDN) 100% CLTG</w:t>
            </w:r>
          </w:p>
        </w:tc>
        <w:tc>
          <w:tcPr>
            <w:tcW w:w="438" w:type="pct"/>
            <w:shd w:val="clear" w:color="FBE4D5" w:fill="FBE4D5"/>
            <w:vAlign w:val="center"/>
            <w:hideMark/>
          </w:tcPr>
          <w:p w14:paraId="0A47935E"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104</w:t>
            </w:r>
          </w:p>
        </w:tc>
      </w:tr>
      <w:tr w:rsidR="00DF01B7" w:rsidRPr="00D110CF" w14:paraId="3A54A91B" w14:textId="77777777" w:rsidTr="002C7681">
        <w:trPr>
          <w:trHeight w:val="315"/>
        </w:trPr>
        <w:tc>
          <w:tcPr>
            <w:tcW w:w="267" w:type="pct"/>
            <w:shd w:val="clear" w:color="FBE4D5" w:fill="FBE4D5"/>
            <w:vAlign w:val="center"/>
            <w:hideMark/>
          </w:tcPr>
          <w:p w14:paraId="044F9D39"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52</w:t>
            </w:r>
          </w:p>
        </w:tc>
        <w:tc>
          <w:tcPr>
            <w:tcW w:w="1714" w:type="pct"/>
            <w:shd w:val="clear" w:color="FBE4D5" w:fill="FBE4D5"/>
            <w:vAlign w:val="center"/>
            <w:hideMark/>
          </w:tcPr>
          <w:p w14:paraId="7D4F4DC6"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Pre-tax accounting profit (33% exchange rate differences)</w:t>
            </w:r>
          </w:p>
        </w:tc>
        <w:tc>
          <w:tcPr>
            <w:tcW w:w="2581" w:type="pct"/>
            <w:shd w:val="clear" w:color="FBE4D5" w:fill="FBE4D5"/>
            <w:vAlign w:val="center"/>
            <w:hideMark/>
          </w:tcPr>
          <w:p w14:paraId="66679C5D"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EBT (lợi nhuận kế toán trước thuế TNDN) ( 33% CLTG)</w:t>
            </w:r>
          </w:p>
        </w:tc>
        <w:tc>
          <w:tcPr>
            <w:tcW w:w="438" w:type="pct"/>
            <w:shd w:val="clear" w:color="FBE4D5" w:fill="FBE4D5"/>
            <w:vAlign w:val="center"/>
            <w:hideMark/>
          </w:tcPr>
          <w:p w14:paraId="2FE68A4E"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105</w:t>
            </w:r>
          </w:p>
        </w:tc>
      </w:tr>
      <w:tr w:rsidR="00DF01B7" w:rsidRPr="00D110CF" w14:paraId="6765AF80" w14:textId="77777777" w:rsidTr="002C7681">
        <w:trPr>
          <w:trHeight w:val="315"/>
        </w:trPr>
        <w:tc>
          <w:tcPr>
            <w:tcW w:w="267" w:type="pct"/>
            <w:shd w:val="clear" w:color="auto" w:fill="auto"/>
            <w:vAlign w:val="center"/>
            <w:hideMark/>
          </w:tcPr>
          <w:p w14:paraId="5CE8315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53</w:t>
            </w:r>
          </w:p>
        </w:tc>
        <w:tc>
          <w:tcPr>
            <w:tcW w:w="1714" w:type="pct"/>
            <w:shd w:val="clear" w:color="auto" w:fill="auto"/>
            <w:vAlign w:val="center"/>
            <w:hideMark/>
          </w:tcPr>
          <w:p w14:paraId="52B8FFB0"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Pre-tax profit before corporate income tax (33%) excluding exchange rate differences not yet implemented</w:t>
            </w:r>
          </w:p>
        </w:tc>
        <w:tc>
          <w:tcPr>
            <w:tcW w:w="2581" w:type="pct"/>
            <w:shd w:val="clear" w:color="FFFFFF" w:fill="FFFFFF"/>
            <w:vAlign w:val="center"/>
            <w:hideMark/>
          </w:tcPr>
          <w:p w14:paraId="1E35E82B"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EBT (lợi nhuận trước thuế TNDN) 33% không gồm CLTG chưa TH.</w:t>
            </w:r>
          </w:p>
        </w:tc>
        <w:tc>
          <w:tcPr>
            <w:tcW w:w="438" w:type="pct"/>
            <w:shd w:val="clear" w:color="auto" w:fill="auto"/>
            <w:vAlign w:val="center"/>
            <w:hideMark/>
          </w:tcPr>
          <w:p w14:paraId="15187C4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106</w:t>
            </w:r>
          </w:p>
        </w:tc>
      </w:tr>
      <w:tr w:rsidR="00DF01B7" w:rsidRPr="00D110CF" w14:paraId="474B5F1E" w14:textId="77777777" w:rsidTr="002C7681">
        <w:trPr>
          <w:trHeight w:val="315"/>
        </w:trPr>
        <w:tc>
          <w:tcPr>
            <w:tcW w:w="267" w:type="pct"/>
            <w:shd w:val="clear" w:color="auto" w:fill="auto"/>
            <w:vAlign w:val="center"/>
            <w:hideMark/>
          </w:tcPr>
          <w:p w14:paraId="430AA24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54</w:t>
            </w:r>
          </w:p>
        </w:tc>
        <w:tc>
          <w:tcPr>
            <w:tcW w:w="1714" w:type="pct"/>
            <w:shd w:val="clear" w:color="auto" w:fill="auto"/>
            <w:vAlign w:val="center"/>
            <w:hideMark/>
          </w:tcPr>
          <w:p w14:paraId="0A017E4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Pre-tax profit before corporate income tax (33%) excluding exchange rate differences</w:t>
            </w:r>
          </w:p>
        </w:tc>
        <w:tc>
          <w:tcPr>
            <w:tcW w:w="2581" w:type="pct"/>
            <w:shd w:val="clear" w:color="FFFFFF" w:fill="FFFFFF"/>
            <w:vAlign w:val="center"/>
            <w:hideMark/>
          </w:tcPr>
          <w:p w14:paraId="7655370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EBT (lợi nhuận trước thuế TNDN) 33% không gồm CLTG</w:t>
            </w:r>
          </w:p>
        </w:tc>
        <w:tc>
          <w:tcPr>
            <w:tcW w:w="438" w:type="pct"/>
            <w:shd w:val="clear" w:color="auto" w:fill="auto"/>
            <w:vAlign w:val="center"/>
            <w:hideMark/>
          </w:tcPr>
          <w:p w14:paraId="3E2C5F2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107</w:t>
            </w:r>
          </w:p>
        </w:tc>
      </w:tr>
      <w:tr w:rsidR="00DF01B7" w:rsidRPr="00D110CF" w14:paraId="12C47847" w14:textId="77777777" w:rsidTr="002C7681">
        <w:trPr>
          <w:trHeight w:val="315"/>
        </w:trPr>
        <w:tc>
          <w:tcPr>
            <w:tcW w:w="267" w:type="pct"/>
            <w:shd w:val="clear" w:color="auto" w:fill="auto"/>
            <w:vAlign w:val="center"/>
            <w:hideMark/>
          </w:tcPr>
          <w:p w14:paraId="318CD6B8"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55</w:t>
            </w:r>
          </w:p>
        </w:tc>
        <w:tc>
          <w:tcPr>
            <w:tcW w:w="1714" w:type="pct"/>
            <w:shd w:val="clear" w:color="auto" w:fill="auto"/>
            <w:vAlign w:val="center"/>
            <w:hideMark/>
          </w:tcPr>
          <w:p w14:paraId="03161C00"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Netoff Revenue-Expense unrealized exchange rate differences (100%)</w:t>
            </w:r>
          </w:p>
        </w:tc>
        <w:tc>
          <w:tcPr>
            <w:tcW w:w="2581" w:type="pct"/>
            <w:shd w:val="clear" w:color="FFFFFF" w:fill="FFFFFF"/>
            <w:vAlign w:val="center"/>
            <w:hideMark/>
          </w:tcPr>
          <w:p w14:paraId="023CE699"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Netoff DT-CP CLTG chưa thực hiện (100%)</w:t>
            </w:r>
          </w:p>
        </w:tc>
        <w:tc>
          <w:tcPr>
            <w:tcW w:w="438" w:type="pct"/>
            <w:shd w:val="clear" w:color="auto" w:fill="auto"/>
            <w:vAlign w:val="center"/>
            <w:hideMark/>
          </w:tcPr>
          <w:p w14:paraId="756730B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108</w:t>
            </w:r>
          </w:p>
        </w:tc>
      </w:tr>
      <w:tr w:rsidR="00DF01B7" w:rsidRPr="00D110CF" w14:paraId="6734DB30" w14:textId="77777777" w:rsidTr="002C7681">
        <w:trPr>
          <w:trHeight w:val="315"/>
        </w:trPr>
        <w:tc>
          <w:tcPr>
            <w:tcW w:w="267" w:type="pct"/>
            <w:shd w:val="clear" w:color="auto" w:fill="auto"/>
            <w:vAlign w:val="center"/>
            <w:hideMark/>
          </w:tcPr>
          <w:p w14:paraId="1646F69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lastRenderedPageBreak/>
              <w:t>56</w:t>
            </w:r>
          </w:p>
        </w:tc>
        <w:tc>
          <w:tcPr>
            <w:tcW w:w="1714" w:type="pct"/>
            <w:shd w:val="clear" w:color="auto" w:fill="auto"/>
            <w:vAlign w:val="center"/>
            <w:hideMark/>
          </w:tcPr>
          <w:p w14:paraId="3B6FAF1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Netoff Revenue-Expense unrealized exchange rate differences (33%)</w:t>
            </w:r>
          </w:p>
        </w:tc>
        <w:tc>
          <w:tcPr>
            <w:tcW w:w="2581" w:type="pct"/>
            <w:shd w:val="clear" w:color="FFFFFF" w:fill="FFFFFF"/>
            <w:vAlign w:val="center"/>
            <w:hideMark/>
          </w:tcPr>
          <w:p w14:paraId="469BE456"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Netoff DT-CP  CLTG chưa thực hiện (33%)</w:t>
            </w:r>
          </w:p>
        </w:tc>
        <w:tc>
          <w:tcPr>
            <w:tcW w:w="438" w:type="pct"/>
            <w:shd w:val="clear" w:color="auto" w:fill="auto"/>
            <w:vAlign w:val="center"/>
            <w:hideMark/>
          </w:tcPr>
          <w:p w14:paraId="659383D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109</w:t>
            </w:r>
          </w:p>
        </w:tc>
      </w:tr>
      <w:tr w:rsidR="00DF01B7" w:rsidRPr="00D110CF" w14:paraId="6DF3D1FF" w14:textId="77777777" w:rsidTr="002C7681">
        <w:trPr>
          <w:trHeight w:val="315"/>
        </w:trPr>
        <w:tc>
          <w:tcPr>
            <w:tcW w:w="267" w:type="pct"/>
            <w:shd w:val="clear" w:color="auto" w:fill="auto"/>
            <w:vAlign w:val="center"/>
            <w:hideMark/>
          </w:tcPr>
          <w:p w14:paraId="71C9C0B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57</w:t>
            </w:r>
          </w:p>
        </w:tc>
        <w:tc>
          <w:tcPr>
            <w:tcW w:w="1714" w:type="pct"/>
            <w:shd w:val="clear" w:color="auto" w:fill="auto"/>
            <w:vAlign w:val="center"/>
            <w:hideMark/>
          </w:tcPr>
          <w:p w14:paraId="63F3051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Year &lt;&lt;N-2&gt;&gt;</w:t>
            </w:r>
          </w:p>
        </w:tc>
        <w:tc>
          <w:tcPr>
            <w:tcW w:w="2581" w:type="pct"/>
            <w:shd w:val="clear" w:color="FFFFFF" w:fill="FFFFFF"/>
            <w:vAlign w:val="center"/>
            <w:hideMark/>
          </w:tcPr>
          <w:p w14:paraId="7D184B9A"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Năm &lt;&lt;N-2&gt;&gt;</w:t>
            </w:r>
          </w:p>
        </w:tc>
        <w:tc>
          <w:tcPr>
            <w:tcW w:w="438" w:type="pct"/>
            <w:shd w:val="clear" w:color="auto" w:fill="auto"/>
            <w:vAlign w:val="center"/>
            <w:hideMark/>
          </w:tcPr>
          <w:p w14:paraId="28194EE1"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110</w:t>
            </w:r>
          </w:p>
        </w:tc>
      </w:tr>
      <w:tr w:rsidR="00DF01B7" w:rsidRPr="00D110CF" w14:paraId="545F645F" w14:textId="77777777" w:rsidTr="002C7681">
        <w:trPr>
          <w:trHeight w:val="315"/>
        </w:trPr>
        <w:tc>
          <w:tcPr>
            <w:tcW w:w="267" w:type="pct"/>
            <w:shd w:val="clear" w:color="auto" w:fill="auto"/>
            <w:vAlign w:val="center"/>
            <w:hideMark/>
          </w:tcPr>
          <w:p w14:paraId="3DCC0FAF"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58</w:t>
            </w:r>
          </w:p>
        </w:tc>
        <w:tc>
          <w:tcPr>
            <w:tcW w:w="1714" w:type="pct"/>
            <w:shd w:val="clear" w:color="auto" w:fill="auto"/>
            <w:vAlign w:val="center"/>
            <w:hideMark/>
          </w:tcPr>
          <w:p w14:paraId="588283B7"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Year &lt;&lt;N-1&gt;&gt;</w:t>
            </w:r>
          </w:p>
        </w:tc>
        <w:tc>
          <w:tcPr>
            <w:tcW w:w="2581" w:type="pct"/>
            <w:shd w:val="clear" w:color="FFFFFF" w:fill="FFFFFF"/>
            <w:vAlign w:val="center"/>
            <w:hideMark/>
          </w:tcPr>
          <w:p w14:paraId="2203E6D6"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Năm &lt;&lt;N-1&gt;&gt;</w:t>
            </w:r>
          </w:p>
        </w:tc>
        <w:tc>
          <w:tcPr>
            <w:tcW w:w="438" w:type="pct"/>
            <w:shd w:val="clear" w:color="auto" w:fill="auto"/>
            <w:vAlign w:val="center"/>
            <w:hideMark/>
          </w:tcPr>
          <w:p w14:paraId="0ABB740A"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111</w:t>
            </w:r>
          </w:p>
        </w:tc>
      </w:tr>
      <w:tr w:rsidR="00DF01B7" w:rsidRPr="00D110CF" w14:paraId="5D546C5D" w14:textId="77777777" w:rsidTr="002C7681">
        <w:trPr>
          <w:trHeight w:val="315"/>
        </w:trPr>
        <w:tc>
          <w:tcPr>
            <w:tcW w:w="267" w:type="pct"/>
            <w:shd w:val="clear" w:color="auto" w:fill="auto"/>
            <w:vAlign w:val="center"/>
            <w:hideMark/>
          </w:tcPr>
          <w:p w14:paraId="6A9A67F3"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59</w:t>
            </w:r>
          </w:p>
        </w:tc>
        <w:tc>
          <w:tcPr>
            <w:tcW w:w="1714" w:type="pct"/>
            <w:shd w:val="clear" w:color="auto" w:fill="auto"/>
            <w:vAlign w:val="center"/>
            <w:hideMark/>
          </w:tcPr>
          <w:p w14:paraId="4092D48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Year &lt;&lt;N&gt;&gt;</w:t>
            </w:r>
          </w:p>
        </w:tc>
        <w:tc>
          <w:tcPr>
            <w:tcW w:w="2581" w:type="pct"/>
            <w:shd w:val="clear" w:color="FFFFFF" w:fill="FFFFFF"/>
            <w:vAlign w:val="center"/>
            <w:hideMark/>
          </w:tcPr>
          <w:p w14:paraId="5BEF4309" w14:textId="77777777" w:rsidR="00DF01B7" w:rsidRPr="00D110CF" w:rsidRDefault="00DF01B7" w:rsidP="002C7681">
            <w:pPr>
              <w:widowControl/>
              <w:spacing w:before="0" w:line="240" w:lineRule="auto"/>
              <w:ind w:left="0"/>
              <w:rPr>
                <w:i/>
                <w:iCs/>
                <w:snapToGrid/>
                <w:color w:val="000000"/>
                <w:szCs w:val="24"/>
              </w:rPr>
            </w:pPr>
            <w:r w:rsidRPr="00D110CF">
              <w:rPr>
                <w:i/>
                <w:iCs/>
                <w:snapToGrid/>
                <w:color w:val="000000"/>
                <w:szCs w:val="24"/>
              </w:rPr>
              <w:t>Năm &lt;&lt;N&gt;&gt;</w:t>
            </w:r>
          </w:p>
        </w:tc>
        <w:tc>
          <w:tcPr>
            <w:tcW w:w="438" w:type="pct"/>
            <w:shd w:val="clear" w:color="auto" w:fill="auto"/>
            <w:vAlign w:val="center"/>
            <w:hideMark/>
          </w:tcPr>
          <w:p w14:paraId="04EB98E0"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112</w:t>
            </w:r>
          </w:p>
        </w:tc>
      </w:tr>
      <w:tr w:rsidR="00DF01B7" w:rsidRPr="00D110CF" w14:paraId="4E8E237B" w14:textId="77777777" w:rsidTr="002C7681">
        <w:trPr>
          <w:trHeight w:val="945"/>
        </w:trPr>
        <w:tc>
          <w:tcPr>
            <w:tcW w:w="267" w:type="pct"/>
            <w:shd w:val="clear" w:color="FBE4D5" w:fill="FBE4D5"/>
            <w:vAlign w:val="center"/>
            <w:hideMark/>
          </w:tcPr>
          <w:p w14:paraId="0ACE2553"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60</w:t>
            </w:r>
          </w:p>
        </w:tc>
        <w:tc>
          <w:tcPr>
            <w:tcW w:w="1714" w:type="pct"/>
            <w:shd w:val="clear" w:color="FBE4D5" w:fill="FBE4D5"/>
            <w:vAlign w:val="center"/>
            <w:hideMark/>
          </w:tcPr>
          <w:p w14:paraId="217A8618"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Profit after Corporate Income Tax (100% exchange rate difference)</w:t>
            </w:r>
          </w:p>
        </w:tc>
        <w:tc>
          <w:tcPr>
            <w:tcW w:w="2581" w:type="pct"/>
            <w:shd w:val="clear" w:color="FBE4D5" w:fill="FBE4D5"/>
            <w:vAlign w:val="center"/>
            <w:hideMark/>
          </w:tcPr>
          <w:p w14:paraId="74770F3F"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Lợi nhuận sau thuế TNDN ( 100% CLTG)</w:t>
            </w:r>
          </w:p>
        </w:tc>
        <w:tc>
          <w:tcPr>
            <w:tcW w:w="438" w:type="pct"/>
            <w:shd w:val="clear" w:color="FBE4D5" w:fill="FBE4D5"/>
            <w:vAlign w:val="center"/>
            <w:hideMark/>
          </w:tcPr>
          <w:p w14:paraId="1690DD80"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71</w:t>
            </w:r>
          </w:p>
        </w:tc>
      </w:tr>
      <w:tr w:rsidR="00DF01B7" w:rsidRPr="00D110CF" w14:paraId="668333CE" w14:textId="77777777" w:rsidTr="002C7681">
        <w:trPr>
          <w:trHeight w:val="1245"/>
        </w:trPr>
        <w:tc>
          <w:tcPr>
            <w:tcW w:w="267" w:type="pct"/>
            <w:shd w:val="clear" w:color="auto" w:fill="auto"/>
            <w:vAlign w:val="center"/>
            <w:hideMark/>
          </w:tcPr>
          <w:p w14:paraId="3DF4176D"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61</w:t>
            </w:r>
          </w:p>
        </w:tc>
        <w:tc>
          <w:tcPr>
            <w:tcW w:w="1714" w:type="pct"/>
            <w:shd w:val="clear" w:color="auto" w:fill="auto"/>
            <w:vAlign w:val="center"/>
            <w:hideMark/>
          </w:tcPr>
          <w:p w14:paraId="58338018"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Profit after Corporate Income Tax (excluding unrealized exchange rate difference)</w:t>
            </w:r>
          </w:p>
        </w:tc>
        <w:tc>
          <w:tcPr>
            <w:tcW w:w="2581" w:type="pct"/>
            <w:shd w:val="clear" w:color="auto" w:fill="auto"/>
            <w:vAlign w:val="center"/>
            <w:hideMark/>
          </w:tcPr>
          <w:p w14:paraId="4AC60E35"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Lợi nhuận sau thuế TNDN ( loại trừ CLTG chưa thực hiện)</w:t>
            </w:r>
          </w:p>
        </w:tc>
        <w:tc>
          <w:tcPr>
            <w:tcW w:w="438" w:type="pct"/>
            <w:shd w:val="clear" w:color="auto" w:fill="auto"/>
            <w:vAlign w:val="center"/>
            <w:hideMark/>
          </w:tcPr>
          <w:p w14:paraId="2B1BD9E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72</w:t>
            </w:r>
          </w:p>
        </w:tc>
      </w:tr>
      <w:tr w:rsidR="00DF01B7" w:rsidRPr="00D110CF" w14:paraId="721F74E9" w14:textId="77777777" w:rsidTr="002C7681">
        <w:trPr>
          <w:trHeight w:val="1245"/>
        </w:trPr>
        <w:tc>
          <w:tcPr>
            <w:tcW w:w="267" w:type="pct"/>
            <w:shd w:val="clear" w:color="auto" w:fill="auto"/>
            <w:vAlign w:val="center"/>
            <w:hideMark/>
          </w:tcPr>
          <w:p w14:paraId="52674B3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62</w:t>
            </w:r>
          </w:p>
        </w:tc>
        <w:tc>
          <w:tcPr>
            <w:tcW w:w="1714" w:type="pct"/>
            <w:shd w:val="clear" w:color="auto" w:fill="auto"/>
            <w:vAlign w:val="center"/>
            <w:hideMark/>
          </w:tcPr>
          <w:p w14:paraId="5FBD4D9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Profit after Corporate Income Tax (excluding exchange rate difference)</w:t>
            </w:r>
          </w:p>
        </w:tc>
        <w:tc>
          <w:tcPr>
            <w:tcW w:w="2581" w:type="pct"/>
            <w:shd w:val="clear" w:color="auto" w:fill="auto"/>
            <w:vAlign w:val="center"/>
            <w:hideMark/>
          </w:tcPr>
          <w:p w14:paraId="7C56F7DD"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Lợi nhuận sau thuế TNDN ( loại trừ CLTG )</w:t>
            </w:r>
          </w:p>
        </w:tc>
        <w:tc>
          <w:tcPr>
            <w:tcW w:w="438" w:type="pct"/>
            <w:shd w:val="clear" w:color="auto" w:fill="auto"/>
            <w:vAlign w:val="center"/>
            <w:hideMark/>
          </w:tcPr>
          <w:p w14:paraId="2F6FE13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73</w:t>
            </w:r>
          </w:p>
        </w:tc>
      </w:tr>
      <w:tr w:rsidR="00DF01B7" w:rsidRPr="00D110CF" w14:paraId="652A0B52" w14:textId="77777777" w:rsidTr="002C7681">
        <w:trPr>
          <w:trHeight w:val="945"/>
        </w:trPr>
        <w:tc>
          <w:tcPr>
            <w:tcW w:w="267" w:type="pct"/>
            <w:shd w:val="clear" w:color="FBE4D5" w:fill="FBE4D5"/>
            <w:vAlign w:val="center"/>
            <w:hideMark/>
          </w:tcPr>
          <w:p w14:paraId="3BD4F380"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63</w:t>
            </w:r>
          </w:p>
        </w:tc>
        <w:tc>
          <w:tcPr>
            <w:tcW w:w="1714" w:type="pct"/>
            <w:shd w:val="clear" w:color="FBE4D5" w:fill="FBE4D5"/>
            <w:vAlign w:val="center"/>
            <w:hideMark/>
          </w:tcPr>
          <w:p w14:paraId="738E3BDB"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Profit after Corporate Income Tax (33% exchange rate difference)</w:t>
            </w:r>
          </w:p>
        </w:tc>
        <w:tc>
          <w:tcPr>
            <w:tcW w:w="2581" w:type="pct"/>
            <w:shd w:val="clear" w:color="FBE4D5" w:fill="FBE4D5"/>
            <w:vAlign w:val="center"/>
            <w:hideMark/>
          </w:tcPr>
          <w:p w14:paraId="329B2FE7" w14:textId="77777777" w:rsidR="00DF01B7" w:rsidRPr="00D110CF" w:rsidRDefault="00DF01B7" w:rsidP="002C7681">
            <w:pPr>
              <w:widowControl/>
              <w:spacing w:before="0" w:line="240" w:lineRule="auto"/>
              <w:ind w:left="0"/>
              <w:rPr>
                <w:b/>
                <w:bCs/>
                <w:snapToGrid/>
                <w:color w:val="000000"/>
                <w:szCs w:val="24"/>
              </w:rPr>
            </w:pPr>
            <w:r w:rsidRPr="00D110CF">
              <w:rPr>
                <w:b/>
                <w:bCs/>
                <w:snapToGrid/>
                <w:color w:val="000000"/>
                <w:szCs w:val="24"/>
              </w:rPr>
              <w:t>Lợi nhuận sau thuế TNDN ( 33% CLTG)</w:t>
            </w:r>
          </w:p>
        </w:tc>
        <w:tc>
          <w:tcPr>
            <w:tcW w:w="438" w:type="pct"/>
            <w:shd w:val="clear" w:color="FBE4D5" w:fill="FBE4D5"/>
            <w:vAlign w:val="center"/>
            <w:hideMark/>
          </w:tcPr>
          <w:p w14:paraId="068987C4" w14:textId="77777777" w:rsidR="00DF01B7" w:rsidRPr="00D110CF" w:rsidRDefault="00DF01B7" w:rsidP="002C7681">
            <w:pPr>
              <w:widowControl/>
              <w:spacing w:before="0" w:line="240" w:lineRule="auto"/>
              <w:ind w:left="0"/>
              <w:jc w:val="center"/>
              <w:rPr>
                <w:b/>
                <w:bCs/>
                <w:snapToGrid/>
                <w:color w:val="000000"/>
                <w:szCs w:val="24"/>
              </w:rPr>
            </w:pPr>
            <w:r w:rsidRPr="00D110CF">
              <w:rPr>
                <w:b/>
                <w:bCs/>
                <w:snapToGrid/>
                <w:color w:val="000000"/>
                <w:szCs w:val="24"/>
              </w:rPr>
              <w:t>113</w:t>
            </w:r>
          </w:p>
        </w:tc>
      </w:tr>
      <w:tr w:rsidR="00DF01B7" w:rsidRPr="00D110CF" w14:paraId="038B2F04" w14:textId="77777777" w:rsidTr="002C7681">
        <w:trPr>
          <w:trHeight w:val="615"/>
        </w:trPr>
        <w:tc>
          <w:tcPr>
            <w:tcW w:w="267" w:type="pct"/>
            <w:shd w:val="clear" w:color="auto" w:fill="auto"/>
            <w:vAlign w:val="center"/>
            <w:hideMark/>
          </w:tcPr>
          <w:p w14:paraId="19012D92"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64</w:t>
            </w:r>
          </w:p>
        </w:tc>
        <w:tc>
          <w:tcPr>
            <w:tcW w:w="1714" w:type="pct"/>
            <w:shd w:val="clear" w:color="auto" w:fill="auto"/>
            <w:vAlign w:val="center"/>
            <w:hideMark/>
          </w:tcPr>
          <w:p w14:paraId="5D3DF947"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Cash repatriated to the country (after tax)</w:t>
            </w:r>
          </w:p>
        </w:tc>
        <w:tc>
          <w:tcPr>
            <w:tcW w:w="2581" w:type="pct"/>
            <w:shd w:val="clear" w:color="auto" w:fill="auto"/>
            <w:vAlign w:val="center"/>
            <w:hideMark/>
          </w:tcPr>
          <w:p w14:paraId="2D90FE52"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Tiền lợi nhuận chuyển về nước (sau nộp thuế)</w:t>
            </w:r>
          </w:p>
        </w:tc>
        <w:tc>
          <w:tcPr>
            <w:tcW w:w="438" w:type="pct"/>
            <w:shd w:val="clear" w:color="auto" w:fill="auto"/>
            <w:vAlign w:val="center"/>
            <w:hideMark/>
          </w:tcPr>
          <w:p w14:paraId="2E796E5A"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80</w:t>
            </w:r>
          </w:p>
        </w:tc>
      </w:tr>
      <w:tr w:rsidR="00DF01B7" w:rsidRPr="00D110CF" w14:paraId="524172B3" w14:textId="77777777" w:rsidTr="002C7681">
        <w:trPr>
          <w:trHeight w:val="1770"/>
        </w:trPr>
        <w:tc>
          <w:tcPr>
            <w:tcW w:w="267" w:type="pct"/>
            <w:shd w:val="clear" w:color="auto" w:fill="auto"/>
            <w:vAlign w:val="center"/>
            <w:hideMark/>
          </w:tcPr>
          <w:p w14:paraId="0D976866"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65</w:t>
            </w:r>
          </w:p>
        </w:tc>
        <w:tc>
          <w:tcPr>
            <w:tcW w:w="1714" w:type="pct"/>
            <w:shd w:val="clear" w:color="auto" w:fill="auto"/>
            <w:vAlign w:val="center"/>
            <w:hideMark/>
          </w:tcPr>
          <w:p w14:paraId="048CD086"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Net cash flow from business operations (Based on average buying and selling exchange rates)</w:t>
            </w:r>
          </w:p>
        </w:tc>
        <w:tc>
          <w:tcPr>
            <w:tcW w:w="2581" w:type="pct"/>
            <w:shd w:val="clear" w:color="auto" w:fill="auto"/>
            <w:vAlign w:val="center"/>
            <w:hideMark/>
          </w:tcPr>
          <w:p w14:paraId="29285263"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Dòng tiền ròng từ hoạt động SXKD (Theo tỷ giá quy đổi trung bình mua và bán)</w:t>
            </w:r>
          </w:p>
        </w:tc>
        <w:tc>
          <w:tcPr>
            <w:tcW w:w="438" w:type="pct"/>
            <w:shd w:val="clear" w:color="auto" w:fill="auto"/>
            <w:vAlign w:val="center"/>
            <w:hideMark/>
          </w:tcPr>
          <w:p w14:paraId="0AED722A"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81</w:t>
            </w:r>
          </w:p>
        </w:tc>
      </w:tr>
      <w:tr w:rsidR="00DF01B7" w:rsidRPr="00D110CF" w14:paraId="15BCBD9C" w14:textId="77777777" w:rsidTr="002C7681">
        <w:trPr>
          <w:trHeight w:val="315"/>
        </w:trPr>
        <w:tc>
          <w:tcPr>
            <w:tcW w:w="267" w:type="pct"/>
            <w:shd w:val="clear" w:color="auto" w:fill="auto"/>
            <w:vAlign w:val="center"/>
            <w:hideMark/>
          </w:tcPr>
          <w:p w14:paraId="33DA14C5"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66</w:t>
            </w:r>
          </w:p>
        </w:tc>
        <w:tc>
          <w:tcPr>
            <w:tcW w:w="1714" w:type="pct"/>
            <w:shd w:val="clear" w:color="auto" w:fill="auto"/>
            <w:vAlign w:val="center"/>
            <w:hideMark/>
          </w:tcPr>
          <w:p w14:paraId="505B97F1"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EBITDA (Earnings Before Interest, Taxes, Depreciation, and Amortization)</w:t>
            </w:r>
          </w:p>
        </w:tc>
        <w:tc>
          <w:tcPr>
            <w:tcW w:w="2581" w:type="pct"/>
            <w:shd w:val="clear" w:color="auto" w:fill="auto"/>
            <w:vAlign w:val="center"/>
            <w:hideMark/>
          </w:tcPr>
          <w:p w14:paraId="64E0D23D"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EBITDA</w:t>
            </w:r>
          </w:p>
        </w:tc>
        <w:tc>
          <w:tcPr>
            <w:tcW w:w="438" w:type="pct"/>
            <w:shd w:val="clear" w:color="auto" w:fill="auto"/>
            <w:vAlign w:val="center"/>
            <w:hideMark/>
          </w:tcPr>
          <w:p w14:paraId="1FEE5843"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82</w:t>
            </w:r>
          </w:p>
        </w:tc>
      </w:tr>
      <w:tr w:rsidR="00DF01B7" w:rsidRPr="00D110CF" w14:paraId="212EF1C4" w14:textId="77777777" w:rsidTr="002C7681">
        <w:trPr>
          <w:trHeight w:val="315"/>
        </w:trPr>
        <w:tc>
          <w:tcPr>
            <w:tcW w:w="267" w:type="pct"/>
            <w:shd w:val="clear" w:color="auto" w:fill="auto"/>
            <w:vAlign w:val="center"/>
            <w:hideMark/>
          </w:tcPr>
          <w:p w14:paraId="04C2D727"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67</w:t>
            </w:r>
          </w:p>
        </w:tc>
        <w:tc>
          <w:tcPr>
            <w:tcW w:w="1714" w:type="pct"/>
            <w:shd w:val="clear" w:color="auto" w:fill="auto"/>
            <w:vAlign w:val="center"/>
            <w:hideMark/>
          </w:tcPr>
          <w:p w14:paraId="41C49F9A"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EBITDA Margin</w:t>
            </w:r>
          </w:p>
        </w:tc>
        <w:tc>
          <w:tcPr>
            <w:tcW w:w="2581" w:type="pct"/>
            <w:shd w:val="clear" w:color="auto" w:fill="auto"/>
            <w:vAlign w:val="center"/>
            <w:hideMark/>
          </w:tcPr>
          <w:p w14:paraId="2F2BA5C5"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EBITDA Margin</w:t>
            </w:r>
          </w:p>
        </w:tc>
        <w:tc>
          <w:tcPr>
            <w:tcW w:w="438" w:type="pct"/>
            <w:shd w:val="clear" w:color="auto" w:fill="auto"/>
            <w:vAlign w:val="center"/>
            <w:hideMark/>
          </w:tcPr>
          <w:p w14:paraId="388353B4"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83</w:t>
            </w:r>
          </w:p>
        </w:tc>
      </w:tr>
      <w:tr w:rsidR="00DF01B7" w:rsidRPr="00D110CF" w14:paraId="2F936933" w14:textId="77777777" w:rsidTr="002C7681">
        <w:trPr>
          <w:trHeight w:val="315"/>
        </w:trPr>
        <w:tc>
          <w:tcPr>
            <w:tcW w:w="267" w:type="pct"/>
            <w:shd w:val="clear" w:color="auto" w:fill="auto"/>
            <w:vAlign w:val="center"/>
            <w:hideMark/>
          </w:tcPr>
          <w:p w14:paraId="20FDA9B9"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68</w:t>
            </w:r>
          </w:p>
        </w:tc>
        <w:tc>
          <w:tcPr>
            <w:tcW w:w="1714" w:type="pct"/>
            <w:shd w:val="clear" w:color="auto" w:fill="auto"/>
            <w:vAlign w:val="center"/>
            <w:hideMark/>
          </w:tcPr>
          <w:p w14:paraId="3E64D68E"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Net Profit to Revenue Ratio (100% Equity)</w:t>
            </w:r>
          </w:p>
        </w:tc>
        <w:tc>
          <w:tcPr>
            <w:tcW w:w="2581" w:type="pct"/>
            <w:shd w:val="clear" w:color="auto" w:fill="auto"/>
            <w:vAlign w:val="center"/>
            <w:hideMark/>
          </w:tcPr>
          <w:p w14:paraId="3D87CFD7" w14:textId="77777777" w:rsidR="00DF01B7" w:rsidRPr="00D110CF" w:rsidRDefault="00DF01B7" w:rsidP="002C7681">
            <w:pPr>
              <w:widowControl/>
              <w:spacing w:before="0" w:line="240" w:lineRule="auto"/>
              <w:ind w:left="0"/>
              <w:rPr>
                <w:snapToGrid/>
                <w:color w:val="000000"/>
                <w:szCs w:val="24"/>
              </w:rPr>
            </w:pPr>
            <w:r w:rsidRPr="00D110CF">
              <w:rPr>
                <w:snapToGrid/>
                <w:color w:val="000000"/>
                <w:szCs w:val="24"/>
              </w:rPr>
              <w:t>Tỷ suất LNTT/Doanh thu (100% CLTG)</w:t>
            </w:r>
          </w:p>
        </w:tc>
        <w:tc>
          <w:tcPr>
            <w:tcW w:w="438" w:type="pct"/>
            <w:shd w:val="clear" w:color="auto" w:fill="auto"/>
            <w:vAlign w:val="center"/>
            <w:hideMark/>
          </w:tcPr>
          <w:p w14:paraId="1E3D452C" w14:textId="77777777" w:rsidR="00DF01B7" w:rsidRPr="00D110CF" w:rsidRDefault="00DF01B7" w:rsidP="002C7681">
            <w:pPr>
              <w:widowControl/>
              <w:spacing w:before="0" w:line="240" w:lineRule="auto"/>
              <w:ind w:left="0"/>
              <w:jc w:val="center"/>
              <w:rPr>
                <w:snapToGrid/>
                <w:color w:val="000000"/>
                <w:szCs w:val="24"/>
              </w:rPr>
            </w:pPr>
            <w:r w:rsidRPr="00D110CF">
              <w:rPr>
                <w:snapToGrid/>
                <w:color w:val="000000"/>
                <w:szCs w:val="24"/>
              </w:rPr>
              <w:t>84</w:t>
            </w:r>
          </w:p>
        </w:tc>
      </w:tr>
    </w:tbl>
    <w:p w14:paraId="57591F9B" w14:textId="77777777" w:rsidR="00DF01B7" w:rsidRPr="00D110CF" w:rsidRDefault="00DF01B7" w:rsidP="00257D71">
      <w:pPr>
        <w:ind w:left="0"/>
        <w:rPr>
          <w:color w:val="000000" w:themeColor="text1"/>
          <w:sz w:val="26"/>
          <w:szCs w:val="26"/>
        </w:rPr>
      </w:pPr>
    </w:p>
    <w:p w14:paraId="1786F20B" w14:textId="312273D9" w:rsidR="00DF221D" w:rsidRPr="00D110CF" w:rsidRDefault="00DF221D" w:rsidP="00DF221D">
      <w:pPr>
        <w:pStyle w:val="Heading1"/>
        <w:rPr>
          <w:sz w:val="26"/>
          <w:szCs w:val="26"/>
          <w:lang w:val="vi-VN" w:eastAsia="ar-SA"/>
        </w:rPr>
      </w:pPr>
      <w:bookmarkStart w:id="83" w:name="_Toc153807137"/>
      <w:bookmarkEnd w:id="62"/>
      <w:r w:rsidRPr="00D110CF">
        <w:rPr>
          <w:sz w:val="26"/>
          <w:szCs w:val="26"/>
          <w:lang w:val="vi-VN" w:eastAsia="ar-SA"/>
        </w:rPr>
        <w:t>CÁC YÊU CẦU PHI CHỨC NĂNG</w:t>
      </w:r>
      <w:bookmarkEnd w:id="83"/>
    </w:p>
    <w:p w14:paraId="11C314AA" w14:textId="3E6788D9" w:rsidR="00DF221D" w:rsidRPr="00D110CF" w:rsidRDefault="00DF221D" w:rsidP="00DF221D">
      <w:pPr>
        <w:rPr>
          <w:sz w:val="26"/>
          <w:szCs w:val="26"/>
          <w:lang w:eastAsia="ar-SA"/>
        </w:rPr>
      </w:pPr>
      <w:r w:rsidRPr="00D110CF">
        <w:rPr>
          <w:sz w:val="26"/>
          <w:szCs w:val="26"/>
          <w:lang w:eastAsia="ar-SA"/>
        </w:rPr>
        <w:t>N/A</w:t>
      </w:r>
    </w:p>
    <w:p w14:paraId="31B916A9" w14:textId="220FC135" w:rsidR="00DF221D" w:rsidRPr="00D110CF" w:rsidRDefault="00DF221D" w:rsidP="00DF221D">
      <w:pPr>
        <w:pStyle w:val="Heading1"/>
        <w:rPr>
          <w:sz w:val="26"/>
          <w:szCs w:val="26"/>
          <w:lang w:eastAsia="ar-SA"/>
        </w:rPr>
      </w:pPr>
      <w:bookmarkStart w:id="84" w:name="_Toc153807138"/>
      <w:r w:rsidRPr="00D110CF">
        <w:rPr>
          <w:sz w:val="26"/>
          <w:szCs w:val="26"/>
          <w:lang w:eastAsia="ar-SA"/>
        </w:rPr>
        <w:t>TIÊU CHUẨN NGHIỆM THU HỆ THỐNG</w:t>
      </w:r>
      <w:bookmarkEnd w:id="84"/>
    </w:p>
    <w:p w14:paraId="5173E073" w14:textId="0CAA61B1" w:rsidR="00DF221D" w:rsidRPr="00D110CF" w:rsidRDefault="00DF221D" w:rsidP="00DF221D">
      <w:pPr>
        <w:rPr>
          <w:sz w:val="26"/>
          <w:szCs w:val="26"/>
          <w:lang w:eastAsia="ar-SA"/>
        </w:rPr>
      </w:pPr>
      <w:r w:rsidRPr="00D110CF">
        <w:rPr>
          <w:sz w:val="26"/>
          <w:szCs w:val="26"/>
          <w:lang w:eastAsia="ar-SA"/>
        </w:rPr>
        <w:t>N/A</w:t>
      </w:r>
    </w:p>
    <w:sectPr w:rsidR="00DF221D" w:rsidRPr="00D110CF" w:rsidSect="00EB4F42">
      <w:headerReference w:type="default" r:id="rId47"/>
      <w:footerReference w:type="even" r:id="rId48"/>
      <w:footerReference w:type="default" r:id="rId49"/>
      <w:pgSz w:w="11909" w:h="16834" w:code="9"/>
      <w:pgMar w:top="1800" w:right="851" w:bottom="1134" w:left="1701" w:header="431" w:footer="431" w:gutter="0"/>
      <w:pgNumType w:start="1"/>
      <w:cols w:space="709"/>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8" w:author="admin" w:date="2024-10-03T11:31:00Z" w:initials="a">
    <w:p w14:paraId="0C4206AF" w14:textId="0BE31026" w:rsidR="00992321" w:rsidRDefault="00992321">
      <w:pPr>
        <w:pStyle w:val="CommentText"/>
      </w:pPr>
      <w:r>
        <w:rPr>
          <w:rStyle w:val="CommentReference"/>
        </w:rPr>
        <w:annotationRef/>
      </w:r>
      <w:r>
        <w:t xml:space="preserve">Xem lại màn hình: báo cáo so sánh kỳ thực hiện với số kế hoạch nhưng tên cột là lũy kế thực hiện </w:t>
      </w:r>
    </w:p>
  </w:comment>
  <w:comment w:id="69" w:author="Chittk11" w:date="2024-10-03T17:08:00Z" w:initials="C">
    <w:p w14:paraId="73864ED8" w14:textId="66A7F527" w:rsidR="00190FA9" w:rsidRDefault="00190FA9">
      <w:pPr>
        <w:pStyle w:val="CommentText"/>
      </w:pPr>
      <w:r>
        <w:rPr>
          <w:rStyle w:val="CommentReference"/>
        </w:rPr>
        <w:annotationRef/>
      </w:r>
      <w:r>
        <w:t>E đã upd ạ</w:t>
      </w:r>
    </w:p>
  </w:comment>
  <w:comment w:id="70" w:author="admin" w:date="2024-10-03T11:27:00Z" w:initials="a">
    <w:p w14:paraId="1082C36E" w14:textId="14D39275" w:rsidR="00992321" w:rsidRDefault="00992321">
      <w:pPr>
        <w:pStyle w:val="CommentText"/>
      </w:pPr>
      <w:r>
        <w:rPr>
          <w:rStyle w:val="CommentReference"/>
        </w:rPr>
        <w:annotationRef/>
      </w:r>
      <w:r>
        <w:t>Bổ sung trường chọn cho phép chọn theo kế hoạch đầu năm hay kế hoạch giao lại</w:t>
      </w:r>
    </w:p>
  </w:comment>
  <w:comment w:id="71" w:author="Chittk11" w:date="2024-10-03T17:08:00Z" w:initials="C">
    <w:p w14:paraId="032A6D6E" w14:textId="66CF2C03" w:rsidR="00190FA9" w:rsidRDefault="00190FA9">
      <w:pPr>
        <w:pStyle w:val="CommentText"/>
      </w:pPr>
      <w:r>
        <w:rPr>
          <w:rStyle w:val="CommentReference"/>
        </w:rPr>
        <w:annotationRef/>
      </w:r>
      <w:r>
        <w:t>E đã upd ạ</w:t>
      </w:r>
    </w:p>
  </w:comment>
  <w:comment w:id="72" w:author="admin" w:date="2024-10-03T11:32:00Z" w:initials="a">
    <w:p w14:paraId="0CA42467" w14:textId="6303CE7A" w:rsidR="00992321" w:rsidRDefault="00992321">
      <w:pPr>
        <w:pStyle w:val="CommentText"/>
      </w:pPr>
      <w:r>
        <w:rPr>
          <w:rStyle w:val="CommentReference"/>
        </w:rPr>
        <w:annotationRef/>
      </w:r>
      <w:r>
        <w:t>Ghi rõ hiển thị 4 bảng dữ liệu theo thứ tự ntn? Bảng kế hoạch, thực hiện, chênh lệch, %. Sửa tương tự vs các báo cáo bên dưới</w:t>
      </w:r>
    </w:p>
  </w:comment>
  <w:comment w:id="73" w:author="Chittk11" w:date="2024-10-03T17:11:00Z" w:initials="C">
    <w:p w14:paraId="79B3A0A2" w14:textId="7CAD7351" w:rsidR="00E43734" w:rsidRDefault="00E43734">
      <w:pPr>
        <w:pStyle w:val="CommentText"/>
      </w:pPr>
      <w:r>
        <w:rPr>
          <w:rStyle w:val="CommentReference"/>
        </w:rPr>
        <w:annotationRef/>
      </w:r>
      <w:r>
        <w:t>E đã upd ạ</w:t>
      </w:r>
    </w:p>
  </w:comment>
  <w:comment w:id="74" w:author="Chittk11" w:date="2024-10-01T18:03:00Z" w:initials="C">
    <w:p w14:paraId="446A42CA" w14:textId="6A6A222A" w:rsidR="00992321" w:rsidRDefault="00992321" w:rsidP="006D2EAF">
      <w:pPr>
        <w:pStyle w:val="CommentText"/>
        <w:ind w:left="0"/>
      </w:pPr>
      <w:r>
        <w:rPr>
          <w:rStyle w:val="CommentReference"/>
        </w:rPr>
        <w:annotationRef/>
      </w:r>
      <w:r>
        <w:t>Chị Mai confirm lại mong muốn hệ thống lấy báo cáo Kế hoạch năm mới nhất hoặc muốn báo cáo kế hoạch năm đầu năm hoặc muốn được chọn version báo cáo kế hoạch năm?</w:t>
      </w:r>
    </w:p>
  </w:comment>
  <w:comment w:id="76" w:author="admin" w:date="2024-10-03T11:34:00Z" w:initials="a">
    <w:p w14:paraId="1A29F11C" w14:textId="58826F95" w:rsidR="00992321" w:rsidRDefault="00992321">
      <w:pPr>
        <w:pStyle w:val="CommentText"/>
      </w:pPr>
      <w:r>
        <w:rPr>
          <w:rStyle w:val="CommentReference"/>
        </w:rPr>
        <w:annotationRef/>
      </w:r>
      <w:r>
        <w:t>Lưu ý màn hình</w:t>
      </w:r>
    </w:p>
  </w:comment>
  <w:comment w:id="77" w:author="Chittk11" w:date="2024-10-03T17:12:00Z" w:initials="C">
    <w:p w14:paraId="29913417" w14:textId="14C6AA95" w:rsidR="00E43734" w:rsidRDefault="00E43734">
      <w:pPr>
        <w:pStyle w:val="CommentText"/>
      </w:pPr>
      <w:r>
        <w:rPr>
          <w:rStyle w:val="CommentReference"/>
        </w:rPr>
        <w:annotationRef/>
      </w:r>
      <w:r>
        <w:t>E đã upd ạ</w:t>
      </w:r>
    </w:p>
  </w:comment>
  <w:comment w:id="78" w:author="Chittk11" w:date="2024-10-03T17:46:00Z" w:initials="C">
    <w:p w14:paraId="2BA26E3A" w14:textId="773435C2" w:rsidR="00FB1138" w:rsidRDefault="00FB1138" w:rsidP="00FB1138">
      <w:pPr>
        <w:pStyle w:val="CommentText"/>
        <w:ind w:left="0"/>
      </w:pPr>
      <w:r>
        <w:rPr>
          <w:rStyle w:val="CommentReference"/>
        </w:rPr>
        <w:annotationRef/>
      </w:r>
      <w:r>
        <w:t>VTG xem giúp em biểu mẫu import kế hoạch tháng theo template bên dưới có hợp lý không ạ? Trong template:</w:t>
      </w:r>
    </w:p>
    <w:p w14:paraId="54F18E6F" w14:textId="2D96A0BA" w:rsidR="00FB1138" w:rsidRDefault="00FB1138" w:rsidP="00FB1138">
      <w:pPr>
        <w:pStyle w:val="CommentText"/>
        <w:numPr>
          <w:ilvl w:val="0"/>
          <w:numId w:val="43"/>
        </w:numPr>
      </w:pPr>
      <w:r>
        <w:t>Ô màu vàng: user bắt buộc nhập</w:t>
      </w:r>
    </w:p>
    <w:p w14:paraId="06A0C016" w14:textId="167B0F3D" w:rsidR="00FB1138" w:rsidRDefault="00FB1138" w:rsidP="00FB1138">
      <w:pPr>
        <w:pStyle w:val="CommentText"/>
        <w:numPr>
          <w:ilvl w:val="0"/>
          <w:numId w:val="43"/>
        </w:numPr>
      </w:pPr>
      <w:r>
        <w:t>Ô màu cam: user không bắt buộc nhập</w:t>
      </w:r>
    </w:p>
    <w:p w14:paraId="0A045CD9" w14:textId="7EE897CF" w:rsidR="00FB1138" w:rsidRDefault="00FB1138" w:rsidP="00FB1138">
      <w:pPr>
        <w:pStyle w:val="CommentText"/>
        <w:numPr>
          <w:ilvl w:val="0"/>
          <w:numId w:val="43"/>
        </w:numPr>
      </w:pPr>
      <w:r>
        <w:t>Ô màu trắng: user không bắt buộc nhập, excel sẽ fill dữ liệu theo công thức từ dữ liệu user nhập</w:t>
      </w:r>
    </w:p>
    <w:p w14:paraId="3C14CF78" w14:textId="72E1D483" w:rsidR="00FB1138" w:rsidRDefault="00FB1138" w:rsidP="00FB1138">
      <w:pPr>
        <w:pStyle w:val="CommentText"/>
        <w:numPr>
          <w:ilvl w:val="0"/>
          <w:numId w:val="43"/>
        </w:numPr>
      </w:pPr>
      <w:r>
        <w:t>Một số công thức trong template chưa xác định được lấy từ đâu (e đã comment trong file) -&gt; nhờ VTG xác định giúp em.</w:t>
      </w:r>
      <w:bookmarkStart w:id="79" w:name="_GoBack"/>
      <w:bookmarkEnd w:id="79"/>
    </w:p>
  </w:comment>
  <w:comment w:id="82" w:author="admin" w:date="2024-10-03T11:25:00Z" w:initials="a">
    <w:p w14:paraId="5CB46D1C" w14:textId="2CE035EB" w:rsidR="00992321" w:rsidRDefault="00992321">
      <w:pPr>
        <w:pStyle w:val="CommentText"/>
      </w:pPr>
      <w:r>
        <w:rPr>
          <w:rStyle w:val="CommentReference"/>
        </w:rPr>
        <w:annotationRef/>
      </w:r>
      <w:r>
        <w:t xml:space="preserve">VTG cf: Báo cáo so sánh với kế hoạch điều chỉnh lấy theo kế hoạch điều chỉnh mới nhất đúng </w:t>
      </w:r>
      <w:proofErr w:type="gramStart"/>
      <w:r>
        <w:t>k ?</w:t>
      </w:r>
      <w:proofErr w:type="gram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4206AF" w15:done="0"/>
  <w15:commentEx w15:paraId="73864ED8" w15:paraIdParent="0C4206AF" w15:done="0"/>
  <w15:commentEx w15:paraId="1082C36E" w15:done="0"/>
  <w15:commentEx w15:paraId="032A6D6E" w15:paraIdParent="1082C36E" w15:done="0"/>
  <w15:commentEx w15:paraId="0CA42467" w15:done="0"/>
  <w15:commentEx w15:paraId="79B3A0A2" w15:paraIdParent="0CA42467" w15:done="0"/>
  <w15:commentEx w15:paraId="446A42CA" w15:done="0"/>
  <w15:commentEx w15:paraId="1A29F11C" w15:done="0"/>
  <w15:commentEx w15:paraId="29913417" w15:paraIdParent="1A29F11C" w15:done="0"/>
  <w15:commentEx w15:paraId="3C14CF78" w15:done="0"/>
  <w15:commentEx w15:paraId="5CB46D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3A350D" w16cex:dateUtc="2024-09-08T0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45BD85" w16cid:durableId="653A350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BAAB02" w14:textId="77777777" w:rsidR="0048665D" w:rsidRDefault="0048665D">
      <w:r>
        <w:separator/>
      </w:r>
    </w:p>
  </w:endnote>
  <w:endnote w:type="continuationSeparator" w:id="0">
    <w:p w14:paraId="2A17A074" w14:textId="77777777" w:rsidR="0048665D" w:rsidRDefault="00486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VnTimeH">
    <w:altName w:val="Courier New"/>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1" w:csb1="00000000"/>
  </w:font>
  <w:font w:name=".VnHelvetIns">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0959D" w14:textId="77777777" w:rsidR="00992321" w:rsidRDefault="00992321"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1858D0" w14:textId="77777777" w:rsidR="00992321" w:rsidRDefault="00992321" w:rsidP="000B753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A39AA" w14:textId="39FB84E6" w:rsidR="00992321" w:rsidRPr="00D239E7" w:rsidRDefault="00992321" w:rsidP="0094578C">
    <w:pPr>
      <w:pStyle w:val="Footer"/>
      <w:tabs>
        <w:tab w:val="clear" w:pos="8640"/>
        <w:tab w:val="right" w:pos="9214"/>
      </w:tabs>
      <w:ind w:right="360"/>
      <w:rPr>
        <w:i/>
        <w:sz w:val="22"/>
        <w:szCs w:val="22"/>
      </w:rPr>
    </w:pPr>
    <w:r w:rsidRPr="00D239E7">
      <w:rPr>
        <w:i/>
        <w:sz w:val="22"/>
        <w:szCs w:val="22"/>
      </w:rPr>
      <w:t>BM.01.QT.00.CNTT.28</w:t>
    </w:r>
    <w:r w:rsidRPr="00D239E7">
      <w:rPr>
        <w:i/>
        <w:sz w:val="22"/>
        <w:szCs w:val="22"/>
      </w:rPr>
      <w:tab/>
    </w:r>
    <w:r w:rsidRPr="00D239E7">
      <w:rPr>
        <w:i/>
        <w:sz w:val="22"/>
        <w:szCs w:val="22"/>
      </w:rPr>
      <w:tab/>
    </w:r>
    <w:r w:rsidRPr="00D239E7">
      <w:rPr>
        <w:rStyle w:val="PageNumber"/>
        <w:i/>
      </w:rPr>
      <w:fldChar w:fldCharType="begin"/>
    </w:r>
    <w:r w:rsidRPr="00D239E7">
      <w:rPr>
        <w:rStyle w:val="PageNumber"/>
        <w:i/>
      </w:rPr>
      <w:instrText xml:space="preserve"> PAGE </w:instrText>
    </w:r>
    <w:r w:rsidRPr="00D239E7">
      <w:rPr>
        <w:rStyle w:val="PageNumber"/>
        <w:i/>
      </w:rPr>
      <w:fldChar w:fldCharType="separate"/>
    </w:r>
    <w:r w:rsidR="00FB1138">
      <w:rPr>
        <w:rStyle w:val="PageNumber"/>
        <w:i/>
        <w:noProof/>
      </w:rPr>
      <w:t>21</w:t>
    </w:r>
    <w:r w:rsidRPr="00D239E7">
      <w:rPr>
        <w:rStyle w:val="PageNumber"/>
        <w:i/>
      </w:rPr>
      <w:fldChar w:fldCharType="end"/>
    </w:r>
    <w:r w:rsidRPr="00D239E7">
      <w:rPr>
        <w:rStyle w:val="PageNumber"/>
        <w:i/>
      </w:rPr>
      <w:t>/</w:t>
    </w:r>
    <w:r w:rsidRPr="00D239E7">
      <w:rPr>
        <w:rStyle w:val="PageNumber"/>
        <w:i/>
      </w:rPr>
      <w:fldChar w:fldCharType="begin"/>
    </w:r>
    <w:r w:rsidRPr="00D239E7">
      <w:rPr>
        <w:rStyle w:val="PageNumber"/>
        <w:i/>
      </w:rPr>
      <w:instrText xml:space="preserve"> NUMPAGES </w:instrText>
    </w:r>
    <w:r w:rsidRPr="00D239E7">
      <w:rPr>
        <w:rStyle w:val="PageNumber"/>
        <w:i/>
      </w:rPr>
      <w:fldChar w:fldCharType="separate"/>
    </w:r>
    <w:r w:rsidR="00FB1138">
      <w:rPr>
        <w:rStyle w:val="PageNumber"/>
        <w:i/>
        <w:noProof/>
      </w:rPr>
      <w:t>69</w:t>
    </w:r>
    <w:r w:rsidRPr="00D239E7">
      <w:rPr>
        <w:rStyle w:val="PageNumber"/>
        <w:i/>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8B3527" w14:textId="77777777" w:rsidR="0048665D" w:rsidRDefault="0048665D">
      <w:r>
        <w:separator/>
      </w:r>
    </w:p>
  </w:footnote>
  <w:footnote w:type="continuationSeparator" w:id="0">
    <w:p w14:paraId="32F0F993" w14:textId="77777777" w:rsidR="0048665D" w:rsidRDefault="0048665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E2207" w14:textId="77777777" w:rsidR="00992321" w:rsidRDefault="00992321" w:rsidP="00B7495D">
    <w:pPr>
      <w:pStyle w:val="Header"/>
      <w:pBdr>
        <w:bottom w:val="single" w:sz="4" w:space="1" w:color="auto"/>
      </w:pBdr>
      <w:tabs>
        <w:tab w:val="clear" w:pos="8640"/>
        <w:tab w:val="right" w:pos="9270"/>
      </w:tabs>
      <w:rPr>
        <w:sz w:val="22"/>
        <w:szCs w:val="22"/>
      </w:rPr>
    </w:pPr>
  </w:p>
  <w:p w14:paraId="215C32D2" w14:textId="72DD029F" w:rsidR="00992321" w:rsidRPr="00F076B3" w:rsidRDefault="00992321" w:rsidP="00B7495D">
    <w:pPr>
      <w:pStyle w:val="Header"/>
      <w:pBdr>
        <w:bottom w:val="single" w:sz="4" w:space="1" w:color="auto"/>
      </w:pBdr>
      <w:tabs>
        <w:tab w:val="clear" w:pos="8640"/>
        <w:tab w:val="right" w:pos="9270"/>
      </w:tabs>
      <w:rPr>
        <w:sz w:val="20"/>
      </w:rPr>
    </w:pPr>
    <w:r w:rsidRPr="00F076B3">
      <w:rPr>
        <w:bCs/>
        <w:snapToGrid/>
        <w:sz w:val="20"/>
        <w:lang w:val="en-AU"/>
      </w:rPr>
      <w:t>KHDN_DIENLANHHOAPHAT_QLBH_2023</w:t>
    </w:r>
    <w:r w:rsidRPr="00F076B3">
      <w:rPr>
        <w:sz w:val="20"/>
      </w:rPr>
      <w:t xml:space="preserve"> - Tài liệu Phân tích Yêu cầu người sử dụng                 </w:t>
    </w:r>
    <w:r>
      <w:rPr>
        <w:sz w:val="20"/>
      </w:rPr>
      <w:t xml:space="preserve">         </w:t>
    </w:r>
    <w:r w:rsidRPr="00F076B3">
      <w:rPr>
        <w:sz w:val="20"/>
      </w:rPr>
      <w:t xml:space="preserve">       v1.0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3"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4" w15:restartNumberingAfterBreak="0">
    <w:nsid w:val="1214362C"/>
    <w:multiLevelType w:val="hybridMultilevel"/>
    <w:tmpl w:val="366ACD46"/>
    <w:lvl w:ilvl="0" w:tplc="04090001">
      <w:start w:val="1"/>
      <w:numFmt w:val="bullet"/>
      <w:lvlText w:val=""/>
      <w:lvlJc w:val="left"/>
      <w:pPr>
        <w:tabs>
          <w:tab w:val="num" w:pos="360"/>
        </w:tabs>
        <w:ind w:left="36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BA1D9C"/>
    <w:multiLevelType w:val="hybridMultilevel"/>
    <w:tmpl w:val="CA026C50"/>
    <w:lvl w:ilvl="0" w:tplc="C89A6B82">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8" w15:restartNumberingAfterBreak="0">
    <w:nsid w:val="1A7110CA"/>
    <w:multiLevelType w:val="hybridMultilevel"/>
    <w:tmpl w:val="0CF20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0" w15:restartNumberingAfterBreak="0">
    <w:nsid w:val="1B6C3271"/>
    <w:multiLevelType w:val="multilevel"/>
    <w:tmpl w:val="6D1093A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4248"/>
        </w:tabs>
        <w:ind w:left="4248" w:hanging="1008"/>
      </w:pPr>
      <w:rPr>
        <w:b/>
        <w:lang w:val="vi-VN"/>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1E000F07"/>
    <w:multiLevelType w:val="hybridMultilevel"/>
    <w:tmpl w:val="300CBDAE"/>
    <w:lvl w:ilvl="0" w:tplc="8EBC5722">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4"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6" w15:restartNumberingAfterBreak="0">
    <w:nsid w:val="2DBF3396"/>
    <w:multiLevelType w:val="hybridMultilevel"/>
    <w:tmpl w:val="66703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5E23F4"/>
    <w:multiLevelType w:val="hybridMultilevel"/>
    <w:tmpl w:val="7892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19" w15:restartNumberingAfterBreak="0">
    <w:nsid w:val="3A0E67D7"/>
    <w:multiLevelType w:val="hybridMultilevel"/>
    <w:tmpl w:val="CDCC7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1"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22"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3" w15:restartNumberingAfterBreak="0">
    <w:nsid w:val="40280246"/>
    <w:multiLevelType w:val="multilevel"/>
    <w:tmpl w:val="B3126A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3746E2F"/>
    <w:multiLevelType w:val="hybridMultilevel"/>
    <w:tmpl w:val="CF06AB74"/>
    <w:lvl w:ilvl="0" w:tplc="05E0D2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6"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7" w15:restartNumberingAfterBreak="0">
    <w:nsid w:val="47A8463A"/>
    <w:multiLevelType w:val="hybridMultilevel"/>
    <w:tmpl w:val="94D2B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9" w15:restartNumberingAfterBreak="0">
    <w:nsid w:val="488A1F03"/>
    <w:multiLevelType w:val="hybridMultilevel"/>
    <w:tmpl w:val="E72E4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4E5972"/>
    <w:multiLevelType w:val="hybridMultilevel"/>
    <w:tmpl w:val="80326E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55921002"/>
    <w:multiLevelType w:val="multilevel"/>
    <w:tmpl w:val="97FE89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34"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35" w15:restartNumberingAfterBreak="0">
    <w:nsid w:val="5F8830C3"/>
    <w:multiLevelType w:val="hybridMultilevel"/>
    <w:tmpl w:val="AA4E2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CF0840"/>
    <w:multiLevelType w:val="hybridMultilevel"/>
    <w:tmpl w:val="69986876"/>
    <w:lvl w:ilvl="0" w:tplc="F4FE4F7A">
      <w:numFmt w:val="bullet"/>
      <w:lvlText w:val="-"/>
      <w:lvlJc w:val="left"/>
      <w:pPr>
        <w:ind w:left="1448" w:hanging="360"/>
      </w:pPr>
      <w:rPr>
        <w:rFonts w:ascii="Times New Roman" w:eastAsia="Times New Roman"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7" w15:restartNumberingAfterBreak="0">
    <w:nsid w:val="64670B89"/>
    <w:multiLevelType w:val="hybridMultilevel"/>
    <w:tmpl w:val="BE266AE6"/>
    <w:lvl w:ilvl="0" w:tplc="AD62239E">
      <w:start w:val="3"/>
      <w:numFmt w:val="bullet"/>
      <w:lvlText w:val="-"/>
      <w:lvlJc w:val="left"/>
      <w:pPr>
        <w:ind w:left="904" w:hanging="360"/>
      </w:pPr>
      <w:rPr>
        <w:rFonts w:ascii="Times New Roman" w:eastAsia="Times New Roman" w:hAnsi="Times New Roman" w:cs="Times New Roman"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8" w15:restartNumberingAfterBreak="0">
    <w:nsid w:val="653D2485"/>
    <w:multiLevelType w:val="hybridMultilevel"/>
    <w:tmpl w:val="676E5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0"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1" w15:restartNumberingAfterBreak="0">
    <w:nsid w:val="68486F82"/>
    <w:multiLevelType w:val="hybridMultilevel"/>
    <w:tmpl w:val="19B23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43" w15:restartNumberingAfterBreak="0">
    <w:nsid w:val="6B8C179D"/>
    <w:multiLevelType w:val="multilevel"/>
    <w:tmpl w:val="2F58C214"/>
    <w:lvl w:ilvl="0">
      <w:start w:val="1"/>
      <w:numFmt w:val="decimal"/>
      <w:lvlText w:val="%1."/>
      <w:lvlJc w:val="left"/>
      <w:pPr>
        <w:ind w:left="720" w:hanging="360"/>
      </w:pPr>
      <w:rPr>
        <w:rFonts w:hint="default"/>
        <w:lang w:val="nl-NL"/>
      </w:rPr>
    </w:lvl>
    <w:lvl w:ilvl="1">
      <w:start w:val="13"/>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6"/>
      <w:numFmt w:val="decimal"/>
      <w:isLgl/>
      <w:lvlText w:val="%1.%2.%3.%4."/>
      <w:lvlJc w:val="left"/>
      <w:pPr>
        <w:ind w:left="84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BFC015C"/>
    <w:multiLevelType w:val="hybridMultilevel"/>
    <w:tmpl w:val="BDBE9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46"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47" w15:restartNumberingAfterBreak="0">
    <w:nsid w:val="6EE518E1"/>
    <w:multiLevelType w:val="hybridMultilevel"/>
    <w:tmpl w:val="1A6282D0"/>
    <w:lvl w:ilvl="0" w:tplc="BD701B92">
      <w:numFmt w:val="bullet"/>
      <w:lvlText w:val="-"/>
      <w:lvlJc w:val="left"/>
      <w:pPr>
        <w:ind w:left="63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49" w15:restartNumberingAfterBreak="0">
    <w:nsid w:val="6F612920"/>
    <w:multiLevelType w:val="multilevel"/>
    <w:tmpl w:val="C8BEBF4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51" w15:restartNumberingAfterBreak="0">
    <w:nsid w:val="71047CD3"/>
    <w:multiLevelType w:val="hybridMultilevel"/>
    <w:tmpl w:val="35DCA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53"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54" w15:restartNumberingAfterBreak="0">
    <w:nsid w:val="78702E31"/>
    <w:multiLevelType w:val="hybridMultilevel"/>
    <w:tmpl w:val="A4B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585410"/>
    <w:multiLevelType w:val="hybridMultilevel"/>
    <w:tmpl w:val="223CA8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57" w15:restartNumberingAfterBreak="0">
    <w:nsid w:val="7CBB58DE"/>
    <w:multiLevelType w:val="hybridMultilevel"/>
    <w:tmpl w:val="ACBC3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5"/>
  </w:num>
  <w:num w:numId="3">
    <w:abstractNumId w:val="33"/>
  </w:num>
  <w:num w:numId="4">
    <w:abstractNumId w:val="56"/>
  </w:num>
  <w:num w:numId="5">
    <w:abstractNumId w:val="52"/>
  </w:num>
  <w:num w:numId="6">
    <w:abstractNumId w:val="34"/>
  </w:num>
  <w:num w:numId="7">
    <w:abstractNumId w:val="11"/>
  </w:num>
  <w:num w:numId="8">
    <w:abstractNumId w:val="31"/>
  </w:num>
  <w:num w:numId="9">
    <w:abstractNumId w:val="18"/>
  </w:num>
  <w:num w:numId="10">
    <w:abstractNumId w:val="10"/>
  </w:num>
  <w:num w:numId="11">
    <w:abstractNumId w:val="36"/>
  </w:num>
  <w:num w:numId="12">
    <w:abstractNumId w:val="4"/>
  </w:num>
  <w:num w:numId="13">
    <w:abstractNumId w:val="49"/>
  </w:num>
  <w:num w:numId="14">
    <w:abstractNumId w:val="5"/>
  </w:num>
  <w:num w:numId="15">
    <w:abstractNumId w:val="41"/>
  </w:num>
  <w:num w:numId="16">
    <w:abstractNumId w:val="30"/>
  </w:num>
  <w:num w:numId="17">
    <w:abstractNumId w:val="55"/>
  </w:num>
  <w:num w:numId="18">
    <w:abstractNumId w:val="54"/>
  </w:num>
  <w:num w:numId="19">
    <w:abstractNumId w:val="43"/>
  </w:num>
  <w:num w:numId="20">
    <w:abstractNumId w:val="37"/>
  </w:num>
  <w:num w:numId="21">
    <w:abstractNumId w:val="12"/>
  </w:num>
  <w:num w:numId="22">
    <w:abstractNumId w:val="23"/>
  </w:num>
  <w:num w:numId="23">
    <w:abstractNumId w:val="6"/>
  </w:num>
  <w:num w:numId="24">
    <w:abstractNumId w:val="47"/>
  </w:num>
  <w:num w:numId="25">
    <w:abstractNumId w:val="32"/>
  </w:num>
  <w:num w:numId="26">
    <w:abstractNumId w:val="51"/>
  </w:num>
  <w:num w:numId="27">
    <w:abstractNumId w:val="44"/>
  </w:num>
  <w:num w:numId="28">
    <w:abstractNumId w:val="10"/>
  </w:num>
  <w:num w:numId="29">
    <w:abstractNumId w:val="10"/>
  </w:num>
  <w:num w:numId="30">
    <w:abstractNumId w:val="10"/>
  </w:num>
  <w:num w:numId="31">
    <w:abstractNumId w:val="10"/>
  </w:num>
  <w:num w:numId="32">
    <w:abstractNumId w:val="57"/>
  </w:num>
  <w:num w:numId="33">
    <w:abstractNumId w:val="10"/>
  </w:num>
  <w:num w:numId="34">
    <w:abstractNumId w:val="17"/>
  </w:num>
  <w:num w:numId="35">
    <w:abstractNumId w:val="29"/>
  </w:num>
  <w:num w:numId="36">
    <w:abstractNumId w:val="19"/>
  </w:num>
  <w:num w:numId="37">
    <w:abstractNumId w:val="16"/>
  </w:num>
  <w:num w:numId="38">
    <w:abstractNumId w:val="27"/>
  </w:num>
  <w:num w:numId="39">
    <w:abstractNumId w:val="38"/>
  </w:num>
  <w:num w:numId="40">
    <w:abstractNumId w:val="8"/>
  </w:num>
  <w:num w:numId="41">
    <w:abstractNumId w:val="10"/>
  </w:num>
  <w:num w:numId="42">
    <w:abstractNumId w:val="35"/>
  </w:num>
  <w:num w:numId="43">
    <w:abstractNumId w:val="24"/>
  </w:num>
  <w:numIdMacAtCleanup w:val="2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rson w15:author="Chittk11">
    <w15:presenceInfo w15:providerId="AD" w15:userId="S-1-5-21-1978076751-3396122582-1341001408-1811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en-US" w:vendorID="64" w:dllVersion="4096" w:nlCheck="1" w:checkStyle="0"/>
  <w:activeWritingStyle w:appName="MSWord" w:lang="en-AU" w:vendorID="64" w:dllVersion="4096" w:nlCheck="1" w:checkStyle="0"/>
  <w:activeWritingStyle w:appName="MSWord" w:lang="en-US" w:vendorID="64" w:dllVersion="131078" w:nlCheck="1" w:checkStyle="0"/>
  <w:activeWritingStyle w:appName="MSWord" w:lang="en-AU" w:vendorID="64" w:dllVersion="131078" w:nlCheck="1" w:checkStyle="0"/>
  <w:activeWritingStyle w:appName="MSWord" w:lang="en-NZ" w:vendorID="64" w:dllVersion="131078"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E8D"/>
    <w:rsid w:val="000045A3"/>
    <w:rsid w:val="000055E1"/>
    <w:rsid w:val="000076AC"/>
    <w:rsid w:val="00007DF6"/>
    <w:rsid w:val="00011129"/>
    <w:rsid w:val="0001430C"/>
    <w:rsid w:val="00015E8F"/>
    <w:rsid w:val="000165B6"/>
    <w:rsid w:val="00021449"/>
    <w:rsid w:val="0002370C"/>
    <w:rsid w:val="00026254"/>
    <w:rsid w:val="0003069B"/>
    <w:rsid w:val="000350CE"/>
    <w:rsid w:val="00036FAC"/>
    <w:rsid w:val="000442CD"/>
    <w:rsid w:val="0004588D"/>
    <w:rsid w:val="00045D2B"/>
    <w:rsid w:val="00046B84"/>
    <w:rsid w:val="00053F4E"/>
    <w:rsid w:val="00054D3F"/>
    <w:rsid w:val="000623A1"/>
    <w:rsid w:val="000648A8"/>
    <w:rsid w:val="000659B6"/>
    <w:rsid w:val="000662AE"/>
    <w:rsid w:val="000667A2"/>
    <w:rsid w:val="00067161"/>
    <w:rsid w:val="00072153"/>
    <w:rsid w:val="00072B2A"/>
    <w:rsid w:val="0008132A"/>
    <w:rsid w:val="00081DCB"/>
    <w:rsid w:val="00081E3A"/>
    <w:rsid w:val="0008249D"/>
    <w:rsid w:val="00082A46"/>
    <w:rsid w:val="00085C5C"/>
    <w:rsid w:val="0008689C"/>
    <w:rsid w:val="00087892"/>
    <w:rsid w:val="00090CC1"/>
    <w:rsid w:val="00090E5A"/>
    <w:rsid w:val="00090F17"/>
    <w:rsid w:val="00092A0E"/>
    <w:rsid w:val="000A16A4"/>
    <w:rsid w:val="000A28FE"/>
    <w:rsid w:val="000A2EF7"/>
    <w:rsid w:val="000A3DBD"/>
    <w:rsid w:val="000A4AE2"/>
    <w:rsid w:val="000A53C5"/>
    <w:rsid w:val="000A6C9D"/>
    <w:rsid w:val="000B2B58"/>
    <w:rsid w:val="000B5CC6"/>
    <w:rsid w:val="000B6019"/>
    <w:rsid w:val="000B601E"/>
    <w:rsid w:val="000B6775"/>
    <w:rsid w:val="000B6AFA"/>
    <w:rsid w:val="000B727E"/>
    <w:rsid w:val="000B749B"/>
    <w:rsid w:val="000B7535"/>
    <w:rsid w:val="000B7E7B"/>
    <w:rsid w:val="000C1494"/>
    <w:rsid w:val="000C2DED"/>
    <w:rsid w:val="000C4160"/>
    <w:rsid w:val="000C4562"/>
    <w:rsid w:val="000C49E9"/>
    <w:rsid w:val="000C4D63"/>
    <w:rsid w:val="000C5B87"/>
    <w:rsid w:val="000D1A83"/>
    <w:rsid w:val="000D1B4B"/>
    <w:rsid w:val="000D45DC"/>
    <w:rsid w:val="000E03EB"/>
    <w:rsid w:val="000E0626"/>
    <w:rsid w:val="000E28A6"/>
    <w:rsid w:val="000E6D7D"/>
    <w:rsid w:val="000E767A"/>
    <w:rsid w:val="000F56F3"/>
    <w:rsid w:val="000F5D05"/>
    <w:rsid w:val="00100246"/>
    <w:rsid w:val="001005E3"/>
    <w:rsid w:val="00100FA0"/>
    <w:rsid w:val="0010598F"/>
    <w:rsid w:val="00105C36"/>
    <w:rsid w:val="001072D4"/>
    <w:rsid w:val="00111771"/>
    <w:rsid w:val="00112521"/>
    <w:rsid w:val="0011338B"/>
    <w:rsid w:val="00121193"/>
    <w:rsid w:val="0012229E"/>
    <w:rsid w:val="00122AC2"/>
    <w:rsid w:val="001232DE"/>
    <w:rsid w:val="00125145"/>
    <w:rsid w:val="00125F8C"/>
    <w:rsid w:val="00127953"/>
    <w:rsid w:val="00130107"/>
    <w:rsid w:val="0013085D"/>
    <w:rsid w:val="00131DFA"/>
    <w:rsid w:val="001322F7"/>
    <w:rsid w:val="001326C0"/>
    <w:rsid w:val="001342BA"/>
    <w:rsid w:val="00134E7C"/>
    <w:rsid w:val="00135236"/>
    <w:rsid w:val="00135453"/>
    <w:rsid w:val="001354BD"/>
    <w:rsid w:val="00135AA5"/>
    <w:rsid w:val="00136102"/>
    <w:rsid w:val="001362FB"/>
    <w:rsid w:val="00136512"/>
    <w:rsid w:val="00136A27"/>
    <w:rsid w:val="00137D17"/>
    <w:rsid w:val="00140845"/>
    <w:rsid w:val="001418B4"/>
    <w:rsid w:val="00142078"/>
    <w:rsid w:val="001426C3"/>
    <w:rsid w:val="00142F95"/>
    <w:rsid w:val="0014341A"/>
    <w:rsid w:val="00143651"/>
    <w:rsid w:val="00144927"/>
    <w:rsid w:val="00145A65"/>
    <w:rsid w:val="00150B86"/>
    <w:rsid w:val="00152157"/>
    <w:rsid w:val="00154B25"/>
    <w:rsid w:val="001606FF"/>
    <w:rsid w:val="00162881"/>
    <w:rsid w:val="00163517"/>
    <w:rsid w:val="001636B1"/>
    <w:rsid w:val="001639FB"/>
    <w:rsid w:val="00163C02"/>
    <w:rsid w:val="00164CE6"/>
    <w:rsid w:val="00165031"/>
    <w:rsid w:val="00165C50"/>
    <w:rsid w:val="0016623E"/>
    <w:rsid w:val="0016686F"/>
    <w:rsid w:val="00167475"/>
    <w:rsid w:val="001746A0"/>
    <w:rsid w:val="00175D25"/>
    <w:rsid w:val="0017613C"/>
    <w:rsid w:val="00180A36"/>
    <w:rsid w:val="001831C7"/>
    <w:rsid w:val="00183ACE"/>
    <w:rsid w:val="0018778B"/>
    <w:rsid w:val="00187890"/>
    <w:rsid w:val="00187AEE"/>
    <w:rsid w:val="00190DA2"/>
    <w:rsid w:val="00190FA9"/>
    <w:rsid w:val="00193FEC"/>
    <w:rsid w:val="0019415C"/>
    <w:rsid w:val="00194571"/>
    <w:rsid w:val="001954F1"/>
    <w:rsid w:val="0019623E"/>
    <w:rsid w:val="0019666A"/>
    <w:rsid w:val="001A1E3C"/>
    <w:rsid w:val="001A267F"/>
    <w:rsid w:val="001A28A9"/>
    <w:rsid w:val="001A2CD0"/>
    <w:rsid w:val="001A414E"/>
    <w:rsid w:val="001A4C27"/>
    <w:rsid w:val="001A7FE2"/>
    <w:rsid w:val="001B14BE"/>
    <w:rsid w:val="001B2472"/>
    <w:rsid w:val="001B28AB"/>
    <w:rsid w:val="001B2B88"/>
    <w:rsid w:val="001B5A03"/>
    <w:rsid w:val="001B60EC"/>
    <w:rsid w:val="001B7B7E"/>
    <w:rsid w:val="001B7F88"/>
    <w:rsid w:val="001C05E5"/>
    <w:rsid w:val="001C2B0E"/>
    <w:rsid w:val="001C2F4E"/>
    <w:rsid w:val="001C30CE"/>
    <w:rsid w:val="001C5CDB"/>
    <w:rsid w:val="001C73E5"/>
    <w:rsid w:val="001C7929"/>
    <w:rsid w:val="001C7B39"/>
    <w:rsid w:val="001C7D68"/>
    <w:rsid w:val="001D1F49"/>
    <w:rsid w:val="001D342C"/>
    <w:rsid w:val="001D3AA0"/>
    <w:rsid w:val="001D6AA5"/>
    <w:rsid w:val="001D7209"/>
    <w:rsid w:val="001E3C54"/>
    <w:rsid w:val="001E6F6D"/>
    <w:rsid w:val="001E7787"/>
    <w:rsid w:val="001E77C7"/>
    <w:rsid w:val="001F06AD"/>
    <w:rsid w:val="001F1798"/>
    <w:rsid w:val="001F3E83"/>
    <w:rsid w:val="001F4238"/>
    <w:rsid w:val="001F5DDD"/>
    <w:rsid w:val="001F603A"/>
    <w:rsid w:val="001F7BE0"/>
    <w:rsid w:val="001F7D52"/>
    <w:rsid w:val="00205C5B"/>
    <w:rsid w:val="0020776B"/>
    <w:rsid w:val="00210BC4"/>
    <w:rsid w:val="002126BD"/>
    <w:rsid w:val="00212A08"/>
    <w:rsid w:val="00213C7B"/>
    <w:rsid w:val="00215113"/>
    <w:rsid w:val="00217737"/>
    <w:rsid w:val="00217CF0"/>
    <w:rsid w:val="00220426"/>
    <w:rsid w:val="00220D5D"/>
    <w:rsid w:val="00221834"/>
    <w:rsid w:val="002222D9"/>
    <w:rsid w:val="0022310D"/>
    <w:rsid w:val="00223A26"/>
    <w:rsid w:val="002246F4"/>
    <w:rsid w:val="00224B8B"/>
    <w:rsid w:val="0022534A"/>
    <w:rsid w:val="00225BFD"/>
    <w:rsid w:val="00227386"/>
    <w:rsid w:val="00232F8C"/>
    <w:rsid w:val="00232FD7"/>
    <w:rsid w:val="00240597"/>
    <w:rsid w:val="00241842"/>
    <w:rsid w:val="00241C96"/>
    <w:rsid w:val="00242F8E"/>
    <w:rsid w:val="0024548B"/>
    <w:rsid w:val="0025437B"/>
    <w:rsid w:val="00255CFA"/>
    <w:rsid w:val="0025610C"/>
    <w:rsid w:val="00256B93"/>
    <w:rsid w:val="00257D71"/>
    <w:rsid w:val="002610EE"/>
    <w:rsid w:val="002676C1"/>
    <w:rsid w:val="00273933"/>
    <w:rsid w:val="00273D50"/>
    <w:rsid w:val="002740C7"/>
    <w:rsid w:val="002741EB"/>
    <w:rsid w:val="00274960"/>
    <w:rsid w:val="00276D1A"/>
    <w:rsid w:val="002774F9"/>
    <w:rsid w:val="002776A6"/>
    <w:rsid w:val="0027785E"/>
    <w:rsid w:val="00277872"/>
    <w:rsid w:val="002814F3"/>
    <w:rsid w:val="00282B0D"/>
    <w:rsid w:val="0028388C"/>
    <w:rsid w:val="0029023A"/>
    <w:rsid w:val="002912B2"/>
    <w:rsid w:val="002939CC"/>
    <w:rsid w:val="00295A28"/>
    <w:rsid w:val="00297090"/>
    <w:rsid w:val="00297613"/>
    <w:rsid w:val="002A305D"/>
    <w:rsid w:val="002A4755"/>
    <w:rsid w:val="002A4917"/>
    <w:rsid w:val="002A5DF5"/>
    <w:rsid w:val="002A5EF1"/>
    <w:rsid w:val="002A618A"/>
    <w:rsid w:val="002A71F9"/>
    <w:rsid w:val="002B06DA"/>
    <w:rsid w:val="002B2396"/>
    <w:rsid w:val="002B2835"/>
    <w:rsid w:val="002B5C26"/>
    <w:rsid w:val="002B7967"/>
    <w:rsid w:val="002C3060"/>
    <w:rsid w:val="002C4C9C"/>
    <w:rsid w:val="002C4DA4"/>
    <w:rsid w:val="002C6FCB"/>
    <w:rsid w:val="002C7681"/>
    <w:rsid w:val="002D46FB"/>
    <w:rsid w:val="002D54ED"/>
    <w:rsid w:val="002D5983"/>
    <w:rsid w:val="002D6883"/>
    <w:rsid w:val="002D6E81"/>
    <w:rsid w:val="002D777F"/>
    <w:rsid w:val="002E0FF9"/>
    <w:rsid w:val="002E2195"/>
    <w:rsid w:val="002E2416"/>
    <w:rsid w:val="002E2E1A"/>
    <w:rsid w:val="002E4876"/>
    <w:rsid w:val="002E4E02"/>
    <w:rsid w:val="002E6929"/>
    <w:rsid w:val="002F00C9"/>
    <w:rsid w:val="002F1131"/>
    <w:rsid w:val="002F2577"/>
    <w:rsid w:val="002F587C"/>
    <w:rsid w:val="002F6E82"/>
    <w:rsid w:val="003032B2"/>
    <w:rsid w:val="003035E6"/>
    <w:rsid w:val="00304705"/>
    <w:rsid w:val="00304B8C"/>
    <w:rsid w:val="003108CF"/>
    <w:rsid w:val="003121C6"/>
    <w:rsid w:val="003148CF"/>
    <w:rsid w:val="00314D63"/>
    <w:rsid w:val="00315CF6"/>
    <w:rsid w:val="003206BE"/>
    <w:rsid w:val="00320A83"/>
    <w:rsid w:val="00322FE7"/>
    <w:rsid w:val="0032761B"/>
    <w:rsid w:val="00331D61"/>
    <w:rsid w:val="00335580"/>
    <w:rsid w:val="00335D56"/>
    <w:rsid w:val="003369C8"/>
    <w:rsid w:val="00336EEC"/>
    <w:rsid w:val="00337D9A"/>
    <w:rsid w:val="003400BA"/>
    <w:rsid w:val="0034272E"/>
    <w:rsid w:val="0034544B"/>
    <w:rsid w:val="00346680"/>
    <w:rsid w:val="003500E1"/>
    <w:rsid w:val="00350F6B"/>
    <w:rsid w:val="003511DF"/>
    <w:rsid w:val="0035146B"/>
    <w:rsid w:val="00351693"/>
    <w:rsid w:val="00351BE2"/>
    <w:rsid w:val="0035457E"/>
    <w:rsid w:val="00354CF2"/>
    <w:rsid w:val="003649DE"/>
    <w:rsid w:val="00364BF6"/>
    <w:rsid w:val="00364CFE"/>
    <w:rsid w:val="003654C1"/>
    <w:rsid w:val="00366BB2"/>
    <w:rsid w:val="00367C18"/>
    <w:rsid w:val="0037111F"/>
    <w:rsid w:val="00373E25"/>
    <w:rsid w:val="00374427"/>
    <w:rsid w:val="00381DB0"/>
    <w:rsid w:val="0038316C"/>
    <w:rsid w:val="00386564"/>
    <w:rsid w:val="00387285"/>
    <w:rsid w:val="00391656"/>
    <w:rsid w:val="0039222C"/>
    <w:rsid w:val="00392BAC"/>
    <w:rsid w:val="00394238"/>
    <w:rsid w:val="0039473B"/>
    <w:rsid w:val="00396986"/>
    <w:rsid w:val="00397501"/>
    <w:rsid w:val="003A4438"/>
    <w:rsid w:val="003A7427"/>
    <w:rsid w:val="003A746C"/>
    <w:rsid w:val="003B0162"/>
    <w:rsid w:val="003B169A"/>
    <w:rsid w:val="003B7577"/>
    <w:rsid w:val="003C0A5D"/>
    <w:rsid w:val="003C0D75"/>
    <w:rsid w:val="003C606A"/>
    <w:rsid w:val="003C650F"/>
    <w:rsid w:val="003D0063"/>
    <w:rsid w:val="003D1C90"/>
    <w:rsid w:val="003D51BB"/>
    <w:rsid w:val="003D58DA"/>
    <w:rsid w:val="003D627D"/>
    <w:rsid w:val="003D6809"/>
    <w:rsid w:val="003D6C5D"/>
    <w:rsid w:val="003E0383"/>
    <w:rsid w:val="003E0EAB"/>
    <w:rsid w:val="003E34EB"/>
    <w:rsid w:val="003E48C8"/>
    <w:rsid w:val="003E522A"/>
    <w:rsid w:val="003E56CD"/>
    <w:rsid w:val="003E6977"/>
    <w:rsid w:val="003E6B90"/>
    <w:rsid w:val="003E71D7"/>
    <w:rsid w:val="003F00A1"/>
    <w:rsid w:val="003F09B6"/>
    <w:rsid w:val="003F2308"/>
    <w:rsid w:val="00401B9E"/>
    <w:rsid w:val="004030F2"/>
    <w:rsid w:val="00407944"/>
    <w:rsid w:val="00407D55"/>
    <w:rsid w:val="00407E2B"/>
    <w:rsid w:val="004103C7"/>
    <w:rsid w:val="00410DEC"/>
    <w:rsid w:val="004126C9"/>
    <w:rsid w:val="00412C78"/>
    <w:rsid w:val="00413F3E"/>
    <w:rsid w:val="004143D0"/>
    <w:rsid w:val="00417023"/>
    <w:rsid w:val="00417EE0"/>
    <w:rsid w:val="0042088D"/>
    <w:rsid w:val="00421969"/>
    <w:rsid w:val="00423945"/>
    <w:rsid w:val="00423B0D"/>
    <w:rsid w:val="0042484D"/>
    <w:rsid w:val="00426572"/>
    <w:rsid w:val="00426B77"/>
    <w:rsid w:val="00427EF7"/>
    <w:rsid w:val="00431777"/>
    <w:rsid w:val="0043743F"/>
    <w:rsid w:val="00440E57"/>
    <w:rsid w:val="00441746"/>
    <w:rsid w:val="00441DAF"/>
    <w:rsid w:val="00442C53"/>
    <w:rsid w:val="00442FF9"/>
    <w:rsid w:val="00443059"/>
    <w:rsid w:val="00446562"/>
    <w:rsid w:val="0044660D"/>
    <w:rsid w:val="00446A69"/>
    <w:rsid w:val="00446C05"/>
    <w:rsid w:val="00450D87"/>
    <w:rsid w:val="004510ED"/>
    <w:rsid w:val="0045164D"/>
    <w:rsid w:val="00452183"/>
    <w:rsid w:val="00452ACD"/>
    <w:rsid w:val="0045509C"/>
    <w:rsid w:val="004554C1"/>
    <w:rsid w:val="00456515"/>
    <w:rsid w:val="004605F7"/>
    <w:rsid w:val="00461947"/>
    <w:rsid w:val="00462435"/>
    <w:rsid w:val="00463114"/>
    <w:rsid w:val="00463A82"/>
    <w:rsid w:val="004643E3"/>
    <w:rsid w:val="0046581B"/>
    <w:rsid w:val="00471F41"/>
    <w:rsid w:val="00482ADF"/>
    <w:rsid w:val="00483801"/>
    <w:rsid w:val="004844E3"/>
    <w:rsid w:val="00484906"/>
    <w:rsid w:val="00486098"/>
    <w:rsid w:val="00486298"/>
    <w:rsid w:val="0048665D"/>
    <w:rsid w:val="00486E95"/>
    <w:rsid w:val="004907A0"/>
    <w:rsid w:val="0049112A"/>
    <w:rsid w:val="00491A71"/>
    <w:rsid w:val="00493065"/>
    <w:rsid w:val="00493773"/>
    <w:rsid w:val="00494ED8"/>
    <w:rsid w:val="0049508B"/>
    <w:rsid w:val="004978C3"/>
    <w:rsid w:val="004A04E7"/>
    <w:rsid w:val="004A0C6F"/>
    <w:rsid w:val="004A1AAA"/>
    <w:rsid w:val="004A24D2"/>
    <w:rsid w:val="004A3EB7"/>
    <w:rsid w:val="004A484E"/>
    <w:rsid w:val="004A6187"/>
    <w:rsid w:val="004A7293"/>
    <w:rsid w:val="004B4B85"/>
    <w:rsid w:val="004B5C78"/>
    <w:rsid w:val="004B69B9"/>
    <w:rsid w:val="004B7652"/>
    <w:rsid w:val="004B7DEE"/>
    <w:rsid w:val="004C4DBB"/>
    <w:rsid w:val="004C7370"/>
    <w:rsid w:val="004D0C27"/>
    <w:rsid w:val="004D24EE"/>
    <w:rsid w:val="004D2B95"/>
    <w:rsid w:val="004D34B7"/>
    <w:rsid w:val="004D3B00"/>
    <w:rsid w:val="004D6214"/>
    <w:rsid w:val="004D75CF"/>
    <w:rsid w:val="004D7861"/>
    <w:rsid w:val="004E24B1"/>
    <w:rsid w:val="004E26FF"/>
    <w:rsid w:val="004E35CD"/>
    <w:rsid w:val="004E4F20"/>
    <w:rsid w:val="004E5AD4"/>
    <w:rsid w:val="004E5E91"/>
    <w:rsid w:val="004F03B8"/>
    <w:rsid w:val="004F0EFA"/>
    <w:rsid w:val="004F1EA8"/>
    <w:rsid w:val="004F295D"/>
    <w:rsid w:val="004F64C8"/>
    <w:rsid w:val="004F708C"/>
    <w:rsid w:val="00501951"/>
    <w:rsid w:val="005032BD"/>
    <w:rsid w:val="00506A7D"/>
    <w:rsid w:val="00506DAC"/>
    <w:rsid w:val="0050774D"/>
    <w:rsid w:val="00512099"/>
    <w:rsid w:val="005158E7"/>
    <w:rsid w:val="0051706D"/>
    <w:rsid w:val="00517A65"/>
    <w:rsid w:val="00524014"/>
    <w:rsid w:val="005267F9"/>
    <w:rsid w:val="00531A59"/>
    <w:rsid w:val="005344B4"/>
    <w:rsid w:val="00535C91"/>
    <w:rsid w:val="00536C8A"/>
    <w:rsid w:val="005408F7"/>
    <w:rsid w:val="00541DAF"/>
    <w:rsid w:val="005420C9"/>
    <w:rsid w:val="00542E5C"/>
    <w:rsid w:val="005464F5"/>
    <w:rsid w:val="005465E0"/>
    <w:rsid w:val="00550488"/>
    <w:rsid w:val="00551E50"/>
    <w:rsid w:val="00553829"/>
    <w:rsid w:val="005541AA"/>
    <w:rsid w:val="0056032C"/>
    <w:rsid w:val="00560860"/>
    <w:rsid w:val="00561776"/>
    <w:rsid w:val="005633BD"/>
    <w:rsid w:val="005653E7"/>
    <w:rsid w:val="00567793"/>
    <w:rsid w:val="00570971"/>
    <w:rsid w:val="00573A50"/>
    <w:rsid w:val="00573E59"/>
    <w:rsid w:val="00576F3B"/>
    <w:rsid w:val="00580906"/>
    <w:rsid w:val="00580B22"/>
    <w:rsid w:val="005812AD"/>
    <w:rsid w:val="00581801"/>
    <w:rsid w:val="00582B31"/>
    <w:rsid w:val="0058415C"/>
    <w:rsid w:val="00584668"/>
    <w:rsid w:val="00585020"/>
    <w:rsid w:val="0058516E"/>
    <w:rsid w:val="005867B5"/>
    <w:rsid w:val="0059013B"/>
    <w:rsid w:val="00592119"/>
    <w:rsid w:val="00594506"/>
    <w:rsid w:val="00595B24"/>
    <w:rsid w:val="00597735"/>
    <w:rsid w:val="005A0217"/>
    <w:rsid w:val="005A1C18"/>
    <w:rsid w:val="005A1E0C"/>
    <w:rsid w:val="005A255F"/>
    <w:rsid w:val="005A3A81"/>
    <w:rsid w:val="005A5049"/>
    <w:rsid w:val="005A6524"/>
    <w:rsid w:val="005A6837"/>
    <w:rsid w:val="005B2CB6"/>
    <w:rsid w:val="005B2EC1"/>
    <w:rsid w:val="005B386C"/>
    <w:rsid w:val="005B4003"/>
    <w:rsid w:val="005B5A08"/>
    <w:rsid w:val="005B6B1E"/>
    <w:rsid w:val="005B7313"/>
    <w:rsid w:val="005B7A13"/>
    <w:rsid w:val="005B7B3F"/>
    <w:rsid w:val="005C0EDC"/>
    <w:rsid w:val="005C1E8D"/>
    <w:rsid w:val="005C216C"/>
    <w:rsid w:val="005C3804"/>
    <w:rsid w:val="005C4606"/>
    <w:rsid w:val="005C47BB"/>
    <w:rsid w:val="005C4F00"/>
    <w:rsid w:val="005C55D3"/>
    <w:rsid w:val="005C6A90"/>
    <w:rsid w:val="005C7007"/>
    <w:rsid w:val="005C7166"/>
    <w:rsid w:val="005C7CE7"/>
    <w:rsid w:val="005C7D1F"/>
    <w:rsid w:val="005D0880"/>
    <w:rsid w:val="005D08AD"/>
    <w:rsid w:val="005D242B"/>
    <w:rsid w:val="005D24EC"/>
    <w:rsid w:val="005D2658"/>
    <w:rsid w:val="005D4D79"/>
    <w:rsid w:val="005D5632"/>
    <w:rsid w:val="005D5801"/>
    <w:rsid w:val="005D656A"/>
    <w:rsid w:val="005D75BD"/>
    <w:rsid w:val="005D7A8A"/>
    <w:rsid w:val="005D7C8D"/>
    <w:rsid w:val="005E42B8"/>
    <w:rsid w:val="005F17FC"/>
    <w:rsid w:val="005F237B"/>
    <w:rsid w:val="005F2E35"/>
    <w:rsid w:val="005F458F"/>
    <w:rsid w:val="005F4668"/>
    <w:rsid w:val="005F4DED"/>
    <w:rsid w:val="005F5A38"/>
    <w:rsid w:val="005F6811"/>
    <w:rsid w:val="005F696E"/>
    <w:rsid w:val="005F7328"/>
    <w:rsid w:val="006008D2"/>
    <w:rsid w:val="0060463F"/>
    <w:rsid w:val="006058A1"/>
    <w:rsid w:val="0060620B"/>
    <w:rsid w:val="00606369"/>
    <w:rsid w:val="006101F0"/>
    <w:rsid w:val="006112D7"/>
    <w:rsid w:val="00620D6A"/>
    <w:rsid w:val="00620DE2"/>
    <w:rsid w:val="006215E6"/>
    <w:rsid w:val="00622C9E"/>
    <w:rsid w:val="00623715"/>
    <w:rsid w:val="0062395E"/>
    <w:rsid w:val="00623A91"/>
    <w:rsid w:val="006247D3"/>
    <w:rsid w:val="0062711F"/>
    <w:rsid w:val="0063005B"/>
    <w:rsid w:val="00630281"/>
    <w:rsid w:val="006314FE"/>
    <w:rsid w:val="00632068"/>
    <w:rsid w:val="00632155"/>
    <w:rsid w:val="0063230A"/>
    <w:rsid w:val="00636677"/>
    <w:rsid w:val="006368D3"/>
    <w:rsid w:val="006374DB"/>
    <w:rsid w:val="006404F3"/>
    <w:rsid w:val="006437D6"/>
    <w:rsid w:val="00644476"/>
    <w:rsid w:val="00644B49"/>
    <w:rsid w:val="00645B3D"/>
    <w:rsid w:val="00645F7B"/>
    <w:rsid w:val="00650E4A"/>
    <w:rsid w:val="006524E1"/>
    <w:rsid w:val="00652550"/>
    <w:rsid w:val="00652E88"/>
    <w:rsid w:val="0065413B"/>
    <w:rsid w:val="00654567"/>
    <w:rsid w:val="006547C7"/>
    <w:rsid w:val="0065558E"/>
    <w:rsid w:val="0065654A"/>
    <w:rsid w:val="006568CD"/>
    <w:rsid w:val="00660801"/>
    <w:rsid w:val="006617E7"/>
    <w:rsid w:val="006636E3"/>
    <w:rsid w:val="00663EB4"/>
    <w:rsid w:val="00670052"/>
    <w:rsid w:val="006702AE"/>
    <w:rsid w:val="00671476"/>
    <w:rsid w:val="00673C06"/>
    <w:rsid w:val="00677073"/>
    <w:rsid w:val="00677260"/>
    <w:rsid w:val="006773AA"/>
    <w:rsid w:val="00680BB6"/>
    <w:rsid w:val="00680D84"/>
    <w:rsid w:val="00681EF6"/>
    <w:rsid w:val="006853E2"/>
    <w:rsid w:val="00686F26"/>
    <w:rsid w:val="006901E3"/>
    <w:rsid w:val="00691183"/>
    <w:rsid w:val="00692286"/>
    <w:rsid w:val="00693678"/>
    <w:rsid w:val="006944B8"/>
    <w:rsid w:val="00696F43"/>
    <w:rsid w:val="00697223"/>
    <w:rsid w:val="006A1378"/>
    <w:rsid w:val="006A3E70"/>
    <w:rsid w:val="006A4925"/>
    <w:rsid w:val="006A7103"/>
    <w:rsid w:val="006A7C56"/>
    <w:rsid w:val="006B02B5"/>
    <w:rsid w:val="006B1040"/>
    <w:rsid w:val="006B10D3"/>
    <w:rsid w:val="006B2A32"/>
    <w:rsid w:val="006B2EB7"/>
    <w:rsid w:val="006B2F8D"/>
    <w:rsid w:val="006B42BD"/>
    <w:rsid w:val="006B54BB"/>
    <w:rsid w:val="006B5D75"/>
    <w:rsid w:val="006C0F2A"/>
    <w:rsid w:val="006C1F22"/>
    <w:rsid w:val="006C371B"/>
    <w:rsid w:val="006C510C"/>
    <w:rsid w:val="006C57BE"/>
    <w:rsid w:val="006C6083"/>
    <w:rsid w:val="006C6283"/>
    <w:rsid w:val="006C688D"/>
    <w:rsid w:val="006C717F"/>
    <w:rsid w:val="006D29DD"/>
    <w:rsid w:val="006D2EAF"/>
    <w:rsid w:val="006D308A"/>
    <w:rsid w:val="006D61E4"/>
    <w:rsid w:val="006D62DE"/>
    <w:rsid w:val="006D63F9"/>
    <w:rsid w:val="006E2A90"/>
    <w:rsid w:val="006E3FEB"/>
    <w:rsid w:val="006E5A66"/>
    <w:rsid w:val="006E69E6"/>
    <w:rsid w:val="006F0C99"/>
    <w:rsid w:val="006F1A7F"/>
    <w:rsid w:val="006F1E85"/>
    <w:rsid w:val="006F4510"/>
    <w:rsid w:val="006F7DC1"/>
    <w:rsid w:val="007013D6"/>
    <w:rsid w:val="00701B18"/>
    <w:rsid w:val="007029BB"/>
    <w:rsid w:val="007041FA"/>
    <w:rsid w:val="00704294"/>
    <w:rsid w:val="007058EF"/>
    <w:rsid w:val="007067BE"/>
    <w:rsid w:val="00710E25"/>
    <w:rsid w:val="00711EFB"/>
    <w:rsid w:val="007136E7"/>
    <w:rsid w:val="00714E82"/>
    <w:rsid w:val="007156AB"/>
    <w:rsid w:val="007162AF"/>
    <w:rsid w:val="00721767"/>
    <w:rsid w:val="0072357B"/>
    <w:rsid w:val="00723CF1"/>
    <w:rsid w:val="00730B6A"/>
    <w:rsid w:val="00730E03"/>
    <w:rsid w:val="00731E65"/>
    <w:rsid w:val="0073318D"/>
    <w:rsid w:val="007345E0"/>
    <w:rsid w:val="00735A7B"/>
    <w:rsid w:val="00735FB3"/>
    <w:rsid w:val="0073629C"/>
    <w:rsid w:val="007368B4"/>
    <w:rsid w:val="00737F03"/>
    <w:rsid w:val="00741618"/>
    <w:rsid w:val="00741B47"/>
    <w:rsid w:val="00744210"/>
    <w:rsid w:val="00747437"/>
    <w:rsid w:val="00754246"/>
    <w:rsid w:val="00754CE5"/>
    <w:rsid w:val="007574AC"/>
    <w:rsid w:val="0075758D"/>
    <w:rsid w:val="00762346"/>
    <w:rsid w:val="007637AA"/>
    <w:rsid w:val="00766A13"/>
    <w:rsid w:val="00767330"/>
    <w:rsid w:val="007676A0"/>
    <w:rsid w:val="00770C2D"/>
    <w:rsid w:val="00772251"/>
    <w:rsid w:val="00773FFA"/>
    <w:rsid w:val="00774865"/>
    <w:rsid w:val="00781EA5"/>
    <w:rsid w:val="00781ED5"/>
    <w:rsid w:val="007834FB"/>
    <w:rsid w:val="00783618"/>
    <w:rsid w:val="00784C89"/>
    <w:rsid w:val="00786609"/>
    <w:rsid w:val="007867B2"/>
    <w:rsid w:val="00792533"/>
    <w:rsid w:val="007A0678"/>
    <w:rsid w:val="007A0A2A"/>
    <w:rsid w:val="007A1239"/>
    <w:rsid w:val="007A1A05"/>
    <w:rsid w:val="007A718A"/>
    <w:rsid w:val="007A7E23"/>
    <w:rsid w:val="007B0293"/>
    <w:rsid w:val="007B0849"/>
    <w:rsid w:val="007B21FE"/>
    <w:rsid w:val="007B6479"/>
    <w:rsid w:val="007C0CF1"/>
    <w:rsid w:val="007C31AE"/>
    <w:rsid w:val="007D3149"/>
    <w:rsid w:val="007D3F41"/>
    <w:rsid w:val="007D7256"/>
    <w:rsid w:val="007E1F39"/>
    <w:rsid w:val="007E20BB"/>
    <w:rsid w:val="007E3B6A"/>
    <w:rsid w:val="007E5E5A"/>
    <w:rsid w:val="007E62BA"/>
    <w:rsid w:val="007E6BF6"/>
    <w:rsid w:val="007E75A9"/>
    <w:rsid w:val="007F09BE"/>
    <w:rsid w:val="007F100E"/>
    <w:rsid w:val="007F1085"/>
    <w:rsid w:val="007F32F1"/>
    <w:rsid w:val="007F6545"/>
    <w:rsid w:val="007F68F7"/>
    <w:rsid w:val="007F781C"/>
    <w:rsid w:val="00801082"/>
    <w:rsid w:val="008034A7"/>
    <w:rsid w:val="00803D85"/>
    <w:rsid w:val="00804531"/>
    <w:rsid w:val="0080761D"/>
    <w:rsid w:val="00807A8A"/>
    <w:rsid w:val="00807F65"/>
    <w:rsid w:val="00812A7A"/>
    <w:rsid w:val="00812C12"/>
    <w:rsid w:val="00812D3E"/>
    <w:rsid w:val="00813138"/>
    <w:rsid w:val="00815524"/>
    <w:rsid w:val="00823FA6"/>
    <w:rsid w:val="008310D2"/>
    <w:rsid w:val="00831809"/>
    <w:rsid w:val="0083261F"/>
    <w:rsid w:val="00833F8F"/>
    <w:rsid w:val="00834520"/>
    <w:rsid w:val="00834EB6"/>
    <w:rsid w:val="0084032C"/>
    <w:rsid w:val="00840CE4"/>
    <w:rsid w:val="00842BE8"/>
    <w:rsid w:val="00843413"/>
    <w:rsid w:val="008436D6"/>
    <w:rsid w:val="008444EA"/>
    <w:rsid w:val="00845E29"/>
    <w:rsid w:val="0084626C"/>
    <w:rsid w:val="00850638"/>
    <w:rsid w:val="008511B0"/>
    <w:rsid w:val="0085322E"/>
    <w:rsid w:val="00853580"/>
    <w:rsid w:val="008552AB"/>
    <w:rsid w:val="00856A1A"/>
    <w:rsid w:val="0085759E"/>
    <w:rsid w:val="008607F0"/>
    <w:rsid w:val="00862B12"/>
    <w:rsid w:val="00863C62"/>
    <w:rsid w:val="008640D2"/>
    <w:rsid w:val="00870683"/>
    <w:rsid w:val="008716D5"/>
    <w:rsid w:val="00876EA6"/>
    <w:rsid w:val="008774AF"/>
    <w:rsid w:val="008778AB"/>
    <w:rsid w:val="0088038B"/>
    <w:rsid w:val="00881EE3"/>
    <w:rsid w:val="0088259F"/>
    <w:rsid w:val="008870E8"/>
    <w:rsid w:val="008915CB"/>
    <w:rsid w:val="00893ED6"/>
    <w:rsid w:val="00897353"/>
    <w:rsid w:val="008A0209"/>
    <w:rsid w:val="008A07E4"/>
    <w:rsid w:val="008B0AB3"/>
    <w:rsid w:val="008B2E91"/>
    <w:rsid w:val="008B3070"/>
    <w:rsid w:val="008B679D"/>
    <w:rsid w:val="008C092A"/>
    <w:rsid w:val="008C0DBF"/>
    <w:rsid w:val="008C0DFB"/>
    <w:rsid w:val="008C1E98"/>
    <w:rsid w:val="008C2348"/>
    <w:rsid w:val="008C29CE"/>
    <w:rsid w:val="008C5EFF"/>
    <w:rsid w:val="008C6AAC"/>
    <w:rsid w:val="008C6E26"/>
    <w:rsid w:val="008D32BE"/>
    <w:rsid w:val="008D3576"/>
    <w:rsid w:val="008D3A65"/>
    <w:rsid w:val="008D3B50"/>
    <w:rsid w:val="008D4428"/>
    <w:rsid w:val="008D5312"/>
    <w:rsid w:val="008E340B"/>
    <w:rsid w:val="008E478C"/>
    <w:rsid w:val="008E4835"/>
    <w:rsid w:val="008E4BB4"/>
    <w:rsid w:val="008E7369"/>
    <w:rsid w:val="008E7F17"/>
    <w:rsid w:val="008F05A8"/>
    <w:rsid w:val="008F0FEB"/>
    <w:rsid w:val="008F2748"/>
    <w:rsid w:val="008F431E"/>
    <w:rsid w:val="008F60C3"/>
    <w:rsid w:val="008F63CA"/>
    <w:rsid w:val="00903235"/>
    <w:rsid w:val="00903857"/>
    <w:rsid w:val="00904833"/>
    <w:rsid w:val="00904C79"/>
    <w:rsid w:val="00906AA1"/>
    <w:rsid w:val="00906BD6"/>
    <w:rsid w:val="00911FE3"/>
    <w:rsid w:val="00912378"/>
    <w:rsid w:val="00915474"/>
    <w:rsid w:val="00916518"/>
    <w:rsid w:val="009167B8"/>
    <w:rsid w:val="00916F40"/>
    <w:rsid w:val="00917344"/>
    <w:rsid w:val="00917F91"/>
    <w:rsid w:val="009225F9"/>
    <w:rsid w:val="00925643"/>
    <w:rsid w:val="00925C3C"/>
    <w:rsid w:val="0093125C"/>
    <w:rsid w:val="00933E6B"/>
    <w:rsid w:val="00934D96"/>
    <w:rsid w:val="00935464"/>
    <w:rsid w:val="009354D1"/>
    <w:rsid w:val="00935C3D"/>
    <w:rsid w:val="00935ED3"/>
    <w:rsid w:val="0094193A"/>
    <w:rsid w:val="0094578C"/>
    <w:rsid w:val="00945AB9"/>
    <w:rsid w:val="009502BF"/>
    <w:rsid w:val="00950C3E"/>
    <w:rsid w:val="009511A2"/>
    <w:rsid w:val="0095120F"/>
    <w:rsid w:val="00951F4D"/>
    <w:rsid w:val="00952BF1"/>
    <w:rsid w:val="00955C11"/>
    <w:rsid w:val="00956B69"/>
    <w:rsid w:val="009624C8"/>
    <w:rsid w:val="00963362"/>
    <w:rsid w:val="00963936"/>
    <w:rsid w:val="009658E3"/>
    <w:rsid w:val="0096648A"/>
    <w:rsid w:val="00967374"/>
    <w:rsid w:val="009704BD"/>
    <w:rsid w:val="00970D48"/>
    <w:rsid w:val="00970FCE"/>
    <w:rsid w:val="009728CB"/>
    <w:rsid w:val="00973E09"/>
    <w:rsid w:val="00973EE0"/>
    <w:rsid w:val="009773B5"/>
    <w:rsid w:val="009776A4"/>
    <w:rsid w:val="009807E6"/>
    <w:rsid w:val="00980BF6"/>
    <w:rsid w:val="00981C08"/>
    <w:rsid w:val="0098318F"/>
    <w:rsid w:val="0098325B"/>
    <w:rsid w:val="00983FA4"/>
    <w:rsid w:val="00987F8F"/>
    <w:rsid w:val="009920F0"/>
    <w:rsid w:val="00992321"/>
    <w:rsid w:val="00992576"/>
    <w:rsid w:val="00992A90"/>
    <w:rsid w:val="00995C86"/>
    <w:rsid w:val="00996494"/>
    <w:rsid w:val="00997B0C"/>
    <w:rsid w:val="009A043B"/>
    <w:rsid w:val="009A1F4E"/>
    <w:rsid w:val="009A270C"/>
    <w:rsid w:val="009A2F39"/>
    <w:rsid w:val="009A3DE6"/>
    <w:rsid w:val="009A4001"/>
    <w:rsid w:val="009A4FC0"/>
    <w:rsid w:val="009B040E"/>
    <w:rsid w:val="009B0D2E"/>
    <w:rsid w:val="009B10E0"/>
    <w:rsid w:val="009B2122"/>
    <w:rsid w:val="009B3669"/>
    <w:rsid w:val="009B503D"/>
    <w:rsid w:val="009C0965"/>
    <w:rsid w:val="009C0A2E"/>
    <w:rsid w:val="009C0B24"/>
    <w:rsid w:val="009C227E"/>
    <w:rsid w:val="009C41FD"/>
    <w:rsid w:val="009C456A"/>
    <w:rsid w:val="009C58A0"/>
    <w:rsid w:val="009C79CF"/>
    <w:rsid w:val="009D283F"/>
    <w:rsid w:val="009D2E2E"/>
    <w:rsid w:val="009D37B5"/>
    <w:rsid w:val="009D46C7"/>
    <w:rsid w:val="009D4BF6"/>
    <w:rsid w:val="009D5092"/>
    <w:rsid w:val="009E02B9"/>
    <w:rsid w:val="009E17AD"/>
    <w:rsid w:val="009E3186"/>
    <w:rsid w:val="009E47F8"/>
    <w:rsid w:val="009E4C5C"/>
    <w:rsid w:val="009E76E7"/>
    <w:rsid w:val="009E797B"/>
    <w:rsid w:val="009E7C63"/>
    <w:rsid w:val="009F45B7"/>
    <w:rsid w:val="009F485A"/>
    <w:rsid w:val="00A00989"/>
    <w:rsid w:val="00A00E83"/>
    <w:rsid w:val="00A027A5"/>
    <w:rsid w:val="00A037AC"/>
    <w:rsid w:val="00A03FE0"/>
    <w:rsid w:val="00A0755B"/>
    <w:rsid w:val="00A077BA"/>
    <w:rsid w:val="00A11141"/>
    <w:rsid w:val="00A117D2"/>
    <w:rsid w:val="00A11EBE"/>
    <w:rsid w:val="00A21476"/>
    <w:rsid w:val="00A21506"/>
    <w:rsid w:val="00A245BB"/>
    <w:rsid w:val="00A25530"/>
    <w:rsid w:val="00A266A8"/>
    <w:rsid w:val="00A30021"/>
    <w:rsid w:val="00A314D1"/>
    <w:rsid w:val="00A31E2D"/>
    <w:rsid w:val="00A31F25"/>
    <w:rsid w:val="00A343F5"/>
    <w:rsid w:val="00A34E27"/>
    <w:rsid w:val="00A36296"/>
    <w:rsid w:val="00A36510"/>
    <w:rsid w:val="00A37D40"/>
    <w:rsid w:val="00A37DCB"/>
    <w:rsid w:val="00A4324A"/>
    <w:rsid w:val="00A43C60"/>
    <w:rsid w:val="00A46513"/>
    <w:rsid w:val="00A46801"/>
    <w:rsid w:val="00A47A78"/>
    <w:rsid w:val="00A5645F"/>
    <w:rsid w:val="00A5680A"/>
    <w:rsid w:val="00A56893"/>
    <w:rsid w:val="00A62CEC"/>
    <w:rsid w:val="00A63DF9"/>
    <w:rsid w:val="00A64D8F"/>
    <w:rsid w:val="00A672F2"/>
    <w:rsid w:val="00A70ACC"/>
    <w:rsid w:val="00A70EEC"/>
    <w:rsid w:val="00A7115A"/>
    <w:rsid w:val="00A712D8"/>
    <w:rsid w:val="00A74A33"/>
    <w:rsid w:val="00A76B5A"/>
    <w:rsid w:val="00A811A9"/>
    <w:rsid w:val="00A81FB7"/>
    <w:rsid w:val="00A84833"/>
    <w:rsid w:val="00A85DE3"/>
    <w:rsid w:val="00A86BE2"/>
    <w:rsid w:val="00A94503"/>
    <w:rsid w:val="00A94E48"/>
    <w:rsid w:val="00A95956"/>
    <w:rsid w:val="00AA023B"/>
    <w:rsid w:val="00AA0C9C"/>
    <w:rsid w:val="00AA15F9"/>
    <w:rsid w:val="00AA2C65"/>
    <w:rsid w:val="00AA3FDD"/>
    <w:rsid w:val="00AA60C5"/>
    <w:rsid w:val="00AA652A"/>
    <w:rsid w:val="00AA68B0"/>
    <w:rsid w:val="00AB4B14"/>
    <w:rsid w:val="00AB54FA"/>
    <w:rsid w:val="00AB680E"/>
    <w:rsid w:val="00AB7AA1"/>
    <w:rsid w:val="00AC31F1"/>
    <w:rsid w:val="00AC4D0C"/>
    <w:rsid w:val="00AC5309"/>
    <w:rsid w:val="00AC6161"/>
    <w:rsid w:val="00AC72B2"/>
    <w:rsid w:val="00AC7749"/>
    <w:rsid w:val="00AD4ADD"/>
    <w:rsid w:val="00AD53BF"/>
    <w:rsid w:val="00AD7493"/>
    <w:rsid w:val="00AE01AF"/>
    <w:rsid w:val="00AE0349"/>
    <w:rsid w:val="00AE4484"/>
    <w:rsid w:val="00AE4C3E"/>
    <w:rsid w:val="00AE4EA7"/>
    <w:rsid w:val="00AE5031"/>
    <w:rsid w:val="00AE53D7"/>
    <w:rsid w:val="00AE69A5"/>
    <w:rsid w:val="00AE6BCB"/>
    <w:rsid w:val="00AF00ED"/>
    <w:rsid w:val="00AF1DA8"/>
    <w:rsid w:val="00AF234F"/>
    <w:rsid w:val="00AF678A"/>
    <w:rsid w:val="00AF7251"/>
    <w:rsid w:val="00AF795F"/>
    <w:rsid w:val="00B02EAB"/>
    <w:rsid w:val="00B03935"/>
    <w:rsid w:val="00B05F61"/>
    <w:rsid w:val="00B112BE"/>
    <w:rsid w:val="00B12EA3"/>
    <w:rsid w:val="00B1552A"/>
    <w:rsid w:val="00B15AA7"/>
    <w:rsid w:val="00B16C5E"/>
    <w:rsid w:val="00B171C7"/>
    <w:rsid w:val="00B176B0"/>
    <w:rsid w:val="00B2287E"/>
    <w:rsid w:val="00B24DA5"/>
    <w:rsid w:val="00B25A8A"/>
    <w:rsid w:val="00B27052"/>
    <w:rsid w:val="00B30015"/>
    <w:rsid w:val="00B30400"/>
    <w:rsid w:val="00B351CA"/>
    <w:rsid w:val="00B362CC"/>
    <w:rsid w:val="00B40B7B"/>
    <w:rsid w:val="00B421FB"/>
    <w:rsid w:val="00B4335B"/>
    <w:rsid w:val="00B45401"/>
    <w:rsid w:val="00B46DCF"/>
    <w:rsid w:val="00B50319"/>
    <w:rsid w:val="00B51B3A"/>
    <w:rsid w:val="00B52068"/>
    <w:rsid w:val="00B52AED"/>
    <w:rsid w:val="00B54592"/>
    <w:rsid w:val="00B54D4E"/>
    <w:rsid w:val="00B54D5D"/>
    <w:rsid w:val="00B578F7"/>
    <w:rsid w:val="00B601C6"/>
    <w:rsid w:val="00B60C25"/>
    <w:rsid w:val="00B6323E"/>
    <w:rsid w:val="00B67210"/>
    <w:rsid w:val="00B70890"/>
    <w:rsid w:val="00B70BE9"/>
    <w:rsid w:val="00B70E46"/>
    <w:rsid w:val="00B70F18"/>
    <w:rsid w:val="00B713BF"/>
    <w:rsid w:val="00B71EF3"/>
    <w:rsid w:val="00B7210F"/>
    <w:rsid w:val="00B72C8C"/>
    <w:rsid w:val="00B737A2"/>
    <w:rsid w:val="00B7495D"/>
    <w:rsid w:val="00B74E9F"/>
    <w:rsid w:val="00B82E78"/>
    <w:rsid w:val="00B861AC"/>
    <w:rsid w:val="00B865B7"/>
    <w:rsid w:val="00B868B5"/>
    <w:rsid w:val="00B90C2E"/>
    <w:rsid w:val="00B91ED7"/>
    <w:rsid w:val="00B92CB1"/>
    <w:rsid w:val="00B92D95"/>
    <w:rsid w:val="00B94A3D"/>
    <w:rsid w:val="00B94FB0"/>
    <w:rsid w:val="00BA206E"/>
    <w:rsid w:val="00BA331E"/>
    <w:rsid w:val="00BA52EE"/>
    <w:rsid w:val="00BA5432"/>
    <w:rsid w:val="00BA5DB5"/>
    <w:rsid w:val="00BA6D12"/>
    <w:rsid w:val="00BB0551"/>
    <w:rsid w:val="00BB0B7E"/>
    <w:rsid w:val="00BB0E37"/>
    <w:rsid w:val="00BB42FD"/>
    <w:rsid w:val="00BB5BCF"/>
    <w:rsid w:val="00BB7192"/>
    <w:rsid w:val="00BC0657"/>
    <w:rsid w:val="00BC07C1"/>
    <w:rsid w:val="00BC0FDB"/>
    <w:rsid w:val="00BC426B"/>
    <w:rsid w:val="00BD2F19"/>
    <w:rsid w:val="00BD4A5A"/>
    <w:rsid w:val="00BD6C8E"/>
    <w:rsid w:val="00BE30C5"/>
    <w:rsid w:val="00BE4BA1"/>
    <w:rsid w:val="00BE678C"/>
    <w:rsid w:val="00BE75BB"/>
    <w:rsid w:val="00BE7C04"/>
    <w:rsid w:val="00BF0979"/>
    <w:rsid w:val="00BF139B"/>
    <w:rsid w:val="00BF2024"/>
    <w:rsid w:val="00BF3552"/>
    <w:rsid w:val="00BF37F1"/>
    <w:rsid w:val="00BF49FA"/>
    <w:rsid w:val="00BF4DF3"/>
    <w:rsid w:val="00BF521C"/>
    <w:rsid w:val="00BF648B"/>
    <w:rsid w:val="00BF7612"/>
    <w:rsid w:val="00BF7A24"/>
    <w:rsid w:val="00C00901"/>
    <w:rsid w:val="00C01C08"/>
    <w:rsid w:val="00C03908"/>
    <w:rsid w:val="00C04130"/>
    <w:rsid w:val="00C04EF4"/>
    <w:rsid w:val="00C06229"/>
    <w:rsid w:val="00C103A3"/>
    <w:rsid w:val="00C11FA7"/>
    <w:rsid w:val="00C12160"/>
    <w:rsid w:val="00C1271E"/>
    <w:rsid w:val="00C12EA3"/>
    <w:rsid w:val="00C15C05"/>
    <w:rsid w:val="00C16C22"/>
    <w:rsid w:val="00C173D6"/>
    <w:rsid w:val="00C17968"/>
    <w:rsid w:val="00C17EEF"/>
    <w:rsid w:val="00C20392"/>
    <w:rsid w:val="00C21D6A"/>
    <w:rsid w:val="00C22D83"/>
    <w:rsid w:val="00C233BB"/>
    <w:rsid w:val="00C246D7"/>
    <w:rsid w:val="00C2482D"/>
    <w:rsid w:val="00C24F42"/>
    <w:rsid w:val="00C252BA"/>
    <w:rsid w:val="00C27052"/>
    <w:rsid w:val="00C303B2"/>
    <w:rsid w:val="00C310BE"/>
    <w:rsid w:val="00C33403"/>
    <w:rsid w:val="00C339E5"/>
    <w:rsid w:val="00C346C1"/>
    <w:rsid w:val="00C3529F"/>
    <w:rsid w:val="00C3533E"/>
    <w:rsid w:val="00C358B9"/>
    <w:rsid w:val="00C37012"/>
    <w:rsid w:val="00C40791"/>
    <w:rsid w:val="00C40AF6"/>
    <w:rsid w:val="00C4254D"/>
    <w:rsid w:val="00C43134"/>
    <w:rsid w:val="00C45C0E"/>
    <w:rsid w:val="00C501E4"/>
    <w:rsid w:val="00C52784"/>
    <w:rsid w:val="00C532CD"/>
    <w:rsid w:val="00C53EF1"/>
    <w:rsid w:val="00C64DD9"/>
    <w:rsid w:val="00C6532F"/>
    <w:rsid w:val="00C67EA2"/>
    <w:rsid w:val="00C67FB7"/>
    <w:rsid w:val="00C7101D"/>
    <w:rsid w:val="00C7202A"/>
    <w:rsid w:val="00C77B9C"/>
    <w:rsid w:val="00C804DC"/>
    <w:rsid w:val="00C805DE"/>
    <w:rsid w:val="00C818B3"/>
    <w:rsid w:val="00C82358"/>
    <w:rsid w:val="00C8445F"/>
    <w:rsid w:val="00C84B86"/>
    <w:rsid w:val="00C86215"/>
    <w:rsid w:val="00C86B7C"/>
    <w:rsid w:val="00C911A8"/>
    <w:rsid w:val="00C9606D"/>
    <w:rsid w:val="00CA35F6"/>
    <w:rsid w:val="00CB1147"/>
    <w:rsid w:val="00CB357A"/>
    <w:rsid w:val="00CB6474"/>
    <w:rsid w:val="00CB7A67"/>
    <w:rsid w:val="00CC127D"/>
    <w:rsid w:val="00CC1BF7"/>
    <w:rsid w:val="00CC23B9"/>
    <w:rsid w:val="00CC40FB"/>
    <w:rsid w:val="00CC6F22"/>
    <w:rsid w:val="00CC7411"/>
    <w:rsid w:val="00CD0C8F"/>
    <w:rsid w:val="00CD2B27"/>
    <w:rsid w:val="00CD395F"/>
    <w:rsid w:val="00CD66A4"/>
    <w:rsid w:val="00CE09B4"/>
    <w:rsid w:val="00CE12B6"/>
    <w:rsid w:val="00CE1969"/>
    <w:rsid w:val="00CE1C92"/>
    <w:rsid w:val="00CE2D4E"/>
    <w:rsid w:val="00CE379B"/>
    <w:rsid w:val="00CE540E"/>
    <w:rsid w:val="00CE5A02"/>
    <w:rsid w:val="00CE6704"/>
    <w:rsid w:val="00CF4747"/>
    <w:rsid w:val="00CF4B29"/>
    <w:rsid w:val="00CF5718"/>
    <w:rsid w:val="00CF5AC6"/>
    <w:rsid w:val="00CF696D"/>
    <w:rsid w:val="00CF7948"/>
    <w:rsid w:val="00CF7A0E"/>
    <w:rsid w:val="00D00C9A"/>
    <w:rsid w:val="00D01EAD"/>
    <w:rsid w:val="00D02C1D"/>
    <w:rsid w:val="00D02FF2"/>
    <w:rsid w:val="00D036DA"/>
    <w:rsid w:val="00D04B46"/>
    <w:rsid w:val="00D05291"/>
    <w:rsid w:val="00D06738"/>
    <w:rsid w:val="00D06A21"/>
    <w:rsid w:val="00D103D8"/>
    <w:rsid w:val="00D110CF"/>
    <w:rsid w:val="00D1128A"/>
    <w:rsid w:val="00D1215E"/>
    <w:rsid w:val="00D12FB4"/>
    <w:rsid w:val="00D14EC9"/>
    <w:rsid w:val="00D1711C"/>
    <w:rsid w:val="00D17482"/>
    <w:rsid w:val="00D17B4A"/>
    <w:rsid w:val="00D213A4"/>
    <w:rsid w:val="00D239E7"/>
    <w:rsid w:val="00D241AB"/>
    <w:rsid w:val="00D261FE"/>
    <w:rsid w:val="00D27651"/>
    <w:rsid w:val="00D2767B"/>
    <w:rsid w:val="00D30D29"/>
    <w:rsid w:val="00D34478"/>
    <w:rsid w:val="00D4026A"/>
    <w:rsid w:val="00D41124"/>
    <w:rsid w:val="00D4301F"/>
    <w:rsid w:val="00D4358F"/>
    <w:rsid w:val="00D443EE"/>
    <w:rsid w:val="00D45FFA"/>
    <w:rsid w:val="00D4748C"/>
    <w:rsid w:val="00D5020A"/>
    <w:rsid w:val="00D50AE0"/>
    <w:rsid w:val="00D511C1"/>
    <w:rsid w:val="00D53439"/>
    <w:rsid w:val="00D54236"/>
    <w:rsid w:val="00D54DBA"/>
    <w:rsid w:val="00D5746B"/>
    <w:rsid w:val="00D57ABC"/>
    <w:rsid w:val="00D57F08"/>
    <w:rsid w:val="00D60930"/>
    <w:rsid w:val="00D61E49"/>
    <w:rsid w:val="00D6295F"/>
    <w:rsid w:val="00D662F0"/>
    <w:rsid w:val="00D6651A"/>
    <w:rsid w:val="00D702D8"/>
    <w:rsid w:val="00D714DA"/>
    <w:rsid w:val="00D725F2"/>
    <w:rsid w:val="00D72F58"/>
    <w:rsid w:val="00D73DDD"/>
    <w:rsid w:val="00D75138"/>
    <w:rsid w:val="00D75B3E"/>
    <w:rsid w:val="00D822A5"/>
    <w:rsid w:val="00D828B8"/>
    <w:rsid w:val="00D82ABD"/>
    <w:rsid w:val="00D90859"/>
    <w:rsid w:val="00D9104E"/>
    <w:rsid w:val="00D91092"/>
    <w:rsid w:val="00D912FE"/>
    <w:rsid w:val="00D9235C"/>
    <w:rsid w:val="00D94997"/>
    <w:rsid w:val="00D97914"/>
    <w:rsid w:val="00DA1DFE"/>
    <w:rsid w:val="00DA2E1A"/>
    <w:rsid w:val="00DA3756"/>
    <w:rsid w:val="00DA3927"/>
    <w:rsid w:val="00DA4AD3"/>
    <w:rsid w:val="00DA7D30"/>
    <w:rsid w:val="00DB0297"/>
    <w:rsid w:val="00DB0493"/>
    <w:rsid w:val="00DB581E"/>
    <w:rsid w:val="00DB7F3F"/>
    <w:rsid w:val="00DC6A57"/>
    <w:rsid w:val="00DC745F"/>
    <w:rsid w:val="00DD0296"/>
    <w:rsid w:val="00DD35A0"/>
    <w:rsid w:val="00DD43D3"/>
    <w:rsid w:val="00DD5740"/>
    <w:rsid w:val="00DD710D"/>
    <w:rsid w:val="00DE5AA6"/>
    <w:rsid w:val="00DF01B7"/>
    <w:rsid w:val="00DF1D9B"/>
    <w:rsid w:val="00DF221D"/>
    <w:rsid w:val="00DF3055"/>
    <w:rsid w:val="00DF3E61"/>
    <w:rsid w:val="00DF489C"/>
    <w:rsid w:val="00DF4AC3"/>
    <w:rsid w:val="00DF72FE"/>
    <w:rsid w:val="00DF7A75"/>
    <w:rsid w:val="00E009D8"/>
    <w:rsid w:val="00E018CC"/>
    <w:rsid w:val="00E02365"/>
    <w:rsid w:val="00E03703"/>
    <w:rsid w:val="00E03CAF"/>
    <w:rsid w:val="00E041A3"/>
    <w:rsid w:val="00E0471A"/>
    <w:rsid w:val="00E06BC8"/>
    <w:rsid w:val="00E07AF2"/>
    <w:rsid w:val="00E12187"/>
    <w:rsid w:val="00E1238B"/>
    <w:rsid w:val="00E1410F"/>
    <w:rsid w:val="00E150D4"/>
    <w:rsid w:val="00E15188"/>
    <w:rsid w:val="00E20892"/>
    <w:rsid w:val="00E20917"/>
    <w:rsid w:val="00E22B69"/>
    <w:rsid w:val="00E25653"/>
    <w:rsid w:val="00E25ED8"/>
    <w:rsid w:val="00E263F5"/>
    <w:rsid w:val="00E267A5"/>
    <w:rsid w:val="00E27369"/>
    <w:rsid w:val="00E27505"/>
    <w:rsid w:val="00E30806"/>
    <w:rsid w:val="00E30DCA"/>
    <w:rsid w:val="00E31164"/>
    <w:rsid w:val="00E311CC"/>
    <w:rsid w:val="00E33212"/>
    <w:rsid w:val="00E3379F"/>
    <w:rsid w:val="00E341C1"/>
    <w:rsid w:val="00E36DE0"/>
    <w:rsid w:val="00E37C30"/>
    <w:rsid w:val="00E4074F"/>
    <w:rsid w:val="00E428B3"/>
    <w:rsid w:val="00E43734"/>
    <w:rsid w:val="00E43AC9"/>
    <w:rsid w:val="00E45FD5"/>
    <w:rsid w:val="00E462AF"/>
    <w:rsid w:val="00E462D8"/>
    <w:rsid w:val="00E51C35"/>
    <w:rsid w:val="00E521CD"/>
    <w:rsid w:val="00E539BA"/>
    <w:rsid w:val="00E542D2"/>
    <w:rsid w:val="00E54F0D"/>
    <w:rsid w:val="00E601A4"/>
    <w:rsid w:val="00E60430"/>
    <w:rsid w:val="00E61917"/>
    <w:rsid w:val="00E61CF2"/>
    <w:rsid w:val="00E65A22"/>
    <w:rsid w:val="00E666F1"/>
    <w:rsid w:val="00E66BAD"/>
    <w:rsid w:val="00E67D90"/>
    <w:rsid w:val="00E7007C"/>
    <w:rsid w:val="00E71A4C"/>
    <w:rsid w:val="00E72B51"/>
    <w:rsid w:val="00E72FF8"/>
    <w:rsid w:val="00E73FB9"/>
    <w:rsid w:val="00E74878"/>
    <w:rsid w:val="00E818FD"/>
    <w:rsid w:val="00E82F5F"/>
    <w:rsid w:val="00E8395E"/>
    <w:rsid w:val="00E84054"/>
    <w:rsid w:val="00E85C0E"/>
    <w:rsid w:val="00E9077A"/>
    <w:rsid w:val="00E908D6"/>
    <w:rsid w:val="00E91C06"/>
    <w:rsid w:val="00E933D3"/>
    <w:rsid w:val="00E95869"/>
    <w:rsid w:val="00E95F64"/>
    <w:rsid w:val="00E96D19"/>
    <w:rsid w:val="00E978BA"/>
    <w:rsid w:val="00E979C5"/>
    <w:rsid w:val="00EA43A7"/>
    <w:rsid w:val="00EA47DD"/>
    <w:rsid w:val="00EA573C"/>
    <w:rsid w:val="00EA64D9"/>
    <w:rsid w:val="00EB1162"/>
    <w:rsid w:val="00EB27DC"/>
    <w:rsid w:val="00EB3A87"/>
    <w:rsid w:val="00EB4A05"/>
    <w:rsid w:val="00EB4F42"/>
    <w:rsid w:val="00EB660A"/>
    <w:rsid w:val="00EC141D"/>
    <w:rsid w:val="00EC1B9A"/>
    <w:rsid w:val="00EC423D"/>
    <w:rsid w:val="00EC5AB8"/>
    <w:rsid w:val="00EC5AE5"/>
    <w:rsid w:val="00ED0432"/>
    <w:rsid w:val="00ED206A"/>
    <w:rsid w:val="00ED2D91"/>
    <w:rsid w:val="00ED3403"/>
    <w:rsid w:val="00ED4A7A"/>
    <w:rsid w:val="00ED755D"/>
    <w:rsid w:val="00ED7687"/>
    <w:rsid w:val="00EE01B1"/>
    <w:rsid w:val="00EE12E4"/>
    <w:rsid w:val="00EE199A"/>
    <w:rsid w:val="00EE2BB5"/>
    <w:rsid w:val="00EE3A01"/>
    <w:rsid w:val="00EE4F27"/>
    <w:rsid w:val="00EE607D"/>
    <w:rsid w:val="00EE6347"/>
    <w:rsid w:val="00EF0387"/>
    <w:rsid w:val="00EF0625"/>
    <w:rsid w:val="00EF1412"/>
    <w:rsid w:val="00EF1F3F"/>
    <w:rsid w:val="00EF2802"/>
    <w:rsid w:val="00EF4EB9"/>
    <w:rsid w:val="00EF5C54"/>
    <w:rsid w:val="00EF5F38"/>
    <w:rsid w:val="00EF6DBE"/>
    <w:rsid w:val="00F00ABC"/>
    <w:rsid w:val="00F024FE"/>
    <w:rsid w:val="00F02FFA"/>
    <w:rsid w:val="00F03DFA"/>
    <w:rsid w:val="00F076B3"/>
    <w:rsid w:val="00F10C23"/>
    <w:rsid w:val="00F10FC6"/>
    <w:rsid w:val="00F13EC7"/>
    <w:rsid w:val="00F14519"/>
    <w:rsid w:val="00F173D1"/>
    <w:rsid w:val="00F243AA"/>
    <w:rsid w:val="00F24540"/>
    <w:rsid w:val="00F24BB6"/>
    <w:rsid w:val="00F2701B"/>
    <w:rsid w:val="00F30991"/>
    <w:rsid w:val="00F33D6C"/>
    <w:rsid w:val="00F34661"/>
    <w:rsid w:val="00F34C03"/>
    <w:rsid w:val="00F41E42"/>
    <w:rsid w:val="00F41F8E"/>
    <w:rsid w:val="00F427D9"/>
    <w:rsid w:val="00F433AC"/>
    <w:rsid w:val="00F446EE"/>
    <w:rsid w:val="00F46857"/>
    <w:rsid w:val="00F47DC5"/>
    <w:rsid w:val="00F50181"/>
    <w:rsid w:val="00F507EC"/>
    <w:rsid w:val="00F54B63"/>
    <w:rsid w:val="00F557DC"/>
    <w:rsid w:val="00F604B3"/>
    <w:rsid w:val="00F6487E"/>
    <w:rsid w:val="00F675C4"/>
    <w:rsid w:val="00F74BCE"/>
    <w:rsid w:val="00F74F97"/>
    <w:rsid w:val="00F75646"/>
    <w:rsid w:val="00F77FF0"/>
    <w:rsid w:val="00F8018A"/>
    <w:rsid w:val="00F81210"/>
    <w:rsid w:val="00F819EF"/>
    <w:rsid w:val="00F833E5"/>
    <w:rsid w:val="00F863A9"/>
    <w:rsid w:val="00F90771"/>
    <w:rsid w:val="00F91044"/>
    <w:rsid w:val="00F9106F"/>
    <w:rsid w:val="00F93270"/>
    <w:rsid w:val="00F94C28"/>
    <w:rsid w:val="00FA181B"/>
    <w:rsid w:val="00FA1DED"/>
    <w:rsid w:val="00FA27EE"/>
    <w:rsid w:val="00FA2925"/>
    <w:rsid w:val="00FA4676"/>
    <w:rsid w:val="00FA4F47"/>
    <w:rsid w:val="00FA5591"/>
    <w:rsid w:val="00FA60FD"/>
    <w:rsid w:val="00FA6ECD"/>
    <w:rsid w:val="00FA7D05"/>
    <w:rsid w:val="00FA7F63"/>
    <w:rsid w:val="00FB0BFB"/>
    <w:rsid w:val="00FB1138"/>
    <w:rsid w:val="00FB3C1C"/>
    <w:rsid w:val="00FB4294"/>
    <w:rsid w:val="00FB5DCF"/>
    <w:rsid w:val="00FC2066"/>
    <w:rsid w:val="00FC2B18"/>
    <w:rsid w:val="00FC510C"/>
    <w:rsid w:val="00FC6D8F"/>
    <w:rsid w:val="00FC70A3"/>
    <w:rsid w:val="00FD04AC"/>
    <w:rsid w:val="00FD1829"/>
    <w:rsid w:val="00FD4FC6"/>
    <w:rsid w:val="00FD6904"/>
    <w:rsid w:val="00FD777F"/>
    <w:rsid w:val="00FE2382"/>
    <w:rsid w:val="00FE5EED"/>
    <w:rsid w:val="00FE68B9"/>
    <w:rsid w:val="00FE7DA7"/>
    <w:rsid w:val="00FF3931"/>
    <w:rsid w:val="00FF7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927342"/>
  <w15:docId w15:val="{DBBBE763-633D-40E2-B7D8-A718CC348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2E88"/>
    <w:pPr>
      <w:widowControl w:val="0"/>
      <w:spacing w:before="120" w:line="360" w:lineRule="auto"/>
      <w:ind w:left="544"/>
    </w:pPr>
    <w:rPr>
      <w:snapToGrid w:val="0"/>
      <w:sz w:val="24"/>
    </w:rPr>
  </w:style>
  <w:style w:type="paragraph" w:styleId="Heading1">
    <w:name w:val="heading 1"/>
    <w:aliases w:val="Heading 1(Report Only),Chapter,Heading 1(Report Only)1,Chapter1"/>
    <w:basedOn w:val="Normal"/>
    <w:next w:val="Heading2"/>
    <w:link w:val="Heading1Char"/>
    <w:qFormat/>
    <w:rsid w:val="004B7DEE"/>
    <w:pPr>
      <w:keepNext/>
      <w:numPr>
        <w:numId w:val="10"/>
      </w:numPr>
      <w:spacing w:before="360" w:after="240"/>
      <w:outlineLvl w:val="0"/>
    </w:pPr>
    <w:rPr>
      <w:b/>
      <w:kern w:val="28"/>
    </w:rPr>
  </w:style>
  <w:style w:type="paragraph" w:styleId="Heading2">
    <w:name w:val="heading 2"/>
    <w:aliases w:val="l2,H2,h21"/>
    <w:basedOn w:val="Normal"/>
    <w:next w:val="NormalIndent"/>
    <w:link w:val="Heading2Char"/>
    <w:qFormat/>
    <w:rsid w:val="004B7DEE"/>
    <w:pPr>
      <w:keepNext/>
      <w:numPr>
        <w:ilvl w:val="1"/>
        <w:numId w:val="10"/>
      </w:numPr>
      <w:spacing w:before="240" w:after="120"/>
      <w:outlineLvl w:val="1"/>
    </w:pPr>
    <w:rPr>
      <w:rFonts w:ascii="Arial" w:hAnsi="Arial"/>
      <w:b/>
    </w:rPr>
  </w:style>
  <w:style w:type="paragraph" w:styleId="Heading3">
    <w:name w:val="heading 3"/>
    <w:aliases w:val="h3,h31,h31 Char"/>
    <w:basedOn w:val="Normal"/>
    <w:next w:val="Normal"/>
    <w:link w:val="Heading3Char"/>
    <w:qFormat/>
    <w:rsid w:val="004B7DEE"/>
    <w:pPr>
      <w:keepNext/>
      <w:numPr>
        <w:ilvl w:val="2"/>
        <w:numId w:val="10"/>
      </w:numPr>
      <w:tabs>
        <w:tab w:val="left" w:pos="792"/>
      </w:tabs>
      <w:spacing w:before="240"/>
      <w:jc w:val="both"/>
      <w:outlineLvl w:val="2"/>
    </w:pPr>
    <w:rPr>
      <w:rFonts w:ascii="Arial" w:hAnsi="Arial"/>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qFormat/>
    <w:rsid w:val="004B7DEE"/>
    <w:pPr>
      <w:keepNext/>
      <w:numPr>
        <w:ilvl w:val="3"/>
        <w:numId w:val="10"/>
      </w:numPr>
      <w:spacing w:before="240" w:after="60"/>
      <w:outlineLvl w:val="3"/>
    </w:pPr>
    <w:rPr>
      <w:rFonts w:ascii="Arial" w:hAnsi="Arial"/>
      <w:i/>
    </w:rPr>
  </w:style>
  <w:style w:type="paragraph" w:styleId="Heading5">
    <w:name w:val="heading 5"/>
    <w:basedOn w:val="Normal"/>
    <w:next w:val="Normal"/>
    <w:link w:val="Heading5Char"/>
    <w:qFormat/>
    <w:rsid w:val="004B7DEE"/>
    <w:pPr>
      <w:keepNext/>
      <w:numPr>
        <w:ilvl w:val="4"/>
        <w:numId w:val="10"/>
      </w:numPr>
      <w:jc w:val="both"/>
      <w:outlineLvl w:val="4"/>
    </w:pPr>
    <w:rPr>
      <w:b/>
    </w:rPr>
  </w:style>
  <w:style w:type="paragraph" w:styleId="Heading6">
    <w:name w:val="heading 6"/>
    <w:basedOn w:val="Normal"/>
    <w:next w:val="Normal"/>
    <w:qFormat/>
    <w:rsid w:val="004B7DEE"/>
    <w:pPr>
      <w:keepNext/>
      <w:numPr>
        <w:ilvl w:val="5"/>
        <w:numId w:val="10"/>
      </w:numPr>
      <w:outlineLvl w:val="5"/>
    </w:pPr>
    <w:rPr>
      <w:rFonts w:ascii=".VnTime" w:hAnsi=".VnTime"/>
      <w:b/>
      <w:i/>
      <w:sz w:val="22"/>
    </w:rPr>
  </w:style>
  <w:style w:type="paragraph" w:styleId="Heading7">
    <w:name w:val="heading 7"/>
    <w:basedOn w:val="Normal"/>
    <w:next w:val="Normal"/>
    <w:qFormat/>
    <w:rsid w:val="004B7DEE"/>
    <w:pPr>
      <w:keepNext/>
      <w:numPr>
        <w:ilvl w:val="6"/>
        <w:numId w:val="10"/>
      </w:numPr>
      <w:spacing w:before="60" w:after="60"/>
      <w:outlineLvl w:val="6"/>
    </w:pPr>
    <w:rPr>
      <w:rFonts w:ascii=".VnTimeH" w:hAnsi=".VnTimeH"/>
      <w:b/>
      <w:color w:val="000000"/>
      <w:sz w:val="18"/>
    </w:rPr>
  </w:style>
  <w:style w:type="paragraph" w:styleId="Heading8">
    <w:name w:val="heading 8"/>
    <w:basedOn w:val="Normal"/>
    <w:next w:val="Normal"/>
    <w:qFormat/>
    <w:rsid w:val="004B7DEE"/>
    <w:pPr>
      <w:keepNext/>
      <w:numPr>
        <w:ilvl w:val="7"/>
        <w:numId w:val="10"/>
      </w:numPr>
      <w:jc w:val="both"/>
      <w:outlineLvl w:val="7"/>
    </w:pPr>
    <w:rPr>
      <w:rFonts w:ascii=".VnArialH" w:hAnsi=".VnArialH"/>
      <w:b/>
    </w:rPr>
  </w:style>
  <w:style w:type="paragraph" w:styleId="Heading9">
    <w:name w:val="heading 9"/>
    <w:basedOn w:val="Normal"/>
    <w:next w:val="Normal"/>
    <w:qFormat/>
    <w:rsid w:val="004B7DEE"/>
    <w:pPr>
      <w:keepNext/>
      <w:numPr>
        <w:ilvl w:val="8"/>
        <w:numId w:val="10"/>
      </w:numPr>
      <w:outlineLvl w:val="8"/>
    </w:pPr>
    <w:rPr>
      <w:rFonts w:ascii=".VnArial" w:hAnsi=".VnArial"/>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autoRedefine/>
    <w:uiPriority w:val="99"/>
    <w:rsid w:val="00EE4F27"/>
    <w:pPr>
      <w:ind w:left="0" w:right="11"/>
    </w:pPr>
    <w:rPr>
      <w:color w:val="000000" w:themeColor="text1"/>
      <w:szCs w:val="24"/>
      <w:lang w:val="vi-VN"/>
    </w:rPr>
  </w:style>
  <w:style w:type="paragraph" w:styleId="BodyTextIndent">
    <w:name w:val="Body Text Indent"/>
    <w:basedOn w:val="Normal"/>
    <w:rsid w:val="004B7DEE"/>
    <w:rPr>
      <w:rFonts w:ascii="Arial" w:hAnsi="Arial"/>
    </w:rPr>
  </w:style>
  <w:style w:type="paragraph" w:styleId="BodyTextIndent2">
    <w:name w:val="Body Text Indent 2"/>
    <w:basedOn w:val="Normal"/>
    <w:rsid w:val="004B7DEE"/>
    <w:pPr>
      <w:widowControl/>
      <w:spacing w:before="0"/>
      <w:ind w:left="720"/>
    </w:pPr>
    <w:rPr>
      <w:rFonts w:ascii=".VnTime" w:hAnsi=".VnTime"/>
      <w:snapToGrid/>
    </w:rPr>
  </w:style>
  <w:style w:type="paragraph" w:styleId="Caption">
    <w:name w:val="caption"/>
    <w:aliases w:val="Picture"/>
    <w:basedOn w:val="Normal"/>
    <w:next w:val="Normal"/>
    <w:qFormat/>
    <w:rsid w:val="004B7DEE"/>
    <w:pPr>
      <w:spacing w:after="120"/>
      <w:ind w:left="1440"/>
      <w:jc w:val="both"/>
    </w:pPr>
    <w:rPr>
      <w:rFonts w:ascii=".VnTime" w:hAnsi=".VnTime"/>
      <w:b/>
    </w:rPr>
  </w:style>
  <w:style w:type="paragraph" w:styleId="Footer">
    <w:name w:val="footer"/>
    <w:basedOn w:val="Normal"/>
    <w:rsid w:val="004B7DEE"/>
    <w:pPr>
      <w:tabs>
        <w:tab w:val="center" w:pos="4320"/>
        <w:tab w:val="right" w:pos="8640"/>
      </w:tabs>
      <w:ind w:left="0"/>
    </w:pPr>
  </w:style>
  <w:style w:type="paragraph" w:styleId="Header">
    <w:name w:val="header"/>
    <w:basedOn w:val="Normal"/>
    <w:link w:val="HeaderChar"/>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tabs>
        <w:tab w:val="left" w:pos="400"/>
        <w:tab w:val="right" w:leader="dot" w:pos="8305"/>
      </w:tabs>
      <w:spacing w:after="120"/>
      <w:ind w:left="0"/>
    </w:pPr>
    <w:rPr>
      <w:b/>
      <w:noProof/>
    </w:rPr>
  </w:style>
  <w:style w:type="paragraph" w:styleId="TOC2">
    <w:name w:val="toc 2"/>
    <w:basedOn w:val="Normal"/>
    <w:next w:val="Normal"/>
    <w:autoRedefine/>
    <w:uiPriority w:val="39"/>
    <w:rsid w:val="006A3E70"/>
    <w:pPr>
      <w:tabs>
        <w:tab w:val="left" w:pos="800"/>
        <w:tab w:val="right" w:leader="dot" w:pos="8305"/>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b/>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semiHidden/>
    <w:rsid w:val="004B7DEE"/>
    <w:pPr>
      <w:spacing w:before="0"/>
      <w:ind w:left="800"/>
    </w:pPr>
    <w:rPr>
      <w:sz w:val="18"/>
    </w:rPr>
  </w:style>
  <w:style w:type="paragraph" w:styleId="TOC6">
    <w:name w:val="toc 6"/>
    <w:basedOn w:val="Normal"/>
    <w:next w:val="Normal"/>
    <w:autoRedefine/>
    <w:semiHidden/>
    <w:rsid w:val="004B7DEE"/>
    <w:pPr>
      <w:spacing w:before="0"/>
      <w:ind w:left="1000"/>
    </w:pPr>
    <w:rPr>
      <w:sz w:val="18"/>
    </w:rPr>
  </w:style>
  <w:style w:type="paragraph" w:styleId="TOC7">
    <w:name w:val="toc 7"/>
    <w:basedOn w:val="Normal"/>
    <w:next w:val="Normal"/>
    <w:autoRedefine/>
    <w:semiHidden/>
    <w:rsid w:val="004B7DEE"/>
    <w:pPr>
      <w:spacing w:before="0"/>
      <w:ind w:left="1200"/>
    </w:pPr>
    <w:rPr>
      <w:sz w:val="18"/>
    </w:rPr>
  </w:style>
  <w:style w:type="paragraph" w:styleId="TOC8">
    <w:name w:val="toc 8"/>
    <w:basedOn w:val="Normal"/>
    <w:next w:val="Normal"/>
    <w:autoRedefine/>
    <w:semiHidden/>
    <w:rsid w:val="004B7DEE"/>
    <w:pPr>
      <w:spacing w:before="0"/>
      <w:ind w:left="1400"/>
    </w:pPr>
    <w:rPr>
      <w:sz w:val="18"/>
    </w:rPr>
  </w:style>
  <w:style w:type="paragraph" w:styleId="TOC9">
    <w:name w:val="toc 9"/>
    <w:basedOn w:val="Normal"/>
    <w:next w:val="Normal"/>
    <w:autoRedefine/>
    <w:semiHidden/>
    <w:rsid w:val="004B7DEE"/>
    <w:pPr>
      <w:spacing w:before="0"/>
      <w:ind w:left="1600"/>
    </w:pPr>
    <w:rPr>
      <w:sz w:val="18"/>
    </w:rPr>
  </w:style>
  <w:style w:type="paragraph" w:styleId="BodyText">
    <w:name w:val="Body Text"/>
    <w:basedOn w:val="Normal"/>
    <w:link w:val="BodyTextChar"/>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link w:val="CommentTextChar"/>
    <w:semiHidden/>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semiHidden/>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rPr>
      <w:b/>
    </w:rPr>
  </w:style>
  <w:style w:type="character" w:styleId="Strong">
    <w:name w:val="Strong"/>
    <w:qFormat/>
    <w:rsid w:val="004B7DEE"/>
    <w:rPr>
      <w:b/>
    </w:rPr>
  </w:style>
  <w:style w:type="paragraph" w:styleId="Title">
    <w:name w:val="Title"/>
    <w:basedOn w:val="Normal"/>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rsid w:val="004B7DEE"/>
    <w:rPr>
      <w:color w:val="800080"/>
      <w:u w:val="single"/>
    </w:rPr>
  </w:style>
  <w:style w:type="paragraph" w:styleId="BodyTextIndent3">
    <w:name w:val="Body Text Indent 3"/>
    <w:basedOn w:val="Normal"/>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rsid w:val="004B7DEE"/>
    <w:pPr>
      <w:numPr>
        <w:numId w:val="7"/>
      </w:numPr>
      <w:spacing w:after="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4"/>
      </w:numPr>
      <w:ind w:left="714" w:hanging="357"/>
    </w:pPr>
    <w:rPr>
      <w:snapToGrid/>
      <w:szCs w:val="24"/>
    </w:rPr>
  </w:style>
  <w:style w:type="paragraph" w:styleId="ListNumber">
    <w:name w:val="List Number"/>
    <w:rsid w:val="004B7DEE"/>
    <w:pPr>
      <w:numPr>
        <w:numId w:val="9"/>
      </w:numPr>
      <w:spacing w:before="40"/>
    </w:pPr>
  </w:style>
  <w:style w:type="character" w:customStyle="1" w:styleId="docemphroman">
    <w:name w:val="docemphroman"/>
    <w:basedOn w:val="DefaultParagraphFont"/>
    <w:rsid w:val="004B7DEE"/>
  </w:style>
  <w:style w:type="paragraph" w:styleId="DocumentMap">
    <w:name w:val="Document Map"/>
    <w:basedOn w:val="Normal"/>
    <w:semiHidden/>
    <w:rsid w:val="004B7DEE"/>
    <w:pPr>
      <w:shd w:val="clear" w:color="auto" w:fill="000080"/>
    </w:pPr>
    <w:rPr>
      <w:rFonts w:ascii="Tahoma" w:hAnsi="Tahoma" w:cs="Tahoma"/>
    </w:rPr>
  </w:style>
  <w:style w:type="paragraph" w:styleId="CommentSubject">
    <w:name w:val="annotation subject"/>
    <w:basedOn w:val="CommentText"/>
    <w:next w:val="CommentText"/>
    <w:semiHidden/>
    <w:rsid w:val="008C6AAC"/>
    <w:pPr>
      <w:widowControl w:val="0"/>
      <w:spacing w:before="120"/>
      <w:jc w:val="left"/>
    </w:pPr>
    <w:rPr>
      <w:rFonts w:ascii="Arial" w:hAnsi="Arial"/>
      <w:b/>
      <w:bCs/>
      <w:snapToGrid w:val="0"/>
    </w:rPr>
  </w:style>
  <w:style w:type="paragraph" w:styleId="BalloonText">
    <w:name w:val="Balloon Text"/>
    <w:basedOn w:val="Normal"/>
    <w:semiHidden/>
    <w:rsid w:val="008C6AAC"/>
    <w:rPr>
      <w:rFonts w:ascii="Tahoma" w:hAnsi="Tahoma" w:cs="Tahoma"/>
      <w:sz w:val="16"/>
      <w:szCs w:val="16"/>
    </w:rPr>
  </w:style>
  <w:style w:type="table" w:styleId="TableGrid">
    <w:name w:val="Table Grid"/>
    <w:basedOn w:val="TableNormal"/>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
    <w:link w:val="Heading3"/>
    <w:rsid w:val="006A7103"/>
    <w:rPr>
      <w:rFonts w:ascii="Arial" w:hAnsi="Arial"/>
      <w:b/>
      <w:i/>
      <w:snapToGrid w:val="0"/>
      <w:sz w:val="24"/>
    </w:rPr>
  </w:style>
  <w:style w:type="paragraph" w:customStyle="1" w:styleId="InfoBlue">
    <w:name w:val="InfoBlue"/>
    <w:basedOn w:val="Normal"/>
    <w:next w:val="BodyTex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uiPriority w:val="99"/>
    <w:rsid w:val="009A1F4E"/>
    <w:pPr>
      <w:widowControl/>
      <w:spacing w:before="100" w:beforeAutospacing="1" w:after="115" w:line="240" w:lineRule="auto"/>
      <w:ind w:left="0"/>
    </w:pPr>
    <w:rPr>
      <w:snapToGrid/>
      <w:szCs w:val="24"/>
    </w:rPr>
  </w:style>
  <w:style w:type="character" w:customStyle="1" w:styleId="HeaderChar">
    <w:name w:val="Header Char"/>
    <w:link w:val="Header"/>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rsid w:val="00804531"/>
    <w:pPr>
      <w:widowControl/>
      <w:spacing w:before="80" w:line="312" w:lineRule="auto"/>
      <w:ind w:left="0"/>
      <w:jc w:val="both"/>
    </w:pPr>
    <w:rPr>
      <w:snapToGrid/>
      <w:szCs w:val="26"/>
    </w:rPr>
  </w:style>
  <w:style w:type="character" w:customStyle="1" w:styleId="WW8Num26z1">
    <w:name w:val="WW8Num26z1"/>
    <w:rsid w:val="0012229E"/>
    <w:rPr>
      <w:rFonts w:ascii="Courier New" w:hAnsi="Courier New" w:cs="Courier New"/>
    </w:rPr>
  </w:style>
  <w:style w:type="paragraph" w:styleId="ListParagraph">
    <w:name w:val="List Paragraph"/>
    <w:aliases w:val="Paragraph,Norm,abc,List Paragraph1,Đoạn của Danh sách,List Paragraph11,Đoạn c𞹺Danh sách,List Paragraph111,Nga 3,List Paragraph2,Colorful List - Accent 11,List Paragraph21,Đoạn cDanh sách,List Paragraph11111,lp1,liet ke,List Paragraph1111"/>
    <w:basedOn w:val="Normal"/>
    <w:link w:val="ListParagraphChar"/>
    <w:uiPriority w:val="34"/>
    <w:qFormat/>
    <w:rsid w:val="00F10C23"/>
    <w:pPr>
      <w:ind w:left="720"/>
      <w:contextualSpacing/>
    </w:pPr>
  </w:style>
  <w:style w:type="character" w:customStyle="1" w:styleId="Heading2Char">
    <w:name w:val="Heading 2 Char"/>
    <w:aliases w:val="l2 Char,H2 Char,h21 Char"/>
    <w:basedOn w:val="DefaultParagraphFont"/>
    <w:link w:val="Heading2"/>
    <w:rsid w:val="00D45FFA"/>
    <w:rPr>
      <w:rFonts w:ascii="Arial" w:hAnsi="Arial"/>
      <w:b/>
      <w:snapToGrid w:val="0"/>
      <w:sz w:val="24"/>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basedOn w:val="DefaultParagraphFont"/>
    <w:link w:val="Heading4"/>
    <w:rsid w:val="00D45FFA"/>
    <w:rPr>
      <w:rFonts w:ascii="Arial" w:hAnsi="Arial"/>
      <w:i/>
      <w:snapToGrid w:val="0"/>
      <w:sz w:val="24"/>
    </w:rPr>
  </w:style>
  <w:style w:type="character" w:customStyle="1" w:styleId="Heading5Char">
    <w:name w:val="Heading 5 Char"/>
    <w:basedOn w:val="DefaultParagraphFont"/>
    <w:link w:val="Heading5"/>
    <w:rsid w:val="00D45FFA"/>
    <w:rPr>
      <w:b/>
      <w:snapToGrid w:val="0"/>
      <w:sz w:val="24"/>
    </w:rPr>
  </w:style>
  <w:style w:type="character" w:customStyle="1" w:styleId="CommentTextChar">
    <w:name w:val="Comment Text Char"/>
    <w:basedOn w:val="DefaultParagraphFont"/>
    <w:link w:val="CommentText"/>
    <w:semiHidden/>
    <w:rsid w:val="00D41124"/>
    <w:rPr>
      <w:sz w:val="24"/>
    </w:rPr>
  </w:style>
  <w:style w:type="numbering" w:customStyle="1" w:styleId="NoList1">
    <w:name w:val="No List1"/>
    <w:next w:val="NoList"/>
    <w:uiPriority w:val="99"/>
    <w:semiHidden/>
    <w:unhideWhenUsed/>
    <w:rsid w:val="00045D2B"/>
  </w:style>
  <w:style w:type="character" w:customStyle="1" w:styleId="NormalIndentChar">
    <w:name w:val="Normal Indent Char"/>
    <w:link w:val="NormalIndent"/>
    <w:uiPriority w:val="99"/>
    <w:rsid w:val="00EE4F27"/>
    <w:rPr>
      <w:snapToGrid w:val="0"/>
      <w:color w:val="000000" w:themeColor="text1"/>
      <w:sz w:val="24"/>
      <w:szCs w:val="24"/>
      <w:lang w:val="vi-VN"/>
    </w:rPr>
  </w:style>
  <w:style w:type="character" w:customStyle="1" w:styleId="Heading1Char">
    <w:name w:val="Heading 1 Char"/>
    <w:aliases w:val="Heading 1(Report Only) Char,Chapter Char,Heading 1(Report Only)1 Char,Chapter1 Char"/>
    <w:basedOn w:val="DefaultParagraphFont"/>
    <w:link w:val="Heading1"/>
    <w:rsid w:val="006C717F"/>
    <w:rPr>
      <w:b/>
      <w:snapToGrid w:val="0"/>
      <w:kern w:val="28"/>
      <w:sz w:val="24"/>
    </w:rPr>
  </w:style>
  <w:style w:type="character" w:customStyle="1" w:styleId="ListParagraphChar">
    <w:name w:val="List Paragraph Char"/>
    <w:aliases w:val="Paragraph Char,Norm Char,abc Char,List Paragraph1 Char,Đoạn của Danh sách Char,List Paragraph11 Char,Đoạn c𞹺Danh sách Char,List Paragraph111 Char,Nga 3 Char,List Paragraph2 Char,Colorful List - Accent 11 Char,List Paragraph21 Char"/>
    <w:link w:val="ListParagraph"/>
    <w:uiPriority w:val="34"/>
    <w:qFormat/>
    <w:locked/>
    <w:rsid w:val="002610EE"/>
    <w:rPr>
      <w:snapToGrid w:val="0"/>
      <w:sz w:val="24"/>
    </w:rPr>
  </w:style>
  <w:style w:type="character" w:customStyle="1" w:styleId="UnresolvedMention">
    <w:name w:val="Unresolved Mention"/>
    <w:basedOn w:val="DefaultParagraphFont"/>
    <w:uiPriority w:val="99"/>
    <w:semiHidden/>
    <w:unhideWhenUsed/>
    <w:rsid w:val="00AD7493"/>
    <w:rPr>
      <w:color w:val="605E5C"/>
      <w:shd w:val="clear" w:color="auto" w:fill="E1DFDD"/>
    </w:rPr>
  </w:style>
  <w:style w:type="paragraph" w:styleId="Revision">
    <w:name w:val="Revision"/>
    <w:hidden/>
    <w:uiPriority w:val="99"/>
    <w:semiHidden/>
    <w:rsid w:val="00967374"/>
    <w:rPr>
      <w:snapToGrid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34631">
      <w:bodyDiv w:val="1"/>
      <w:marLeft w:val="0"/>
      <w:marRight w:val="0"/>
      <w:marTop w:val="0"/>
      <w:marBottom w:val="0"/>
      <w:divBdr>
        <w:top w:val="none" w:sz="0" w:space="0" w:color="auto"/>
        <w:left w:val="none" w:sz="0" w:space="0" w:color="auto"/>
        <w:bottom w:val="none" w:sz="0" w:space="0" w:color="auto"/>
        <w:right w:val="none" w:sz="0" w:space="0" w:color="auto"/>
      </w:divBdr>
    </w:div>
    <w:div w:id="33431492">
      <w:bodyDiv w:val="1"/>
      <w:marLeft w:val="0"/>
      <w:marRight w:val="0"/>
      <w:marTop w:val="0"/>
      <w:marBottom w:val="0"/>
      <w:divBdr>
        <w:top w:val="none" w:sz="0" w:space="0" w:color="auto"/>
        <w:left w:val="none" w:sz="0" w:space="0" w:color="auto"/>
        <w:bottom w:val="none" w:sz="0" w:space="0" w:color="auto"/>
        <w:right w:val="none" w:sz="0" w:space="0" w:color="auto"/>
      </w:divBdr>
    </w:div>
    <w:div w:id="65104969">
      <w:bodyDiv w:val="1"/>
      <w:marLeft w:val="0"/>
      <w:marRight w:val="0"/>
      <w:marTop w:val="0"/>
      <w:marBottom w:val="0"/>
      <w:divBdr>
        <w:top w:val="none" w:sz="0" w:space="0" w:color="auto"/>
        <w:left w:val="none" w:sz="0" w:space="0" w:color="auto"/>
        <w:bottom w:val="none" w:sz="0" w:space="0" w:color="auto"/>
        <w:right w:val="none" w:sz="0" w:space="0" w:color="auto"/>
      </w:divBdr>
    </w:div>
    <w:div w:id="338048445">
      <w:bodyDiv w:val="1"/>
      <w:marLeft w:val="0"/>
      <w:marRight w:val="0"/>
      <w:marTop w:val="0"/>
      <w:marBottom w:val="0"/>
      <w:divBdr>
        <w:top w:val="none" w:sz="0" w:space="0" w:color="auto"/>
        <w:left w:val="none" w:sz="0" w:space="0" w:color="auto"/>
        <w:bottom w:val="none" w:sz="0" w:space="0" w:color="auto"/>
        <w:right w:val="none" w:sz="0" w:space="0" w:color="auto"/>
      </w:divBdr>
    </w:div>
    <w:div w:id="426737400">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5121453">
      <w:bodyDiv w:val="1"/>
      <w:marLeft w:val="0"/>
      <w:marRight w:val="0"/>
      <w:marTop w:val="0"/>
      <w:marBottom w:val="0"/>
      <w:divBdr>
        <w:top w:val="none" w:sz="0" w:space="0" w:color="auto"/>
        <w:left w:val="none" w:sz="0" w:space="0" w:color="auto"/>
        <w:bottom w:val="none" w:sz="0" w:space="0" w:color="auto"/>
        <w:right w:val="none" w:sz="0" w:space="0" w:color="auto"/>
      </w:divBdr>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360164529">
      <w:bodyDiv w:val="1"/>
      <w:marLeft w:val="0"/>
      <w:marRight w:val="0"/>
      <w:marTop w:val="0"/>
      <w:marBottom w:val="0"/>
      <w:divBdr>
        <w:top w:val="none" w:sz="0" w:space="0" w:color="auto"/>
        <w:left w:val="none" w:sz="0" w:space="0" w:color="auto"/>
        <w:bottom w:val="none" w:sz="0" w:space="0" w:color="auto"/>
        <w:right w:val="none" w:sz="0" w:space="0" w:color="auto"/>
      </w:divBdr>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557549373">
      <w:bodyDiv w:val="1"/>
      <w:marLeft w:val="0"/>
      <w:marRight w:val="0"/>
      <w:marTop w:val="0"/>
      <w:marBottom w:val="0"/>
      <w:divBdr>
        <w:top w:val="none" w:sz="0" w:space="0" w:color="auto"/>
        <w:left w:val="none" w:sz="0" w:space="0" w:color="auto"/>
        <w:bottom w:val="none" w:sz="0" w:space="0" w:color="auto"/>
        <w:right w:val="none" w:sz="0" w:space="0" w:color="auto"/>
      </w:divBdr>
    </w:div>
    <w:div w:id="1616405124">
      <w:bodyDiv w:val="1"/>
      <w:marLeft w:val="0"/>
      <w:marRight w:val="0"/>
      <w:marTop w:val="0"/>
      <w:marBottom w:val="0"/>
      <w:divBdr>
        <w:top w:val="none" w:sz="0" w:space="0" w:color="auto"/>
        <w:left w:val="none" w:sz="0" w:space="0" w:color="auto"/>
        <w:bottom w:val="none" w:sz="0" w:space="0" w:color="auto"/>
        <w:right w:val="none" w:sz="0" w:space="0" w:color="auto"/>
      </w:divBdr>
    </w:div>
    <w:div w:id="1689017201">
      <w:bodyDiv w:val="1"/>
      <w:marLeft w:val="0"/>
      <w:marRight w:val="0"/>
      <w:marTop w:val="0"/>
      <w:marBottom w:val="0"/>
      <w:divBdr>
        <w:top w:val="none" w:sz="0" w:space="0" w:color="auto"/>
        <w:left w:val="none" w:sz="0" w:space="0" w:color="auto"/>
        <w:bottom w:val="none" w:sz="0" w:space="0" w:color="auto"/>
        <w:right w:val="none" w:sz="0" w:space="0" w:color="auto"/>
      </w:divBdr>
    </w:div>
    <w:div w:id="1892883250">
      <w:bodyDiv w:val="1"/>
      <w:marLeft w:val="0"/>
      <w:marRight w:val="0"/>
      <w:marTop w:val="0"/>
      <w:marBottom w:val="0"/>
      <w:divBdr>
        <w:top w:val="none" w:sz="0" w:space="0" w:color="auto"/>
        <w:left w:val="none" w:sz="0" w:space="0" w:color="auto"/>
        <w:bottom w:val="none" w:sz="0" w:space="0" w:color="auto"/>
        <w:right w:val="none" w:sz="0" w:space="0" w:color="auto"/>
      </w:divBdr>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66158128">
      <w:bodyDiv w:val="1"/>
      <w:marLeft w:val="0"/>
      <w:marRight w:val="0"/>
      <w:marTop w:val="0"/>
      <w:marBottom w:val="0"/>
      <w:divBdr>
        <w:top w:val="none" w:sz="0" w:space="0" w:color="auto"/>
        <w:left w:val="none" w:sz="0" w:space="0" w:color="auto"/>
        <w:bottom w:val="none" w:sz="0" w:space="0" w:color="auto"/>
        <w:right w:val="none" w:sz="0" w:space="0" w:color="auto"/>
      </w:divBdr>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3.emf"/><Relationship Id="rId26" Type="http://schemas.openxmlformats.org/officeDocument/2006/relationships/image" Target="media/image8.emf"/><Relationship Id="rId39" Type="http://schemas.openxmlformats.org/officeDocument/2006/relationships/image" Target="media/image16.emf"/><Relationship Id="rId21" Type="http://schemas.openxmlformats.org/officeDocument/2006/relationships/package" Target="embeddings/Microsoft_Excel_Worksheet1.xlsx"/><Relationship Id="rId34" Type="http://schemas.openxmlformats.org/officeDocument/2006/relationships/image" Target="media/image13.png"/><Relationship Id="rId42" Type="http://schemas.openxmlformats.org/officeDocument/2006/relationships/image" Target="media/image18.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0.emf"/><Relationship Id="rId11" Type="http://schemas.openxmlformats.org/officeDocument/2006/relationships/diagramLayout" Target="diagrams/layout1.xml"/><Relationship Id="rId24" Type="http://schemas.openxmlformats.org/officeDocument/2006/relationships/package" Target="embeddings/Microsoft_Excel_Worksheet2.xlsx"/><Relationship Id="rId32" Type="http://schemas.openxmlformats.org/officeDocument/2006/relationships/image" Target="media/image12.emf"/><Relationship Id="rId37" Type="http://schemas.openxmlformats.org/officeDocument/2006/relationships/package" Target="embeddings/Microsoft_Excel_Worksheet7.xlsx"/><Relationship Id="rId40" Type="http://schemas.openxmlformats.org/officeDocument/2006/relationships/package" Target="embeddings/Microsoft_Excel_Worksheet8.xlsx"/><Relationship Id="rId45" Type="http://schemas.openxmlformats.org/officeDocument/2006/relationships/image" Target="media/image20.emf"/><Relationship Id="rId53"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diagramData" Target="diagrams/data1.xml"/><Relationship Id="rId19" Type="http://schemas.openxmlformats.org/officeDocument/2006/relationships/package" Target="embeddings/Microsoft_Excel_Worksheet.xlsx"/><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package" Target="embeddings/Microsoft_Excel_Worksheet3.xlsx"/><Relationship Id="rId30" Type="http://schemas.openxmlformats.org/officeDocument/2006/relationships/package" Target="embeddings/Microsoft_Excel_Worksheet4.xlsx"/><Relationship Id="rId35" Type="http://schemas.openxmlformats.org/officeDocument/2006/relationships/image" Target="media/image14.emf"/><Relationship Id="rId43" Type="http://schemas.openxmlformats.org/officeDocument/2006/relationships/package" Target="embeddings/Microsoft_Excel_Worksheet9.xlsx"/><Relationship Id="rId48" Type="http://schemas.openxmlformats.org/officeDocument/2006/relationships/footer" Target="footer1.xm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package" Target="embeddings/Microsoft_Excel_Worksheet5.xlsx"/><Relationship Id="rId38" Type="http://schemas.openxmlformats.org/officeDocument/2006/relationships/image" Target="media/image15.png"/><Relationship Id="rId46" Type="http://schemas.openxmlformats.org/officeDocument/2006/relationships/package" Target="embeddings/Microsoft_Excel_Worksheet10.xlsx"/><Relationship Id="rId20" Type="http://schemas.openxmlformats.org/officeDocument/2006/relationships/image" Target="media/image4.png"/><Relationship Id="rId41" Type="http://schemas.openxmlformats.org/officeDocument/2006/relationships/image" Target="media/image17.pn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package" Target="embeddings/Microsoft_Excel_Worksheet6.xlsx"/><Relationship Id="rId4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2FBE7C-7C89-472C-A4AC-47E99F501A2B}"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EE5D72E4-E493-4C57-8CB8-0363521B4E6C}">
      <dgm:prSet phldrT="[Text]" custT="1"/>
      <dgm:spPr/>
      <dgm:t>
        <a:bodyPr/>
        <a:lstStyle/>
        <a:p>
          <a:r>
            <a:rPr lang="en-US" sz="1100">
              <a:latin typeface="Times New Roman" panose="02020603050405020304" pitchFamily="18" charset="0"/>
              <a:cs typeface="Times New Roman" panose="02020603050405020304" pitchFamily="18" charset="0"/>
            </a:rPr>
            <a:t>Báo cáo so sánh</a:t>
          </a:r>
        </a:p>
      </dgm:t>
    </dgm:pt>
    <dgm:pt modelId="{1C1D8B8E-E762-4348-B20D-FA85E4D9F9B0}" type="parTrans" cxnId="{F4A1B048-5A7D-426C-B24F-989AF52A2DB2}">
      <dgm:prSet/>
      <dgm:spPr/>
      <dgm:t>
        <a:bodyPr/>
        <a:lstStyle/>
        <a:p>
          <a:endParaRPr lang="en-US"/>
        </a:p>
      </dgm:t>
    </dgm:pt>
    <dgm:pt modelId="{A68354DC-B01B-4251-92DE-6909AA56263E}" type="sibTrans" cxnId="{F4A1B048-5A7D-426C-B24F-989AF52A2DB2}">
      <dgm:prSet/>
      <dgm:spPr/>
      <dgm:t>
        <a:bodyPr/>
        <a:lstStyle/>
        <a:p>
          <a:endParaRPr lang="en-US"/>
        </a:p>
      </dgm:t>
    </dgm:pt>
    <dgm:pt modelId="{8185237F-7FB5-476E-95FE-35F73372F1AC}">
      <dgm:prSet phldrT="[Text]" custT="1"/>
      <dgm:spPr/>
      <dgm:t>
        <a:bodyPr/>
        <a:lstStyle/>
        <a:p>
          <a:r>
            <a:rPr lang="en-US" sz="1100">
              <a:latin typeface="Times New Roman" panose="02020603050405020304" pitchFamily="18" charset="0"/>
              <a:cs typeface="Times New Roman" panose="02020603050405020304" pitchFamily="18" charset="0"/>
            </a:rPr>
            <a:t>Báo cáo so sánh kỳ thực hiện với số kế hoạch</a:t>
          </a:r>
        </a:p>
      </dgm:t>
    </dgm:pt>
    <dgm:pt modelId="{149FF82E-7AF0-40A9-8574-A68614B0442D}" type="parTrans" cxnId="{47D8CD2A-D51E-4581-98AA-8BA0AD7C9017}">
      <dgm:prSet/>
      <dgm:spPr/>
      <dgm:t>
        <a:bodyPr/>
        <a:lstStyle/>
        <a:p>
          <a:endParaRPr lang="en-US"/>
        </a:p>
      </dgm:t>
    </dgm:pt>
    <dgm:pt modelId="{2EB6A242-2148-4192-88ED-53261BDCF6C4}" type="sibTrans" cxnId="{47D8CD2A-D51E-4581-98AA-8BA0AD7C9017}">
      <dgm:prSet/>
      <dgm:spPr/>
      <dgm:t>
        <a:bodyPr/>
        <a:lstStyle/>
        <a:p>
          <a:endParaRPr lang="en-US"/>
        </a:p>
      </dgm:t>
    </dgm:pt>
    <dgm:pt modelId="{A0BB12CF-88D6-4ACA-96A1-FED2D1A98396}">
      <dgm:prSet phldrT="[Text]" custT="1"/>
      <dgm:spPr/>
      <dgm:t>
        <a:bodyPr/>
        <a:lstStyle/>
        <a:p>
          <a:r>
            <a:rPr lang="en-US" sz="1100">
              <a:latin typeface="Times New Roman" panose="02020603050405020304" pitchFamily="18" charset="0"/>
              <a:cs typeface="Times New Roman" panose="02020603050405020304" pitchFamily="18" charset="0"/>
            </a:rPr>
            <a:t>Báo cáo so sánh số thực hiện vs số kế hoạch khác</a:t>
          </a:r>
        </a:p>
      </dgm:t>
    </dgm:pt>
    <dgm:pt modelId="{412CE733-AF81-4F92-BDA8-C6BC5DE8F74B}" type="parTrans" cxnId="{0201ECBC-27CE-4B5D-A79D-CFF0F63CB413}">
      <dgm:prSet/>
      <dgm:spPr/>
      <dgm:t>
        <a:bodyPr/>
        <a:lstStyle/>
        <a:p>
          <a:endParaRPr lang="en-US"/>
        </a:p>
      </dgm:t>
    </dgm:pt>
    <dgm:pt modelId="{D361DF4C-E8E3-47B3-8A5A-01F44B9454D0}" type="sibTrans" cxnId="{0201ECBC-27CE-4B5D-A79D-CFF0F63CB413}">
      <dgm:prSet/>
      <dgm:spPr/>
      <dgm:t>
        <a:bodyPr/>
        <a:lstStyle/>
        <a:p>
          <a:endParaRPr lang="en-US"/>
        </a:p>
      </dgm:t>
    </dgm:pt>
    <dgm:pt modelId="{5E8E42F4-5F47-457D-98EF-5BE432F58524}">
      <dgm:prSet phldrT="[Text]" custT="1"/>
      <dgm:spPr/>
      <dgm:t>
        <a:bodyPr/>
        <a:lstStyle/>
        <a:p>
          <a:r>
            <a:rPr lang="en-US" sz="1100">
              <a:latin typeface="Times New Roman" panose="02020603050405020304" pitchFamily="18" charset="0"/>
              <a:cs typeface="Times New Roman" panose="02020603050405020304" pitchFamily="18" charset="0"/>
            </a:rPr>
            <a:t>Báo cáo so sánh số thực hiện vs số cùng kỳ</a:t>
          </a:r>
        </a:p>
      </dgm:t>
    </dgm:pt>
    <dgm:pt modelId="{C85B6E60-F98D-4B43-AB1E-18C468A63ED3}" type="parTrans" cxnId="{4D46FEE1-9357-4806-8F4C-1D6353F77E3D}">
      <dgm:prSet/>
      <dgm:spPr/>
      <dgm:t>
        <a:bodyPr/>
        <a:lstStyle/>
        <a:p>
          <a:endParaRPr lang="en-US"/>
        </a:p>
      </dgm:t>
    </dgm:pt>
    <dgm:pt modelId="{279CB0C6-E554-4961-B375-140B2A8DD7FF}" type="sibTrans" cxnId="{4D46FEE1-9357-4806-8F4C-1D6353F77E3D}">
      <dgm:prSet/>
      <dgm:spPr/>
      <dgm:t>
        <a:bodyPr/>
        <a:lstStyle/>
        <a:p>
          <a:endParaRPr lang="en-US"/>
        </a:p>
      </dgm:t>
    </dgm:pt>
    <dgm:pt modelId="{2E5C92BA-D335-4A0F-9E21-7832DD8C4BE3}">
      <dgm:prSet phldrT="[Text]" custT="1"/>
      <dgm:spPr/>
      <dgm:t>
        <a:bodyPr/>
        <a:lstStyle/>
        <a:p>
          <a:r>
            <a:rPr lang="en-US" sz="1100">
              <a:latin typeface="Times New Roman" panose="02020603050405020304" pitchFamily="18" charset="0"/>
              <a:cs typeface="Times New Roman" panose="02020603050405020304" pitchFamily="18" charset="0"/>
            </a:rPr>
            <a:t>Báo cáo so sánh số thực hiện vs số liền kề</a:t>
          </a:r>
        </a:p>
      </dgm:t>
    </dgm:pt>
    <dgm:pt modelId="{50C39031-0C38-40FC-B25A-4BCD1272CBC2}" type="parTrans" cxnId="{7132269D-DC44-4B1A-9262-207A7C539156}">
      <dgm:prSet/>
      <dgm:spPr/>
      <dgm:t>
        <a:bodyPr/>
        <a:lstStyle/>
        <a:p>
          <a:endParaRPr lang="en-US"/>
        </a:p>
      </dgm:t>
    </dgm:pt>
    <dgm:pt modelId="{4897F8C0-2289-4EFB-A758-AD362E19D9A2}" type="sibTrans" cxnId="{7132269D-DC44-4B1A-9262-207A7C539156}">
      <dgm:prSet/>
      <dgm:spPr/>
      <dgm:t>
        <a:bodyPr/>
        <a:lstStyle/>
        <a:p>
          <a:endParaRPr lang="en-US"/>
        </a:p>
      </dgm:t>
    </dgm:pt>
    <dgm:pt modelId="{56975D43-1411-4966-B5FE-F3768302E29D}">
      <dgm:prSet phldrT="[Text]" custT="1"/>
      <dgm:spPr/>
      <dgm:t>
        <a:bodyPr/>
        <a:lstStyle/>
        <a:p>
          <a:r>
            <a:rPr lang="en-US" sz="1100">
              <a:latin typeface="Times New Roman" panose="02020603050405020304" pitchFamily="18" charset="0"/>
              <a:cs typeface="Times New Roman" panose="02020603050405020304" pitchFamily="18" charset="0"/>
            </a:rPr>
            <a:t>Báo cáo so sánh Thực hiện lũy kế so với KH lũy kế</a:t>
          </a:r>
        </a:p>
      </dgm:t>
    </dgm:pt>
    <dgm:pt modelId="{F2A66997-BE5D-4F93-B7E9-6B5877A96DC1}" type="parTrans" cxnId="{84E027E7-F07E-4362-BF54-2A5102284170}">
      <dgm:prSet/>
      <dgm:spPr/>
      <dgm:t>
        <a:bodyPr/>
        <a:lstStyle/>
        <a:p>
          <a:endParaRPr lang="en-US"/>
        </a:p>
      </dgm:t>
    </dgm:pt>
    <dgm:pt modelId="{D2710F1B-DC24-473F-82EB-325395070BCC}" type="sibTrans" cxnId="{84E027E7-F07E-4362-BF54-2A5102284170}">
      <dgm:prSet/>
      <dgm:spPr/>
      <dgm:t>
        <a:bodyPr/>
        <a:lstStyle/>
        <a:p>
          <a:endParaRPr lang="en-US"/>
        </a:p>
      </dgm:t>
    </dgm:pt>
    <dgm:pt modelId="{CD798D91-D7F7-4D86-89A4-9784C18E24C4}">
      <dgm:prSet phldrT="[Text]" custT="1"/>
      <dgm:spPr/>
      <dgm:t>
        <a:bodyPr/>
        <a:lstStyle/>
        <a:p>
          <a:r>
            <a:rPr lang="en-US" sz="1100">
              <a:latin typeface="Times New Roman" panose="02020603050405020304" pitchFamily="18" charset="0"/>
              <a:cs typeface="Times New Roman" panose="02020603050405020304" pitchFamily="18" charset="0"/>
            </a:rPr>
            <a:t>Báo cáo so sánh Thực hiện lũy kế so với KH khác </a:t>
          </a:r>
        </a:p>
      </dgm:t>
    </dgm:pt>
    <dgm:pt modelId="{95DC71D9-01E2-4B5C-88B5-9BA01C62FE16}" type="parTrans" cxnId="{6C3277B2-3475-4C59-8ADE-63D959FC442F}">
      <dgm:prSet/>
      <dgm:spPr/>
      <dgm:t>
        <a:bodyPr/>
        <a:lstStyle/>
        <a:p>
          <a:endParaRPr lang="en-US"/>
        </a:p>
      </dgm:t>
    </dgm:pt>
    <dgm:pt modelId="{7F66FE52-7A50-4410-A218-358CDA787078}" type="sibTrans" cxnId="{6C3277B2-3475-4C59-8ADE-63D959FC442F}">
      <dgm:prSet/>
      <dgm:spPr/>
      <dgm:t>
        <a:bodyPr/>
        <a:lstStyle/>
        <a:p>
          <a:endParaRPr lang="en-US"/>
        </a:p>
      </dgm:t>
    </dgm:pt>
    <dgm:pt modelId="{6B60231C-62CC-4B61-9EC8-1A94C8F50CBD}">
      <dgm:prSet phldrT="[Text]" custT="1"/>
      <dgm:spPr/>
      <dgm:t>
        <a:bodyPr/>
        <a:lstStyle/>
        <a:p>
          <a:r>
            <a:rPr lang="en-US" sz="1100">
              <a:latin typeface="Times New Roman" panose="02020603050405020304" pitchFamily="18" charset="0"/>
              <a:cs typeface="Times New Roman" panose="02020603050405020304" pitchFamily="18" charset="0"/>
            </a:rPr>
            <a:t>Báo cáo so sánh lũy kế cùng kỳ</a:t>
          </a:r>
        </a:p>
      </dgm:t>
    </dgm:pt>
    <dgm:pt modelId="{70D7B81C-FE10-4FF4-82B9-DCE8C089D63C}" type="parTrans" cxnId="{FBDA3A63-08EE-4F55-8494-0B03EC3367BA}">
      <dgm:prSet/>
      <dgm:spPr/>
      <dgm:t>
        <a:bodyPr/>
        <a:lstStyle/>
        <a:p>
          <a:endParaRPr lang="en-US"/>
        </a:p>
      </dgm:t>
    </dgm:pt>
    <dgm:pt modelId="{1DD10432-CF65-4F21-AD4F-2518993F1F1F}" type="sibTrans" cxnId="{FBDA3A63-08EE-4F55-8494-0B03EC3367BA}">
      <dgm:prSet/>
      <dgm:spPr/>
      <dgm:t>
        <a:bodyPr/>
        <a:lstStyle/>
        <a:p>
          <a:endParaRPr lang="en-US"/>
        </a:p>
      </dgm:t>
    </dgm:pt>
    <dgm:pt modelId="{713C2C41-038D-4D48-BD07-F1790F31CDEF}">
      <dgm:prSet phldrT="[Text]" custT="1"/>
      <dgm:spPr/>
      <dgm:t>
        <a:bodyPr/>
        <a:lstStyle/>
        <a:p>
          <a:r>
            <a:rPr lang="en-US" sz="1100">
              <a:latin typeface="Times New Roman" panose="02020603050405020304" pitchFamily="18" charset="0"/>
              <a:cs typeface="Times New Roman" panose="02020603050405020304" pitchFamily="18" charset="0"/>
            </a:rPr>
            <a:t>Báo cáo so sánh lũy kế thực hiện với kế hoạch năm</a:t>
          </a:r>
        </a:p>
      </dgm:t>
    </dgm:pt>
    <dgm:pt modelId="{88E83BBF-68D3-4CC8-A7D9-A10928887583}" type="parTrans" cxnId="{CFE8548B-FB31-4225-8EDF-7EAB2629C2E8}">
      <dgm:prSet/>
      <dgm:spPr/>
      <dgm:t>
        <a:bodyPr/>
        <a:lstStyle/>
        <a:p>
          <a:endParaRPr lang="en-US"/>
        </a:p>
      </dgm:t>
    </dgm:pt>
    <dgm:pt modelId="{10FC0432-83A0-4C73-B368-BB44A18DAC90}" type="sibTrans" cxnId="{CFE8548B-FB31-4225-8EDF-7EAB2629C2E8}">
      <dgm:prSet/>
      <dgm:spPr/>
      <dgm:t>
        <a:bodyPr/>
        <a:lstStyle/>
        <a:p>
          <a:endParaRPr lang="en-US"/>
        </a:p>
      </dgm:t>
    </dgm:pt>
    <dgm:pt modelId="{B34C564C-7C7A-4CF8-9330-8E6D71EE764C}">
      <dgm:prSet phldrT="[Text]" custT="1"/>
      <dgm:spPr/>
      <dgm:t>
        <a:bodyPr/>
        <a:lstStyle/>
        <a:p>
          <a:r>
            <a:rPr lang="en-US" sz="1100">
              <a:latin typeface="Times New Roman" panose="02020603050405020304" pitchFamily="18" charset="0"/>
              <a:cs typeface="Times New Roman" panose="02020603050405020304" pitchFamily="18" charset="0"/>
            </a:rPr>
            <a:t>Báo cáo so sánh lũy kế thực hiện với kế hoạch năm điều chính</a:t>
          </a:r>
        </a:p>
      </dgm:t>
    </dgm:pt>
    <dgm:pt modelId="{868DE581-3726-4E2D-A075-B9F1DBB67F72}" type="parTrans" cxnId="{B480A615-EE03-46AB-9CA9-DA56CE27A16F}">
      <dgm:prSet/>
      <dgm:spPr/>
      <dgm:t>
        <a:bodyPr/>
        <a:lstStyle/>
        <a:p>
          <a:endParaRPr lang="en-US"/>
        </a:p>
      </dgm:t>
    </dgm:pt>
    <dgm:pt modelId="{77102406-DAB2-43FE-BD8C-FCE123FD216D}" type="sibTrans" cxnId="{B480A615-EE03-46AB-9CA9-DA56CE27A16F}">
      <dgm:prSet/>
      <dgm:spPr/>
      <dgm:t>
        <a:bodyPr/>
        <a:lstStyle/>
        <a:p>
          <a:endParaRPr lang="en-US"/>
        </a:p>
      </dgm:t>
    </dgm:pt>
    <dgm:pt modelId="{CD54A0C7-8873-4AFA-9D8C-2330BA795F91}" type="pres">
      <dgm:prSet presAssocID="{2B2FBE7C-7C89-472C-A4AC-47E99F501A2B}" presName="hierChild1" presStyleCnt="0">
        <dgm:presLayoutVars>
          <dgm:orgChart val="1"/>
          <dgm:chPref val="1"/>
          <dgm:dir/>
          <dgm:animOne val="branch"/>
          <dgm:animLvl val="lvl"/>
          <dgm:resizeHandles/>
        </dgm:presLayoutVars>
      </dgm:prSet>
      <dgm:spPr/>
      <dgm:t>
        <a:bodyPr/>
        <a:lstStyle/>
        <a:p>
          <a:endParaRPr lang="en-US"/>
        </a:p>
      </dgm:t>
    </dgm:pt>
    <dgm:pt modelId="{337BF31F-25B1-4DDA-8BC1-2677C7CD5220}" type="pres">
      <dgm:prSet presAssocID="{EE5D72E4-E493-4C57-8CB8-0363521B4E6C}" presName="hierRoot1" presStyleCnt="0">
        <dgm:presLayoutVars>
          <dgm:hierBranch val="init"/>
        </dgm:presLayoutVars>
      </dgm:prSet>
      <dgm:spPr/>
    </dgm:pt>
    <dgm:pt modelId="{CEAF649D-B6E6-41C1-8B09-8DE86AC8E07F}" type="pres">
      <dgm:prSet presAssocID="{EE5D72E4-E493-4C57-8CB8-0363521B4E6C}" presName="rootComposite1" presStyleCnt="0"/>
      <dgm:spPr/>
    </dgm:pt>
    <dgm:pt modelId="{B35F67FB-F790-4D68-80C5-C3768CF62399}" type="pres">
      <dgm:prSet presAssocID="{EE5D72E4-E493-4C57-8CB8-0363521B4E6C}" presName="rootText1" presStyleLbl="node0" presStyleIdx="0" presStyleCnt="1" custScaleX="158868" custScaleY="190179" custLinFactNeighborX="-59119" custLinFactNeighborY="-10972">
        <dgm:presLayoutVars>
          <dgm:chPref val="3"/>
        </dgm:presLayoutVars>
      </dgm:prSet>
      <dgm:spPr/>
      <dgm:t>
        <a:bodyPr/>
        <a:lstStyle/>
        <a:p>
          <a:endParaRPr lang="en-US"/>
        </a:p>
      </dgm:t>
    </dgm:pt>
    <dgm:pt modelId="{9CC0011B-C438-42FB-9E3E-BAEB17D4C5E5}" type="pres">
      <dgm:prSet presAssocID="{EE5D72E4-E493-4C57-8CB8-0363521B4E6C}" presName="rootConnector1" presStyleLbl="node1" presStyleIdx="0" presStyleCnt="0"/>
      <dgm:spPr/>
      <dgm:t>
        <a:bodyPr/>
        <a:lstStyle/>
        <a:p>
          <a:endParaRPr lang="en-US"/>
        </a:p>
      </dgm:t>
    </dgm:pt>
    <dgm:pt modelId="{09AA1D11-DD5F-4350-8827-178BB521EF96}" type="pres">
      <dgm:prSet presAssocID="{EE5D72E4-E493-4C57-8CB8-0363521B4E6C}" presName="hierChild2" presStyleCnt="0"/>
      <dgm:spPr/>
    </dgm:pt>
    <dgm:pt modelId="{D0192920-D2AA-4ACF-B509-88EDE90328D5}" type="pres">
      <dgm:prSet presAssocID="{149FF82E-7AF0-40A9-8574-A68614B0442D}" presName="Name64" presStyleLbl="parChTrans1D2" presStyleIdx="0" presStyleCnt="9"/>
      <dgm:spPr/>
      <dgm:t>
        <a:bodyPr/>
        <a:lstStyle/>
        <a:p>
          <a:endParaRPr lang="en-US"/>
        </a:p>
      </dgm:t>
    </dgm:pt>
    <dgm:pt modelId="{6302F068-8EA3-4E67-965A-FEDCF572C63F}" type="pres">
      <dgm:prSet presAssocID="{8185237F-7FB5-476E-95FE-35F73372F1AC}" presName="hierRoot2" presStyleCnt="0">
        <dgm:presLayoutVars>
          <dgm:hierBranch val="init"/>
        </dgm:presLayoutVars>
      </dgm:prSet>
      <dgm:spPr/>
    </dgm:pt>
    <dgm:pt modelId="{1ABB6308-84F9-400D-BA66-4DA0233FB36B}" type="pres">
      <dgm:prSet presAssocID="{8185237F-7FB5-476E-95FE-35F73372F1AC}" presName="rootComposite" presStyleCnt="0"/>
      <dgm:spPr/>
    </dgm:pt>
    <dgm:pt modelId="{84A601D3-750E-48A1-8B38-E8500F4CF889}" type="pres">
      <dgm:prSet presAssocID="{8185237F-7FB5-476E-95FE-35F73372F1AC}" presName="rootText" presStyleLbl="node2" presStyleIdx="0" presStyleCnt="9" custScaleX="341412">
        <dgm:presLayoutVars>
          <dgm:chPref val="3"/>
        </dgm:presLayoutVars>
      </dgm:prSet>
      <dgm:spPr/>
      <dgm:t>
        <a:bodyPr/>
        <a:lstStyle/>
        <a:p>
          <a:endParaRPr lang="en-US"/>
        </a:p>
      </dgm:t>
    </dgm:pt>
    <dgm:pt modelId="{80F01D35-ED79-4AAD-9D73-0942086E9804}" type="pres">
      <dgm:prSet presAssocID="{8185237F-7FB5-476E-95FE-35F73372F1AC}" presName="rootConnector" presStyleLbl="node2" presStyleIdx="0" presStyleCnt="9"/>
      <dgm:spPr/>
      <dgm:t>
        <a:bodyPr/>
        <a:lstStyle/>
        <a:p>
          <a:endParaRPr lang="en-US"/>
        </a:p>
      </dgm:t>
    </dgm:pt>
    <dgm:pt modelId="{F5D18635-A9FC-4201-B44F-F38A321B642A}" type="pres">
      <dgm:prSet presAssocID="{8185237F-7FB5-476E-95FE-35F73372F1AC}" presName="hierChild4" presStyleCnt="0"/>
      <dgm:spPr/>
    </dgm:pt>
    <dgm:pt modelId="{7073B862-CC30-442B-A044-F8772537A33F}" type="pres">
      <dgm:prSet presAssocID="{8185237F-7FB5-476E-95FE-35F73372F1AC}" presName="hierChild5" presStyleCnt="0"/>
      <dgm:spPr/>
    </dgm:pt>
    <dgm:pt modelId="{C54E5675-B496-48FC-A19E-E9970C45C4C2}" type="pres">
      <dgm:prSet presAssocID="{412CE733-AF81-4F92-BDA8-C6BC5DE8F74B}" presName="Name64" presStyleLbl="parChTrans1D2" presStyleIdx="1" presStyleCnt="9"/>
      <dgm:spPr/>
      <dgm:t>
        <a:bodyPr/>
        <a:lstStyle/>
        <a:p>
          <a:endParaRPr lang="en-US"/>
        </a:p>
      </dgm:t>
    </dgm:pt>
    <dgm:pt modelId="{ED8E5D9A-DB9D-4AE1-BFDC-3C5BB0164297}" type="pres">
      <dgm:prSet presAssocID="{A0BB12CF-88D6-4ACA-96A1-FED2D1A98396}" presName="hierRoot2" presStyleCnt="0">
        <dgm:presLayoutVars>
          <dgm:hierBranch val="init"/>
        </dgm:presLayoutVars>
      </dgm:prSet>
      <dgm:spPr/>
    </dgm:pt>
    <dgm:pt modelId="{5C9CB123-E044-4522-AF77-A5849B2B30A9}" type="pres">
      <dgm:prSet presAssocID="{A0BB12CF-88D6-4ACA-96A1-FED2D1A98396}" presName="rootComposite" presStyleCnt="0"/>
      <dgm:spPr/>
    </dgm:pt>
    <dgm:pt modelId="{7C6A32BE-1ED8-42D8-9B8D-01C40A6C82D6}" type="pres">
      <dgm:prSet presAssocID="{A0BB12CF-88D6-4ACA-96A1-FED2D1A98396}" presName="rootText" presStyleLbl="node2" presStyleIdx="1" presStyleCnt="9" custScaleX="358903">
        <dgm:presLayoutVars>
          <dgm:chPref val="3"/>
        </dgm:presLayoutVars>
      </dgm:prSet>
      <dgm:spPr/>
      <dgm:t>
        <a:bodyPr/>
        <a:lstStyle/>
        <a:p>
          <a:endParaRPr lang="en-US"/>
        </a:p>
      </dgm:t>
    </dgm:pt>
    <dgm:pt modelId="{35EA5B02-83C5-44D4-9E89-39DAF0163DC4}" type="pres">
      <dgm:prSet presAssocID="{A0BB12CF-88D6-4ACA-96A1-FED2D1A98396}" presName="rootConnector" presStyleLbl="node2" presStyleIdx="1" presStyleCnt="9"/>
      <dgm:spPr/>
      <dgm:t>
        <a:bodyPr/>
        <a:lstStyle/>
        <a:p>
          <a:endParaRPr lang="en-US"/>
        </a:p>
      </dgm:t>
    </dgm:pt>
    <dgm:pt modelId="{3315CA07-48E0-4479-B069-7B51EE11BC63}" type="pres">
      <dgm:prSet presAssocID="{A0BB12CF-88D6-4ACA-96A1-FED2D1A98396}" presName="hierChild4" presStyleCnt="0"/>
      <dgm:spPr/>
    </dgm:pt>
    <dgm:pt modelId="{86CAD20E-4365-4EFB-8151-E65306DABFBB}" type="pres">
      <dgm:prSet presAssocID="{A0BB12CF-88D6-4ACA-96A1-FED2D1A98396}" presName="hierChild5" presStyleCnt="0"/>
      <dgm:spPr/>
    </dgm:pt>
    <dgm:pt modelId="{80DB5F9A-7252-429F-8A28-4C1B3A5E6068}" type="pres">
      <dgm:prSet presAssocID="{C85B6E60-F98D-4B43-AB1E-18C468A63ED3}" presName="Name64" presStyleLbl="parChTrans1D2" presStyleIdx="2" presStyleCnt="9"/>
      <dgm:spPr/>
      <dgm:t>
        <a:bodyPr/>
        <a:lstStyle/>
        <a:p>
          <a:endParaRPr lang="en-US"/>
        </a:p>
      </dgm:t>
    </dgm:pt>
    <dgm:pt modelId="{021EBB95-7352-4ECD-B12B-C8CE9F97F04D}" type="pres">
      <dgm:prSet presAssocID="{5E8E42F4-5F47-457D-98EF-5BE432F58524}" presName="hierRoot2" presStyleCnt="0">
        <dgm:presLayoutVars>
          <dgm:hierBranch val="init"/>
        </dgm:presLayoutVars>
      </dgm:prSet>
      <dgm:spPr/>
    </dgm:pt>
    <dgm:pt modelId="{C13A7352-9E1A-4DAA-AF13-4124505A90FF}" type="pres">
      <dgm:prSet presAssocID="{5E8E42F4-5F47-457D-98EF-5BE432F58524}" presName="rootComposite" presStyleCnt="0"/>
      <dgm:spPr/>
    </dgm:pt>
    <dgm:pt modelId="{54392770-893E-4CAC-9560-CB36A40962C6}" type="pres">
      <dgm:prSet presAssocID="{5E8E42F4-5F47-457D-98EF-5BE432F58524}" presName="rootText" presStyleLbl="node2" presStyleIdx="2" presStyleCnt="9" custScaleX="363902">
        <dgm:presLayoutVars>
          <dgm:chPref val="3"/>
        </dgm:presLayoutVars>
      </dgm:prSet>
      <dgm:spPr/>
      <dgm:t>
        <a:bodyPr/>
        <a:lstStyle/>
        <a:p>
          <a:endParaRPr lang="en-US"/>
        </a:p>
      </dgm:t>
    </dgm:pt>
    <dgm:pt modelId="{59F5E349-EB94-48A9-85CD-9E7AE1D7A4B4}" type="pres">
      <dgm:prSet presAssocID="{5E8E42F4-5F47-457D-98EF-5BE432F58524}" presName="rootConnector" presStyleLbl="node2" presStyleIdx="2" presStyleCnt="9"/>
      <dgm:spPr/>
      <dgm:t>
        <a:bodyPr/>
        <a:lstStyle/>
        <a:p>
          <a:endParaRPr lang="en-US"/>
        </a:p>
      </dgm:t>
    </dgm:pt>
    <dgm:pt modelId="{A5A7B184-FA93-4541-A989-4B31533DC109}" type="pres">
      <dgm:prSet presAssocID="{5E8E42F4-5F47-457D-98EF-5BE432F58524}" presName="hierChild4" presStyleCnt="0"/>
      <dgm:spPr/>
    </dgm:pt>
    <dgm:pt modelId="{A74655CF-1478-4BB3-976A-5743C87E71A9}" type="pres">
      <dgm:prSet presAssocID="{5E8E42F4-5F47-457D-98EF-5BE432F58524}" presName="hierChild5" presStyleCnt="0"/>
      <dgm:spPr/>
    </dgm:pt>
    <dgm:pt modelId="{2B52609D-EBF5-4CE5-BB3D-0B7A7B1F7C5C}" type="pres">
      <dgm:prSet presAssocID="{50C39031-0C38-40FC-B25A-4BCD1272CBC2}" presName="Name64" presStyleLbl="parChTrans1D2" presStyleIdx="3" presStyleCnt="9"/>
      <dgm:spPr/>
      <dgm:t>
        <a:bodyPr/>
        <a:lstStyle/>
        <a:p>
          <a:endParaRPr lang="en-US"/>
        </a:p>
      </dgm:t>
    </dgm:pt>
    <dgm:pt modelId="{BFA5F03E-6E83-4BB6-A60E-35B9E2FCB6B5}" type="pres">
      <dgm:prSet presAssocID="{2E5C92BA-D335-4A0F-9E21-7832DD8C4BE3}" presName="hierRoot2" presStyleCnt="0">
        <dgm:presLayoutVars>
          <dgm:hierBranch val="init"/>
        </dgm:presLayoutVars>
      </dgm:prSet>
      <dgm:spPr/>
    </dgm:pt>
    <dgm:pt modelId="{B1B20BA3-A221-4AC6-BF2A-74B227EC50DE}" type="pres">
      <dgm:prSet presAssocID="{2E5C92BA-D335-4A0F-9E21-7832DD8C4BE3}" presName="rootComposite" presStyleCnt="0"/>
      <dgm:spPr/>
    </dgm:pt>
    <dgm:pt modelId="{41EE4D73-E6DD-4861-9017-1F9798A9FEBD}" type="pres">
      <dgm:prSet presAssocID="{2E5C92BA-D335-4A0F-9E21-7832DD8C4BE3}" presName="rootText" presStyleLbl="node2" presStyleIdx="3" presStyleCnt="9" custScaleX="357207">
        <dgm:presLayoutVars>
          <dgm:chPref val="3"/>
        </dgm:presLayoutVars>
      </dgm:prSet>
      <dgm:spPr/>
      <dgm:t>
        <a:bodyPr/>
        <a:lstStyle/>
        <a:p>
          <a:endParaRPr lang="en-US"/>
        </a:p>
      </dgm:t>
    </dgm:pt>
    <dgm:pt modelId="{61C5FF93-68CB-4715-AF1E-6364EDF69851}" type="pres">
      <dgm:prSet presAssocID="{2E5C92BA-D335-4A0F-9E21-7832DD8C4BE3}" presName="rootConnector" presStyleLbl="node2" presStyleIdx="3" presStyleCnt="9"/>
      <dgm:spPr/>
      <dgm:t>
        <a:bodyPr/>
        <a:lstStyle/>
        <a:p>
          <a:endParaRPr lang="en-US"/>
        </a:p>
      </dgm:t>
    </dgm:pt>
    <dgm:pt modelId="{158C60BA-7480-4231-A0DD-E0176ACAACD8}" type="pres">
      <dgm:prSet presAssocID="{2E5C92BA-D335-4A0F-9E21-7832DD8C4BE3}" presName="hierChild4" presStyleCnt="0"/>
      <dgm:spPr/>
    </dgm:pt>
    <dgm:pt modelId="{C7291411-971C-4E5A-AF2F-890C1EB8BC9B}" type="pres">
      <dgm:prSet presAssocID="{2E5C92BA-D335-4A0F-9E21-7832DD8C4BE3}" presName="hierChild5" presStyleCnt="0"/>
      <dgm:spPr/>
    </dgm:pt>
    <dgm:pt modelId="{92AFE7E2-269E-4DF9-A3BA-4DBECC84FEEF}" type="pres">
      <dgm:prSet presAssocID="{F2A66997-BE5D-4F93-B7E9-6B5877A96DC1}" presName="Name64" presStyleLbl="parChTrans1D2" presStyleIdx="4" presStyleCnt="9"/>
      <dgm:spPr/>
      <dgm:t>
        <a:bodyPr/>
        <a:lstStyle/>
        <a:p>
          <a:endParaRPr lang="en-US"/>
        </a:p>
      </dgm:t>
    </dgm:pt>
    <dgm:pt modelId="{066D4150-11B0-4D98-B126-EF5FD8932668}" type="pres">
      <dgm:prSet presAssocID="{56975D43-1411-4966-B5FE-F3768302E29D}" presName="hierRoot2" presStyleCnt="0">
        <dgm:presLayoutVars>
          <dgm:hierBranch val="init"/>
        </dgm:presLayoutVars>
      </dgm:prSet>
      <dgm:spPr/>
    </dgm:pt>
    <dgm:pt modelId="{19092A63-7022-43C7-A60B-E6E5AC0C81D4}" type="pres">
      <dgm:prSet presAssocID="{56975D43-1411-4966-B5FE-F3768302E29D}" presName="rootComposite" presStyleCnt="0"/>
      <dgm:spPr/>
    </dgm:pt>
    <dgm:pt modelId="{C15FF7AF-C950-4ED2-8ED9-D52192935046}" type="pres">
      <dgm:prSet presAssocID="{56975D43-1411-4966-B5FE-F3768302E29D}" presName="rootText" presStyleLbl="node2" presStyleIdx="4" presStyleCnt="9" custScaleX="378691">
        <dgm:presLayoutVars>
          <dgm:chPref val="3"/>
        </dgm:presLayoutVars>
      </dgm:prSet>
      <dgm:spPr/>
      <dgm:t>
        <a:bodyPr/>
        <a:lstStyle/>
        <a:p>
          <a:endParaRPr lang="en-US"/>
        </a:p>
      </dgm:t>
    </dgm:pt>
    <dgm:pt modelId="{ABB920BA-5BD1-4E6E-87D9-FBE47A4BC7A7}" type="pres">
      <dgm:prSet presAssocID="{56975D43-1411-4966-B5FE-F3768302E29D}" presName="rootConnector" presStyleLbl="node2" presStyleIdx="4" presStyleCnt="9"/>
      <dgm:spPr/>
      <dgm:t>
        <a:bodyPr/>
        <a:lstStyle/>
        <a:p>
          <a:endParaRPr lang="en-US"/>
        </a:p>
      </dgm:t>
    </dgm:pt>
    <dgm:pt modelId="{DFA2A1C6-0038-48D8-81AE-EF8837A52721}" type="pres">
      <dgm:prSet presAssocID="{56975D43-1411-4966-B5FE-F3768302E29D}" presName="hierChild4" presStyleCnt="0"/>
      <dgm:spPr/>
    </dgm:pt>
    <dgm:pt modelId="{F2DDDED7-D1C8-452B-A2A5-4CF35192ABC9}" type="pres">
      <dgm:prSet presAssocID="{56975D43-1411-4966-B5FE-F3768302E29D}" presName="hierChild5" presStyleCnt="0"/>
      <dgm:spPr/>
    </dgm:pt>
    <dgm:pt modelId="{E58308F5-6176-47BA-9905-0D71BE61A949}" type="pres">
      <dgm:prSet presAssocID="{95DC71D9-01E2-4B5C-88B5-9BA01C62FE16}" presName="Name64" presStyleLbl="parChTrans1D2" presStyleIdx="5" presStyleCnt="9"/>
      <dgm:spPr/>
      <dgm:t>
        <a:bodyPr/>
        <a:lstStyle/>
        <a:p>
          <a:endParaRPr lang="en-US"/>
        </a:p>
      </dgm:t>
    </dgm:pt>
    <dgm:pt modelId="{C015D7F3-B07E-4625-9C74-48F0FFC85624}" type="pres">
      <dgm:prSet presAssocID="{CD798D91-D7F7-4D86-89A4-9784C18E24C4}" presName="hierRoot2" presStyleCnt="0">
        <dgm:presLayoutVars>
          <dgm:hierBranch val="init"/>
        </dgm:presLayoutVars>
      </dgm:prSet>
      <dgm:spPr/>
    </dgm:pt>
    <dgm:pt modelId="{CA4B9DA8-70B2-4A9E-8D11-8AA3A2BC60B4}" type="pres">
      <dgm:prSet presAssocID="{CD798D91-D7F7-4D86-89A4-9784C18E24C4}" presName="rootComposite" presStyleCnt="0"/>
      <dgm:spPr/>
    </dgm:pt>
    <dgm:pt modelId="{796234A2-58A3-4FBB-8DFA-1A21ED493677}" type="pres">
      <dgm:prSet presAssocID="{CD798D91-D7F7-4D86-89A4-9784C18E24C4}" presName="rootText" presStyleLbl="node2" presStyleIdx="5" presStyleCnt="9" custScaleX="377516">
        <dgm:presLayoutVars>
          <dgm:chPref val="3"/>
        </dgm:presLayoutVars>
      </dgm:prSet>
      <dgm:spPr/>
      <dgm:t>
        <a:bodyPr/>
        <a:lstStyle/>
        <a:p>
          <a:endParaRPr lang="en-US"/>
        </a:p>
      </dgm:t>
    </dgm:pt>
    <dgm:pt modelId="{13572830-AA1D-48B5-84D4-95C03AEEF89F}" type="pres">
      <dgm:prSet presAssocID="{CD798D91-D7F7-4D86-89A4-9784C18E24C4}" presName="rootConnector" presStyleLbl="node2" presStyleIdx="5" presStyleCnt="9"/>
      <dgm:spPr/>
      <dgm:t>
        <a:bodyPr/>
        <a:lstStyle/>
        <a:p>
          <a:endParaRPr lang="en-US"/>
        </a:p>
      </dgm:t>
    </dgm:pt>
    <dgm:pt modelId="{4FE3794C-75A9-4370-85FA-5E5BE18906EE}" type="pres">
      <dgm:prSet presAssocID="{CD798D91-D7F7-4D86-89A4-9784C18E24C4}" presName="hierChild4" presStyleCnt="0"/>
      <dgm:spPr/>
    </dgm:pt>
    <dgm:pt modelId="{C7A5B84D-F303-44B1-9376-D89D4C6251B7}" type="pres">
      <dgm:prSet presAssocID="{CD798D91-D7F7-4D86-89A4-9784C18E24C4}" presName="hierChild5" presStyleCnt="0"/>
      <dgm:spPr/>
    </dgm:pt>
    <dgm:pt modelId="{AF632518-C532-4CE3-8930-D22D77FDB3E4}" type="pres">
      <dgm:prSet presAssocID="{70D7B81C-FE10-4FF4-82B9-DCE8C089D63C}" presName="Name64" presStyleLbl="parChTrans1D2" presStyleIdx="6" presStyleCnt="9"/>
      <dgm:spPr/>
      <dgm:t>
        <a:bodyPr/>
        <a:lstStyle/>
        <a:p>
          <a:endParaRPr lang="en-US"/>
        </a:p>
      </dgm:t>
    </dgm:pt>
    <dgm:pt modelId="{4E03164C-BB3F-465B-A921-75E1C6839944}" type="pres">
      <dgm:prSet presAssocID="{6B60231C-62CC-4B61-9EC8-1A94C8F50CBD}" presName="hierRoot2" presStyleCnt="0">
        <dgm:presLayoutVars>
          <dgm:hierBranch val="init"/>
        </dgm:presLayoutVars>
      </dgm:prSet>
      <dgm:spPr/>
    </dgm:pt>
    <dgm:pt modelId="{B324E6F2-677C-4B9E-9FF5-14D8CE853DFD}" type="pres">
      <dgm:prSet presAssocID="{6B60231C-62CC-4B61-9EC8-1A94C8F50CBD}" presName="rootComposite" presStyleCnt="0"/>
      <dgm:spPr/>
    </dgm:pt>
    <dgm:pt modelId="{0F26FB6A-B7BB-4DE9-8565-8E5832660073}" type="pres">
      <dgm:prSet presAssocID="{6B60231C-62CC-4B61-9EC8-1A94C8F50CBD}" presName="rootText" presStyleLbl="node2" presStyleIdx="6" presStyleCnt="9" custScaleX="245684">
        <dgm:presLayoutVars>
          <dgm:chPref val="3"/>
        </dgm:presLayoutVars>
      </dgm:prSet>
      <dgm:spPr/>
      <dgm:t>
        <a:bodyPr/>
        <a:lstStyle/>
        <a:p>
          <a:endParaRPr lang="en-US"/>
        </a:p>
      </dgm:t>
    </dgm:pt>
    <dgm:pt modelId="{A9B70ACC-6410-4DCB-AD08-3A4216217AFB}" type="pres">
      <dgm:prSet presAssocID="{6B60231C-62CC-4B61-9EC8-1A94C8F50CBD}" presName="rootConnector" presStyleLbl="node2" presStyleIdx="6" presStyleCnt="9"/>
      <dgm:spPr/>
      <dgm:t>
        <a:bodyPr/>
        <a:lstStyle/>
        <a:p>
          <a:endParaRPr lang="en-US"/>
        </a:p>
      </dgm:t>
    </dgm:pt>
    <dgm:pt modelId="{D5667974-656C-4F49-8833-E9ABA89C9FBC}" type="pres">
      <dgm:prSet presAssocID="{6B60231C-62CC-4B61-9EC8-1A94C8F50CBD}" presName="hierChild4" presStyleCnt="0"/>
      <dgm:spPr/>
    </dgm:pt>
    <dgm:pt modelId="{9EDA2E0C-9201-46B9-A94D-55112A7D67CB}" type="pres">
      <dgm:prSet presAssocID="{6B60231C-62CC-4B61-9EC8-1A94C8F50CBD}" presName="hierChild5" presStyleCnt="0"/>
      <dgm:spPr/>
    </dgm:pt>
    <dgm:pt modelId="{5E30B5A4-2400-4840-B4E7-6C5612E2EDCA}" type="pres">
      <dgm:prSet presAssocID="{88E83BBF-68D3-4CC8-A7D9-A10928887583}" presName="Name64" presStyleLbl="parChTrans1D2" presStyleIdx="7" presStyleCnt="9"/>
      <dgm:spPr/>
      <dgm:t>
        <a:bodyPr/>
        <a:lstStyle/>
        <a:p>
          <a:endParaRPr lang="en-US"/>
        </a:p>
      </dgm:t>
    </dgm:pt>
    <dgm:pt modelId="{B9D1EA08-9350-4DA4-840B-98A597D0F1D6}" type="pres">
      <dgm:prSet presAssocID="{713C2C41-038D-4D48-BD07-F1790F31CDEF}" presName="hierRoot2" presStyleCnt="0">
        <dgm:presLayoutVars>
          <dgm:hierBranch val="init"/>
        </dgm:presLayoutVars>
      </dgm:prSet>
      <dgm:spPr/>
    </dgm:pt>
    <dgm:pt modelId="{66646455-2500-4E1E-B05F-C8D2F1EDBCE1}" type="pres">
      <dgm:prSet presAssocID="{713C2C41-038D-4D48-BD07-F1790F31CDEF}" presName="rootComposite" presStyleCnt="0"/>
      <dgm:spPr/>
    </dgm:pt>
    <dgm:pt modelId="{1DF930DD-2185-4C22-ADB1-9C7A098FF0CC}" type="pres">
      <dgm:prSet presAssocID="{713C2C41-038D-4D48-BD07-F1790F31CDEF}" presName="rootText" presStyleLbl="node2" presStyleIdx="7" presStyleCnt="9" custScaleX="385334">
        <dgm:presLayoutVars>
          <dgm:chPref val="3"/>
        </dgm:presLayoutVars>
      </dgm:prSet>
      <dgm:spPr/>
      <dgm:t>
        <a:bodyPr/>
        <a:lstStyle/>
        <a:p>
          <a:endParaRPr lang="en-US"/>
        </a:p>
      </dgm:t>
    </dgm:pt>
    <dgm:pt modelId="{8A9A7157-62E6-47E2-8551-C9D680DD4BEE}" type="pres">
      <dgm:prSet presAssocID="{713C2C41-038D-4D48-BD07-F1790F31CDEF}" presName="rootConnector" presStyleLbl="node2" presStyleIdx="7" presStyleCnt="9"/>
      <dgm:spPr/>
      <dgm:t>
        <a:bodyPr/>
        <a:lstStyle/>
        <a:p>
          <a:endParaRPr lang="en-US"/>
        </a:p>
      </dgm:t>
    </dgm:pt>
    <dgm:pt modelId="{0F954DD8-55CF-4945-8194-E57F22849A83}" type="pres">
      <dgm:prSet presAssocID="{713C2C41-038D-4D48-BD07-F1790F31CDEF}" presName="hierChild4" presStyleCnt="0"/>
      <dgm:spPr/>
    </dgm:pt>
    <dgm:pt modelId="{AF1F2D6C-EFFF-4F64-88BE-57E0615950DC}" type="pres">
      <dgm:prSet presAssocID="{713C2C41-038D-4D48-BD07-F1790F31CDEF}" presName="hierChild5" presStyleCnt="0"/>
      <dgm:spPr/>
    </dgm:pt>
    <dgm:pt modelId="{2531D57B-3F19-4FDA-8096-EE3CDAA2FCE6}" type="pres">
      <dgm:prSet presAssocID="{868DE581-3726-4E2D-A075-B9F1DBB67F72}" presName="Name64" presStyleLbl="parChTrans1D2" presStyleIdx="8" presStyleCnt="9"/>
      <dgm:spPr/>
      <dgm:t>
        <a:bodyPr/>
        <a:lstStyle/>
        <a:p>
          <a:endParaRPr lang="en-US"/>
        </a:p>
      </dgm:t>
    </dgm:pt>
    <dgm:pt modelId="{0821E161-7668-46A3-AC75-F1EC6CAFC1AA}" type="pres">
      <dgm:prSet presAssocID="{B34C564C-7C7A-4CF8-9330-8E6D71EE764C}" presName="hierRoot2" presStyleCnt="0">
        <dgm:presLayoutVars>
          <dgm:hierBranch val="init"/>
        </dgm:presLayoutVars>
      </dgm:prSet>
      <dgm:spPr/>
    </dgm:pt>
    <dgm:pt modelId="{DA052FBC-B642-4849-A6D6-0A60FA3897DF}" type="pres">
      <dgm:prSet presAssocID="{B34C564C-7C7A-4CF8-9330-8E6D71EE764C}" presName="rootComposite" presStyleCnt="0"/>
      <dgm:spPr/>
    </dgm:pt>
    <dgm:pt modelId="{AA4B1D06-F9ED-4639-AB2F-DF3216232299}" type="pres">
      <dgm:prSet presAssocID="{B34C564C-7C7A-4CF8-9330-8E6D71EE764C}" presName="rootText" presStyleLbl="node2" presStyleIdx="8" presStyleCnt="9" custScaleX="437624">
        <dgm:presLayoutVars>
          <dgm:chPref val="3"/>
        </dgm:presLayoutVars>
      </dgm:prSet>
      <dgm:spPr/>
      <dgm:t>
        <a:bodyPr/>
        <a:lstStyle/>
        <a:p>
          <a:endParaRPr lang="en-US"/>
        </a:p>
      </dgm:t>
    </dgm:pt>
    <dgm:pt modelId="{820F48B4-7BFA-4F61-924D-1FA75C60DEEB}" type="pres">
      <dgm:prSet presAssocID="{B34C564C-7C7A-4CF8-9330-8E6D71EE764C}" presName="rootConnector" presStyleLbl="node2" presStyleIdx="8" presStyleCnt="9"/>
      <dgm:spPr/>
      <dgm:t>
        <a:bodyPr/>
        <a:lstStyle/>
        <a:p>
          <a:endParaRPr lang="en-US"/>
        </a:p>
      </dgm:t>
    </dgm:pt>
    <dgm:pt modelId="{B0B54429-9288-4DC9-8193-F8BFA3B6EAD5}" type="pres">
      <dgm:prSet presAssocID="{B34C564C-7C7A-4CF8-9330-8E6D71EE764C}" presName="hierChild4" presStyleCnt="0"/>
      <dgm:spPr/>
    </dgm:pt>
    <dgm:pt modelId="{78B7C5EA-B3B8-4137-A95D-4947FD0E7C33}" type="pres">
      <dgm:prSet presAssocID="{B34C564C-7C7A-4CF8-9330-8E6D71EE764C}" presName="hierChild5" presStyleCnt="0"/>
      <dgm:spPr/>
    </dgm:pt>
    <dgm:pt modelId="{1A083EBE-782E-44D3-9869-1AC27719555C}" type="pres">
      <dgm:prSet presAssocID="{EE5D72E4-E493-4C57-8CB8-0363521B4E6C}" presName="hierChild3" presStyleCnt="0"/>
      <dgm:spPr/>
    </dgm:pt>
  </dgm:ptLst>
  <dgm:cxnLst>
    <dgm:cxn modelId="{184DE244-93B4-4E89-86FF-08EFA2D1D315}" type="presOf" srcId="{88E83BBF-68D3-4CC8-A7D9-A10928887583}" destId="{5E30B5A4-2400-4840-B4E7-6C5612E2EDCA}" srcOrd="0" destOrd="0" presId="urn:microsoft.com/office/officeart/2009/3/layout/HorizontalOrganizationChart"/>
    <dgm:cxn modelId="{AF873924-2F1A-4994-B9AF-28055AA814FB}" type="presOf" srcId="{8185237F-7FB5-476E-95FE-35F73372F1AC}" destId="{80F01D35-ED79-4AAD-9D73-0942086E9804}" srcOrd="1" destOrd="0" presId="urn:microsoft.com/office/officeart/2009/3/layout/HorizontalOrganizationChart"/>
    <dgm:cxn modelId="{4D46FEE1-9357-4806-8F4C-1D6353F77E3D}" srcId="{EE5D72E4-E493-4C57-8CB8-0363521B4E6C}" destId="{5E8E42F4-5F47-457D-98EF-5BE432F58524}" srcOrd="2" destOrd="0" parTransId="{C85B6E60-F98D-4B43-AB1E-18C468A63ED3}" sibTransId="{279CB0C6-E554-4961-B375-140B2A8DD7FF}"/>
    <dgm:cxn modelId="{0201ECBC-27CE-4B5D-A79D-CFF0F63CB413}" srcId="{EE5D72E4-E493-4C57-8CB8-0363521B4E6C}" destId="{A0BB12CF-88D6-4ACA-96A1-FED2D1A98396}" srcOrd="1" destOrd="0" parTransId="{412CE733-AF81-4F92-BDA8-C6BC5DE8F74B}" sibTransId="{D361DF4C-E8E3-47B3-8A5A-01F44B9454D0}"/>
    <dgm:cxn modelId="{F2C7E443-B8DC-42DC-B67E-F8AC38BBD97D}" type="presOf" srcId="{EE5D72E4-E493-4C57-8CB8-0363521B4E6C}" destId="{B35F67FB-F790-4D68-80C5-C3768CF62399}" srcOrd="0" destOrd="0" presId="urn:microsoft.com/office/officeart/2009/3/layout/HorizontalOrganizationChart"/>
    <dgm:cxn modelId="{84E027E7-F07E-4362-BF54-2A5102284170}" srcId="{EE5D72E4-E493-4C57-8CB8-0363521B4E6C}" destId="{56975D43-1411-4966-B5FE-F3768302E29D}" srcOrd="4" destOrd="0" parTransId="{F2A66997-BE5D-4F93-B7E9-6B5877A96DC1}" sibTransId="{D2710F1B-DC24-473F-82EB-325395070BCC}"/>
    <dgm:cxn modelId="{6A40BB88-C6D2-45FE-A6C3-C30705854B5F}" type="presOf" srcId="{50C39031-0C38-40FC-B25A-4BCD1272CBC2}" destId="{2B52609D-EBF5-4CE5-BB3D-0B7A7B1F7C5C}" srcOrd="0" destOrd="0" presId="urn:microsoft.com/office/officeart/2009/3/layout/HorizontalOrganizationChart"/>
    <dgm:cxn modelId="{F1056DBB-DEFB-42DE-9D56-D2EFD8E1C743}" type="presOf" srcId="{70D7B81C-FE10-4FF4-82B9-DCE8C089D63C}" destId="{AF632518-C532-4CE3-8930-D22D77FDB3E4}" srcOrd="0" destOrd="0" presId="urn:microsoft.com/office/officeart/2009/3/layout/HorizontalOrganizationChart"/>
    <dgm:cxn modelId="{7132269D-DC44-4B1A-9262-207A7C539156}" srcId="{EE5D72E4-E493-4C57-8CB8-0363521B4E6C}" destId="{2E5C92BA-D335-4A0F-9E21-7832DD8C4BE3}" srcOrd="3" destOrd="0" parTransId="{50C39031-0C38-40FC-B25A-4BCD1272CBC2}" sibTransId="{4897F8C0-2289-4EFB-A758-AD362E19D9A2}"/>
    <dgm:cxn modelId="{CFE8548B-FB31-4225-8EDF-7EAB2629C2E8}" srcId="{EE5D72E4-E493-4C57-8CB8-0363521B4E6C}" destId="{713C2C41-038D-4D48-BD07-F1790F31CDEF}" srcOrd="7" destOrd="0" parTransId="{88E83BBF-68D3-4CC8-A7D9-A10928887583}" sibTransId="{10FC0432-83A0-4C73-B368-BB44A18DAC90}"/>
    <dgm:cxn modelId="{B750FC4D-8270-4268-97D6-CE7D6D6718C1}" type="presOf" srcId="{F2A66997-BE5D-4F93-B7E9-6B5877A96DC1}" destId="{92AFE7E2-269E-4DF9-A3BA-4DBECC84FEEF}" srcOrd="0" destOrd="0" presId="urn:microsoft.com/office/officeart/2009/3/layout/HorizontalOrganizationChart"/>
    <dgm:cxn modelId="{77FF0594-8424-436D-A2E0-4D7176769287}" type="presOf" srcId="{5E8E42F4-5F47-457D-98EF-5BE432F58524}" destId="{59F5E349-EB94-48A9-85CD-9E7AE1D7A4B4}" srcOrd="1" destOrd="0" presId="urn:microsoft.com/office/officeart/2009/3/layout/HorizontalOrganizationChart"/>
    <dgm:cxn modelId="{F4A1B048-5A7D-426C-B24F-989AF52A2DB2}" srcId="{2B2FBE7C-7C89-472C-A4AC-47E99F501A2B}" destId="{EE5D72E4-E493-4C57-8CB8-0363521B4E6C}" srcOrd="0" destOrd="0" parTransId="{1C1D8B8E-E762-4348-B20D-FA85E4D9F9B0}" sibTransId="{A68354DC-B01B-4251-92DE-6909AA56263E}"/>
    <dgm:cxn modelId="{FBBCFA8F-D38A-4C71-AD4A-6F99B00E3813}" type="presOf" srcId="{412CE733-AF81-4F92-BDA8-C6BC5DE8F74B}" destId="{C54E5675-B496-48FC-A19E-E9970C45C4C2}" srcOrd="0" destOrd="0" presId="urn:microsoft.com/office/officeart/2009/3/layout/HorizontalOrganizationChart"/>
    <dgm:cxn modelId="{62BC988B-3CE0-4883-A388-BAB342982604}" type="presOf" srcId="{B34C564C-7C7A-4CF8-9330-8E6D71EE764C}" destId="{AA4B1D06-F9ED-4639-AB2F-DF3216232299}" srcOrd="0" destOrd="0" presId="urn:microsoft.com/office/officeart/2009/3/layout/HorizontalOrganizationChart"/>
    <dgm:cxn modelId="{47D8CD2A-D51E-4581-98AA-8BA0AD7C9017}" srcId="{EE5D72E4-E493-4C57-8CB8-0363521B4E6C}" destId="{8185237F-7FB5-476E-95FE-35F73372F1AC}" srcOrd="0" destOrd="0" parTransId="{149FF82E-7AF0-40A9-8574-A68614B0442D}" sibTransId="{2EB6A242-2148-4192-88ED-53261BDCF6C4}"/>
    <dgm:cxn modelId="{DDFF2DD8-BD0A-499F-B7EF-F8EA56860671}" type="presOf" srcId="{6B60231C-62CC-4B61-9EC8-1A94C8F50CBD}" destId="{0F26FB6A-B7BB-4DE9-8565-8E5832660073}" srcOrd="0" destOrd="0" presId="urn:microsoft.com/office/officeart/2009/3/layout/HorizontalOrganizationChart"/>
    <dgm:cxn modelId="{2ED0A343-B743-4176-8921-656FBDC36C6E}" type="presOf" srcId="{2B2FBE7C-7C89-472C-A4AC-47E99F501A2B}" destId="{CD54A0C7-8873-4AFA-9D8C-2330BA795F91}" srcOrd="0" destOrd="0" presId="urn:microsoft.com/office/officeart/2009/3/layout/HorizontalOrganizationChart"/>
    <dgm:cxn modelId="{6E357F54-70AF-43A3-9A65-9947D8F2475B}" type="presOf" srcId="{A0BB12CF-88D6-4ACA-96A1-FED2D1A98396}" destId="{35EA5B02-83C5-44D4-9E89-39DAF0163DC4}" srcOrd="1" destOrd="0" presId="urn:microsoft.com/office/officeart/2009/3/layout/HorizontalOrganizationChart"/>
    <dgm:cxn modelId="{35C5761C-6E27-4ABF-8996-8D56ABC548D5}" type="presOf" srcId="{EE5D72E4-E493-4C57-8CB8-0363521B4E6C}" destId="{9CC0011B-C438-42FB-9E3E-BAEB17D4C5E5}" srcOrd="1" destOrd="0" presId="urn:microsoft.com/office/officeart/2009/3/layout/HorizontalOrganizationChart"/>
    <dgm:cxn modelId="{B480A615-EE03-46AB-9CA9-DA56CE27A16F}" srcId="{EE5D72E4-E493-4C57-8CB8-0363521B4E6C}" destId="{B34C564C-7C7A-4CF8-9330-8E6D71EE764C}" srcOrd="8" destOrd="0" parTransId="{868DE581-3726-4E2D-A075-B9F1DBB67F72}" sibTransId="{77102406-DAB2-43FE-BD8C-FCE123FD216D}"/>
    <dgm:cxn modelId="{B95EF4D6-9696-4E17-B2AF-9AAB05C66434}" type="presOf" srcId="{8185237F-7FB5-476E-95FE-35F73372F1AC}" destId="{84A601D3-750E-48A1-8B38-E8500F4CF889}" srcOrd="0" destOrd="0" presId="urn:microsoft.com/office/officeart/2009/3/layout/HorizontalOrganizationChart"/>
    <dgm:cxn modelId="{C4A78662-CCC1-4480-A315-29FE67AA96BE}" type="presOf" srcId="{868DE581-3726-4E2D-A075-B9F1DBB67F72}" destId="{2531D57B-3F19-4FDA-8096-EE3CDAA2FCE6}" srcOrd="0" destOrd="0" presId="urn:microsoft.com/office/officeart/2009/3/layout/HorizontalOrganizationChart"/>
    <dgm:cxn modelId="{68E746C5-C6CB-4B2E-B49E-18B4D0F2E18F}" type="presOf" srcId="{95DC71D9-01E2-4B5C-88B5-9BA01C62FE16}" destId="{E58308F5-6176-47BA-9905-0D71BE61A949}" srcOrd="0" destOrd="0" presId="urn:microsoft.com/office/officeart/2009/3/layout/HorizontalOrganizationChart"/>
    <dgm:cxn modelId="{95DB5CF0-F83D-4941-BDCB-BA8DDB18927B}" type="presOf" srcId="{CD798D91-D7F7-4D86-89A4-9784C18E24C4}" destId="{796234A2-58A3-4FBB-8DFA-1A21ED493677}" srcOrd="0" destOrd="0" presId="urn:microsoft.com/office/officeart/2009/3/layout/HorizontalOrganizationChart"/>
    <dgm:cxn modelId="{E6DF1F2E-A07C-4555-8FB5-63EA1E302799}" type="presOf" srcId="{56975D43-1411-4966-B5FE-F3768302E29D}" destId="{C15FF7AF-C950-4ED2-8ED9-D52192935046}" srcOrd="0" destOrd="0" presId="urn:microsoft.com/office/officeart/2009/3/layout/HorizontalOrganizationChart"/>
    <dgm:cxn modelId="{366ECDEF-F8D3-456F-A84B-B7B0A34C110E}" type="presOf" srcId="{A0BB12CF-88D6-4ACA-96A1-FED2D1A98396}" destId="{7C6A32BE-1ED8-42D8-9B8D-01C40A6C82D6}" srcOrd="0" destOrd="0" presId="urn:microsoft.com/office/officeart/2009/3/layout/HorizontalOrganizationChart"/>
    <dgm:cxn modelId="{B281C389-B9CB-4A46-A490-6804A393599E}" type="presOf" srcId="{56975D43-1411-4966-B5FE-F3768302E29D}" destId="{ABB920BA-5BD1-4E6E-87D9-FBE47A4BC7A7}" srcOrd="1" destOrd="0" presId="urn:microsoft.com/office/officeart/2009/3/layout/HorizontalOrganizationChart"/>
    <dgm:cxn modelId="{6C3277B2-3475-4C59-8ADE-63D959FC442F}" srcId="{EE5D72E4-E493-4C57-8CB8-0363521B4E6C}" destId="{CD798D91-D7F7-4D86-89A4-9784C18E24C4}" srcOrd="5" destOrd="0" parTransId="{95DC71D9-01E2-4B5C-88B5-9BA01C62FE16}" sibTransId="{7F66FE52-7A50-4410-A218-358CDA787078}"/>
    <dgm:cxn modelId="{55A84B1F-B95B-4A44-9A20-199775B95692}" type="presOf" srcId="{2E5C92BA-D335-4A0F-9E21-7832DD8C4BE3}" destId="{61C5FF93-68CB-4715-AF1E-6364EDF69851}" srcOrd="1" destOrd="0" presId="urn:microsoft.com/office/officeart/2009/3/layout/HorizontalOrganizationChart"/>
    <dgm:cxn modelId="{4B06D496-F456-4C2F-9038-6C30E0D79C20}" type="presOf" srcId="{149FF82E-7AF0-40A9-8574-A68614B0442D}" destId="{D0192920-D2AA-4ACF-B509-88EDE90328D5}" srcOrd="0" destOrd="0" presId="urn:microsoft.com/office/officeart/2009/3/layout/HorizontalOrganizationChart"/>
    <dgm:cxn modelId="{6C91E382-8778-4F7C-9F40-EF0A237ADC61}" type="presOf" srcId="{713C2C41-038D-4D48-BD07-F1790F31CDEF}" destId="{8A9A7157-62E6-47E2-8551-C9D680DD4BEE}" srcOrd="1" destOrd="0" presId="urn:microsoft.com/office/officeart/2009/3/layout/HorizontalOrganizationChart"/>
    <dgm:cxn modelId="{61529BA9-734C-43C7-B131-12B515940937}" type="presOf" srcId="{6B60231C-62CC-4B61-9EC8-1A94C8F50CBD}" destId="{A9B70ACC-6410-4DCB-AD08-3A4216217AFB}" srcOrd="1" destOrd="0" presId="urn:microsoft.com/office/officeart/2009/3/layout/HorizontalOrganizationChart"/>
    <dgm:cxn modelId="{1699F750-1614-40CA-B06C-BBAB33EE50EC}" type="presOf" srcId="{B34C564C-7C7A-4CF8-9330-8E6D71EE764C}" destId="{820F48B4-7BFA-4F61-924D-1FA75C60DEEB}" srcOrd="1" destOrd="0" presId="urn:microsoft.com/office/officeart/2009/3/layout/HorizontalOrganizationChart"/>
    <dgm:cxn modelId="{D28947FF-C758-466F-9AA0-EA5598D8649C}" type="presOf" srcId="{713C2C41-038D-4D48-BD07-F1790F31CDEF}" destId="{1DF930DD-2185-4C22-ADB1-9C7A098FF0CC}" srcOrd="0" destOrd="0" presId="urn:microsoft.com/office/officeart/2009/3/layout/HorizontalOrganizationChart"/>
    <dgm:cxn modelId="{D5AE0DCE-D782-44D6-9BE2-54FECE3F23AD}" type="presOf" srcId="{2E5C92BA-D335-4A0F-9E21-7832DD8C4BE3}" destId="{41EE4D73-E6DD-4861-9017-1F9798A9FEBD}" srcOrd="0" destOrd="0" presId="urn:microsoft.com/office/officeart/2009/3/layout/HorizontalOrganizationChart"/>
    <dgm:cxn modelId="{2B9D364C-1542-420E-A1B0-EDBFD07E9073}" type="presOf" srcId="{5E8E42F4-5F47-457D-98EF-5BE432F58524}" destId="{54392770-893E-4CAC-9560-CB36A40962C6}" srcOrd="0" destOrd="0" presId="urn:microsoft.com/office/officeart/2009/3/layout/HorizontalOrganizationChart"/>
    <dgm:cxn modelId="{F3054041-64AA-4A57-9E49-CF3C6EA0FA1B}" type="presOf" srcId="{C85B6E60-F98D-4B43-AB1E-18C468A63ED3}" destId="{80DB5F9A-7252-429F-8A28-4C1B3A5E6068}" srcOrd="0" destOrd="0" presId="urn:microsoft.com/office/officeart/2009/3/layout/HorizontalOrganizationChart"/>
    <dgm:cxn modelId="{FBDA3A63-08EE-4F55-8494-0B03EC3367BA}" srcId="{EE5D72E4-E493-4C57-8CB8-0363521B4E6C}" destId="{6B60231C-62CC-4B61-9EC8-1A94C8F50CBD}" srcOrd="6" destOrd="0" parTransId="{70D7B81C-FE10-4FF4-82B9-DCE8C089D63C}" sibTransId="{1DD10432-CF65-4F21-AD4F-2518993F1F1F}"/>
    <dgm:cxn modelId="{E7603FF8-C01A-497D-A5C9-5034756E2DCF}" type="presOf" srcId="{CD798D91-D7F7-4D86-89A4-9784C18E24C4}" destId="{13572830-AA1D-48B5-84D4-95C03AEEF89F}" srcOrd="1" destOrd="0" presId="urn:microsoft.com/office/officeart/2009/3/layout/HorizontalOrganizationChart"/>
    <dgm:cxn modelId="{5DE8B2B8-F5DA-4EF7-9AF5-C0DE351620BB}" type="presParOf" srcId="{CD54A0C7-8873-4AFA-9D8C-2330BA795F91}" destId="{337BF31F-25B1-4DDA-8BC1-2677C7CD5220}" srcOrd="0" destOrd="0" presId="urn:microsoft.com/office/officeart/2009/3/layout/HorizontalOrganizationChart"/>
    <dgm:cxn modelId="{91EFBBF9-A1F3-4F8F-A8F6-FFCDC76E3B82}" type="presParOf" srcId="{337BF31F-25B1-4DDA-8BC1-2677C7CD5220}" destId="{CEAF649D-B6E6-41C1-8B09-8DE86AC8E07F}" srcOrd="0" destOrd="0" presId="urn:microsoft.com/office/officeart/2009/3/layout/HorizontalOrganizationChart"/>
    <dgm:cxn modelId="{8961FDE7-A93B-4466-875C-683C8CD98F52}" type="presParOf" srcId="{CEAF649D-B6E6-41C1-8B09-8DE86AC8E07F}" destId="{B35F67FB-F790-4D68-80C5-C3768CF62399}" srcOrd="0" destOrd="0" presId="urn:microsoft.com/office/officeart/2009/3/layout/HorizontalOrganizationChart"/>
    <dgm:cxn modelId="{16768C43-B658-4D33-9082-EE1B098AF3E4}" type="presParOf" srcId="{CEAF649D-B6E6-41C1-8B09-8DE86AC8E07F}" destId="{9CC0011B-C438-42FB-9E3E-BAEB17D4C5E5}" srcOrd="1" destOrd="0" presId="urn:microsoft.com/office/officeart/2009/3/layout/HorizontalOrganizationChart"/>
    <dgm:cxn modelId="{92C0BF08-2A7C-4C9A-817B-7F144818EC35}" type="presParOf" srcId="{337BF31F-25B1-4DDA-8BC1-2677C7CD5220}" destId="{09AA1D11-DD5F-4350-8827-178BB521EF96}" srcOrd="1" destOrd="0" presId="urn:microsoft.com/office/officeart/2009/3/layout/HorizontalOrganizationChart"/>
    <dgm:cxn modelId="{6FB737A9-84D0-4679-8867-C28406F0D66E}" type="presParOf" srcId="{09AA1D11-DD5F-4350-8827-178BB521EF96}" destId="{D0192920-D2AA-4ACF-B509-88EDE90328D5}" srcOrd="0" destOrd="0" presId="urn:microsoft.com/office/officeart/2009/3/layout/HorizontalOrganizationChart"/>
    <dgm:cxn modelId="{2E4B1739-68E1-4628-BC42-195FA421B45E}" type="presParOf" srcId="{09AA1D11-DD5F-4350-8827-178BB521EF96}" destId="{6302F068-8EA3-4E67-965A-FEDCF572C63F}" srcOrd="1" destOrd="0" presId="urn:microsoft.com/office/officeart/2009/3/layout/HorizontalOrganizationChart"/>
    <dgm:cxn modelId="{29654E75-6D6A-4ADD-B109-974E9CA581C1}" type="presParOf" srcId="{6302F068-8EA3-4E67-965A-FEDCF572C63F}" destId="{1ABB6308-84F9-400D-BA66-4DA0233FB36B}" srcOrd="0" destOrd="0" presId="urn:microsoft.com/office/officeart/2009/3/layout/HorizontalOrganizationChart"/>
    <dgm:cxn modelId="{D2C4B9B5-7735-4891-923F-7B79F42C59E9}" type="presParOf" srcId="{1ABB6308-84F9-400D-BA66-4DA0233FB36B}" destId="{84A601D3-750E-48A1-8B38-E8500F4CF889}" srcOrd="0" destOrd="0" presId="urn:microsoft.com/office/officeart/2009/3/layout/HorizontalOrganizationChart"/>
    <dgm:cxn modelId="{4A2ADCA8-7E6A-49A5-BEE8-150C8D4D437E}" type="presParOf" srcId="{1ABB6308-84F9-400D-BA66-4DA0233FB36B}" destId="{80F01D35-ED79-4AAD-9D73-0942086E9804}" srcOrd="1" destOrd="0" presId="urn:microsoft.com/office/officeart/2009/3/layout/HorizontalOrganizationChart"/>
    <dgm:cxn modelId="{1CB4555B-64BC-41D3-BFE9-C845A45E390C}" type="presParOf" srcId="{6302F068-8EA3-4E67-965A-FEDCF572C63F}" destId="{F5D18635-A9FC-4201-B44F-F38A321B642A}" srcOrd="1" destOrd="0" presId="urn:microsoft.com/office/officeart/2009/3/layout/HorizontalOrganizationChart"/>
    <dgm:cxn modelId="{38FDA715-AE65-41E2-8A58-A9E7231A7EDA}" type="presParOf" srcId="{6302F068-8EA3-4E67-965A-FEDCF572C63F}" destId="{7073B862-CC30-442B-A044-F8772537A33F}" srcOrd="2" destOrd="0" presId="urn:microsoft.com/office/officeart/2009/3/layout/HorizontalOrganizationChart"/>
    <dgm:cxn modelId="{FB4C21D6-F929-4D81-8BEF-41E65C319F80}" type="presParOf" srcId="{09AA1D11-DD5F-4350-8827-178BB521EF96}" destId="{C54E5675-B496-48FC-A19E-E9970C45C4C2}" srcOrd="2" destOrd="0" presId="urn:microsoft.com/office/officeart/2009/3/layout/HorizontalOrganizationChart"/>
    <dgm:cxn modelId="{74260E21-3B75-43B1-B5D6-07C09F07802A}" type="presParOf" srcId="{09AA1D11-DD5F-4350-8827-178BB521EF96}" destId="{ED8E5D9A-DB9D-4AE1-BFDC-3C5BB0164297}" srcOrd="3" destOrd="0" presId="urn:microsoft.com/office/officeart/2009/3/layout/HorizontalOrganizationChart"/>
    <dgm:cxn modelId="{ED024CB7-B0EC-45AB-A9AB-10CAA757B6C9}" type="presParOf" srcId="{ED8E5D9A-DB9D-4AE1-BFDC-3C5BB0164297}" destId="{5C9CB123-E044-4522-AF77-A5849B2B30A9}" srcOrd="0" destOrd="0" presId="urn:microsoft.com/office/officeart/2009/3/layout/HorizontalOrganizationChart"/>
    <dgm:cxn modelId="{401A8C95-CF2D-417A-8739-D1F7D1F6C89A}" type="presParOf" srcId="{5C9CB123-E044-4522-AF77-A5849B2B30A9}" destId="{7C6A32BE-1ED8-42D8-9B8D-01C40A6C82D6}" srcOrd="0" destOrd="0" presId="urn:microsoft.com/office/officeart/2009/3/layout/HorizontalOrganizationChart"/>
    <dgm:cxn modelId="{A5D8716B-4DFC-4832-AF2B-43A8041A63DD}" type="presParOf" srcId="{5C9CB123-E044-4522-AF77-A5849B2B30A9}" destId="{35EA5B02-83C5-44D4-9E89-39DAF0163DC4}" srcOrd="1" destOrd="0" presId="urn:microsoft.com/office/officeart/2009/3/layout/HorizontalOrganizationChart"/>
    <dgm:cxn modelId="{1C58CE4C-8EC3-4D42-B172-03DCEC9661A6}" type="presParOf" srcId="{ED8E5D9A-DB9D-4AE1-BFDC-3C5BB0164297}" destId="{3315CA07-48E0-4479-B069-7B51EE11BC63}" srcOrd="1" destOrd="0" presId="urn:microsoft.com/office/officeart/2009/3/layout/HorizontalOrganizationChart"/>
    <dgm:cxn modelId="{F6DD8C53-DBCD-4BE0-9889-6AB0EEF62CB4}" type="presParOf" srcId="{ED8E5D9A-DB9D-4AE1-BFDC-3C5BB0164297}" destId="{86CAD20E-4365-4EFB-8151-E65306DABFBB}" srcOrd="2" destOrd="0" presId="urn:microsoft.com/office/officeart/2009/3/layout/HorizontalOrganizationChart"/>
    <dgm:cxn modelId="{E1670D22-1AA4-4A4C-963D-1907E052FCBB}" type="presParOf" srcId="{09AA1D11-DD5F-4350-8827-178BB521EF96}" destId="{80DB5F9A-7252-429F-8A28-4C1B3A5E6068}" srcOrd="4" destOrd="0" presId="urn:microsoft.com/office/officeart/2009/3/layout/HorizontalOrganizationChart"/>
    <dgm:cxn modelId="{83A07026-B276-4AB6-BC68-BBE6282C403E}" type="presParOf" srcId="{09AA1D11-DD5F-4350-8827-178BB521EF96}" destId="{021EBB95-7352-4ECD-B12B-C8CE9F97F04D}" srcOrd="5" destOrd="0" presId="urn:microsoft.com/office/officeart/2009/3/layout/HorizontalOrganizationChart"/>
    <dgm:cxn modelId="{4785AA68-2337-4E29-B6C5-ECAE7E60488B}" type="presParOf" srcId="{021EBB95-7352-4ECD-B12B-C8CE9F97F04D}" destId="{C13A7352-9E1A-4DAA-AF13-4124505A90FF}" srcOrd="0" destOrd="0" presId="urn:microsoft.com/office/officeart/2009/3/layout/HorizontalOrganizationChart"/>
    <dgm:cxn modelId="{DD542263-5AC3-41B5-8A5F-8719D8EEE090}" type="presParOf" srcId="{C13A7352-9E1A-4DAA-AF13-4124505A90FF}" destId="{54392770-893E-4CAC-9560-CB36A40962C6}" srcOrd="0" destOrd="0" presId="urn:microsoft.com/office/officeart/2009/3/layout/HorizontalOrganizationChart"/>
    <dgm:cxn modelId="{6BF5D494-6A95-4EE9-B6D7-6A51C64F863C}" type="presParOf" srcId="{C13A7352-9E1A-4DAA-AF13-4124505A90FF}" destId="{59F5E349-EB94-48A9-85CD-9E7AE1D7A4B4}" srcOrd="1" destOrd="0" presId="urn:microsoft.com/office/officeart/2009/3/layout/HorizontalOrganizationChart"/>
    <dgm:cxn modelId="{507C3F48-93E4-4BFB-9D62-75A713335B8F}" type="presParOf" srcId="{021EBB95-7352-4ECD-B12B-C8CE9F97F04D}" destId="{A5A7B184-FA93-4541-A989-4B31533DC109}" srcOrd="1" destOrd="0" presId="urn:microsoft.com/office/officeart/2009/3/layout/HorizontalOrganizationChart"/>
    <dgm:cxn modelId="{274F2AA4-1A34-4824-B86C-F2649A85085E}" type="presParOf" srcId="{021EBB95-7352-4ECD-B12B-C8CE9F97F04D}" destId="{A74655CF-1478-4BB3-976A-5743C87E71A9}" srcOrd="2" destOrd="0" presId="urn:microsoft.com/office/officeart/2009/3/layout/HorizontalOrganizationChart"/>
    <dgm:cxn modelId="{216EE844-979B-45F6-ADF4-686897A99D60}" type="presParOf" srcId="{09AA1D11-DD5F-4350-8827-178BB521EF96}" destId="{2B52609D-EBF5-4CE5-BB3D-0B7A7B1F7C5C}" srcOrd="6" destOrd="0" presId="urn:microsoft.com/office/officeart/2009/3/layout/HorizontalOrganizationChart"/>
    <dgm:cxn modelId="{A09FBA90-5A9B-49EF-AA6C-83C15D876806}" type="presParOf" srcId="{09AA1D11-DD5F-4350-8827-178BB521EF96}" destId="{BFA5F03E-6E83-4BB6-A60E-35B9E2FCB6B5}" srcOrd="7" destOrd="0" presId="urn:microsoft.com/office/officeart/2009/3/layout/HorizontalOrganizationChart"/>
    <dgm:cxn modelId="{9D46F439-A8CB-4824-8104-F86DA6030A91}" type="presParOf" srcId="{BFA5F03E-6E83-4BB6-A60E-35B9E2FCB6B5}" destId="{B1B20BA3-A221-4AC6-BF2A-74B227EC50DE}" srcOrd="0" destOrd="0" presId="urn:microsoft.com/office/officeart/2009/3/layout/HorizontalOrganizationChart"/>
    <dgm:cxn modelId="{6FBBCC7B-91D6-4F42-9D3C-2A421924A1E2}" type="presParOf" srcId="{B1B20BA3-A221-4AC6-BF2A-74B227EC50DE}" destId="{41EE4D73-E6DD-4861-9017-1F9798A9FEBD}" srcOrd="0" destOrd="0" presId="urn:microsoft.com/office/officeart/2009/3/layout/HorizontalOrganizationChart"/>
    <dgm:cxn modelId="{DDF254EB-03B3-4F8A-96A8-411FA6A3DE68}" type="presParOf" srcId="{B1B20BA3-A221-4AC6-BF2A-74B227EC50DE}" destId="{61C5FF93-68CB-4715-AF1E-6364EDF69851}" srcOrd="1" destOrd="0" presId="urn:microsoft.com/office/officeart/2009/3/layout/HorizontalOrganizationChart"/>
    <dgm:cxn modelId="{839FF4BB-9F8B-4235-988E-6BE0FBEA38B7}" type="presParOf" srcId="{BFA5F03E-6E83-4BB6-A60E-35B9E2FCB6B5}" destId="{158C60BA-7480-4231-A0DD-E0176ACAACD8}" srcOrd="1" destOrd="0" presId="urn:microsoft.com/office/officeart/2009/3/layout/HorizontalOrganizationChart"/>
    <dgm:cxn modelId="{58CE548F-1D8D-4380-86FF-6128A7061CB4}" type="presParOf" srcId="{BFA5F03E-6E83-4BB6-A60E-35B9E2FCB6B5}" destId="{C7291411-971C-4E5A-AF2F-890C1EB8BC9B}" srcOrd="2" destOrd="0" presId="urn:microsoft.com/office/officeart/2009/3/layout/HorizontalOrganizationChart"/>
    <dgm:cxn modelId="{86167C1F-D70E-430E-9599-32C3A4B028D8}" type="presParOf" srcId="{09AA1D11-DD5F-4350-8827-178BB521EF96}" destId="{92AFE7E2-269E-4DF9-A3BA-4DBECC84FEEF}" srcOrd="8" destOrd="0" presId="urn:microsoft.com/office/officeart/2009/3/layout/HorizontalOrganizationChart"/>
    <dgm:cxn modelId="{E5E7DBAD-9D38-4F79-B266-47D005C6EFE6}" type="presParOf" srcId="{09AA1D11-DD5F-4350-8827-178BB521EF96}" destId="{066D4150-11B0-4D98-B126-EF5FD8932668}" srcOrd="9" destOrd="0" presId="urn:microsoft.com/office/officeart/2009/3/layout/HorizontalOrganizationChart"/>
    <dgm:cxn modelId="{B1A84B36-8125-4EA2-A110-864D2E5D0021}" type="presParOf" srcId="{066D4150-11B0-4D98-B126-EF5FD8932668}" destId="{19092A63-7022-43C7-A60B-E6E5AC0C81D4}" srcOrd="0" destOrd="0" presId="urn:microsoft.com/office/officeart/2009/3/layout/HorizontalOrganizationChart"/>
    <dgm:cxn modelId="{0FD465BC-678F-476E-AB5E-AEB2141B9208}" type="presParOf" srcId="{19092A63-7022-43C7-A60B-E6E5AC0C81D4}" destId="{C15FF7AF-C950-4ED2-8ED9-D52192935046}" srcOrd="0" destOrd="0" presId="urn:microsoft.com/office/officeart/2009/3/layout/HorizontalOrganizationChart"/>
    <dgm:cxn modelId="{A910C36D-2F72-4E10-A4E8-5C2D3A7A680D}" type="presParOf" srcId="{19092A63-7022-43C7-A60B-E6E5AC0C81D4}" destId="{ABB920BA-5BD1-4E6E-87D9-FBE47A4BC7A7}" srcOrd="1" destOrd="0" presId="urn:microsoft.com/office/officeart/2009/3/layout/HorizontalOrganizationChart"/>
    <dgm:cxn modelId="{33C08783-CA38-4153-BF23-A839EA6C1556}" type="presParOf" srcId="{066D4150-11B0-4D98-B126-EF5FD8932668}" destId="{DFA2A1C6-0038-48D8-81AE-EF8837A52721}" srcOrd="1" destOrd="0" presId="urn:microsoft.com/office/officeart/2009/3/layout/HorizontalOrganizationChart"/>
    <dgm:cxn modelId="{6ABA7AA3-44DB-4A06-9004-A92F1B1D09F4}" type="presParOf" srcId="{066D4150-11B0-4D98-B126-EF5FD8932668}" destId="{F2DDDED7-D1C8-452B-A2A5-4CF35192ABC9}" srcOrd="2" destOrd="0" presId="urn:microsoft.com/office/officeart/2009/3/layout/HorizontalOrganizationChart"/>
    <dgm:cxn modelId="{5CF14340-A1B2-4638-A7C5-D19256B53A3B}" type="presParOf" srcId="{09AA1D11-DD5F-4350-8827-178BB521EF96}" destId="{E58308F5-6176-47BA-9905-0D71BE61A949}" srcOrd="10" destOrd="0" presId="urn:microsoft.com/office/officeart/2009/3/layout/HorizontalOrganizationChart"/>
    <dgm:cxn modelId="{3EA46762-2F52-4591-B03B-FDBF548BC259}" type="presParOf" srcId="{09AA1D11-DD5F-4350-8827-178BB521EF96}" destId="{C015D7F3-B07E-4625-9C74-48F0FFC85624}" srcOrd="11" destOrd="0" presId="urn:microsoft.com/office/officeart/2009/3/layout/HorizontalOrganizationChart"/>
    <dgm:cxn modelId="{52A66C4B-C083-4AB2-8C88-3C8F0EE13BCB}" type="presParOf" srcId="{C015D7F3-B07E-4625-9C74-48F0FFC85624}" destId="{CA4B9DA8-70B2-4A9E-8D11-8AA3A2BC60B4}" srcOrd="0" destOrd="0" presId="urn:microsoft.com/office/officeart/2009/3/layout/HorizontalOrganizationChart"/>
    <dgm:cxn modelId="{3F8D6A14-2A1A-436E-8695-98B0CB2BBEC5}" type="presParOf" srcId="{CA4B9DA8-70B2-4A9E-8D11-8AA3A2BC60B4}" destId="{796234A2-58A3-4FBB-8DFA-1A21ED493677}" srcOrd="0" destOrd="0" presId="urn:microsoft.com/office/officeart/2009/3/layout/HorizontalOrganizationChart"/>
    <dgm:cxn modelId="{26408741-DD9D-46FF-8259-70B1EAB40E98}" type="presParOf" srcId="{CA4B9DA8-70B2-4A9E-8D11-8AA3A2BC60B4}" destId="{13572830-AA1D-48B5-84D4-95C03AEEF89F}" srcOrd="1" destOrd="0" presId="urn:microsoft.com/office/officeart/2009/3/layout/HorizontalOrganizationChart"/>
    <dgm:cxn modelId="{91C6F4E3-38C5-4130-9752-EC2ABC6273D9}" type="presParOf" srcId="{C015D7F3-B07E-4625-9C74-48F0FFC85624}" destId="{4FE3794C-75A9-4370-85FA-5E5BE18906EE}" srcOrd="1" destOrd="0" presId="urn:microsoft.com/office/officeart/2009/3/layout/HorizontalOrganizationChart"/>
    <dgm:cxn modelId="{49692CA7-7F35-4DE6-8974-C29FD3441EE8}" type="presParOf" srcId="{C015D7F3-B07E-4625-9C74-48F0FFC85624}" destId="{C7A5B84D-F303-44B1-9376-D89D4C6251B7}" srcOrd="2" destOrd="0" presId="urn:microsoft.com/office/officeart/2009/3/layout/HorizontalOrganizationChart"/>
    <dgm:cxn modelId="{9B5B4E70-982F-481F-83BD-31209DD04FB6}" type="presParOf" srcId="{09AA1D11-DD5F-4350-8827-178BB521EF96}" destId="{AF632518-C532-4CE3-8930-D22D77FDB3E4}" srcOrd="12" destOrd="0" presId="urn:microsoft.com/office/officeart/2009/3/layout/HorizontalOrganizationChart"/>
    <dgm:cxn modelId="{664F3324-0AE7-4AEE-A204-B21E649D950F}" type="presParOf" srcId="{09AA1D11-DD5F-4350-8827-178BB521EF96}" destId="{4E03164C-BB3F-465B-A921-75E1C6839944}" srcOrd="13" destOrd="0" presId="urn:microsoft.com/office/officeart/2009/3/layout/HorizontalOrganizationChart"/>
    <dgm:cxn modelId="{AC1FDAB6-D571-464B-97AC-8A7819521762}" type="presParOf" srcId="{4E03164C-BB3F-465B-A921-75E1C6839944}" destId="{B324E6F2-677C-4B9E-9FF5-14D8CE853DFD}" srcOrd="0" destOrd="0" presId="urn:microsoft.com/office/officeart/2009/3/layout/HorizontalOrganizationChart"/>
    <dgm:cxn modelId="{85FC8AC7-210B-4156-8DD7-6C7AED1A7157}" type="presParOf" srcId="{B324E6F2-677C-4B9E-9FF5-14D8CE853DFD}" destId="{0F26FB6A-B7BB-4DE9-8565-8E5832660073}" srcOrd="0" destOrd="0" presId="urn:microsoft.com/office/officeart/2009/3/layout/HorizontalOrganizationChart"/>
    <dgm:cxn modelId="{48138FC4-9913-48E8-992F-E956E905DADA}" type="presParOf" srcId="{B324E6F2-677C-4B9E-9FF5-14D8CE853DFD}" destId="{A9B70ACC-6410-4DCB-AD08-3A4216217AFB}" srcOrd="1" destOrd="0" presId="urn:microsoft.com/office/officeart/2009/3/layout/HorizontalOrganizationChart"/>
    <dgm:cxn modelId="{EE16E8DC-BE97-4DE9-B5A6-DB9D58C2677F}" type="presParOf" srcId="{4E03164C-BB3F-465B-A921-75E1C6839944}" destId="{D5667974-656C-4F49-8833-E9ABA89C9FBC}" srcOrd="1" destOrd="0" presId="urn:microsoft.com/office/officeart/2009/3/layout/HorizontalOrganizationChart"/>
    <dgm:cxn modelId="{A15B253F-F4BB-45F0-9182-854F3DFD22B0}" type="presParOf" srcId="{4E03164C-BB3F-465B-A921-75E1C6839944}" destId="{9EDA2E0C-9201-46B9-A94D-55112A7D67CB}" srcOrd="2" destOrd="0" presId="urn:microsoft.com/office/officeart/2009/3/layout/HorizontalOrganizationChart"/>
    <dgm:cxn modelId="{4FA742D1-8E9E-4E7E-999C-B848205DD23F}" type="presParOf" srcId="{09AA1D11-DD5F-4350-8827-178BB521EF96}" destId="{5E30B5A4-2400-4840-B4E7-6C5612E2EDCA}" srcOrd="14" destOrd="0" presId="urn:microsoft.com/office/officeart/2009/3/layout/HorizontalOrganizationChart"/>
    <dgm:cxn modelId="{68FCBDE9-CD6E-49B7-8A0D-8A5460D7190B}" type="presParOf" srcId="{09AA1D11-DD5F-4350-8827-178BB521EF96}" destId="{B9D1EA08-9350-4DA4-840B-98A597D0F1D6}" srcOrd="15" destOrd="0" presId="urn:microsoft.com/office/officeart/2009/3/layout/HorizontalOrganizationChart"/>
    <dgm:cxn modelId="{42E0D66C-4DDE-4FC0-B19B-28AD576A2AB3}" type="presParOf" srcId="{B9D1EA08-9350-4DA4-840B-98A597D0F1D6}" destId="{66646455-2500-4E1E-B05F-C8D2F1EDBCE1}" srcOrd="0" destOrd="0" presId="urn:microsoft.com/office/officeart/2009/3/layout/HorizontalOrganizationChart"/>
    <dgm:cxn modelId="{BD90E786-A594-456B-8747-C5A992B27A13}" type="presParOf" srcId="{66646455-2500-4E1E-B05F-C8D2F1EDBCE1}" destId="{1DF930DD-2185-4C22-ADB1-9C7A098FF0CC}" srcOrd="0" destOrd="0" presId="urn:microsoft.com/office/officeart/2009/3/layout/HorizontalOrganizationChart"/>
    <dgm:cxn modelId="{12C1E122-37EE-4DB1-9FAD-A884777CAE3D}" type="presParOf" srcId="{66646455-2500-4E1E-B05F-C8D2F1EDBCE1}" destId="{8A9A7157-62E6-47E2-8551-C9D680DD4BEE}" srcOrd="1" destOrd="0" presId="urn:microsoft.com/office/officeart/2009/3/layout/HorizontalOrganizationChart"/>
    <dgm:cxn modelId="{1888C8CD-E71A-45A5-990F-E7B719CBCA2B}" type="presParOf" srcId="{B9D1EA08-9350-4DA4-840B-98A597D0F1D6}" destId="{0F954DD8-55CF-4945-8194-E57F22849A83}" srcOrd="1" destOrd="0" presId="urn:microsoft.com/office/officeart/2009/3/layout/HorizontalOrganizationChart"/>
    <dgm:cxn modelId="{E843832C-2AC7-4BDA-B34B-61A562A4F8C2}" type="presParOf" srcId="{B9D1EA08-9350-4DA4-840B-98A597D0F1D6}" destId="{AF1F2D6C-EFFF-4F64-88BE-57E0615950DC}" srcOrd="2" destOrd="0" presId="urn:microsoft.com/office/officeart/2009/3/layout/HorizontalOrganizationChart"/>
    <dgm:cxn modelId="{EC212129-5CD5-46FD-AEDA-AC679DC387AB}" type="presParOf" srcId="{09AA1D11-DD5F-4350-8827-178BB521EF96}" destId="{2531D57B-3F19-4FDA-8096-EE3CDAA2FCE6}" srcOrd="16" destOrd="0" presId="urn:microsoft.com/office/officeart/2009/3/layout/HorizontalOrganizationChart"/>
    <dgm:cxn modelId="{748055C2-5794-4703-8D9A-75CF6CB1DCB5}" type="presParOf" srcId="{09AA1D11-DD5F-4350-8827-178BB521EF96}" destId="{0821E161-7668-46A3-AC75-F1EC6CAFC1AA}" srcOrd="17" destOrd="0" presId="urn:microsoft.com/office/officeart/2009/3/layout/HorizontalOrganizationChart"/>
    <dgm:cxn modelId="{A2531260-CDC8-484A-A3EF-99EAEC2C1FD6}" type="presParOf" srcId="{0821E161-7668-46A3-AC75-F1EC6CAFC1AA}" destId="{DA052FBC-B642-4849-A6D6-0A60FA3897DF}" srcOrd="0" destOrd="0" presId="urn:microsoft.com/office/officeart/2009/3/layout/HorizontalOrganizationChart"/>
    <dgm:cxn modelId="{B1835941-DD5D-4475-A2E0-BCA2060DDF3D}" type="presParOf" srcId="{DA052FBC-B642-4849-A6D6-0A60FA3897DF}" destId="{AA4B1D06-F9ED-4639-AB2F-DF3216232299}" srcOrd="0" destOrd="0" presId="urn:microsoft.com/office/officeart/2009/3/layout/HorizontalOrganizationChart"/>
    <dgm:cxn modelId="{88B13A0B-E14A-4FF2-A0E3-5C6D59FF1479}" type="presParOf" srcId="{DA052FBC-B642-4849-A6D6-0A60FA3897DF}" destId="{820F48B4-7BFA-4F61-924D-1FA75C60DEEB}" srcOrd="1" destOrd="0" presId="urn:microsoft.com/office/officeart/2009/3/layout/HorizontalOrganizationChart"/>
    <dgm:cxn modelId="{27F8FE1E-79B0-49C3-A274-F6310EE8A1F2}" type="presParOf" srcId="{0821E161-7668-46A3-AC75-F1EC6CAFC1AA}" destId="{B0B54429-9288-4DC9-8193-F8BFA3B6EAD5}" srcOrd="1" destOrd="0" presId="urn:microsoft.com/office/officeart/2009/3/layout/HorizontalOrganizationChart"/>
    <dgm:cxn modelId="{A50C2403-6E0F-46C1-BCA2-DE34CC5A1B28}" type="presParOf" srcId="{0821E161-7668-46A3-AC75-F1EC6CAFC1AA}" destId="{78B7C5EA-B3B8-4137-A95D-4947FD0E7C33}" srcOrd="2" destOrd="0" presId="urn:microsoft.com/office/officeart/2009/3/layout/HorizontalOrganizationChart"/>
    <dgm:cxn modelId="{4378BA84-DCB9-4CB5-89D7-642C22EAEF62}" type="presParOf" srcId="{337BF31F-25B1-4DDA-8BC1-2677C7CD5220}" destId="{1A083EBE-782E-44D3-9869-1AC27719555C}" srcOrd="2" destOrd="0" presId="urn:microsoft.com/office/officeart/2009/3/layout/HorizontalOrganization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31D57B-3F19-4FDA-8096-EE3CDAA2FCE6}">
      <dsp:nvSpPr>
        <dsp:cNvPr id="0" name=""/>
        <dsp:cNvSpPr/>
      </dsp:nvSpPr>
      <dsp:spPr>
        <a:xfrm>
          <a:off x="1357606" y="1571602"/>
          <a:ext cx="408782" cy="1498423"/>
        </a:xfrm>
        <a:custGeom>
          <a:avLst/>
          <a:gdLst/>
          <a:ahLst/>
          <a:cxnLst/>
          <a:rect l="0" t="0" r="0" b="0"/>
          <a:pathLst>
            <a:path>
              <a:moveTo>
                <a:pt x="0" y="0"/>
              </a:moveTo>
              <a:lnTo>
                <a:pt x="323327" y="0"/>
              </a:lnTo>
              <a:lnTo>
                <a:pt x="323327" y="1498423"/>
              </a:lnTo>
              <a:lnTo>
                <a:pt x="408782" y="14984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30B5A4-2400-4840-B4E7-6C5612E2EDCA}">
      <dsp:nvSpPr>
        <dsp:cNvPr id="0" name=""/>
        <dsp:cNvSpPr/>
      </dsp:nvSpPr>
      <dsp:spPr>
        <a:xfrm>
          <a:off x="1357606" y="1571602"/>
          <a:ext cx="408782" cy="1130966"/>
        </a:xfrm>
        <a:custGeom>
          <a:avLst/>
          <a:gdLst/>
          <a:ahLst/>
          <a:cxnLst/>
          <a:rect l="0" t="0" r="0" b="0"/>
          <a:pathLst>
            <a:path>
              <a:moveTo>
                <a:pt x="0" y="0"/>
              </a:moveTo>
              <a:lnTo>
                <a:pt x="323327" y="0"/>
              </a:lnTo>
              <a:lnTo>
                <a:pt x="323327" y="1130966"/>
              </a:lnTo>
              <a:lnTo>
                <a:pt x="408782" y="11309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632518-C532-4CE3-8930-D22D77FDB3E4}">
      <dsp:nvSpPr>
        <dsp:cNvPr id="0" name=""/>
        <dsp:cNvSpPr/>
      </dsp:nvSpPr>
      <dsp:spPr>
        <a:xfrm>
          <a:off x="1357606" y="1571602"/>
          <a:ext cx="408782" cy="763510"/>
        </a:xfrm>
        <a:custGeom>
          <a:avLst/>
          <a:gdLst/>
          <a:ahLst/>
          <a:cxnLst/>
          <a:rect l="0" t="0" r="0" b="0"/>
          <a:pathLst>
            <a:path>
              <a:moveTo>
                <a:pt x="0" y="0"/>
              </a:moveTo>
              <a:lnTo>
                <a:pt x="323327" y="0"/>
              </a:lnTo>
              <a:lnTo>
                <a:pt x="323327" y="763510"/>
              </a:lnTo>
              <a:lnTo>
                <a:pt x="408782" y="7635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8308F5-6176-47BA-9905-0D71BE61A949}">
      <dsp:nvSpPr>
        <dsp:cNvPr id="0" name=""/>
        <dsp:cNvSpPr/>
      </dsp:nvSpPr>
      <dsp:spPr>
        <a:xfrm>
          <a:off x="1357606" y="1571602"/>
          <a:ext cx="408782" cy="396053"/>
        </a:xfrm>
        <a:custGeom>
          <a:avLst/>
          <a:gdLst/>
          <a:ahLst/>
          <a:cxnLst/>
          <a:rect l="0" t="0" r="0" b="0"/>
          <a:pathLst>
            <a:path>
              <a:moveTo>
                <a:pt x="0" y="0"/>
              </a:moveTo>
              <a:lnTo>
                <a:pt x="323327" y="0"/>
              </a:lnTo>
              <a:lnTo>
                <a:pt x="323327" y="396053"/>
              </a:lnTo>
              <a:lnTo>
                <a:pt x="408782" y="3960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AFE7E2-269E-4DF9-A3BA-4DBECC84FEEF}">
      <dsp:nvSpPr>
        <dsp:cNvPr id="0" name=""/>
        <dsp:cNvSpPr/>
      </dsp:nvSpPr>
      <dsp:spPr>
        <a:xfrm>
          <a:off x="1357606" y="1525882"/>
          <a:ext cx="408782" cy="91440"/>
        </a:xfrm>
        <a:custGeom>
          <a:avLst/>
          <a:gdLst/>
          <a:ahLst/>
          <a:cxnLst/>
          <a:rect l="0" t="0" r="0" b="0"/>
          <a:pathLst>
            <a:path>
              <a:moveTo>
                <a:pt x="0" y="45720"/>
              </a:moveTo>
              <a:lnTo>
                <a:pt x="323327" y="45720"/>
              </a:lnTo>
              <a:lnTo>
                <a:pt x="323327" y="74317"/>
              </a:lnTo>
              <a:lnTo>
                <a:pt x="408782" y="7431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52609D-EBF5-4CE5-BB3D-0B7A7B1F7C5C}">
      <dsp:nvSpPr>
        <dsp:cNvPr id="0" name=""/>
        <dsp:cNvSpPr/>
      </dsp:nvSpPr>
      <dsp:spPr>
        <a:xfrm>
          <a:off x="1357606" y="1232743"/>
          <a:ext cx="408782" cy="338859"/>
        </a:xfrm>
        <a:custGeom>
          <a:avLst/>
          <a:gdLst/>
          <a:ahLst/>
          <a:cxnLst/>
          <a:rect l="0" t="0" r="0" b="0"/>
          <a:pathLst>
            <a:path>
              <a:moveTo>
                <a:pt x="0" y="338859"/>
              </a:moveTo>
              <a:lnTo>
                <a:pt x="323327" y="338859"/>
              </a:lnTo>
              <a:lnTo>
                <a:pt x="323327" y="0"/>
              </a:lnTo>
              <a:lnTo>
                <a:pt x="40878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DB5F9A-7252-429F-8A28-4C1B3A5E6068}">
      <dsp:nvSpPr>
        <dsp:cNvPr id="0" name=""/>
        <dsp:cNvSpPr/>
      </dsp:nvSpPr>
      <dsp:spPr>
        <a:xfrm>
          <a:off x="1357606" y="865287"/>
          <a:ext cx="408782" cy="706315"/>
        </a:xfrm>
        <a:custGeom>
          <a:avLst/>
          <a:gdLst/>
          <a:ahLst/>
          <a:cxnLst/>
          <a:rect l="0" t="0" r="0" b="0"/>
          <a:pathLst>
            <a:path>
              <a:moveTo>
                <a:pt x="0" y="706315"/>
              </a:moveTo>
              <a:lnTo>
                <a:pt x="323327" y="706315"/>
              </a:lnTo>
              <a:lnTo>
                <a:pt x="323327" y="0"/>
              </a:lnTo>
              <a:lnTo>
                <a:pt x="40878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4E5675-B496-48FC-A19E-E9970C45C4C2}">
      <dsp:nvSpPr>
        <dsp:cNvPr id="0" name=""/>
        <dsp:cNvSpPr/>
      </dsp:nvSpPr>
      <dsp:spPr>
        <a:xfrm>
          <a:off x="1357606" y="497830"/>
          <a:ext cx="408782" cy="1073772"/>
        </a:xfrm>
        <a:custGeom>
          <a:avLst/>
          <a:gdLst/>
          <a:ahLst/>
          <a:cxnLst/>
          <a:rect l="0" t="0" r="0" b="0"/>
          <a:pathLst>
            <a:path>
              <a:moveTo>
                <a:pt x="0" y="1073772"/>
              </a:moveTo>
              <a:lnTo>
                <a:pt x="323327" y="1073772"/>
              </a:lnTo>
              <a:lnTo>
                <a:pt x="323327" y="0"/>
              </a:lnTo>
              <a:lnTo>
                <a:pt x="40878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192920-D2AA-4ACF-B509-88EDE90328D5}">
      <dsp:nvSpPr>
        <dsp:cNvPr id="0" name=""/>
        <dsp:cNvSpPr/>
      </dsp:nvSpPr>
      <dsp:spPr>
        <a:xfrm>
          <a:off x="1357606" y="130374"/>
          <a:ext cx="408782" cy="1441228"/>
        </a:xfrm>
        <a:custGeom>
          <a:avLst/>
          <a:gdLst/>
          <a:ahLst/>
          <a:cxnLst/>
          <a:rect l="0" t="0" r="0" b="0"/>
          <a:pathLst>
            <a:path>
              <a:moveTo>
                <a:pt x="0" y="1441228"/>
              </a:moveTo>
              <a:lnTo>
                <a:pt x="323327" y="1441228"/>
              </a:lnTo>
              <a:lnTo>
                <a:pt x="323327" y="0"/>
              </a:lnTo>
              <a:lnTo>
                <a:pt x="40878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5F67FB-F790-4D68-80C5-C3768CF62399}">
      <dsp:nvSpPr>
        <dsp:cNvPr id="0" name=""/>
        <dsp:cNvSpPr/>
      </dsp:nvSpPr>
      <dsp:spPr>
        <a:xfrm>
          <a:off x="0" y="1323763"/>
          <a:ext cx="1357606" cy="4956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a:t>
          </a:r>
        </a:p>
      </dsp:txBody>
      <dsp:txXfrm>
        <a:off x="0" y="1323763"/>
        <a:ext cx="1357606" cy="495678"/>
      </dsp:txXfrm>
    </dsp:sp>
    <dsp:sp modelId="{84A601D3-750E-48A1-8B38-E8500F4CF889}">
      <dsp:nvSpPr>
        <dsp:cNvPr id="0" name=""/>
        <dsp:cNvSpPr/>
      </dsp:nvSpPr>
      <dsp:spPr>
        <a:xfrm>
          <a:off x="1766389" y="55"/>
          <a:ext cx="2917536"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kỳ thực hiện với số kế hoạch</a:t>
          </a:r>
        </a:p>
      </dsp:txBody>
      <dsp:txXfrm>
        <a:off x="1766389" y="55"/>
        <a:ext cx="2917536" cy="260637"/>
      </dsp:txXfrm>
    </dsp:sp>
    <dsp:sp modelId="{7C6A32BE-1ED8-42D8-9B8D-01C40A6C82D6}">
      <dsp:nvSpPr>
        <dsp:cNvPr id="0" name=""/>
        <dsp:cNvSpPr/>
      </dsp:nvSpPr>
      <dsp:spPr>
        <a:xfrm>
          <a:off x="1766389" y="367511"/>
          <a:ext cx="3067005"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số thực hiện vs số kế hoạch khác</a:t>
          </a:r>
        </a:p>
      </dsp:txBody>
      <dsp:txXfrm>
        <a:off x="1766389" y="367511"/>
        <a:ext cx="3067005" cy="260637"/>
      </dsp:txXfrm>
    </dsp:sp>
    <dsp:sp modelId="{54392770-893E-4CAC-9560-CB36A40962C6}">
      <dsp:nvSpPr>
        <dsp:cNvPr id="0" name=""/>
        <dsp:cNvSpPr/>
      </dsp:nvSpPr>
      <dsp:spPr>
        <a:xfrm>
          <a:off x="1766389" y="734968"/>
          <a:ext cx="3109724"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số thực hiện vs số cùng kỳ</a:t>
          </a:r>
        </a:p>
      </dsp:txBody>
      <dsp:txXfrm>
        <a:off x="1766389" y="734968"/>
        <a:ext cx="3109724" cy="260637"/>
      </dsp:txXfrm>
    </dsp:sp>
    <dsp:sp modelId="{41EE4D73-E6DD-4861-9017-1F9798A9FEBD}">
      <dsp:nvSpPr>
        <dsp:cNvPr id="0" name=""/>
        <dsp:cNvSpPr/>
      </dsp:nvSpPr>
      <dsp:spPr>
        <a:xfrm>
          <a:off x="1766389" y="1102424"/>
          <a:ext cx="3052512"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số thực hiện vs số liền kề</a:t>
          </a:r>
        </a:p>
      </dsp:txBody>
      <dsp:txXfrm>
        <a:off x="1766389" y="1102424"/>
        <a:ext cx="3052512" cy="260637"/>
      </dsp:txXfrm>
    </dsp:sp>
    <dsp:sp modelId="{C15FF7AF-C950-4ED2-8ED9-D52192935046}">
      <dsp:nvSpPr>
        <dsp:cNvPr id="0" name=""/>
        <dsp:cNvSpPr/>
      </dsp:nvSpPr>
      <dsp:spPr>
        <a:xfrm>
          <a:off x="1766389" y="1469881"/>
          <a:ext cx="3236103"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Thực hiện lũy kế so với KH lũy kế</a:t>
          </a:r>
        </a:p>
      </dsp:txBody>
      <dsp:txXfrm>
        <a:off x="1766389" y="1469881"/>
        <a:ext cx="3236103" cy="260637"/>
      </dsp:txXfrm>
    </dsp:sp>
    <dsp:sp modelId="{796234A2-58A3-4FBB-8DFA-1A21ED493677}">
      <dsp:nvSpPr>
        <dsp:cNvPr id="0" name=""/>
        <dsp:cNvSpPr/>
      </dsp:nvSpPr>
      <dsp:spPr>
        <a:xfrm>
          <a:off x="1766389" y="1837337"/>
          <a:ext cx="3226062"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Thực hiện lũy kế so với KH khác </a:t>
          </a:r>
        </a:p>
      </dsp:txBody>
      <dsp:txXfrm>
        <a:off x="1766389" y="1837337"/>
        <a:ext cx="3226062" cy="260637"/>
      </dsp:txXfrm>
    </dsp:sp>
    <dsp:sp modelId="{0F26FB6A-B7BB-4DE9-8565-8E5832660073}">
      <dsp:nvSpPr>
        <dsp:cNvPr id="0" name=""/>
        <dsp:cNvSpPr/>
      </dsp:nvSpPr>
      <dsp:spPr>
        <a:xfrm>
          <a:off x="1766389" y="2204794"/>
          <a:ext cx="2099492"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lũy kế cùng kỳ</a:t>
          </a:r>
        </a:p>
      </dsp:txBody>
      <dsp:txXfrm>
        <a:off x="1766389" y="2204794"/>
        <a:ext cx="2099492" cy="260637"/>
      </dsp:txXfrm>
    </dsp:sp>
    <dsp:sp modelId="{1DF930DD-2185-4C22-ADB1-9C7A098FF0CC}">
      <dsp:nvSpPr>
        <dsp:cNvPr id="0" name=""/>
        <dsp:cNvSpPr/>
      </dsp:nvSpPr>
      <dsp:spPr>
        <a:xfrm>
          <a:off x="1766389" y="2572250"/>
          <a:ext cx="3292871"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lũy kế thực hiện với kế hoạch năm</a:t>
          </a:r>
        </a:p>
      </dsp:txBody>
      <dsp:txXfrm>
        <a:off x="1766389" y="2572250"/>
        <a:ext cx="3292871" cy="260637"/>
      </dsp:txXfrm>
    </dsp:sp>
    <dsp:sp modelId="{AA4B1D06-F9ED-4639-AB2F-DF3216232299}">
      <dsp:nvSpPr>
        <dsp:cNvPr id="0" name=""/>
        <dsp:cNvSpPr/>
      </dsp:nvSpPr>
      <dsp:spPr>
        <a:xfrm>
          <a:off x="1766389" y="2939707"/>
          <a:ext cx="3739715" cy="26063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Báo cáo so sánh lũy kế thực hiện với kế hoạch năm điều chính</a:t>
          </a:r>
        </a:p>
      </dsp:txBody>
      <dsp:txXfrm>
        <a:off x="1766389" y="2939707"/>
        <a:ext cx="3739715" cy="26063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02BC9-EB43-4322-AFDC-5C6613FBC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Template>
  <TotalTime>124</TotalTime>
  <Pages>69</Pages>
  <Words>9451</Words>
  <Characters>53876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63201</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maint</dc:creator>
  <cp:keywords/>
  <dc:description/>
  <cp:lastModifiedBy>Chittk11</cp:lastModifiedBy>
  <cp:revision>7</cp:revision>
  <cp:lastPrinted>2017-03-21T10:55:00Z</cp:lastPrinted>
  <dcterms:created xsi:type="dcterms:W3CDTF">2024-10-03T08:46:00Z</dcterms:created>
  <dcterms:modified xsi:type="dcterms:W3CDTF">2024-10-03T10:51:00Z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y fmtid="{D5CDD505-2E9C-101B-9397-08002B2CF9AE}" pid="5" name="GrammarlyDocumentId">
    <vt:lpwstr>3dcff731f80cea7b403765968356f763263fdb5032792de22132a28f8919d0ff</vt:lpwstr>
  </property>
</Properties>
</file>